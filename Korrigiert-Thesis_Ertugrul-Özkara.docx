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35939A" w14:textId="77777777" w:rsidR="00952696" w:rsidRDefault="00952696" w:rsidP="00EC4BA7">
      <w:pPr>
        <w:pStyle w:val="ArtderArbeit"/>
      </w:pPr>
      <w:r>
        <w:rPr>
          <w:noProof/>
          <w:lang w:eastAsia="de-DE"/>
        </w:rPr>
        <w:drawing>
          <wp:anchor distT="0" distB="0" distL="114300" distR="114300" simplePos="0" relativeHeight="251658240" behindDoc="0" locked="1" layoutInCell="1" allowOverlap="1" wp14:anchorId="6912F1AE" wp14:editId="16CE8F68">
            <wp:simplePos x="2695575" y="1080135"/>
            <wp:positionH relativeFrom="margin">
              <wp:align>right</wp:align>
            </wp:positionH>
            <wp:positionV relativeFrom="margin">
              <wp:align>top</wp:align>
            </wp:positionV>
            <wp:extent cx="2174400" cy="878400"/>
            <wp:effectExtent l="0" t="0" r="0" b="0"/>
            <wp:wrapSquare wrapText="bothSides"/>
            <wp:docPr id="1" name="Grafik 1" descr="C:\Users\haller\Desktop\Logo_HFU.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ller\Desktop\Logo_HFU.ti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74400" cy="878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46C53A9" w14:textId="77777777" w:rsidR="00952696" w:rsidRDefault="00952696" w:rsidP="00EC4BA7">
      <w:pPr>
        <w:pStyle w:val="ArtderArbeit"/>
      </w:pPr>
    </w:p>
    <w:p w14:paraId="5AD26218" w14:textId="77777777" w:rsidR="00835597" w:rsidRDefault="00835597" w:rsidP="00835597">
      <w:pPr>
        <w:pStyle w:val="ArtderArbeit"/>
      </w:pPr>
    </w:p>
    <w:p w14:paraId="540A1B8B" w14:textId="77777777" w:rsidR="00EC4BA7" w:rsidRDefault="008A0CB4" w:rsidP="00835597">
      <w:pPr>
        <w:pStyle w:val="ArtderArbeit"/>
      </w:pPr>
      <w:r>
        <w:t>Bachelor-Thesis</w:t>
      </w:r>
    </w:p>
    <w:p w14:paraId="22CF81C2" w14:textId="77777777" w:rsidR="00EC4BA7" w:rsidRDefault="00EC4BA7" w:rsidP="00EC4BA7">
      <w:pPr>
        <w:pStyle w:val="ArtderArbeit"/>
      </w:pPr>
      <w:r>
        <w:t>in</w:t>
      </w:r>
    </w:p>
    <w:p w14:paraId="0DB1B64A" w14:textId="77777777" w:rsidR="00EC4BA7" w:rsidRDefault="008A0CB4" w:rsidP="00EC4BA7">
      <w:pPr>
        <w:pStyle w:val="ArtderArbeit"/>
      </w:pPr>
      <w:r>
        <w:t>Wirtschaftsinformatik</w:t>
      </w:r>
    </w:p>
    <w:p w14:paraId="75AADAF2" w14:textId="77777777" w:rsidR="00EC4BA7" w:rsidRDefault="00EC4BA7" w:rsidP="00EC4BA7">
      <w:pPr>
        <w:pStyle w:val="ArtderArbeit"/>
      </w:pPr>
    </w:p>
    <w:p w14:paraId="369E5A3E" w14:textId="77777777" w:rsidR="008A0CB4" w:rsidRPr="00FC004F" w:rsidRDefault="008A0CB4" w:rsidP="0004338F">
      <w:pPr>
        <w:pStyle w:val="Titel"/>
      </w:pPr>
      <w:r>
        <w:t>Verteilte Versionsverwaltung</w:t>
      </w:r>
    </w:p>
    <w:p w14:paraId="73F8DEC0" w14:textId="77777777" w:rsidR="00A239F5" w:rsidRDefault="008A0CB4" w:rsidP="00AA3688">
      <w:pPr>
        <w:pStyle w:val="Untertitel"/>
        <w:spacing w:after="0"/>
      </w:pPr>
      <w:r>
        <w:t>Eine Tool-Integration</w:t>
      </w:r>
    </w:p>
    <w:p w14:paraId="2D8670F9" w14:textId="4A531A63" w:rsidR="00A239F5" w:rsidRDefault="00A239F5" w:rsidP="00AA3688">
      <w:pPr>
        <w:pStyle w:val="Untertitel"/>
        <w:spacing w:after="0"/>
      </w:pPr>
      <w:r>
        <w:t>i</w:t>
      </w:r>
      <w:r w:rsidR="008A0CB4">
        <w:t>n</w:t>
      </w:r>
    </w:p>
    <w:p w14:paraId="19A8D8CD" w14:textId="7128307D" w:rsidR="00EC4BA7" w:rsidRDefault="008A0CB4" w:rsidP="008A0CB4">
      <w:pPr>
        <w:pStyle w:val="Untertitel"/>
      </w:pPr>
      <w:r>
        <w:t>Java-Programmier-Vorlesungen</w:t>
      </w:r>
    </w:p>
    <w:p w14:paraId="7D91E9DD" w14:textId="77777777" w:rsidR="00606EF7" w:rsidRDefault="00606EF7" w:rsidP="00606EF7"/>
    <w:p w14:paraId="61C5C8BB" w14:textId="77777777" w:rsidR="00952696" w:rsidRDefault="00952696" w:rsidP="00606EF7"/>
    <w:p w14:paraId="0DF5273D" w14:textId="77777777" w:rsidR="00952696" w:rsidRDefault="00952696" w:rsidP="00606EF7"/>
    <w:p w14:paraId="10EF0D21" w14:textId="77777777" w:rsidR="00952696" w:rsidRDefault="00952696" w:rsidP="00606EF7"/>
    <w:p w14:paraId="3DD766C8" w14:textId="77777777" w:rsidR="00952696" w:rsidRDefault="00952696" w:rsidP="00606EF7"/>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5"/>
        <w:gridCol w:w="4118"/>
      </w:tblGrid>
      <w:tr w:rsidR="00606EF7" w14:paraId="2B5AD26F" w14:textId="77777777" w:rsidTr="00AA3688">
        <w:trPr>
          <w:trHeight w:val="433"/>
          <w:jc w:val="center"/>
        </w:trPr>
        <w:tc>
          <w:tcPr>
            <w:tcW w:w="1845" w:type="dxa"/>
          </w:tcPr>
          <w:p w14:paraId="0B8EDE8D" w14:textId="77777777" w:rsidR="00606EF7" w:rsidRDefault="00952696" w:rsidP="00606EF7">
            <w:r>
              <w:t>R</w:t>
            </w:r>
            <w:r w:rsidR="00606EF7">
              <w:t>eferent:</w:t>
            </w:r>
          </w:p>
        </w:tc>
        <w:tc>
          <w:tcPr>
            <w:tcW w:w="4118" w:type="dxa"/>
          </w:tcPr>
          <w:p w14:paraId="02FC7D2D" w14:textId="77777777" w:rsidR="00606EF7" w:rsidRDefault="008A0CB4" w:rsidP="008A0CB4">
            <w:r>
              <w:t>Prof. Dipl.-</w:t>
            </w:r>
            <w:proofErr w:type="spellStart"/>
            <w:r>
              <w:t>Inform</w:t>
            </w:r>
            <w:proofErr w:type="spellEnd"/>
            <w:r>
              <w:t xml:space="preserve">. J. Anton </w:t>
            </w:r>
            <w:proofErr w:type="spellStart"/>
            <w:r>
              <w:t>Illik</w:t>
            </w:r>
            <w:proofErr w:type="spellEnd"/>
          </w:p>
        </w:tc>
      </w:tr>
      <w:tr w:rsidR="00606EF7" w14:paraId="7BE0BB4E" w14:textId="77777777" w:rsidTr="00AA3688">
        <w:trPr>
          <w:trHeight w:val="433"/>
          <w:jc w:val="center"/>
        </w:trPr>
        <w:tc>
          <w:tcPr>
            <w:tcW w:w="1845" w:type="dxa"/>
          </w:tcPr>
          <w:p w14:paraId="5647B0CF" w14:textId="77777777" w:rsidR="00606EF7" w:rsidRDefault="00606EF7" w:rsidP="00606EF7">
            <w:r>
              <w:t>Korreferent:</w:t>
            </w:r>
          </w:p>
        </w:tc>
        <w:tc>
          <w:tcPr>
            <w:tcW w:w="4118" w:type="dxa"/>
          </w:tcPr>
          <w:p w14:paraId="1756E6CB" w14:textId="77777777" w:rsidR="00606EF7" w:rsidRDefault="008A0CB4" w:rsidP="00606EF7">
            <w:r>
              <w:t>Prof. Dr.-Ing. Stefan Noll</w:t>
            </w:r>
          </w:p>
        </w:tc>
      </w:tr>
      <w:tr w:rsidR="00606EF7" w14:paraId="26F0CBA7" w14:textId="77777777" w:rsidTr="00AA3688">
        <w:trPr>
          <w:trHeight w:val="433"/>
          <w:jc w:val="center"/>
        </w:trPr>
        <w:tc>
          <w:tcPr>
            <w:tcW w:w="1845" w:type="dxa"/>
          </w:tcPr>
          <w:p w14:paraId="777E9D10" w14:textId="77777777" w:rsidR="00606EF7" w:rsidRDefault="00606EF7" w:rsidP="00606EF7">
            <w:r>
              <w:t>Vorgelegt am:</w:t>
            </w:r>
          </w:p>
        </w:tc>
        <w:tc>
          <w:tcPr>
            <w:tcW w:w="4118" w:type="dxa"/>
          </w:tcPr>
          <w:p w14:paraId="4F5C6739" w14:textId="77777777" w:rsidR="00606EF7" w:rsidRDefault="008A0CB4" w:rsidP="008A0CB4">
            <w:r>
              <w:t>31.08.2017</w:t>
            </w:r>
          </w:p>
        </w:tc>
      </w:tr>
      <w:tr w:rsidR="00606EF7" w14:paraId="2FEA5EDE" w14:textId="77777777" w:rsidTr="00AA3688">
        <w:trPr>
          <w:trHeight w:val="433"/>
          <w:jc w:val="center"/>
        </w:trPr>
        <w:tc>
          <w:tcPr>
            <w:tcW w:w="1845" w:type="dxa"/>
          </w:tcPr>
          <w:p w14:paraId="7EC18641" w14:textId="77777777" w:rsidR="00606EF7" w:rsidRDefault="00606EF7" w:rsidP="00606EF7">
            <w:r>
              <w:t>Vorgelegt von:</w:t>
            </w:r>
          </w:p>
        </w:tc>
        <w:tc>
          <w:tcPr>
            <w:tcW w:w="4118" w:type="dxa"/>
          </w:tcPr>
          <w:p w14:paraId="61485B7B" w14:textId="77777777" w:rsidR="00606EF7" w:rsidRDefault="008A0CB4" w:rsidP="00606EF7">
            <w:r>
              <w:t xml:space="preserve">Ertugrul </w:t>
            </w:r>
            <w:proofErr w:type="spellStart"/>
            <w:r>
              <w:t>Özkara</w:t>
            </w:r>
            <w:proofErr w:type="spellEnd"/>
          </w:p>
        </w:tc>
      </w:tr>
      <w:tr w:rsidR="00606EF7" w14:paraId="08CA5518" w14:textId="77777777" w:rsidTr="00AA3688">
        <w:trPr>
          <w:trHeight w:val="433"/>
          <w:jc w:val="center"/>
        </w:trPr>
        <w:tc>
          <w:tcPr>
            <w:tcW w:w="1845" w:type="dxa"/>
          </w:tcPr>
          <w:p w14:paraId="4D4634AD" w14:textId="77777777" w:rsidR="00606EF7" w:rsidRDefault="00606EF7" w:rsidP="00606EF7"/>
        </w:tc>
        <w:tc>
          <w:tcPr>
            <w:tcW w:w="4118" w:type="dxa"/>
          </w:tcPr>
          <w:p w14:paraId="195FBC5F" w14:textId="77777777" w:rsidR="00606EF7" w:rsidRDefault="008A0CB4" w:rsidP="00606EF7">
            <w:r>
              <w:t>245269</w:t>
            </w:r>
          </w:p>
        </w:tc>
      </w:tr>
      <w:tr w:rsidR="00606EF7" w14:paraId="0E2BE7DE" w14:textId="77777777" w:rsidTr="00AA3688">
        <w:trPr>
          <w:trHeight w:val="865"/>
          <w:jc w:val="center"/>
        </w:trPr>
        <w:tc>
          <w:tcPr>
            <w:tcW w:w="1845" w:type="dxa"/>
          </w:tcPr>
          <w:p w14:paraId="552F1F42" w14:textId="77777777" w:rsidR="00606EF7" w:rsidRDefault="00606EF7" w:rsidP="00606EF7"/>
        </w:tc>
        <w:tc>
          <w:tcPr>
            <w:tcW w:w="4118" w:type="dxa"/>
          </w:tcPr>
          <w:p w14:paraId="0BCF00E5" w14:textId="77777777" w:rsidR="00606EF7" w:rsidRDefault="008A0CB4" w:rsidP="00606EF7">
            <w:r>
              <w:t>Steigstraße 54</w:t>
            </w:r>
          </w:p>
          <w:p w14:paraId="1F620378" w14:textId="77777777" w:rsidR="00606EF7" w:rsidRDefault="008A0CB4" w:rsidP="00606EF7">
            <w:r>
              <w:t xml:space="preserve">78554 </w:t>
            </w:r>
            <w:proofErr w:type="spellStart"/>
            <w:r>
              <w:t>Aldingen</w:t>
            </w:r>
            <w:proofErr w:type="spellEnd"/>
          </w:p>
        </w:tc>
      </w:tr>
      <w:tr w:rsidR="00606EF7" w14:paraId="380D7566" w14:textId="77777777" w:rsidTr="00AA3688">
        <w:trPr>
          <w:trHeight w:val="433"/>
          <w:jc w:val="center"/>
        </w:trPr>
        <w:tc>
          <w:tcPr>
            <w:tcW w:w="1845" w:type="dxa"/>
          </w:tcPr>
          <w:p w14:paraId="456AD7E3" w14:textId="77777777" w:rsidR="00606EF7" w:rsidRDefault="00606EF7" w:rsidP="00606EF7"/>
        </w:tc>
        <w:tc>
          <w:tcPr>
            <w:tcW w:w="4118" w:type="dxa"/>
          </w:tcPr>
          <w:p w14:paraId="2EE8E7B2" w14:textId="77777777" w:rsidR="00606EF7" w:rsidRDefault="008A0CB4" w:rsidP="00606EF7">
            <w:r>
              <w:t>ertugrul.oezkara@hs-furtwangen.de</w:t>
            </w:r>
          </w:p>
        </w:tc>
      </w:tr>
    </w:tbl>
    <w:p w14:paraId="775DACCF" w14:textId="77777777" w:rsidR="00606EF7" w:rsidRPr="00606EF7" w:rsidRDefault="00606EF7" w:rsidP="00606EF7">
      <w:pPr>
        <w:sectPr w:rsidR="00606EF7" w:rsidRPr="00606EF7" w:rsidSect="009C6BE2">
          <w:headerReference w:type="default" r:id="rId10"/>
          <w:type w:val="continuous"/>
          <w:pgSz w:w="11906" w:h="16838" w:code="9"/>
          <w:pgMar w:top="1701" w:right="1418" w:bottom="1134" w:left="1418" w:header="709" w:footer="709" w:gutter="0"/>
          <w:cols w:space="708"/>
          <w:titlePg/>
          <w:docGrid w:linePitch="360"/>
        </w:sectPr>
      </w:pPr>
    </w:p>
    <w:p w14:paraId="5FBB6A79" w14:textId="77777777" w:rsidR="005A6595" w:rsidRDefault="00993D94" w:rsidP="00EC4BA7">
      <w:pPr>
        <w:pStyle w:val="berschrift1"/>
        <w:numPr>
          <w:ilvl w:val="0"/>
          <w:numId w:val="0"/>
        </w:numPr>
        <w:ind w:left="360" w:hanging="360"/>
      </w:pPr>
      <w:bookmarkStart w:id="0" w:name="_Toc488923923"/>
      <w:r w:rsidRPr="00992A1D">
        <w:lastRenderedPageBreak/>
        <w:t>Abstract</w:t>
      </w:r>
      <w:bookmarkEnd w:id="0"/>
    </w:p>
    <w:p w14:paraId="33F085BD" w14:textId="77777777" w:rsidR="00952696" w:rsidRDefault="00952696" w:rsidP="00952696"/>
    <w:p w14:paraId="2D477F13" w14:textId="6A0C8ACF" w:rsidR="00952696" w:rsidRDefault="00523305" w:rsidP="00952696">
      <w:r>
        <w:t xml:space="preserve">Ziel dieser Bachelorarbeit </w:t>
      </w:r>
      <w:r w:rsidR="0029121B">
        <w:t>war</w:t>
      </w:r>
      <w:r>
        <w:t xml:space="preserve"> die </w:t>
      </w:r>
      <w:r w:rsidR="001F48B8">
        <w:t>Implementierung</w:t>
      </w:r>
      <w:r>
        <w:t xml:space="preserve"> der verteilten Version</w:t>
      </w:r>
      <w:r>
        <w:t>s</w:t>
      </w:r>
      <w:r>
        <w:t xml:space="preserve">verwaltungssoftware </w:t>
      </w:r>
      <w:proofErr w:type="spellStart"/>
      <w:r>
        <w:t>Git</w:t>
      </w:r>
      <w:proofErr w:type="spellEnd"/>
      <w:r>
        <w:t xml:space="preserve"> in die Java Programmier-Vorlesung von Prof. </w:t>
      </w:r>
      <w:proofErr w:type="spellStart"/>
      <w:r>
        <w:t>Illik</w:t>
      </w:r>
      <w:proofErr w:type="spellEnd"/>
      <w:r w:rsidR="00782141">
        <w:t>.</w:t>
      </w:r>
      <w:r>
        <w:t xml:space="preserve"> </w:t>
      </w:r>
      <w:r w:rsidR="00971A36">
        <w:t>Dazu wurde</w:t>
      </w:r>
      <w:r w:rsidR="00782141">
        <w:t>n genauere Betrachtungen des T</w:t>
      </w:r>
      <w:r w:rsidR="00971A36">
        <w:t>hema</w:t>
      </w:r>
      <w:r w:rsidR="00782141">
        <w:t>s</w:t>
      </w:r>
      <w:r w:rsidR="00971A36">
        <w:t xml:space="preserve"> Versionsverwaltung</w:t>
      </w:r>
      <w:r w:rsidR="00782141">
        <w:t xml:space="preserve"> u</w:t>
      </w:r>
      <w:r w:rsidR="00782141">
        <w:t>n</w:t>
      </w:r>
      <w:r w:rsidR="00782141">
        <w:t xml:space="preserve">ternommen </w:t>
      </w:r>
      <w:r w:rsidR="00971A36">
        <w:t>u</w:t>
      </w:r>
      <w:r w:rsidR="00782141">
        <w:t xml:space="preserve">nd </w:t>
      </w:r>
      <w:commentRangeStart w:id="1"/>
      <w:r w:rsidR="00971A36">
        <w:t xml:space="preserve">ein </w:t>
      </w:r>
      <w:r w:rsidR="003E3F6A">
        <w:t>Einblick</w:t>
      </w:r>
      <w:r w:rsidR="00971A36">
        <w:t xml:space="preserve"> </w:t>
      </w:r>
      <w:r w:rsidR="0029121B">
        <w:t xml:space="preserve">über die wesentlichen Aufgaben </w:t>
      </w:r>
      <w:r w:rsidR="003E3F6A">
        <w:t>gewonnen</w:t>
      </w:r>
      <w:commentRangeEnd w:id="1"/>
      <w:r w:rsidR="00A239F5">
        <w:rPr>
          <w:rStyle w:val="Kommentarzeichen"/>
        </w:rPr>
        <w:commentReference w:id="1"/>
      </w:r>
      <w:r w:rsidR="001F48B8">
        <w:t>.</w:t>
      </w:r>
      <w:r w:rsidR="00971A36">
        <w:t xml:space="preserve"> D</w:t>
      </w:r>
      <w:r w:rsidR="00971A36">
        <w:t>a</w:t>
      </w:r>
      <w:r w:rsidR="00971A36">
        <w:t xml:space="preserve">rauf folgend wurde die Entstehungsgeschichte </w:t>
      </w:r>
      <w:r w:rsidR="00222CA7">
        <w:t xml:space="preserve">der Versionskontrolle </w:t>
      </w:r>
      <w:r w:rsidR="00971A36">
        <w:t>betrac</w:t>
      </w:r>
      <w:r w:rsidR="00971A36">
        <w:t>h</w:t>
      </w:r>
      <w:r w:rsidR="00971A36">
        <w:t xml:space="preserve">tet und ein Überblick über die bekanntesten und gängigsten Systeme </w:t>
      </w:r>
      <w:r w:rsidR="0029121B">
        <w:t>ermö</w:t>
      </w:r>
      <w:r w:rsidR="0029121B">
        <w:t>g</w:t>
      </w:r>
      <w:r w:rsidR="0029121B">
        <w:t>licht</w:t>
      </w:r>
      <w:r w:rsidR="00971A36">
        <w:t>.</w:t>
      </w:r>
      <w:r w:rsidR="00222CA7">
        <w:t xml:space="preserve"> Anschließend wurde das Thema </w:t>
      </w:r>
      <w:proofErr w:type="spellStart"/>
      <w:r w:rsidR="00222CA7">
        <w:t>Git</w:t>
      </w:r>
      <w:proofErr w:type="spellEnd"/>
      <w:r w:rsidR="00222CA7">
        <w:t xml:space="preserve"> betrachtet und in einer f</w:t>
      </w:r>
      <w:r w:rsidR="00265F14">
        <w:t>ür Inform</w:t>
      </w:r>
      <w:r w:rsidR="00265F14">
        <w:t>a</w:t>
      </w:r>
      <w:r w:rsidR="00265F14">
        <w:t>tiks</w:t>
      </w:r>
      <w:r w:rsidR="00222CA7">
        <w:t>t</w:t>
      </w:r>
      <w:r w:rsidR="00222CA7">
        <w:t>u</w:t>
      </w:r>
      <w:r w:rsidR="00222CA7">
        <w:t xml:space="preserve">denten </w:t>
      </w:r>
      <w:r w:rsidR="00265F14">
        <w:t xml:space="preserve">des zweiten Semesters verständlichen Formulierung dargelegt. </w:t>
      </w:r>
      <w:r w:rsidR="0029121B">
        <w:t>Ebenso</w:t>
      </w:r>
      <w:r w:rsidR="00265F14">
        <w:t xml:space="preserve"> folgte eine kurze Gegenüberstellung verschiedener Systeme in di</w:t>
      </w:r>
      <w:r w:rsidR="00265F14">
        <w:t>e</w:t>
      </w:r>
      <w:r w:rsidR="00265F14">
        <w:t xml:space="preserve">sem Bereich. Den wichtigsten Teil der Arbeit bildet jedoch das letzte Kapitel, in dem </w:t>
      </w:r>
      <w:r w:rsidR="00782141">
        <w:t xml:space="preserve">Schrittweise </w:t>
      </w:r>
      <w:r w:rsidR="00265F14">
        <w:t xml:space="preserve">erklärt wird, wie </w:t>
      </w:r>
      <w:proofErr w:type="spellStart"/>
      <w:r w:rsidR="00265F14">
        <w:t>Git</w:t>
      </w:r>
      <w:proofErr w:type="spellEnd"/>
      <w:r w:rsidR="00265F14">
        <w:t xml:space="preserve"> so in die Vorlesung integriert </w:t>
      </w:r>
      <w:r w:rsidR="00782141">
        <w:t xml:space="preserve">wird, </w:t>
      </w:r>
      <w:r w:rsidR="00265F14">
        <w:t>da</w:t>
      </w:r>
      <w:r w:rsidR="003E3F6A">
        <w:t>s</w:t>
      </w:r>
      <w:r w:rsidR="00265F14">
        <w:t>s Studenten und Professor zusammen an einem Semesterübergreife</w:t>
      </w:r>
      <w:r w:rsidR="00265F14">
        <w:t>n</w:t>
      </w:r>
      <w:r w:rsidR="00265F14">
        <w:t>dem Projekt miteinander arbeiten können.</w:t>
      </w:r>
    </w:p>
    <w:p w14:paraId="2AE2C675" w14:textId="77777777" w:rsidR="00952696" w:rsidRDefault="00952696" w:rsidP="00952696"/>
    <w:p w14:paraId="58E44614" w14:textId="282F8440" w:rsidR="004733B3" w:rsidRPr="001F48B8" w:rsidRDefault="001F48B8" w:rsidP="00952696">
      <w:pPr>
        <w:rPr>
          <w:lang w:val="en-US"/>
        </w:rPr>
      </w:pPr>
      <w:r w:rsidRPr="001F48B8">
        <w:rPr>
          <w:lang w:val="en-US"/>
        </w:rPr>
        <w:t>Th</w:t>
      </w:r>
      <w:r>
        <w:rPr>
          <w:lang w:val="en-US"/>
        </w:rPr>
        <w:t xml:space="preserve">e </w:t>
      </w:r>
      <w:r w:rsidR="00346DC7">
        <w:rPr>
          <w:lang w:val="en-US"/>
        </w:rPr>
        <w:t>purpose</w:t>
      </w:r>
      <w:r w:rsidRPr="001F48B8">
        <w:rPr>
          <w:lang w:val="en-US"/>
        </w:rPr>
        <w:t xml:space="preserve"> of this wor</w:t>
      </w:r>
      <w:r>
        <w:rPr>
          <w:lang w:val="en-US"/>
        </w:rPr>
        <w:t xml:space="preserve">k was to implement the Distributed Version Control System named </w:t>
      </w:r>
      <w:proofErr w:type="spellStart"/>
      <w:r>
        <w:rPr>
          <w:lang w:val="en-US"/>
        </w:rPr>
        <w:t>Git</w:t>
      </w:r>
      <w:proofErr w:type="spellEnd"/>
      <w:r>
        <w:rPr>
          <w:lang w:val="en-US"/>
        </w:rPr>
        <w:t xml:space="preserve"> into the java programming lecture of Prof. </w:t>
      </w:r>
      <w:proofErr w:type="spellStart"/>
      <w:r>
        <w:rPr>
          <w:lang w:val="en-US"/>
        </w:rPr>
        <w:t>Illik</w:t>
      </w:r>
      <w:proofErr w:type="spellEnd"/>
      <w:r>
        <w:rPr>
          <w:lang w:val="en-US"/>
        </w:rPr>
        <w:t xml:space="preserve">. </w:t>
      </w:r>
      <w:r w:rsidR="00A239F5">
        <w:rPr>
          <w:lang w:val="en-US"/>
        </w:rPr>
        <w:t xml:space="preserve">For this purpose and to </w:t>
      </w:r>
      <w:commentRangeStart w:id="2"/>
      <w:r w:rsidR="00A239F5">
        <w:rPr>
          <w:lang w:val="en-US"/>
        </w:rPr>
        <w:t>gain insights into the main tasks</w:t>
      </w:r>
      <w:commentRangeEnd w:id="2"/>
      <w:r w:rsidR="00A239F5">
        <w:rPr>
          <w:rStyle w:val="Kommentarzeichen"/>
        </w:rPr>
        <w:commentReference w:id="2"/>
      </w:r>
      <w:r w:rsidR="00A239F5">
        <w:rPr>
          <w:lang w:val="en-US"/>
        </w:rPr>
        <w:t>, aspects of version control were studied in detail</w:t>
      </w:r>
      <w:r>
        <w:rPr>
          <w:lang w:val="en-US"/>
        </w:rPr>
        <w:t xml:space="preserve">. </w:t>
      </w:r>
      <w:r w:rsidR="007C66A3">
        <w:rPr>
          <w:lang w:val="en-US"/>
        </w:rPr>
        <w:t>T</w:t>
      </w:r>
      <w:r>
        <w:rPr>
          <w:lang w:val="en-US"/>
        </w:rPr>
        <w:t>he history of version co</w:t>
      </w:r>
      <w:r>
        <w:rPr>
          <w:lang w:val="en-US"/>
        </w:rPr>
        <w:t>n</w:t>
      </w:r>
      <w:r>
        <w:rPr>
          <w:lang w:val="en-US"/>
        </w:rPr>
        <w:t xml:space="preserve">trol was investigated to </w:t>
      </w:r>
      <w:r w:rsidR="007C66A3">
        <w:rPr>
          <w:lang w:val="en-US"/>
        </w:rPr>
        <w:t>get</w:t>
      </w:r>
      <w:r>
        <w:rPr>
          <w:lang w:val="en-US"/>
        </w:rPr>
        <w:t xml:space="preserve"> a good overview of the most known and used </w:t>
      </w:r>
      <w:r w:rsidR="004733B3">
        <w:rPr>
          <w:lang w:val="en-US"/>
        </w:rPr>
        <w:t>systems. This help</w:t>
      </w:r>
      <w:r w:rsidR="00346DC7">
        <w:rPr>
          <w:lang w:val="en-US"/>
        </w:rPr>
        <w:t>ed</w:t>
      </w:r>
      <w:r w:rsidR="004733B3">
        <w:rPr>
          <w:lang w:val="en-US"/>
        </w:rPr>
        <w:t xml:space="preserve"> unde</w:t>
      </w:r>
      <w:r w:rsidR="004733B3">
        <w:rPr>
          <w:lang w:val="en-US"/>
        </w:rPr>
        <w:t>r</w:t>
      </w:r>
      <w:r w:rsidR="004733B3">
        <w:rPr>
          <w:lang w:val="en-US"/>
        </w:rPr>
        <w:t>stand</w:t>
      </w:r>
      <w:r w:rsidR="00346DC7">
        <w:rPr>
          <w:lang w:val="en-US"/>
        </w:rPr>
        <w:t>ing</w:t>
      </w:r>
      <w:r w:rsidR="004733B3">
        <w:rPr>
          <w:lang w:val="en-US"/>
        </w:rPr>
        <w:t xml:space="preserve"> how the development of version control systems led to </w:t>
      </w:r>
      <w:proofErr w:type="spellStart"/>
      <w:r w:rsidR="004733B3">
        <w:rPr>
          <w:lang w:val="en-US"/>
        </w:rPr>
        <w:t>Git</w:t>
      </w:r>
      <w:proofErr w:type="spellEnd"/>
      <w:r w:rsidR="004733B3">
        <w:rPr>
          <w:lang w:val="en-US"/>
        </w:rPr>
        <w:t>. Af</w:t>
      </w:r>
      <w:r w:rsidR="007C66A3">
        <w:rPr>
          <w:lang w:val="en-US"/>
        </w:rPr>
        <w:t>te</w:t>
      </w:r>
      <w:r w:rsidR="007C66A3">
        <w:rPr>
          <w:lang w:val="en-US"/>
        </w:rPr>
        <w:t>r</w:t>
      </w:r>
      <w:r w:rsidR="007C66A3">
        <w:rPr>
          <w:lang w:val="en-US"/>
        </w:rPr>
        <w:t xml:space="preserve">wards </w:t>
      </w:r>
      <w:proofErr w:type="spellStart"/>
      <w:r w:rsidR="004733B3">
        <w:rPr>
          <w:lang w:val="en-US"/>
        </w:rPr>
        <w:t>Git</w:t>
      </w:r>
      <w:proofErr w:type="spellEnd"/>
      <w:r w:rsidR="004733B3">
        <w:rPr>
          <w:lang w:val="en-US"/>
        </w:rPr>
        <w:t xml:space="preserve"> was </w:t>
      </w:r>
      <w:r w:rsidR="00346DC7">
        <w:rPr>
          <w:lang w:val="en-US"/>
        </w:rPr>
        <w:t>considered</w:t>
      </w:r>
      <w:r w:rsidR="004733B3">
        <w:rPr>
          <w:lang w:val="en-US"/>
        </w:rPr>
        <w:t xml:space="preserve"> i</w:t>
      </w:r>
      <w:r w:rsidR="00346DC7">
        <w:rPr>
          <w:lang w:val="en-US"/>
        </w:rPr>
        <w:t>n an own</w:t>
      </w:r>
      <w:r w:rsidR="004733B3">
        <w:rPr>
          <w:lang w:val="en-US"/>
        </w:rPr>
        <w:t xml:space="preserve"> chapter </w:t>
      </w:r>
      <w:r w:rsidR="007C66A3">
        <w:rPr>
          <w:lang w:val="en-US"/>
        </w:rPr>
        <w:t>understandable for</w:t>
      </w:r>
      <w:r w:rsidR="004733B3">
        <w:rPr>
          <w:lang w:val="en-US"/>
        </w:rPr>
        <w:t xml:space="preserve"> a student in the second semester. </w:t>
      </w:r>
      <w:r w:rsidR="00A239F5">
        <w:rPr>
          <w:lang w:val="en-US"/>
        </w:rPr>
        <w:t xml:space="preserve">Moreover, </w:t>
      </w:r>
      <w:r w:rsidR="004733B3">
        <w:rPr>
          <w:lang w:val="en-US"/>
        </w:rPr>
        <w:t>a little comparison was made among the systems</w:t>
      </w:r>
      <w:r w:rsidR="00346DC7">
        <w:rPr>
          <w:lang w:val="en-US"/>
        </w:rPr>
        <w:t xml:space="preserve">. </w:t>
      </w:r>
      <w:r w:rsidR="00A239F5">
        <w:rPr>
          <w:lang w:val="en-US"/>
        </w:rPr>
        <w:t xml:space="preserve">Finally, a way to implement </w:t>
      </w:r>
      <w:proofErr w:type="spellStart"/>
      <w:r w:rsidR="00A239F5">
        <w:rPr>
          <w:lang w:val="en-US"/>
        </w:rPr>
        <w:t>Git</w:t>
      </w:r>
      <w:proofErr w:type="spellEnd"/>
      <w:r w:rsidR="00A239F5">
        <w:rPr>
          <w:lang w:val="en-US"/>
        </w:rPr>
        <w:t xml:space="preserve"> into the lecture for the common </w:t>
      </w:r>
      <w:proofErr w:type="spellStart"/>
      <w:r w:rsidR="00A239F5">
        <w:rPr>
          <w:lang w:val="en-US"/>
        </w:rPr>
        <w:t>useage</w:t>
      </w:r>
      <w:proofErr w:type="spellEnd"/>
      <w:r w:rsidR="00A239F5">
        <w:rPr>
          <w:lang w:val="en-US"/>
        </w:rPr>
        <w:t xml:space="preserve"> by students and the professor in a term-overlapping project was d</w:t>
      </w:r>
      <w:r w:rsidR="00A239F5">
        <w:rPr>
          <w:lang w:val="en-US"/>
        </w:rPr>
        <w:t>e</w:t>
      </w:r>
      <w:r w:rsidR="00A239F5">
        <w:rPr>
          <w:lang w:val="en-US"/>
        </w:rPr>
        <w:t>scribed step by step</w:t>
      </w:r>
      <w:r w:rsidR="007C66A3">
        <w:rPr>
          <w:lang w:val="en-US"/>
        </w:rPr>
        <w:t>.</w:t>
      </w:r>
    </w:p>
    <w:p w14:paraId="4861435C" w14:textId="77777777" w:rsidR="00523305" w:rsidRPr="001F48B8" w:rsidRDefault="00523305" w:rsidP="00952696">
      <w:pPr>
        <w:rPr>
          <w:lang w:val="en-US"/>
        </w:rPr>
        <w:sectPr w:rsidR="00523305" w:rsidRPr="001F48B8" w:rsidSect="007003AD">
          <w:headerReference w:type="even" r:id="rId12"/>
          <w:headerReference w:type="default" r:id="rId13"/>
          <w:type w:val="oddPage"/>
          <w:pgSz w:w="11906" w:h="16838" w:code="9"/>
          <w:pgMar w:top="1701" w:right="1418" w:bottom="1134" w:left="1418" w:header="709" w:footer="709" w:gutter="851"/>
          <w:pgNumType w:fmt="upperRoman"/>
          <w:cols w:space="708"/>
          <w:docGrid w:linePitch="360"/>
        </w:sectPr>
      </w:pPr>
    </w:p>
    <w:p w14:paraId="5661EEF2" w14:textId="77777777" w:rsidR="004C3AE2" w:rsidRDefault="00387FE8" w:rsidP="00D8035E">
      <w:pPr>
        <w:pStyle w:val="berschrift1"/>
        <w:numPr>
          <w:ilvl w:val="0"/>
          <w:numId w:val="0"/>
        </w:numPr>
        <w:ind w:left="360" w:hanging="360"/>
        <w:rPr>
          <w:lang w:val="en-US"/>
        </w:rPr>
      </w:pPr>
      <w:bookmarkStart w:id="3" w:name="_Toc488923924"/>
      <w:proofErr w:type="spellStart"/>
      <w:r w:rsidRPr="001F48B8">
        <w:rPr>
          <w:lang w:val="en-US"/>
        </w:rPr>
        <w:lastRenderedPageBreak/>
        <w:t>Inhaltsverzeichnis</w:t>
      </w:r>
      <w:bookmarkEnd w:id="3"/>
      <w:proofErr w:type="spellEnd"/>
    </w:p>
    <w:p w14:paraId="0618A18B" w14:textId="77777777" w:rsidR="00D8035E" w:rsidRPr="00D8035E" w:rsidRDefault="00D8035E" w:rsidP="00D8035E">
      <w:pPr>
        <w:rPr>
          <w:lang w:val="en-US"/>
        </w:rPr>
      </w:pPr>
    </w:p>
    <w:p w14:paraId="79FA0CFC" w14:textId="77777777" w:rsidR="00CF7730" w:rsidRDefault="004C3AE2">
      <w:pPr>
        <w:pStyle w:val="Verzeichnis1"/>
        <w:tabs>
          <w:tab w:val="right" w:leader="dot" w:pos="8209"/>
        </w:tabs>
        <w:rPr>
          <w:rFonts w:eastAsiaTheme="minorEastAsia"/>
          <w:noProof/>
          <w:sz w:val="22"/>
          <w:lang w:eastAsia="de-DE"/>
        </w:rPr>
      </w:pPr>
      <w:r>
        <w:fldChar w:fldCharType="begin"/>
      </w:r>
      <w:r>
        <w:instrText xml:space="preserve"> TOC \o "1-3" \h \z \u </w:instrText>
      </w:r>
      <w:r>
        <w:fldChar w:fldCharType="separate"/>
      </w:r>
      <w:hyperlink w:anchor="_Toc488923923" w:history="1">
        <w:r w:rsidR="00CF7730" w:rsidRPr="00612FF4">
          <w:rPr>
            <w:rStyle w:val="Hyperlink"/>
            <w:noProof/>
          </w:rPr>
          <w:t>Abstract</w:t>
        </w:r>
        <w:r w:rsidR="00CF7730">
          <w:rPr>
            <w:noProof/>
            <w:webHidden/>
          </w:rPr>
          <w:tab/>
        </w:r>
        <w:r w:rsidR="00CF7730">
          <w:rPr>
            <w:noProof/>
            <w:webHidden/>
          </w:rPr>
          <w:fldChar w:fldCharType="begin"/>
        </w:r>
        <w:r w:rsidR="00CF7730">
          <w:rPr>
            <w:noProof/>
            <w:webHidden/>
          </w:rPr>
          <w:instrText xml:space="preserve"> PAGEREF _Toc488923923 \h </w:instrText>
        </w:r>
        <w:r w:rsidR="00CF7730">
          <w:rPr>
            <w:noProof/>
            <w:webHidden/>
          </w:rPr>
        </w:r>
        <w:r w:rsidR="00CF7730">
          <w:rPr>
            <w:noProof/>
            <w:webHidden/>
          </w:rPr>
          <w:fldChar w:fldCharType="separate"/>
        </w:r>
        <w:r w:rsidR="00CF7730">
          <w:rPr>
            <w:noProof/>
            <w:webHidden/>
          </w:rPr>
          <w:t>III</w:t>
        </w:r>
        <w:r w:rsidR="00CF7730">
          <w:rPr>
            <w:noProof/>
            <w:webHidden/>
          </w:rPr>
          <w:fldChar w:fldCharType="end"/>
        </w:r>
      </w:hyperlink>
    </w:p>
    <w:p w14:paraId="08D1284B" w14:textId="77777777" w:rsidR="00CF7730" w:rsidRDefault="00AA3688">
      <w:pPr>
        <w:pStyle w:val="Verzeichnis1"/>
        <w:tabs>
          <w:tab w:val="right" w:leader="dot" w:pos="8209"/>
        </w:tabs>
        <w:rPr>
          <w:rFonts w:eastAsiaTheme="minorEastAsia"/>
          <w:noProof/>
          <w:sz w:val="22"/>
          <w:lang w:eastAsia="de-DE"/>
        </w:rPr>
      </w:pPr>
      <w:hyperlink w:anchor="_Toc488923924" w:history="1">
        <w:r w:rsidR="00CF7730" w:rsidRPr="00612FF4">
          <w:rPr>
            <w:rStyle w:val="Hyperlink"/>
            <w:noProof/>
            <w:lang w:val="en-US"/>
          </w:rPr>
          <w:t>Inhaltsverzeichnis</w:t>
        </w:r>
        <w:r w:rsidR="00CF7730">
          <w:rPr>
            <w:noProof/>
            <w:webHidden/>
          </w:rPr>
          <w:tab/>
        </w:r>
        <w:r w:rsidR="00CF7730">
          <w:rPr>
            <w:noProof/>
            <w:webHidden/>
          </w:rPr>
          <w:fldChar w:fldCharType="begin"/>
        </w:r>
        <w:r w:rsidR="00CF7730">
          <w:rPr>
            <w:noProof/>
            <w:webHidden/>
          </w:rPr>
          <w:instrText xml:space="preserve"> PAGEREF _Toc488923924 \h </w:instrText>
        </w:r>
        <w:r w:rsidR="00CF7730">
          <w:rPr>
            <w:noProof/>
            <w:webHidden/>
          </w:rPr>
        </w:r>
        <w:r w:rsidR="00CF7730">
          <w:rPr>
            <w:noProof/>
            <w:webHidden/>
          </w:rPr>
          <w:fldChar w:fldCharType="separate"/>
        </w:r>
        <w:r w:rsidR="00CF7730">
          <w:rPr>
            <w:noProof/>
            <w:webHidden/>
          </w:rPr>
          <w:t>V</w:t>
        </w:r>
        <w:r w:rsidR="00CF7730">
          <w:rPr>
            <w:noProof/>
            <w:webHidden/>
          </w:rPr>
          <w:fldChar w:fldCharType="end"/>
        </w:r>
      </w:hyperlink>
    </w:p>
    <w:p w14:paraId="5B038BC1" w14:textId="77777777" w:rsidR="00CF7730" w:rsidRDefault="00AA3688">
      <w:pPr>
        <w:pStyle w:val="Verzeichnis1"/>
        <w:tabs>
          <w:tab w:val="right" w:leader="dot" w:pos="8209"/>
        </w:tabs>
        <w:rPr>
          <w:rFonts w:eastAsiaTheme="minorEastAsia"/>
          <w:noProof/>
          <w:sz w:val="22"/>
          <w:lang w:eastAsia="de-DE"/>
        </w:rPr>
      </w:pPr>
      <w:hyperlink w:anchor="_Toc488923925" w:history="1">
        <w:r w:rsidR="00CF7730" w:rsidRPr="00612FF4">
          <w:rPr>
            <w:rStyle w:val="Hyperlink"/>
            <w:noProof/>
          </w:rPr>
          <w:t>Abbildungsverzeichnis</w:t>
        </w:r>
        <w:r w:rsidR="00CF7730">
          <w:rPr>
            <w:noProof/>
            <w:webHidden/>
          </w:rPr>
          <w:tab/>
        </w:r>
        <w:r w:rsidR="00CF7730">
          <w:rPr>
            <w:noProof/>
            <w:webHidden/>
          </w:rPr>
          <w:fldChar w:fldCharType="begin"/>
        </w:r>
        <w:r w:rsidR="00CF7730">
          <w:rPr>
            <w:noProof/>
            <w:webHidden/>
          </w:rPr>
          <w:instrText xml:space="preserve"> PAGEREF _Toc488923925 \h </w:instrText>
        </w:r>
        <w:r w:rsidR="00CF7730">
          <w:rPr>
            <w:noProof/>
            <w:webHidden/>
          </w:rPr>
        </w:r>
        <w:r w:rsidR="00CF7730">
          <w:rPr>
            <w:noProof/>
            <w:webHidden/>
          </w:rPr>
          <w:fldChar w:fldCharType="separate"/>
        </w:r>
        <w:r w:rsidR="00CF7730">
          <w:rPr>
            <w:noProof/>
            <w:webHidden/>
          </w:rPr>
          <w:t>IX</w:t>
        </w:r>
        <w:r w:rsidR="00CF7730">
          <w:rPr>
            <w:noProof/>
            <w:webHidden/>
          </w:rPr>
          <w:fldChar w:fldCharType="end"/>
        </w:r>
      </w:hyperlink>
    </w:p>
    <w:p w14:paraId="32154208" w14:textId="77777777" w:rsidR="00CF7730" w:rsidRDefault="00AA3688">
      <w:pPr>
        <w:pStyle w:val="Verzeichnis1"/>
        <w:tabs>
          <w:tab w:val="right" w:leader="dot" w:pos="8209"/>
        </w:tabs>
        <w:rPr>
          <w:rFonts w:eastAsiaTheme="minorEastAsia"/>
          <w:noProof/>
          <w:sz w:val="22"/>
          <w:lang w:eastAsia="de-DE"/>
        </w:rPr>
      </w:pPr>
      <w:hyperlink w:anchor="_Toc488923926" w:history="1">
        <w:r w:rsidR="00CF7730" w:rsidRPr="00612FF4">
          <w:rPr>
            <w:rStyle w:val="Hyperlink"/>
            <w:noProof/>
          </w:rPr>
          <w:t>Tabellenverzeichnis</w:t>
        </w:r>
        <w:r w:rsidR="00CF7730">
          <w:rPr>
            <w:noProof/>
            <w:webHidden/>
          </w:rPr>
          <w:tab/>
        </w:r>
        <w:r w:rsidR="00CF7730">
          <w:rPr>
            <w:noProof/>
            <w:webHidden/>
          </w:rPr>
          <w:fldChar w:fldCharType="begin"/>
        </w:r>
        <w:r w:rsidR="00CF7730">
          <w:rPr>
            <w:noProof/>
            <w:webHidden/>
          </w:rPr>
          <w:instrText xml:space="preserve"> PAGEREF _Toc488923926 \h </w:instrText>
        </w:r>
        <w:r w:rsidR="00CF7730">
          <w:rPr>
            <w:noProof/>
            <w:webHidden/>
          </w:rPr>
        </w:r>
        <w:r w:rsidR="00CF7730">
          <w:rPr>
            <w:noProof/>
            <w:webHidden/>
          </w:rPr>
          <w:fldChar w:fldCharType="separate"/>
        </w:r>
        <w:r w:rsidR="00CF7730">
          <w:rPr>
            <w:noProof/>
            <w:webHidden/>
          </w:rPr>
          <w:t>XI</w:t>
        </w:r>
        <w:r w:rsidR="00CF7730">
          <w:rPr>
            <w:noProof/>
            <w:webHidden/>
          </w:rPr>
          <w:fldChar w:fldCharType="end"/>
        </w:r>
      </w:hyperlink>
    </w:p>
    <w:p w14:paraId="7492FB5A" w14:textId="77777777" w:rsidR="00CF7730" w:rsidRDefault="00AA3688">
      <w:pPr>
        <w:pStyle w:val="Verzeichnis1"/>
        <w:tabs>
          <w:tab w:val="right" w:leader="dot" w:pos="8209"/>
        </w:tabs>
        <w:rPr>
          <w:rFonts w:eastAsiaTheme="minorEastAsia"/>
          <w:noProof/>
          <w:sz w:val="22"/>
          <w:lang w:eastAsia="de-DE"/>
        </w:rPr>
      </w:pPr>
      <w:hyperlink w:anchor="_Toc488923927" w:history="1">
        <w:r w:rsidR="00CF7730" w:rsidRPr="00612FF4">
          <w:rPr>
            <w:rStyle w:val="Hyperlink"/>
            <w:noProof/>
          </w:rPr>
          <w:t>Abkürzungsverzeichnis</w:t>
        </w:r>
        <w:r w:rsidR="00CF7730">
          <w:rPr>
            <w:noProof/>
            <w:webHidden/>
          </w:rPr>
          <w:tab/>
        </w:r>
        <w:r w:rsidR="00CF7730">
          <w:rPr>
            <w:noProof/>
            <w:webHidden/>
          </w:rPr>
          <w:fldChar w:fldCharType="begin"/>
        </w:r>
        <w:r w:rsidR="00CF7730">
          <w:rPr>
            <w:noProof/>
            <w:webHidden/>
          </w:rPr>
          <w:instrText xml:space="preserve"> PAGEREF _Toc488923927 \h </w:instrText>
        </w:r>
        <w:r w:rsidR="00CF7730">
          <w:rPr>
            <w:noProof/>
            <w:webHidden/>
          </w:rPr>
        </w:r>
        <w:r w:rsidR="00CF7730">
          <w:rPr>
            <w:noProof/>
            <w:webHidden/>
          </w:rPr>
          <w:fldChar w:fldCharType="separate"/>
        </w:r>
        <w:r w:rsidR="00CF7730">
          <w:rPr>
            <w:noProof/>
            <w:webHidden/>
          </w:rPr>
          <w:t>XIII</w:t>
        </w:r>
        <w:r w:rsidR="00CF7730">
          <w:rPr>
            <w:noProof/>
            <w:webHidden/>
          </w:rPr>
          <w:fldChar w:fldCharType="end"/>
        </w:r>
      </w:hyperlink>
    </w:p>
    <w:p w14:paraId="45C1B2B7" w14:textId="77777777" w:rsidR="00CF7730" w:rsidRDefault="00AA3688">
      <w:pPr>
        <w:pStyle w:val="Verzeichnis1"/>
        <w:tabs>
          <w:tab w:val="left" w:pos="480"/>
          <w:tab w:val="right" w:leader="dot" w:pos="8209"/>
        </w:tabs>
        <w:rPr>
          <w:rFonts w:eastAsiaTheme="minorEastAsia"/>
          <w:noProof/>
          <w:sz w:val="22"/>
          <w:lang w:eastAsia="de-DE"/>
        </w:rPr>
      </w:pPr>
      <w:hyperlink w:anchor="_Toc488923928" w:history="1">
        <w:r w:rsidR="00CF7730" w:rsidRPr="00612FF4">
          <w:rPr>
            <w:rStyle w:val="Hyperlink"/>
            <w:noProof/>
          </w:rPr>
          <w:t>1</w:t>
        </w:r>
        <w:r w:rsidR="00CF7730">
          <w:rPr>
            <w:rFonts w:eastAsiaTheme="minorEastAsia"/>
            <w:noProof/>
            <w:sz w:val="22"/>
            <w:lang w:eastAsia="de-DE"/>
          </w:rPr>
          <w:tab/>
        </w:r>
        <w:r w:rsidR="00CF7730" w:rsidRPr="00612FF4">
          <w:rPr>
            <w:rStyle w:val="Hyperlink"/>
            <w:noProof/>
          </w:rPr>
          <w:t>Einleitung</w:t>
        </w:r>
        <w:r w:rsidR="00CF7730">
          <w:rPr>
            <w:noProof/>
            <w:webHidden/>
          </w:rPr>
          <w:tab/>
        </w:r>
        <w:r w:rsidR="00CF7730">
          <w:rPr>
            <w:noProof/>
            <w:webHidden/>
          </w:rPr>
          <w:fldChar w:fldCharType="begin"/>
        </w:r>
        <w:r w:rsidR="00CF7730">
          <w:rPr>
            <w:noProof/>
            <w:webHidden/>
          </w:rPr>
          <w:instrText xml:space="preserve"> PAGEREF _Toc488923928 \h </w:instrText>
        </w:r>
        <w:r w:rsidR="00CF7730">
          <w:rPr>
            <w:noProof/>
            <w:webHidden/>
          </w:rPr>
        </w:r>
        <w:r w:rsidR="00CF7730">
          <w:rPr>
            <w:noProof/>
            <w:webHidden/>
          </w:rPr>
          <w:fldChar w:fldCharType="separate"/>
        </w:r>
        <w:r w:rsidR="00CF7730">
          <w:rPr>
            <w:noProof/>
            <w:webHidden/>
          </w:rPr>
          <w:t>15</w:t>
        </w:r>
        <w:r w:rsidR="00CF7730">
          <w:rPr>
            <w:noProof/>
            <w:webHidden/>
          </w:rPr>
          <w:fldChar w:fldCharType="end"/>
        </w:r>
      </w:hyperlink>
    </w:p>
    <w:p w14:paraId="32F1FC9C" w14:textId="77777777" w:rsidR="00CF7730" w:rsidRDefault="00AA3688">
      <w:pPr>
        <w:pStyle w:val="Verzeichnis1"/>
        <w:tabs>
          <w:tab w:val="left" w:pos="480"/>
          <w:tab w:val="right" w:leader="dot" w:pos="8209"/>
        </w:tabs>
        <w:rPr>
          <w:rFonts w:eastAsiaTheme="minorEastAsia"/>
          <w:noProof/>
          <w:sz w:val="22"/>
          <w:lang w:eastAsia="de-DE"/>
        </w:rPr>
      </w:pPr>
      <w:hyperlink w:anchor="_Toc488923929" w:history="1">
        <w:r w:rsidR="00CF7730" w:rsidRPr="00612FF4">
          <w:rPr>
            <w:rStyle w:val="Hyperlink"/>
            <w:noProof/>
          </w:rPr>
          <w:t>2</w:t>
        </w:r>
        <w:r w:rsidR="00CF7730">
          <w:rPr>
            <w:rFonts w:eastAsiaTheme="minorEastAsia"/>
            <w:noProof/>
            <w:sz w:val="22"/>
            <w:lang w:eastAsia="de-DE"/>
          </w:rPr>
          <w:tab/>
        </w:r>
        <w:r w:rsidR="00CF7730" w:rsidRPr="00612FF4">
          <w:rPr>
            <w:rStyle w:val="Hyperlink"/>
            <w:noProof/>
          </w:rPr>
          <w:t>Grundlagen</w:t>
        </w:r>
        <w:r w:rsidR="00CF7730">
          <w:rPr>
            <w:noProof/>
            <w:webHidden/>
          </w:rPr>
          <w:tab/>
        </w:r>
        <w:r w:rsidR="00CF7730">
          <w:rPr>
            <w:noProof/>
            <w:webHidden/>
          </w:rPr>
          <w:fldChar w:fldCharType="begin"/>
        </w:r>
        <w:r w:rsidR="00CF7730">
          <w:rPr>
            <w:noProof/>
            <w:webHidden/>
          </w:rPr>
          <w:instrText xml:space="preserve"> PAGEREF _Toc488923929 \h </w:instrText>
        </w:r>
        <w:r w:rsidR="00CF7730">
          <w:rPr>
            <w:noProof/>
            <w:webHidden/>
          </w:rPr>
        </w:r>
        <w:r w:rsidR="00CF7730">
          <w:rPr>
            <w:noProof/>
            <w:webHidden/>
          </w:rPr>
          <w:fldChar w:fldCharType="separate"/>
        </w:r>
        <w:r w:rsidR="00CF7730">
          <w:rPr>
            <w:noProof/>
            <w:webHidden/>
          </w:rPr>
          <w:t>16</w:t>
        </w:r>
        <w:r w:rsidR="00CF7730">
          <w:rPr>
            <w:noProof/>
            <w:webHidden/>
          </w:rPr>
          <w:fldChar w:fldCharType="end"/>
        </w:r>
      </w:hyperlink>
    </w:p>
    <w:p w14:paraId="0874B641" w14:textId="77777777" w:rsidR="00CF7730" w:rsidRDefault="00AA3688">
      <w:pPr>
        <w:pStyle w:val="Verzeichnis2"/>
        <w:tabs>
          <w:tab w:val="left" w:pos="960"/>
          <w:tab w:val="right" w:leader="dot" w:pos="8209"/>
        </w:tabs>
        <w:rPr>
          <w:rFonts w:eastAsiaTheme="minorEastAsia"/>
          <w:noProof/>
          <w:sz w:val="22"/>
          <w:lang w:eastAsia="de-DE"/>
        </w:rPr>
      </w:pPr>
      <w:hyperlink w:anchor="_Toc488923930" w:history="1">
        <w:r w:rsidR="00CF7730" w:rsidRPr="00612FF4">
          <w:rPr>
            <w:rStyle w:val="Hyperlink"/>
            <w:noProof/>
          </w:rPr>
          <w:t>2.1</w:t>
        </w:r>
        <w:r w:rsidR="00CF7730">
          <w:rPr>
            <w:rFonts w:eastAsiaTheme="minorEastAsia"/>
            <w:noProof/>
            <w:sz w:val="22"/>
            <w:lang w:eastAsia="de-DE"/>
          </w:rPr>
          <w:tab/>
        </w:r>
        <w:r w:rsidR="00CF7730" w:rsidRPr="00612FF4">
          <w:rPr>
            <w:rStyle w:val="Hyperlink"/>
            <w:noProof/>
          </w:rPr>
          <w:t>Definition</w:t>
        </w:r>
        <w:r w:rsidR="00CF7730">
          <w:rPr>
            <w:noProof/>
            <w:webHidden/>
          </w:rPr>
          <w:tab/>
        </w:r>
        <w:r w:rsidR="00CF7730">
          <w:rPr>
            <w:noProof/>
            <w:webHidden/>
          </w:rPr>
          <w:fldChar w:fldCharType="begin"/>
        </w:r>
        <w:r w:rsidR="00CF7730">
          <w:rPr>
            <w:noProof/>
            <w:webHidden/>
          </w:rPr>
          <w:instrText xml:space="preserve"> PAGEREF _Toc488923930 \h </w:instrText>
        </w:r>
        <w:r w:rsidR="00CF7730">
          <w:rPr>
            <w:noProof/>
            <w:webHidden/>
          </w:rPr>
        </w:r>
        <w:r w:rsidR="00CF7730">
          <w:rPr>
            <w:noProof/>
            <w:webHidden/>
          </w:rPr>
          <w:fldChar w:fldCharType="separate"/>
        </w:r>
        <w:r w:rsidR="00CF7730">
          <w:rPr>
            <w:noProof/>
            <w:webHidden/>
          </w:rPr>
          <w:t>17</w:t>
        </w:r>
        <w:r w:rsidR="00CF7730">
          <w:rPr>
            <w:noProof/>
            <w:webHidden/>
          </w:rPr>
          <w:fldChar w:fldCharType="end"/>
        </w:r>
      </w:hyperlink>
    </w:p>
    <w:p w14:paraId="00809D54" w14:textId="77777777" w:rsidR="00CF7730" w:rsidRDefault="00AA3688">
      <w:pPr>
        <w:pStyle w:val="Verzeichnis2"/>
        <w:tabs>
          <w:tab w:val="left" w:pos="960"/>
          <w:tab w:val="right" w:leader="dot" w:pos="8209"/>
        </w:tabs>
        <w:rPr>
          <w:rFonts w:eastAsiaTheme="minorEastAsia"/>
          <w:noProof/>
          <w:sz w:val="22"/>
          <w:lang w:eastAsia="de-DE"/>
        </w:rPr>
      </w:pPr>
      <w:hyperlink w:anchor="_Toc488923931" w:history="1">
        <w:r w:rsidR="00CF7730" w:rsidRPr="00612FF4">
          <w:rPr>
            <w:rStyle w:val="Hyperlink"/>
            <w:noProof/>
          </w:rPr>
          <w:t>2.2</w:t>
        </w:r>
        <w:r w:rsidR="00CF7730">
          <w:rPr>
            <w:rFonts w:eastAsiaTheme="minorEastAsia"/>
            <w:noProof/>
            <w:sz w:val="22"/>
            <w:lang w:eastAsia="de-DE"/>
          </w:rPr>
          <w:tab/>
        </w:r>
        <w:r w:rsidR="00CF7730" w:rsidRPr="00612FF4">
          <w:rPr>
            <w:rStyle w:val="Hyperlink"/>
            <w:noProof/>
          </w:rPr>
          <w:t>Was ist Versionsverwaltung</w:t>
        </w:r>
        <w:r w:rsidR="00CF7730">
          <w:rPr>
            <w:noProof/>
            <w:webHidden/>
          </w:rPr>
          <w:tab/>
        </w:r>
        <w:r w:rsidR="00CF7730">
          <w:rPr>
            <w:noProof/>
            <w:webHidden/>
          </w:rPr>
          <w:fldChar w:fldCharType="begin"/>
        </w:r>
        <w:r w:rsidR="00CF7730">
          <w:rPr>
            <w:noProof/>
            <w:webHidden/>
          </w:rPr>
          <w:instrText xml:space="preserve"> PAGEREF _Toc488923931 \h </w:instrText>
        </w:r>
        <w:r w:rsidR="00CF7730">
          <w:rPr>
            <w:noProof/>
            <w:webHidden/>
          </w:rPr>
        </w:r>
        <w:r w:rsidR="00CF7730">
          <w:rPr>
            <w:noProof/>
            <w:webHidden/>
          </w:rPr>
          <w:fldChar w:fldCharType="separate"/>
        </w:r>
        <w:r w:rsidR="00CF7730">
          <w:rPr>
            <w:noProof/>
            <w:webHidden/>
          </w:rPr>
          <w:t>18</w:t>
        </w:r>
        <w:r w:rsidR="00CF7730">
          <w:rPr>
            <w:noProof/>
            <w:webHidden/>
          </w:rPr>
          <w:fldChar w:fldCharType="end"/>
        </w:r>
      </w:hyperlink>
    </w:p>
    <w:p w14:paraId="61205E74" w14:textId="77777777" w:rsidR="00CF7730" w:rsidRDefault="00AA3688">
      <w:pPr>
        <w:pStyle w:val="Verzeichnis2"/>
        <w:tabs>
          <w:tab w:val="left" w:pos="960"/>
          <w:tab w:val="right" w:leader="dot" w:pos="8209"/>
        </w:tabs>
        <w:rPr>
          <w:rFonts w:eastAsiaTheme="minorEastAsia"/>
          <w:noProof/>
          <w:sz w:val="22"/>
          <w:lang w:eastAsia="de-DE"/>
        </w:rPr>
      </w:pPr>
      <w:hyperlink w:anchor="_Toc488923932" w:history="1">
        <w:r w:rsidR="00CF7730" w:rsidRPr="00612FF4">
          <w:rPr>
            <w:rStyle w:val="Hyperlink"/>
            <w:noProof/>
          </w:rPr>
          <w:t>2.3</w:t>
        </w:r>
        <w:r w:rsidR="00CF7730">
          <w:rPr>
            <w:rFonts w:eastAsiaTheme="minorEastAsia"/>
            <w:noProof/>
            <w:sz w:val="22"/>
            <w:lang w:eastAsia="de-DE"/>
          </w:rPr>
          <w:tab/>
        </w:r>
        <w:r w:rsidR="00CF7730" w:rsidRPr="00612FF4">
          <w:rPr>
            <w:rStyle w:val="Hyperlink"/>
            <w:noProof/>
          </w:rPr>
          <w:t>Vorteile einer Versionsverwaltung</w:t>
        </w:r>
        <w:r w:rsidR="00CF7730">
          <w:rPr>
            <w:noProof/>
            <w:webHidden/>
          </w:rPr>
          <w:tab/>
        </w:r>
        <w:r w:rsidR="00CF7730">
          <w:rPr>
            <w:noProof/>
            <w:webHidden/>
          </w:rPr>
          <w:fldChar w:fldCharType="begin"/>
        </w:r>
        <w:r w:rsidR="00CF7730">
          <w:rPr>
            <w:noProof/>
            <w:webHidden/>
          </w:rPr>
          <w:instrText xml:space="preserve"> PAGEREF _Toc488923932 \h </w:instrText>
        </w:r>
        <w:r w:rsidR="00CF7730">
          <w:rPr>
            <w:noProof/>
            <w:webHidden/>
          </w:rPr>
        </w:r>
        <w:r w:rsidR="00CF7730">
          <w:rPr>
            <w:noProof/>
            <w:webHidden/>
          </w:rPr>
          <w:fldChar w:fldCharType="separate"/>
        </w:r>
        <w:r w:rsidR="00CF7730">
          <w:rPr>
            <w:noProof/>
            <w:webHidden/>
          </w:rPr>
          <w:t>19</w:t>
        </w:r>
        <w:r w:rsidR="00CF7730">
          <w:rPr>
            <w:noProof/>
            <w:webHidden/>
          </w:rPr>
          <w:fldChar w:fldCharType="end"/>
        </w:r>
      </w:hyperlink>
    </w:p>
    <w:p w14:paraId="31D47829" w14:textId="77777777" w:rsidR="00CF7730" w:rsidRDefault="00AA3688">
      <w:pPr>
        <w:pStyle w:val="Verzeichnis2"/>
        <w:tabs>
          <w:tab w:val="left" w:pos="960"/>
          <w:tab w:val="right" w:leader="dot" w:pos="8209"/>
        </w:tabs>
        <w:rPr>
          <w:rFonts w:eastAsiaTheme="minorEastAsia"/>
          <w:noProof/>
          <w:sz w:val="22"/>
          <w:lang w:eastAsia="de-DE"/>
        </w:rPr>
      </w:pPr>
      <w:hyperlink w:anchor="_Toc488923933" w:history="1">
        <w:r w:rsidR="00CF7730" w:rsidRPr="00612FF4">
          <w:rPr>
            <w:rStyle w:val="Hyperlink"/>
            <w:noProof/>
          </w:rPr>
          <w:t>2.4</w:t>
        </w:r>
        <w:r w:rsidR="00CF7730">
          <w:rPr>
            <w:rFonts w:eastAsiaTheme="minorEastAsia"/>
            <w:noProof/>
            <w:sz w:val="22"/>
            <w:lang w:eastAsia="de-DE"/>
          </w:rPr>
          <w:tab/>
        </w:r>
        <w:r w:rsidR="00CF7730" w:rsidRPr="00612FF4">
          <w:rPr>
            <w:rStyle w:val="Hyperlink"/>
            <w:noProof/>
          </w:rPr>
          <w:t>Geschichte der Versionsverwaltung</w:t>
        </w:r>
        <w:r w:rsidR="00CF7730">
          <w:rPr>
            <w:noProof/>
            <w:webHidden/>
          </w:rPr>
          <w:tab/>
        </w:r>
        <w:r w:rsidR="00CF7730">
          <w:rPr>
            <w:noProof/>
            <w:webHidden/>
          </w:rPr>
          <w:fldChar w:fldCharType="begin"/>
        </w:r>
        <w:r w:rsidR="00CF7730">
          <w:rPr>
            <w:noProof/>
            <w:webHidden/>
          </w:rPr>
          <w:instrText xml:space="preserve"> PAGEREF _Toc488923933 \h </w:instrText>
        </w:r>
        <w:r w:rsidR="00CF7730">
          <w:rPr>
            <w:noProof/>
            <w:webHidden/>
          </w:rPr>
        </w:r>
        <w:r w:rsidR="00CF7730">
          <w:rPr>
            <w:noProof/>
            <w:webHidden/>
          </w:rPr>
          <w:fldChar w:fldCharType="separate"/>
        </w:r>
        <w:r w:rsidR="00CF7730">
          <w:rPr>
            <w:noProof/>
            <w:webHidden/>
          </w:rPr>
          <w:t>20</w:t>
        </w:r>
        <w:r w:rsidR="00CF7730">
          <w:rPr>
            <w:noProof/>
            <w:webHidden/>
          </w:rPr>
          <w:fldChar w:fldCharType="end"/>
        </w:r>
      </w:hyperlink>
    </w:p>
    <w:p w14:paraId="3F12910A" w14:textId="77777777" w:rsidR="00CF7730" w:rsidRDefault="00AA3688">
      <w:pPr>
        <w:pStyle w:val="Verzeichnis3"/>
        <w:tabs>
          <w:tab w:val="left" w:pos="1200"/>
          <w:tab w:val="right" w:leader="dot" w:pos="8209"/>
        </w:tabs>
        <w:rPr>
          <w:rFonts w:eastAsiaTheme="minorEastAsia"/>
          <w:noProof/>
          <w:sz w:val="22"/>
          <w:lang w:eastAsia="de-DE"/>
        </w:rPr>
      </w:pPr>
      <w:hyperlink w:anchor="_Toc488923934" w:history="1">
        <w:r w:rsidR="00CF7730" w:rsidRPr="00612FF4">
          <w:rPr>
            <w:rStyle w:val="Hyperlink"/>
            <w:noProof/>
          </w:rPr>
          <w:t>2.4.1</w:t>
        </w:r>
        <w:r w:rsidR="00CF7730">
          <w:rPr>
            <w:rFonts w:eastAsiaTheme="minorEastAsia"/>
            <w:noProof/>
            <w:sz w:val="22"/>
            <w:lang w:eastAsia="de-DE"/>
          </w:rPr>
          <w:tab/>
        </w:r>
        <w:r w:rsidR="00CF7730" w:rsidRPr="00612FF4">
          <w:rPr>
            <w:rStyle w:val="Hyperlink"/>
            <w:noProof/>
          </w:rPr>
          <w:t>SCCS</w:t>
        </w:r>
        <w:r w:rsidR="00CF7730">
          <w:rPr>
            <w:noProof/>
            <w:webHidden/>
          </w:rPr>
          <w:tab/>
        </w:r>
        <w:r w:rsidR="00CF7730">
          <w:rPr>
            <w:noProof/>
            <w:webHidden/>
          </w:rPr>
          <w:fldChar w:fldCharType="begin"/>
        </w:r>
        <w:r w:rsidR="00CF7730">
          <w:rPr>
            <w:noProof/>
            <w:webHidden/>
          </w:rPr>
          <w:instrText xml:space="preserve"> PAGEREF _Toc488923934 \h </w:instrText>
        </w:r>
        <w:r w:rsidR="00CF7730">
          <w:rPr>
            <w:noProof/>
            <w:webHidden/>
          </w:rPr>
        </w:r>
        <w:r w:rsidR="00CF7730">
          <w:rPr>
            <w:noProof/>
            <w:webHidden/>
          </w:rPr>
          <w:fldChar w:fldCharType="separate"/>
        </w:r>
        <w:r w:rsidR="00CF7730">
          <w:rPr>
            <w:noProof/>
            <w:webHidden/>
          </w:rPr>
          <w:t>21</w:t>
        </w:r>
        <w:r w:rsidR="00CF7730">
          <w:rPr>
            <w:noProof/>
            <w:webHidden/>
          </w:rPr>
          <w:fldChar w:fldCharType="end"/>
        </w:r>
      </w:hyperlink>
    </w:p>
    <w:p w14:paraId="465305CC" w14:textId="77777777" w:rsidR="00CF7730" w:rsidRDefault="00AA3688">
      <w:pPr>
        <w:pStyle w:val="Verzeichnis3"/>
        <w:tabs>
          <w:tab w:val="left" w:pos="1200"/>
          <w:tab w:val="right" w:leader="dot" w:pos="8209"/>
        </w:tabs>
        <w:rPr>
          <w:rFonts w:eastAsiaTheme="minorEastAsia"/>
          <w:noProof/>
          <w:sz w:val="22"/>
          <w:lang w:eastAsia="de-DE"/>
        </w:rPr>
      </w:pPr>
      <w:hyperlink w:anchor="_Toc488923935" w:history="1">
        <w:r w:rsidR="00CF7730" w:rsidRPr="00612FF4">
          <w:rPr>
            <w:rStyle w:val="Hyperlink"/>
            <w:noProof/>
          </w:rPr>
          <w:t>2.4.2</w:t>
        </w:r>
        <w:r w:rsidR="00CF7730">
          <w:rPr>
            <w:rFonts w:eastAsiaTheme="minorEastAsia"/>
            <w:noProof/>
            <w:sz w:val="22"/>
            <w:lang w:eastAsia="de-DE"/>
          </w:rPr>
          <w:tab/>
        </w:r>
        <w:r w:rsidR="00CF7730" w:rsidRPr="00612FF4">
          <w:rPr>
            <w:rStyle w:val="Hyperlink"/>
            <w:noProof/>
          </w:rPr>
          <w:t>CVS</w:t>
        </w:r>
        <w:r w:rsidR="00CF7730">
          <w:rPr>
            <w:noProof/>
            <w:webHidden/>
          </w:rPr>
          <w:tab/>
        </w:r>
        <w:r w:rsidR="00CF7730">
          <w:rPr>
            <w:noProof/>
            <w:webHidden/>
          </w:rPr>
          <w:fldChar w:fldCharType="begin"/>
        </w:r>
        <w:r w:rsidR="00CF7730">
          <w:rPr>
            <w:noProof/>
            <w:webHidden/>
          </w:rPr>
          <w:instrText xml:space="preserve"> PAGEREF _Toc488923935 \h </w:instrText>
        </w:r>
        <w:r w:rsidR="00CF7730">
          <w:rPr>
            <w:noProof/>
            <w:webHidden/>
          </w:rPr>
        </w:r>
        <w:r w:rsidR="00CF7730">
          <w:rPr>
            <w:noProof/>
            <w:webHidden/>
          </w:rPr>
          <w:fldChar w:fldCharType="separate"/>
        </w:r>
        <w:r w:rsidR="00CF7730">
          <w:rPr>
            <w:noProof/>
            <w:webHidden/>
          </w:rPr>
          <w:t>21</w:t>
        </w:r>
        <w:r w:rsidR="00CF7730">
          <w:rPr>
            <w:noProof/>
            <w:webHidden/>
          </w:rPr>
          <w:fldChar w:fldCharType="end"/>
        </w:r>
      </w:hyperlink>
    </w:p>
    <w:p w14:paraId="7A1242CA" w14:textId="77777777" w:rsidR="00CF7730" w:rsidRDefault="00AA3688">
      <w:pPr>
        <w:pStyle w:val="Verzeichnis3"/>
        <w:tabs>
          <w:tab w:val="left" w:pos="1200"/>
          <w:tab w:val="right" w:leader="dot" w:pos="8209"/>
        </w:tabs>
        <w:rPr>
          <w:rFonts w:eastAsiaTheme="minorEastAsia"/>
          <w:noProof/>
          <w:sz w:val="22"/>
          <w:lang w:eastAsia="de-DE"/>
        </w:rPr>
      </w:pPr>
      <w:hyperlink w:anchor="_Toc488923936" w:history="1">
        <w:r w:rsidR="00CF7730" w:rsidRPr="00612FF4">
          <w:rPr>
            <w:rStyle w:val="Hyperlink"/>
            <w:noProof/>
          </w:rPr>
          <w:t>2.4.3</w:t>
        </w:r>
        <w:r w:rsidR="00CF7730">
          <w:rPr>
            <w:rFonts w:eastAsiaTheme="minorEastAsia"/>
            <w:noProof/>
            <w:sz w:val="22"/>
            <w:lang w:eastAsia="de-DE"/>
          </w:rPr>
          <w:tab/>
        </w:r>
        <w:r w:rsidR="00CF7730" w:rsidRPr="00612FF4">
          <w:rPr>
            <w:rStyle w:val="Hyperlink"/>
            <w:noProof/>
          </w:rPr>
          <w:t>SVN</w:t>
        </w:r>
        <w:r w:rsidR="00CF7730">
          <w:rPr>
            <w:noProof/>
            <w:webHidden/>
          </w:rPr>
          <w:tab/>
        </w:r>
        <w:r w:rsidR="00CF7730">
          <w:rPr>
            <w:noProof/>
            <w:webHidden/>
          </w:rPr>
          <w:fldChar w:fldCharType="begin"/>
        </w:r>
        <w:r w:rsidR="00CF7730">
          <w:rPr>
            <w:noProof/>
            <w:webHidden/>
          </w:rPr>
          <w:instrText xml:space="preserve"> PAGEREF _Toc488923936 \h </w:instrText>
        </w:r>
        <w:r w:rsidR="00CF7730">
          <w:rPr>
            <w:noProof/>
            <w:webHidden/>
          </w:rPr>
        </w:r>
        <w:r w:rsidR="00CF7730">
          <w:rPr>
            <w:noProof/>
            <w:webHidden/>
          </w:rPr>
          <w:fldChar w:fldCharType="separate"/>
        </w:r>
        <w:r w:rsidR="00CF7730">
          <w:rPr>
            <w:noProof/>
            <w:webHidden/>
          </w:rPr>
          <w:t>22</w:t>
        </w:r>
        <w:r w:rsidR="00CF7730">
          <w:rPr>
            <w:noProof/>
            <w:webHidden/>
          </w:rPr>
          <w:fldChar w:fldCharType="end"/>
        </w:r>
      </w:hyperlink>
    </w:p>
    <w:p w14:paraId="29993DDD" w14:textId="77777777" w:rsidR="00CF7730" w:rsidRDefault="00AA3688">
      <w:pPr>
        <w:pStyle w:val="Verzeichnis2"/>
        <w:tabs>
          <w:tab w:val="left" w:pos="960"/>
          <w:tab w:val="right" w:leader="dot" w:pos="8209"/>
        </w:tabs>
        <w:rPr>
          <w:rFonts w:eastAsiaTheme="minorEastAsia"/>
          <w:noProof/>
          <w:sz w:val="22"/>
          <w:lang w:eastAsia="de-DE"/>
        </w:rPr>
      </w:pPr>
      <w:hyperlink w:anchor="_Toc488923937" w:history="1">
        <w:r w:rsidR="00CF7730" w:rsidRPr="00612FF4">
          <w:rPr>
            <w:rStyle w:val="Hyperlink"/>
            <w:noProof/>
          </w:rPr>
          <w:t>2.5</w:t>
        </w:r>
        <w:r w:rsidR="00CF7730">
          <w:rPr>
            <w:rFonts w:eastAsiaTheme="minorEastAsia"/>
            <w:noProof/>
            <w:sz w:val="22"/>
            <w:lang w:eastAsia="de-DE"/>
          </w:rPr>
          <w:tab/>
        </w:r>
        <w:r w:rsidR="00CF7730" w:rsidRPr="00612FF4">
          <w:rPr>
            <w:rStyle w:val="Hyperlink"/>
            <w:noProof/>
          </w:rPr>
          <w:t>Bekannte Versionsverwaltungssysteme</w:t>
        </w:r>
        <w:r w:rsidR="00CF7730">
          <w:rPr>
            <w:noProof/>
            <w:webHidden/>
          </w:rPr>
          <w:tab/>
        </w:r>
        <w:r w:rsidR="00CF7730">
          <w:rPr>
            <w:noProof/>
            <w:webHidden/>
          </w:rPr>
          <w:fldChar w:fldCharType="begin"/>
        </w:r>
        <w:r w:rsidR="00CF7730">
          <w:rPr>
            <w:noProof/>
            <w:webHidden/>
          </w:rPr>
          <w:instrText xml:space="preserve"> PAGEREF _Toc488923937 \h </w:instrText>
        </w:r>
        <w:r w:rsidR="00CF7730">
          <w:rPr>
            <w:noProof/>
            <w:webHidden/>
          </w:rPr>
        </w:r>
        <w:r w:rsidR="00CF7730">
          <w:rPr>
            <w:noProof/>
            <w:webHidden/>
          </w:rPr>
          <w:fldChar w:fldCharType="separate"/>
        </w:r>
        <w:r w:rsidR="00CF7730">
          <w:rPr>
            <w:noProof/>
            <w:webHidden/>
          </w:rPr>
          <w:t>23</w:t>
        </w:r>
        <w:r w:rsidR="00CF7730">
          <w:rPr>
            <w:noProof/>
            <w:webHidden/>
          </w:rPr>
          <w:fldChar w:fldCharType="end"/>
        </w:r>
      </w:hyperlink>
    </w:p>
    <w:p w14:paraId="76E71223" w14:textId="77777777" w:rsidR="00CF7730" w:rsidRDefault="00AA3688">
      <w:pPr>
        <w:pStyle w:val="Verzeichnis3"/>
        <w:tabs>
          <w:tab w:val="left" w:pos="1200"/>
          <w:tab w:val="right" w:leader="dot" w:pos="8209"/>
        </w:tabs>
        <w:rPr>
          <w:rFonts w:eastAsiaTheme="minorEastAsia"/>
          <w:noProof/>
          <w:sz w:val="22"/>
          <w:lang w:eastAsia="de-DE"/>
        </w:rPr>
      </w:pPr>
      <w:hyperlink w:anchor="_Toc488923938" w:history="1">
        <w:r w:rsidR="00CF7730" w:rsidRPr="00612FF4">
          <w:rPr>
            <w:rStyle w:val="Hyperlink"/>
            <w:noProof/>
          </w:rPr>
          <w:t>2.5.1</w:t>
        </w:r>
        <w:r w:rsidR="00CF7730">
          <w:rPr>
            <w:rFonts w:eastAsiaTheme="minorEastAsia"/>
            <w:noProof/>
            <w:sz w:val="22"/>
            <w:lang w:eastAsia="de-DE"/>
          </w:rPr>
          <w:tab/>
        </w:r>
        <w:r w:rsidR="00CF7730" w:rsidRPr="00612FF4">
          <w:rPr>
            <w:rStyle w:val="Hyperlink"/>
            <w:noProof/>
          </w:rPr>
          <w:t>CVS</w:t>
        </w:r>
        <w:r w:rsidR="00CF7730">
          <w:rPr>
            <w:noProof/>
            <w:webHidden/>
          </w:rPr>
          <w:tab/>
        </w:r>
        <w:r w:rsidR="00CF7730">
          <w:rPr>
            <w:noProof/>
            <w:webHidden/>
          </w:rPr>
          <w:fldChar w:fldCharType="begin"/>
        </w:r>
        <w:r w:rsidR="00CF7730">
          <w:rPr>
            <w:noProof/>
            <w:webHidden/>
          </w:rPr>
          <w:instrText xml:space="preserve"> PAGEREF _Toc488923938 \h </w:instrText>
        </w:r>
        <w:r w:rsidR="00CF7730">
          <w:rPr>
            <w:noProof/>
            <w:webHidden/>
          </w:rPr>
        </w:r>
        <w:r w:rsidR="00CF7730">
          <w:rPr>
            <w:noProof/>
            <w:webHidden/>
          </w:rPr>
          <w:fldChar w:fldCharType="separate"/>
        </w:r>
        <w:r w:rsidR="00CF7730">
          <w:rPr>
            <w:noProof/>
            <w:webHidden/>
          </w:rPr>
          <w:t>23</w:t>
        </w:r>
        <w:r w:rsidR="00CF7730">
          <w:rPr>
            <w:noProof/>
            <w:webHidden/>
          </w:rPr>
          <w:fldChar w:fldCharType="end"/>
        </w:r>
      </w:hyperlink>
    </w:p>
    <w:p w14:paraId="19AFB42A" w14:textId="77777777" w:rsidR="00CF7730" w:rsidRDefault="00AA3688">
      <w:pPr>
        <w:pStyle w:val="Verzeichnis3"/>
        <w:tabs>
          <w:tab w:val="left" w:pos="1200"/>
          <w:tab w:val="right" w:leader="dot" w:pos="8209"/>
        </w:tabs>
        <w:rPr>
          <w:rFonts w:eastAsiaTheme="minorEastAsia"/>
          <w:noProof/>
          <w:sz w:val="22"/>
          <w:lang w:eastAsia="de-DE"/>
        </w:rPr>
      </w:pPr>
      <w:hyperlink w:anchor="_Toc488923939" w:history="1">
        <w:r w:rsidR="00CF7730" w:rsidRPr="00612FF4">
          <w:rPr>
            <w:rStyle w:val="Hyperlink"/>
            <w:noProof/>
          </w:rPr>
          <w:t>2.5.2</w:t>
        </w:r>
        <w:r w:rsidR="00CF7730">
          <w:rPr>
            <w:rFonts w:eastAsiaTheme="minorEastAsia"/>
            <w:noProof/>
            <w:sz w:val="22"/>
            <w:lang w:eastAsia="de-DE"/>
          </w:rPr>
          <w:tab/>
        </w:r>
        <w:r w:rsidR="00CF7730" w:rsidRPr="00612FF4">
          <w:rPr>
            <w:rStyle w:val="Hyperlink"/>
            <w:noProof/>
          </w:rPr>
          <w:t>SVN</w:t>
        </w:r>
        <w:r w:rsidR="00CF7730">
          <w:rPr>
            <w:noProof/>
            <w:webHidden/>
          </w:rPr>
          <w:tab/>
        </w:r>
        <w:r w:rsidR="00CF7730">
          <w:rPr>
            <w:noProof/>
            <w:webHidden/>
          </w:rPr>
          <w:fldChar w:fldCharType="begin"/>
        </w:r>
        <w:r w:rsidR="00CF7730">
          <w:rPr>
            <w:noProof/>
            <w:webHidden/>
          </w:rPr>
          <w:instrText xml:space="preserve"> PAGEREF _Toc488923939 \h </w:instrText>
        </w:r>
        <w:r w:rsidR="00CF7730">
          <w:rPr>
            <w:noProof/>
            <w:webHidden/>
          </w:rPr>
        </w:r>
        <w:r w:rsidR="00CF7730">
          <w:rPr>
            <w:noProof/>
            <w:webHidden/>
          </w:rPr>
          <w:fldChar w:fldCharType="separate"/>
        </w:r>
        <w:r w:rsidR="00CF7730">
          <w:rPr>
            <w:noProof/>
            <w:webHidden/>
          </w:rPr>
          <w:t>24</w:t>
        </w:r>
        <w:r w:rsidR="00CF7730">
          <w:rPr>
            <w:noProof/>
            <w:webHidden/>
          </w:rPr>
          <w:fldChar w:fldCharType="end"/>
        </w:r>
      </w:hyperlink>
    </w:p>
    <w:p w14:paraId="049F7505" w14:textId="77777777" w:rsidR="00CF7730" w:rsidRDefault="00AA3688">
      <w:pPr>
        <w:pStyle w:val="Verzeichnis2"/>
        <w:tabs>
          <w:tab w:val="left" w:pos="960"/>
          <w:tab w:val="right" w:leader="dot" w:pos="8209"/>
        </w:tabs>
        <w:rPr>
          <w:rFonts w:eastAsiaTheme="minorEastAsia"/>
          <w:noProof/>
          <w:sz w:val="22"/>
          <w:lang w:eastAsia="de-DE"/>
        </w:rPr>
      </w:pPr>
      <w:hyperlink w:anchor="_Toc488923940" w:history="1">
        <w:r w:rsidR="00CF7730" w:rsidRPr="00612FF4">
          <w:rPr>
            <w:rStyle w:val="Hyperlink"/>
            <w:noProof/>
          </w:rPr>
          <w:t>2.6</w:t>
        </w:r>
        <w:r w:rsidR="00CF7730">
          <w:rPr>
            <w:rFonts w:eastAsiaTheme="minorEastAsia"/>
            <w:noProof/>
            <w:sz w:val="22"/>
            <w:lang w:eastAsia="de-DE"/>
          </w:rPr>
          <w:tab/>
        </w:r>
        <w:r w:rsidR="00CF7730" w:rsidRPr="00612FF4">
          <w:rPr>
            <w:rStyle w:val="Hyperlink"/>
            <w:noProof/>
          </w:rPr>
          <w:t>Funktionsweise</w:t>
        </w:r>
        <w:r w:rsidR="00CF7730">
          <w:rPr>
            <w:noProof/>
            <w:webHidden/>
          </w:rPr>
          <w:tab/>
        </w:r>
        <w:r w:rsidR="00CF7730">
          <w:rPr>
            <w:noProof/>
            <w:webHidden/>
          </w:rPr>
          <w:fldChar w:fldCharType="begin"/>
        </w:r>
        <w:r w:rsidR="00CF7730">
          <w:rPr>
            <w:noProof/>
            <w:webHidden/>
          </w:rPr>
          <w:instrText xml:space="preserve"> PAGEREF _Toc488923940 \h </w:instrText>
        </w:r>
        <w:r w:rsidR="00CF7730">
          <w:rPr>
            <w:noProof/>
            <w:webHidden/>
          </w:rPr>
        </w:r>
        <w:r w:rsidR="00CF7730">
          <w:rPr>
            <w:noProof/>
            <w:webHidden/>
          </w:rPr>
          <w:fldChar w:fldCharType="separate"/>
        </w:r>
        <w:r w:rsidR="00CF7730">
          <w:rPr>
            <w:noProof/>
            <w:webHidden/>
          </w:rPr>
          <w:t>27</w:t>
        </w:r>
        <w:r w:rsidR="00CF7730">
          <w:rPr>
            <w:noProof/>
            <w:webHidden/>
          </w:rPr>
          <w:fldChar w:fldCharType="end"/>
        </w:r>
      </w:hyperlink>
    </w:p>
    <w:p w14:paraId="7458F869" w14:textId="77777777" w:rsidR="00CF7730" w:rsidRDefault="00AA3688">
      <w:pPr>
        <w:pStyle w:val="Verzeichnis3"/>
        <w:tabs>
          <w:tab w:val="left" w:pos="1200"/>
          <w:tab w:val="right" w:leader="dot" w:pos="8209"/>
        </w:tabs>
        <w:rPr>
          <w:rFonts w:eastAsiaTheme="minorEastAsia"/>
          <w:noProof/>
          <w:sz w:val="22"/>
          <w:lang w:eastAsia="de-DE"/>
        </w:rPr>
      </w:pPr>
      <w:hyperlink w:anchor="_Toc488923941" w:history="1">
        <w:r w:rsidR="00CF7730" w:rsidRPr="00612FF4">
          <w:rPr>
            <w:rStyle w:val="Hyperlink"/>
            <w:noProof/>
          </w:rPr>
          <w:t>2.6.1</w:t>
        </w:r>
        <w:r w:rsidR="00CF7730">
          <w:rPr>
            <w:rFonts w:eastAsiaTheme="minorEastAsia"/>
            <w:noProof/>
            <w:sz w:val="22"/>
            <w:lang w:eastAsia="de-DE"/>
          </w:rPr>
          <w:tab/>
        </w:r>
        <w:r w:rsidR="00CF7730" w:rsidRPr="00612FF4">
          <w:rPr>
            <w:rStyle w:val="Hyperlink"/>
            <w:noProof/>
          </w:rPr>
          <w:t>Problem(e)</w:t>
        </w:r>
        <w:r w:rsidR="00CF7730">
          <w:rPr>
            <w:noProof/>
            <w:webHidden/>
          </w:rPr>
          <w:tab/>
        </w:r>
        <w:r w:rsidR="00CF7730">
          <w:rPr>
            <w:noProof/>
            <w:webHidden/>
          </w:rPr>
          <w:fldChar w:fldCharType="begin"/>
        </w:r>
        <w:r w:rsidR="00CF7730">
          <w:rPr>
            <w:noProof/>
            <w:webHidden/>
          </w:rPr>
          <w:instrText xml:space="preserve"> PAGEREF _Toc488923941 \h </w:instrText>
        </w:r>
        <w:r w:rsidR="00CF7730">
          <w:rPr>
            <w:noProof/>
            <w:webHidden/>
          </w:rPr>
        </w:r>
        <w:r w:rsidR="00CF7730">
          <w:rPr>
            <w:noProof/>
            <w:webHidden/>
          </w:rPr>
          <w:fldChar w:fldCharType="separate"/>
        </w:r>
        <w:r w:rsidR="00CF7730">
          <w:rPr>
            <w:noProof/>
            <w:webHidden/>
          </w:rPr>
          <w:t>27</w:t>
        </w:r>
        <w:r w:rsidR="00CF7730">
          <w:rPr>
            <w:noProof/>
            <w:webHidden/>
          </w:rPr>
          <w:fldChar w:fldCharType="end"/>
        </w:r>
      </w:hyperlink>
    </w:p>
    <w:p w14:paraId="143ECBCF" w14:textId="77777777" w:rsidR="00CF7730" w:rsidRDefault="00AA3688">
      <w:pPr>
        <w:pStyle w:val="Verzeichnis3"/>
        <w:tabs>
          <w:tab w:val="left" w:pos="1200"/>
          <w:tab w:val="right" w:leader="dot" w:pos="8209"/>
        </w:tabs>
        <w:rPr>
          <w:rFonts w:eastAsiaTheme="minorEastAsia"/>
          <w:noProof/>
          <w:sz w:val="22"/>
          <w:lang w:eastAsia="de-DE"/>
        </w:rPr>
      </w:pPr>
      <w:hyperlink w:anchor="_Toc488923942" w:history="1">
        <w:r w:rsidR="00CF7730" w:rsidRPr="00612FF4">
          <w:rPr>
            <w:rStyle w:val="Hyperlink"/>
            <w:noProof/>
          </w:rPr>
          <w:t>2.6.2</w:t>
        </w:r>
        <w:r w:rsidR="00CF7730">
          <w:rPr>
            <w:rFonts w:eastAsiaTheme="minorEastAsia"/>
            <w:noProof/>
            <w:sz w:val="22"/>
            <w:lang w:eastAsia="de-DE"/>
          </w:rPr>
          <w:tab/>
        </w:r>
        <w:r w:rsidR="00CF7730" w:rsidRPr="00612FF4">
          <w:rPr>
            <w:rStyle w:val="Hyperlink"/>
            <w:noProof/>
          </w:rPr>
          <w:t>Lösungswege</w:t>
        </w:r>
        <w:r w:rsidR="00CF7730">
          <w:rPr>
            <w:noProof/>
            <w:webHidden/>
          </w:rPr>
          <w:tab/>
        </w:r>
        <w:r w:rsidR="00CF7730">
          <w:rPr>
            <w:noProof/>
            <w:webHidden/>
          </w:rPr>
          <w:fldChar w:fldCharType="begin"/>
        </w:r>
        <w:r w:rsidR="00CF7730">
          <w:rPr>
            <w:noProof/>
            <w:webHidden/>
          </w:rPr>
          <w:instrText xml:space="preserve"> PAGEREF _Toc488923942 \h </w:instrText>
        </w:r>
        <w:r w:rsidR="00CF7730">
          <w:rPr>
            <w:noProof/>
            <w:webHidden/>
          </w:rPr>
        </w:r>
        <w:r w:rsidR="00CF7730">
          <w:rPr>
            <w:noProof/>
            <w:webHidden/>
          </w:rPr>
          <w:fldChar w:fldCharType="separate"/>
        </w:r>
        <w:r w:rsidR="00CF7730">
          <w:rPr>
            <w:noProof/>
            <w:webHidden/>
          </w:rPr>
          <w:t>29</w:t>
        </w:r>
        <w:r w:rsidR="00CF7730">
          <w:rPr>
            <w:noProof/>
            <w:webHidden/>
          </w:rPr>
          <w:fldChar w:fldCharType="end"/>
        </w:r>
      </w:hyperlink>
    </w:p>
    <w:p w14:paraId="481D7AD2" w14:textId="77777777" w:rsidR="00CF7730" w:rsidRDefault="00AA3688">
      <w:pPr>
        <w:pStyle w:val="Verzeichnis2"/>
        <w:tabs>
          <w:tab w:val="left" w:pos="960"/>
          <w:tab w:val="right" w:leader="dot" w:pos="8209"/>
        </w:tabs>
        <w:rPr>
          <w:rFonts w:eastAsiaTheme="minorEastAsia"/>
          <w:noProof/>
          <w:sz w:val="22"/>
          <w:lang w:eastAsia="de-DE"/>
        </w:rPr>
      </w:pPr>
      <w:hyperlink w:anchor="_Toc488923943" w:history="1">
        <w:r w:rsidR="00CF7730" w:rsidRPr="00612FF4">
          <w:rPr>
            <w:rStyle w:val="Hyperlink"/>
            <w:noProof/>
          </w:rPr>
          <w:t>2.7</w:t>
        </w:r>
        <w:r w:rsidR="00CF7730">
          <w:rPr>
            <w:rFonts w:eastAsiaTheme="minorEastAsia"/>
            <w:noProof/>
            <w:sz w:val="22"/>
            <w:lang w:eastAsia="de-DE"/>
          </w:rPr>
          <w:tab/>
        </w:r>
        <w:r w:rsidR="00CF7730" w:rsidRPr="00612FF4">
          <w:rPr>
            <w:rStyle w:val="Hyperlink"/>
            <w:noProof/>
          </w:rPr>
          <w:t>Arten der Versionsverwaltung</w:t>
        </w:r>
        <w:r w:rsidR="00CF7730">
          <w:rPr>
            <w:noProof/>
            <w:webHidden/>
          </w:rPr>
          <w:tab/>
        </w:r>
        <w:r w:rsidR="00CF7730">
          <w:rPr>
            <w:noProof/>
            <w:webHidden/>
          </w:rPr>
          <w:fldChar w:fldCharType="begin"/>
        </w:r>
        <w:r w:rsidR="00CF7730">
          <w:rPr>
            <w:noProof/>
            <w:webHidden/>
          </w:rPr>
          <w:instrText xml:space="preserve"> PAGEREF _Toc488923943 \h </w:instrText>
        </w:r>
        <w:r w:rsidR="00CF7730">
          <w:rPr>
            <w:noProof/>
            <w:webHidden/>
          </w:rPr>
        </w:r>
        <w:r w:rsidR="00CF7730">
          <w:rPr>
            <w:noProof/>
            <w:webHidden/>
          </w:rPr>
          <w:fldChar w:fldCharType="separate"/>
        </w:r>
        <w:r w:rsidR="00CF7730">
          <w:rPr>
            <w:noProof/>
            <w:webHidden/>
          </w:rPr>
          <w:t>31</w:t>
        </w:r>
        <w:r w:rsidR="00CF7730">
          <w:rPr>
            <w:noProof/>
            <w:webHidden/>
          </w:rPr>
          <w:fldChar w:fldCharType="end"/>
        </w:r>
      </w:hyperlink>
    </w:p>
    <w:p w14:paraId="2DFDB417" w14:textId="77777777" w:rsidR="00CF7730" w:rsidRDefault="00AA3688">
      <w:pPr>
        <w:pStyle w:val="Verzeichnis3"/>
        <w:tabs>
          <w:tab w:val="left" w:pos="1200"/>
          <w:tab w:val="right" w:leader="dot" w:pos="8209"/>
        </w:tabs>
        <w:rPr>
          <w:rFonts w:eastAsiaTheme="minorEastAsia"/>
          <w:noProof/>
          <w:sz w:val="22"/>
          <w:lang w:eastAsia="de-DE"/>
        </w:rPr>
      </w:pPr>
      <w:hyperlink w:anchor="_Toc488923944" w:history="1">
        <w:r w:rsidR="00CF7730" w:rsidRPr="00612FF4">
          <w:rPr>
            <w:rStyle w:val="Hyperlink"/>
            <w:noProof/>
          </w:rPr>
          <w:t>2.7.1</w:t>
        </w:r>
        <w:r w:rsidR="00CF7730">
          <w:rPr>
            <w:rFonts w:eastAsiaTheme="minorEastAsia"/>
            <w:noProof/>
            <w:sz w:val="22"/>
            <w:lang w:eastAsia="de-DE"/>
          </w:rPr>
          <w:tab/>
        </w:r>
        <w:r w:rsidR="00CF7730" w:rsidRPr="00612FF4">
          <w:rPr>
            <w:rStyle w:val="Hyperlink"/>
            <w:noProof/>
          </w:rPr>
          <w:t>Lokale Versionsverwaltung</w:t>
        </w:r>
        <w:r w:rsidR="00CF7730">
          <w:rPr>
            <w:noProof/>
            <w:webHidden/>
          </w:rPr>
          <w:tab/>
        </w:r>
        <w:r w:rsidR="00CF7730">
          <w:rPr>
            <w:noProof/>
            <w:webHidden/>
          </w:rPr>
          <w:fldChar w:fldCharType="begin"/>
        </w:r>
        <w:r w:rsidR="00CF7730">
          <w:rPr>
            <w:noProof/>
            <w:webHidden/>
          </w:rPr>
          <w:instrText xml:space="preserve"> PAGEREF _Toc488923944 \h </w:instrText>
        </w:r>
        <w:r w:rsidR="00CF7730">
          <w:rPr>
            <w:noProof/>
            <w:webHidden/>
          </w:rPr>
        </w:r>
        <w:r w:rsidR="00CF7730">
          <w:rPr>
            <w:noProof/>
            <w:webHidden/>
          </w:rPr>
          <w:fldChar w:fldCharType="separate"/>
        </w:r>
        <w:r w:rsidR="00CF7730">
          <w:rPr>
            <w:noProof/>
            <w:webHidden/>
          </w:rPr>
          <w:t>31</w:t>
        </w:r>
        <w:r w:rsidR="00CF7730">
          <w:rPr>
            <w:noProof/>
            <w:webHidden/>
          </w:rPr>
          <w:fldChar w:fldCharType="end"/>
        </w:r>
      </w:hyperlink>
    </w:p>
    <w:p w14:paraId="78F29C1C" w14:textId="77777777" w:rsidR="00CF7730" w:rsidRDefault="00AA3688">
      <w:pPr>
        <w:pStyle w:val="Verzeichnis3"/>
        <w:tabs>
          <w:tab w:val="left" w:pos="1200"/>
          <w:tab w:val="right" w:leader="dot" w:pos="8209"/>
        </w:tabs>
        <w:rPr>
          <w:rFonts w:eastAsiaTheme="minorEastAsia"/>
          <w:noProof/>
          <w:sz w:val="22"/>
          <w:lang w:eastAsia="de-DE"/>
        </w:rPr>
      </w:pPr>
      <w:hyperlink w:anchor="_Toc488923945" w:history="1">
        <w:r w:rsidR="00CF7730" w:rsidRPr="00612FF4">
          <w:rPr>
            <w:rStyle w:val="Hyperlink"/>
            <w:noProof/>
          </w:rPr>
          <w:t>2.7.2</w:t>
        </w:r>
        <w:r w:rsidR="00CF7730">
          <w:rPr>
            <w:rFonts w:eastAsiaTheme="minorEastAsia"/>
            <w:noProof/>
            <w:sz w:val="22"/>
            <w:lang w:eastAsia="de-DE"/>
          </w:rPr>
          <w:tab/>
        </w:r>
        <w:r w:rsidR="00CF7730" w:rsidRPr="00612FF4">
          <w:rPr>
            <w:rStyle w:val="Hyperlink"/>
            <w:noProof/>
          </w:rPr>
          <w:t>Zentrale Versionsverwaltung</w:t>
        </w:r>
        <w:r w:rsidR="00CF7730">
          <w:rPr>
            <w:noProof/>
            <w:webHidden/>
          </w:rPr>
          <w:tab/>
        </w:r>
        <w:r w:rsidR="00CF7730">
          <w:rPr>
            <w:noProof/>
            <w:webHidden/>
          </w:rPr>
          <w:fldChar w:fldCharType="begin"/>
        </w:r>
        <w:r w:rsidR="00CF7730">
          <w:rPr>
            <w:noProof/>
            <w:webHidden/>
          </w:rPr>
          <w:instrText xml:space="preserve"> PAGEREF _Toc488923945 \h </w:instrText>
        </w:r>
        <w:r w:rsidR="00CF7730">
          <w:rPr>
            <w:noProof/>
            <w:webHidden/>
          </w:rPr>
        </w:r>
        <w:r w:rsidR="00CF7730">
          <w:rPr>
            <w:noProof/>
            <w:webHidden/>
          </w:rPr>
          <w:fldChar w:fldCharType="separate"/>
        </w:r>
        <w:r w:rsidR="00CF7730">
          <w:rPr>
            <w:noProof/>
            <w:webHidden/>
          </w:rPr>
          <w:t>32</w:t>
        </w:r>
        <w:r w:rsidR="00CF7730">
          <w:rPr>
            <w:noProof/>
            <w:webHidden/>
          </w:rPr>
          <w:fldChar w:fldCharType="end"/>
        </w:r>
      </w:hyperlink>
    </w:p>
    <w:p w14:paraId="0E5BE280" w14:textId="77777777" w:rsidR="00CF7730" w:rsidRDefault="00AA3688">
      <w:pPr>
        <w:pStyle w:val="Verzeichnis3"/>
        <w:tabs>
          <w:tab w:val="left" w:pos="1200"/>
          <w:tab w:val="right" w:leader="dot" w:pos="8209"/>
        </w:tabs>
        <w:rPr>
          <w:rFonts w:eastAsiaTheme="minorEastAsia"/>
          <w:noProof/>
          <w:sz w:val="22"/>
          <w:lang w:eastAsia="de-DE"/>
        </w:rPr>
      </w:pPr>
      <w:hyperlink w:anchor="_Toc488923946" w:history="1">
        <w:r w:rsidR="00CF7730" w:rsidRPr="00612FF4">
          <w:rPr>
            <w:rStyle w:val="Hyperlink"/>
            <w:noProof/>
          </w:rPr>
          <w:t>2.7.3</w:t>
        </w:r>
        <w:r w:rsidR="00CF7730">
          <w:rPr>
            <w:rFonts w:eastAsiaTheme="minorEastAsia"/>
            <w:noProof/>
            <w:sz w:val="22"/>
            <w:lang w:eastAsia="de-DE"/>
          </w:rPr>
          <w:tab/>
        </w:r>
        <w:r w:rsidR="00CF7730" w:rsidRPr="00612FF4">
          <w:rPr>
            <w:rStyle w:val="Hyperlink"/>
            <w:noProof/>
          </w:rPr>
          <w:t>Nachteile der zentralen Versionsverwaltung</w:t>
        </w:r>
        <w:r w:rsidR="00CF7730">
          <w:rPr>
            <w:noProof/>
            <w:webHidden/>
          </w:rPr>
          <w:tab/>
        </w:r>
        <w:r w:rsidR="00CF7730">
          <w:rPr>
            <w:noProof/>
            <w:webHidden/>
          </w:rPr>
          <w:fldChar w:fldCharType="begin"/>
        </w:r>
        <w:r w:rsidR="00CF7730">
          <w:rPr>
            <w:noProof/>
            <w:webHidden/>
          </w:rPr>
          <w:instrText xml:space="preserve"> PAGEREF _Toc488923946 \h </w:instrText>
        </w:r>
        <w:r w:rsidR="00CF7730">
          <w:rPr>
            <w:noProof/>
            <w:webHidden/>
          </w:rPr>
        </w:r>
        <w:r w:rsidR="00CF7730">
          <w:rPr>
            <w:noProof/>
            <w:webHidden/>
          </w:rPr>
          <w:fldChar w:fldCharType="separate"/>
        </w:r>
        <w:r w:rsidR="00CF7730">
          <w:rPr>
            <w:noProof/>
            <w:webHidden/>
          </w:rPr>
          <w:t>32</w:t>
        </w:r>
        <w:r w:rsidR="00CF7730">
          <w:rPr>
            <w:noProof/>
            <w:webHidden/>
          </w:rPr>
          <w:fldChar w:fldCharType="end"/>
        </w:r>
      </w:hyperlink>
    </w:p>
    <w:p w14:paraId="760CF395" w14:textId="77777777" w:rsidR="00CF7730" w:rsidRDefault="00AA3688">
      <w:pPr>
        <w:pStyle w:val="Verzeichnis3"/>
        <w:tabs>
          <w:tab w:val="left" w:pos="1200"/>
          <w:tab w:val="right" w:leader="dot" w:pos="8209"/>
        </w:tabs>
        <w:rPr>
          <w:rFonts w:eastAsiaTheme="minorEastAsia"/>
          <w:noProof/>
          <w:sz w:val="22"/>
          <w:lang w:eastAsia="de-DE"/>
        </w:rPr>
      </w:pPr>
      <w:hyperlink w:anchor="_Toc488923947" w:history="1">
        <w:r w:rsidR="00CF7730" w:rsidRPr="00612FF4">
          <w:rPr>
            <w:rStyle w:val="Hyperlink"/>
            <w:noProof/>
          </w:rPr>
          <w:t>2.7.4</w:t>
        </w:r>
        <w:r w:rsidR="00CF7730">
          <w:rPr>
            <w:rFonts w:eastAsiaTheme="minorEastAsia"/>
            <w:noProof/>
            <w:sz w:val="22"/>
            <w:lang w:eastAsia="de-DE"/>
          </w:rPr>
          <w:tab/>
        </w:r>
        <w:r w:rsidR="00CF7730" w:rsidRPr="00612FF4">
          <w:rPr>
            <w:rStyle w:val="Hyperlink"/>
            <w:noProof/>
          </w:rPr>
          <w:t>Zentral versus verteilt</w:t>
        </w:r>
        <w:r w:rsidR="00CF7730">
          <w:rPr>
            <w:noProof/>
            <w:webHidden/>
          </w:rPr>
          <w:tab/>
        </w:r>
        <w:r w:rsidR="00CF7730">
          <w:rPr>
            <w:noProof/>
            <w:webHidden/>
          </w:rPr>
          <w:fldChar w:fldCharType="begin"/>
        </w:r>
        <w:r w:rsidR="00CF7730">
          <w:rPr>
            <w:noProof/>
            <w:webHidden/>
          </w:rPr>
          <w:instrText xml:space="preserve"> PAGEREF _Toc488923947 \h </w:instrText>
        </w:r>
        <w:r w:rsidR="00CF7730">
          <w:rPr>
            <w:noProof/>
            <w:webHidden/>
          </w:rPr>
        </w:r>
        <w:r w:rsidR="00CF7730">
          <w:rPr>
            <w:noProof/>
            <w:webHidden/>
          </w:rPr>
          <w:fldChar w:fldCharType="separate"/>
        </w:r>
        <w:r w:rsidR="00CF7730">
          <w:rPr>
            <w:noProof/>
            <w:webHidden/>
          </w:rPr>
          <w:t>33</w:t>
        </w:r>
        <w:r w:rsidR="00CF7730">
          <w:rPr>
            <w:noProof/>
            <w:webHidden/>
          </w:rPr>
          <w:fldChar w:fldCharType="end"/>
        </w:r>
      </w:hyperlink>
    </w:p>
    <w:p w14:paraId="69E985F9" w14:textId="77777777" w:rsidR="00CF7730" w:rsidRDefault="00AA3688">
      <w:pPr>
        <w:pStyle w:val="Verzeichnis3"/>
        <w:tabs>
          <w:tab w:val="left" w:pos="1200"/>
          <w:tab w:val="right" w:leader="dot" w:pos="8209"/>
        </w:tabs>
        <w:rPr>
          <w:rFonts w:eastAsiaTheme="minorEastAsia"/>
          <w:noProof/>
          <w:sz w:val="22"/>
          <w:lang w:eastAsia="de-DE"/>
        </w:rPr>
      </w:pPr>
      <w:hyperlink w:anchor="_Toc488923948" w:history="1">
        <w:r w:rsidR="00CF7730" w:rsidRPr="00612FF4">
          <w:rPr>
            <w:rStyle w:val="Hyperlink"/>
            <w:noProof/>
          </w:rPr>
          <w:t>2.7.5</w:t>
        </w:r>
        <w:r w:rsidR="00CF7730">
          <w:rPr>
            <w:rFonts w:eastAsiaTheme="minorEastAsia"/>
            <w:noProof/>
            <w:sz w:val="22"/>
            <w:lang w:eastAsia="de-DE"/>
          </w:rPr>
          <w:tab/>
        </w:r>
        <w:r w:rsidR="00CF7730" w:rsidRPr="00612FF4">
          <w:rPr>
            <w:rStyle w:val="Hyperlink"/>
            <w:noProof/>
          </w:rPr>
          <w:t>Verteilte Versionsverwaltung</w:t>
        </w:r>
        <w:r w:rsidR="00CF7730">
          <w:rPr>
            <w:noProof/>
            <w:webHidden/>
          </w:rPr>
          <w:tab/>
        </w:r>
        <w:r w:rsidR="00CF7730">
          <w:rPr>
            <w:noProof/>
            <w:webHidden/>
          </w:rPr>
          <w:fldChar w:fldCharType="begin"/>
        </w:r>
        <w:r w:rsidR="00CF7730">
          <w:rPr>
            <w:noProof/>
            <w:webHidden/>
          </w:rPr>
          <w:instrText xml:space="preserve"> PAGEREF _Toc488923948 \h </w:instrText>
        </w:r>
        <w:r w:rsidR="00CF7730">
          <w:rPr>
            <w:noProof/>
            <w:webHidden/>
          </w:rPr>
        </w:r>
        <w:r w:rsidR="00CF7730">
          <w:rPr>
            <w:noProof/>
            <w:webHidden/>
          </w:rPr>
          <w:fldChar w:fldCharType="separate"/>
        </w:r>
        <w:r w:rsidR="00CF7730">
          <w:rPr>
            <w:noProof/>
            <w:webHidden/>
          </w:rPr>
          <w:t>34</w:t>
        </w:r>
        <w:r w:rsidR="00CF7730">
          <w:rPr>
            <w:noProof/>
            <w:webHidden/>
          </w:rPr>
          <w:fldChar w:fldCharType="end"/>
        </w:r>
      </w:hyperlink>
    </w:p>
    <w:p w14:paraId="3EC5A28F" w14:textId="77777777" w:rsidR="00CF7730" w:rsidRDefault="00AA3688">
      <w:pPr>
        <w:pStyle w:val="Verzeichnis3"/>
        <w:tabs>
          <w:tab w:val="left" w:pos="1200"/>
          <w:tab w:val="right" w:leader="dot" w:pos="8209"/>
        </w:tabs>
        <w:rPr>
          <w:rFonts w:eastAsiaTheme="minorEastAsia"/>
          <w:noProof/>
          <w:sz w:val="22"/>
          <w:lang w:eastAsia="de-DE"/>
        </w:rPr>
      </w:pPr>
      <w:hyperlink w:anchor="_Toc488923949" w:history="1">
        <w:r w:rsidR="00CF7730" w:rsidRPr="00612FF4">
          <w:rPr>
            <w:rStyle w:val="Hyperlink"/>
            <w:noProof/>
          </w:rPr>
          <w:t>2.7.6</w:t>
        </w:r>
        <w:r w:rsidR="00CF7730">
          <w:rPr>
            <w:rFonts w:eastAsiaTheme="minorEastAsia"/>
            <w:noProof/>
            <w:sz w:val="22"/>
            <w:lang w:eastAsia="de-DE"/>
          </w:rPr>
          <w:tab/>
        </w:r>
        <w:r w:rsidR="00CF7730" w:rsidRPr="00612FF4">
          <w:rPr>
            <w:rStyle w:val="Hyperlink"/>
            <w:noProof/>
          </w:rPr>
          <w:t>Vorteile der verteilten Versionsverwaltung</w:t>
        </w:r>
        <w:r w:rsidR="00CF7730">
          <w:rPr>
            <w:noProof/>
            <w:webHidden/>
          </w:rPr>
          <w:tab/>
        </w:r>
        <w:r w:rsidR="00CF7730">
          <w:rPr>
            <w:noProof/>
            <w:webHidden/>
          </w:rPr>
          <w:fldChar w:fldCharType="begin"/>
        </w:r>
        <w:r w:rsidR="00CF7730">
          <w:rPr>
            <w:noProof/>
            <w:webHidden/>
          </w:rPr>
          <w:instrText xml:space="preserve"> PAGEREF _Toc488923949 \h </w:instrText>
        </w:r>
        <w:r w:rsidR="00CF7730">
          <w:rPr>
            <w:noProof/>
            <w:webHidden/>
          </w:rPr>
        </w:r>
        <w:r w:rsidR="00CF7730">
          <w:rPr>
            <w:noProof/>
            <w:webHidden/>
          </w:rPr>
          <w:fldChar w:fldCharType="separate"/>
        </w:r>
        <w:r w:rsidR="00CF7730">
          <w:rPr>
            <w:noProof/>
            <w:webHidden/>
          </w:rPr>
          <w:t>35</w:t>
        </w:r>
        <w:r w:rsidR="00CF7730">
          <w:rPr>
            <w:noProof/>
            <w:webHidden/>
          </w:rPr>
          <w:fldChar w:fldCharType="end"/>
        </w:r>
      </w:hyperlink>
    </w:p>
    <w:p w14:paraId="3EFA2084" w14:textId="77777777" w:rsidR="00CF7730" w:rsidRDefault="00AA3688">
      <w:pPr>
        <w:pStyle w:val="Verzeichnis2"/>
        <w:tabs>
          <w:tab w:val="left" w:pos="960"/>
          <w:tab w:val="right" w:leader="dot" w:pos="8209"/>
        </w:tabs>
        <w:rPr>
          <w:rFonts w:eastAsiaTheme="minorEastAsia"/>
          <w:noProof/>
          <w:sz w:val="22"/>
          <w:lang w:eastAsia="de-DE"/>
        </w:rPr>
      </w:pPr>
      <w:hyperlink w:anchor="_Toc488923950" w:history="1">
        <w:r w:rsidR="00CF7730" w:rsidRPr="00612FF4">
          <w:rPr>
            <w:rStyle w:val="Hyperlink"/>
            <w:noProof/>
          </w:rPr>
          <w:t>2.8</w:t>
        </w:r>
        <w:r w:rsidR="00CF7730">
          <w:rPr>
            <w:rFonts w:eastAsiaTheme="minorEastAsia"/>
            <w:noProof/>
            <w:sz w:val="22"/>
            <w:lang w:eastAsia="de-DE"/>
          </w:rPr>
          <w:tab/>
        </w:r>
        <w:r w:rsidR="00CF7730" w:rsidRPr="00612FF4">
          <w:rPr>
            <w:rStyle w:val="Hyperlink"/>
            <w:noProof/>
          </w:rPr>
          <w:t>Verschiedene Konzepte der Versionsverwaltung</w:t>
        </w:r>
        <w:r w:rsidR="00CF7730">
          <w:rPr>
            <w:noProof/>
            <w:webHidden/>
          </w:rPr>
          <w:tab/>
        </w:r>
        <w:r w:rsidR="00CF7730">
          <w:rPr>
            <w:noProof/>
            <w:webHidden/>
          </w:rPr>
          <w:fldChar w:fldCharType="begin"/>
        </w:r>
        <w:r w:rsidR="00CF7730">
          <w:rPr>
            <w:noProof/>
            <w:webHidden/>
          </w:rPr>
          <w:instrText xml:space="preserve"> PAGEREF _Toc488923950 \h </w:instrText>
        </w:r>
        <w:r w:rsidR="00CF7730">
          <w:rPr>
            <w:noProof/>
            <w:webHidden/>
          </w:rPr>
        </w:r>
        <w:r w:rsidR="00CF7730">
          <w:rPr>
            <w:noProof/>
            <w:webHidden/>
          </w:rPr>
          <w:fldChar w:fldCharType="separate"/>
        </w:r>
        <w:r w:rsidR="00CF7730">
          <w:rPr>
            <w:noProof/>
            <w:webHidden/>
          </w:rPr>
          <w:t>36</w:t>
        </w:r>
        <w:r w:rsidR="00CF7730">
          <w:rPr>
            <w:noProof/>
            <w:webHidden/>
          </w:rPr>
          <w:fldChar w:fldCharType="end"/>
        </w:r>
      </w:hyperlink>
    </w:p>
    <w:p w14:paraId="1CBE3641" w14:textId="77777777" w:rsidR="00CF7730" w:rsidRDefault="00AA3688">
      <w:pPr>
        <w:pStyle w:val="Verzeichnis3"/>
        <w:tabs>
          <w:tab w:val="left" w:pos="1200"/>
          <w:tab w:val="right" w:leader="dot" w:pos="8209"/>
        </w:tabs>
        <w:rPr>
          <w:rFonts w:eastAsiaTheme="minorEastAsia"/>
          <w:noProof/>
          <w:sz w:val="22"/>
          <w:lang w:eastAsia="de-DE"/>
        </w:rPr>
      </w:pPr>
      <w:hyperlink w:anchor="_Toc488923951" w:history="1">
        <w:r w:rsidR="00CF7730" w:rsidRPr="00612FF4">
          <w:rPr>
            <w:rStyle w:val="Hyperlink"/>
            <w:noProof/>
          </w:rPr>
          <w:t>2.8.1</w:t>
        </w:r>
        <w:r w:rsidR="00CF7730">
          <w:rPr>
            <w:rFonts w:eastAsiaTheme="minorEastAsia"/>
            <w:noProof/>
            <w:sz w:val="22"/>
            <w:lang w:eastAsia="de-DE"/>
          </w:rPr>
          <w:tab/>
        </w:r>
        <w:r w:rsidR="00CF7730" w:rsidRPr="00612FF4">
          <w:rPr>
            <w:rStyle w:val="Hyperlink"/>
            <w:noProof/>
          </w:rPr>
          <w:t>Lock Modify Write</w:t>
        </w:r>
        <w:r w:rsidR="00CF7730">
          <w:rPr>
            <w:noProof/>
            <w:webHidden/>
          </w:rPr>
          <w:tab/>
        </w:r>
        <w:r w:rsidR="00CF7730">
          <w:rPr>
            <w:noProof/>
            <w:webHidden/>
          </w:rPr>
          <w:fldChar w:fldCharType="begin"/>
        </w:r>
        <w:r w:rsidR="00CF7730">
          <w:rPr>
            <w:noProof/>
            <w:webHidden/>
          </w:rPr>
          <w:instrText xml:space="preserve"> PAGEREF _Toc488923951 \h </w:instrText>
        </w:r>
        <w:r w:rsidR="00CF7730">
          <w:rPr>
            <w:noProof/>
            <w:webHidden/>
          </w:rPr>
        </w:r>
        <w:r w:rsidR="00CF7730">
          <w:rPr>
            <w:noProof/>
            <w:webHidden/>
          </w:rPr>
          <w:fldChar w:fldCharType="separate"/>
        </w:r>
        <w:r w:rsidR="00CF7730">
          <w:rPr>
            <w:noProof/>
            <w:webHidden/>
          </w:rPr>
          <w:t>36</w:t>
        </w:r>
        <w:r w:rsidR="00CF7730">
          <w:rPr>
            <w:noProof/>
            <w:webHidden/>
          </w:rPr>
          <w:fldChar w:fldCharType="end"/>
        </w:r>
      </w:hyperlink>
    </w:p>
    <w:p w14:paraId="48342E55" w14:textId="77777777" w:rsidR="00CF7730" w:rsidRDefault="00AA3688">
      <w:pPr>
        <w:pStyle w:val="Verzeichnis3"/>
        <w:tabs>
          <w:tab w:val="left" w:pos="1200"/>
          <w:tab w:val="right" w:leader="dot" w:pos="8209"/>
        </w:tabs>
        <w:rPr>
          <w:rFonts w:eastAsiaTheme="minorEastAsia"/>
          <w:noProof/>
          <w:sz w:val="22"/>
          <w:lang w:eastAsia="de-DE"/>
        </w:rPr>
      </w:pPr>
      <w:hyperlink w:anchor="_Toc488923952" w:history="1">
        <w:r w:rsidR="00CF7730" w:rsidRPr="00612FF4">
          <w:rPr>
            <w:rStyle w:val="Hyperlink"/>
            <w:noProof/>
          </w:rPr>
          <w:t>2.8.2</w:t>
        </w:r>
        <w:r w:rsidR="00CF7730">
          <w:rPr>
            <w:rFonts w:eastAsiaTheme="minorEastAsia"/>
            <w:noProof/>
            <w:sz w:val="22"/>
            <w:lang w:eastAsia="de-DE"/>
          </w:rPr>
          <w:tab/>
        </w:r>
        <w:r w:rsidR="00CF7730" w:rsidRPr="00612FF4">
          <w:rPr>
            <w:rStyle w:val="Hyperlink"/>
            <w:noProof/>
          </w:rPr>
          <w:t>Copy Modify Merge</w:t>
        </w:r>
        <w:r w:rsidR="00CF7730">
          <w:rPr>
            <w:noProof/>
            <w:webHidden/>
          </w:rPr>
          <w:tab/>
        </w:r>
        <w:r w:rsidR="00CF7730">
          <w:rPr>
            <w:noProof/>
            <w:webHidden/>
          </w:rPr>
          <w:fldChar w:fldCharType="begin"/>
        </w:r>
        <w:r w:rsidR="00CF7730">
          <w:rPr>
            <w:noProof/>
            <w:webHidden/>
          </w:rPr>
          <w:instrText xml:space="preserve"> PAGEREF _Toc488923952 \h </w:instrText>
        </w:r>
        <w:r w:rsidR="00CF7730">
          <w:rPr>
            <w:noProof/>
            <w:webHidden/>
          </w:rPr>
        </w:r>
        <w:r w:rsidR="00CF7730">
          <w:rPr>
            <w:noProof/>
            <w:webHidden/>
          </w:rPr>
          <w:fldChar w:fldCharType="separate"/>
        </w:r>
        <w:r w:rsidR="00CF7730">
          <w:rPr>
            <w:noProof/>
            <w:webHidden/>
          </w:rPr>
          <w:t>36</w:t>
        </w:r>
        <w:r w:rsidR="00CF7730">
          <w:rPr>
            <w:noProof/>
            <w:webHidden/>
          </w:rPr>
          <w:fldChar w:fldCharType="end"/>
        </w:r>
      </w:hyperlink>
    </w:p>
    <w:p w14:paraId="14E2611A" w14:textId="77777777" w:rsidR="00CF7730" w:rsidRDefault="00AA3688">
      <w:pPr>
        <w:pStyle w:val="Verzeichnis2"/>
        <w:tabs>
          <w:tab w:val="left" w:pos="960"/>
          <w:tab w:val="right" w:leader="dot" w:pos="8209"/>
        </w:tabs>
        <w:rPr>
          <w:rFonts w:eastAsiaTheme="minorEastAsia"/>
          <w:noProof/>
          <w:sz w:val="22"/>
          <w:lang w:eastAsia="de-DE"/>
        </w:rPr>
      </w:pPr>
      <w:hyperlink w:anchor="_Toc488923953" w:history="1">
        <w:r w:rsidR="00CF7730" w:rsidRPr="00612FF4">
          <w:rPr>
            <w:rStyle w:val="Hyperlink"/>
            <w:noProof/>
          </w:rPr>
          <w:t>2.9</w:t>
        </w:r>
        <w:r w:rsidR="00CF7730">
          <w:rPr>
            <w:rFonts w:eastAsiaTheme="minorEastAsia"/>
            <w:noProof/>
            <w:sz w:val="22"/>
            <w:lang w:eastAsia="de-DE"/>
          </w:rPr>
          <w:tab/>
        </w:r>
        <w:r w:rsidR="00CF7730" w:rsidRPr="00612FF4">
          <w:rPr>
            <w:rStyle w:val="Hyperlink"/>
            <w:noProof/>
          </w:rPr>
          <w:t>Zusammenfassung</w:t>
        </w:r>
        <w:r w:rsidR="00CF7730">
          <w:rPr>
            <w:noProof/>
            <w:webHidden/>
          </w:rPr>
          <w:tab/>
        </w:r>
        <w:r w:rsidR="00CF7730">
          <w:rPr>
            <w:noProof/>
            <w:webHidden/>
          </w:rPr>
          <w:fldChar w:fldCharType="begin"/>
        </w:r>
        <w:r w:rsidR="00CF7730">
          <w:rPr>
            <w:noProof/>
            <w:webHidden/>
          </w:rPr>
          <w:instrText xml:space="preserve"> PAGEREF _Toc488923953 \h </w:instrText>
        </w:r>
        <w:r w:rsidR="00CF7730">
          <w:rPr>
            <w:noProof/>
            <w:webHidden/>
          </w:rPr>
        </w:r>
        <w:r w:rsidR="00CF7730">
          <w:rPr>
            <w:noProof/>
            <w:webHidden/>
          </w:rPr>
          <w:fldChar w:fldCharType="separate"/>
        </w:r>
        <w:r w:rsidR="00CF7730">
          <w:rPr>
            <w:noProof/>
            <w:webHidden/>
          </w:rPr>
          <w:t>37</w:t>
        </w:r>
        <w:r w:rsidR="00CF7730">
          <w:rPr>
            <w:noProof/>
            <w:webHidden/>
          </w:rPr>
          <w:fldChar w:fldCharType="end"/>
        </w:r>
      </w:hyperlink>
    </w:p>
    <w:p w14:paraId="4BB3DD57" w14:textId="77777777" w:rsidR="00CF7730" w:rsidRDefault="00AA3688">
      <w:pPr>
        <w:pStyle w:val="Verzeichnis1"/>
        <w:tabs>
          <w:tab w:val="left" w:pos="480"/>
          <w:tab w:val="right" w:leader="dot" w:pos="8209"/>
        </w:tabs>
        <w:rPr>
          <w:rFonts w:eastAsiaTheme="minorEastAsia"/>
          <w:noProof/>
          <w:sz w:val="22"/>
          <w:lang w:eastAsia="de-DE"/>
        </w:rPr>
      </w:pPr>
      <w:hyperlink w:anchor="_Toc488923954" w:history="1">
        <w:r w:rsidR="00CF7730" w:rsidRPr="00612FF4">
          <w:rPr>
            <w:rStyle w:val="Hyperlink"/>
            <w:noProof/>
          </w:rPr>
          <w:t>3</w:t>
        </w:r>
        <w:r w:rsidR="00CF7730">
          <w:rPr>
            <w:rFonts w:eastAsiaTheme="minorEastAsia"/>
            <w:noProof/>
            <w:sz w:val="22"/>
            <w:lang w:eastAsia="de-DE"/>
          </w:rPr>
          <w:tab/>
        </w:r>
        <w:r w:rsidR="00CF7730" w:rsidRPr="00612FF4">
          <w:rPr>
            <w:rStyle w:val="Hyperlink"/>
            <w:noProof/>
          </w:rPr>
          <w:t>Git</w:t>
        </w:r>
        <w:r w:rsidR="00CF7730">
          <w:rPr>
            <w:noProof/>
            <w:webHidden/>
          </w:rPr>
          <w:tab/>
        </w:r>
        <w:r w:rsidR="00CF7730">
          <w:rPr>
            <w:noProof/>
            <w:webHidden/>
          </w:rPr>
          <w:fldChar w:fldCharType="begin"/>
        </w:r>
        <w:r w:rsidR="00CF7730">
          <w:rPr>
            <w:noProof/>
            <w:webHidden/>
          </w:rPr>
          <w:instrText xml:space="preserve"> PAGEREF _Toc488923954 \h </w:instrText>
        </w:r>
        <w:r w:rsidR="00CF7730">
          <w:rPr>
            <w:noProof/>
            <w:webHidden/>
          </w:rPr>
        </w:r>
        <w:r w:rsidR="00CF7730">
          <w:rPr>
            <w:noProof/>
            <w:webHidden/>
          </w:rPr>
          <w:fldChar w:fldCharType="separate"/>
        </w:r>
        <w:r w:rsidR="00CF7730">
          <w:rPr>
            <w:noProof/>
            <w:webHidden/>
          </w:rPr>
          <w:t>39</w:t>
        </w:r>
        <w:r w:rsidR="00CF7730">
          <w:rPr>
            <w:noProof/>
            <w:webHidden/>
          </w:rPr>
          <w:fldChar w:fldCharType="end"/>
        </w:r>
      </w:hyperlink>
    </w:p>
    <w:p w14:paraId="4E3F239A" w14:textId="77777777" w:rsidR="00CF7730" w:rsidRDefault="00AA3688">
      <w:pPr>
        <w:pStyle w:val="Verzeichnis2"/>
        <w:tabs>
          <w:tab w:val="left" w:pos="960"/>
          <w:tab w:val="right" w:leader="dot" w:pos="8209"/>
        </w:tabs>
        <w:rPr>
          <w:rFonts w:eastAsiaTheme="minorEastAsia"/>
          <w:noProof/>
          <w:sz w:val="22"/>
          <w:lang w:eastAsia="de-DE"/>
        </w:rPr>
      </w:pPr>
      <w:hyperlink w:anchor="_Toc488923955" w:history="1">
        <w:r w:rsidR="00CF7730" w:rsidRPr="00612FF4">
          <w:rPr>
            <w:rStyle w:val="Hyperlink"/>
            <w:noProof/>
          </w:rPr>
          <w:t>3.1</w:t>
        </w:r>
        <w:r w:rsidR="00CF7730">
          <w:rPr>
            <w:rFonts w:eastAsiaTheme="minorEastAsia"/>
            <w:noProof/>
            <w:sz w:val="22"/>
            <w:lang w:eastAsia="de-DE"/>
          </w:rPr>
          <w:tab/>
        </w:r>
        <w:r w:rsidR="00CF7730" w:rsidRPr="00612FF4">
          <w:rPr>
            <w:rStyle w:val="Hyperlink"/>
            <w:noProof/>
          </w:rPr>
          <w:t>Die Entstehung von Git</w:t>
        </w:r>
        <w:r w:rsidR="00CF7730">
          <w:rPr>
            <w:noProof/>
            <w:webHidden/>
          </w:rPr>
          <w:tab/>
        </w:r>
        <w:r w:rsidR="00CF7730">
          <w:rPr>
            <w:noProof/>
            <w:webHidden/>
          </w:rPr>
          <w:fldChar w:fldCharType="begin"/>
        </w:r>
        <w:r w:rsidR="00CF7730">
          <w:rPr>
            <w:noProof/>
            <w:webHidden/>
          </w:rPr>
          <w:instrText xml:space="preserve"> PAGEREF _Toc488923955 \h </w:instrText>
        </w:r>
        <w:r w:rsidR="00CF7730">
          <w:rPr>
            <w:noProof/>
            <w:webHidden/>
          </w:rPr>
        </w:r>
        <w:r w:rsidR="00CF7730">
          <w:rPr>
            <w:noProof/>
            <w:webHidden/>
          </w:rPr>
          <w:fldChar w:fldCharType="separate"/>
        </w:r>
        <w:r w:rsidR="00CF7730">
          <w:rPr>
            <w:noProof/>
            <w:webHidden/>
          </w:rPr>
          <w:t>39</w:t>
        </w:r>
        <w:r w:rsidR="00CF7730">
          <w:rPr>
            <w:noProof/>
            <w:webHidden/>
          </w:rPr>
          <w:fldChar w:fldCharType="end"/>
        </w:r>
      </w:hyperlink>
    </w:p>
    <w:p w14:paraId="6745B258" w14:textId="77777777" w:rsidR="00CF7730" w:rsidRDefault="00AA3688">
      <w:pPr>
        <w:pStyle w:val="Verzeichnis2"/>
        <w:tabs>
          <w:tab w:val="left" w:pos="960"/>
          <w:tab w:val="right" w:leader="dot" w:pos="8209"/>
        </w:tabs>
        <w:rPr>
          <w:rFonts w:eastAsiaTheme="minorEastAsia"/>
          <w:noProof/>
          <w:sz w:val="22"/>
          <w:lang w:eastAsia="de-DE"/>
        </w:rPr>
      </w:pPr>
      <w:hyperlink w:anchor="_Toc488923956" w:history="1">
        <w:r w:rsidR="00CF7730" w:rsidRPr="00612FF4">
          <w:rPr>
            <w:rStyle w:val="Hyperlink"/>
            <w:noProof/>
          </w:rPr>
          <w:t>3.2</w:t>
        </w:r>
        <w:r w:rsidR="00CF7730">
          <w:rPr>
            <w:rFonts w:eastAsiaTheme="minorEastAsia"/>
            <w:noProof/>
            <w:sz w:val="22"/>
            <w:lang w:eastAsia="de-DE"/>
          </w:rPr>
          <w:tab/>
        </w:r>
        <w:r w:rsidR="00CF7730" w:rsidRPr="00612FF4">
          <w:rPr>
            <w:rStyle w:val="Hyperlink"/>
            <w:noProof/>
          </w:rPr>
          <w:t>Die Grundlagen und Eigenschaften von Git</w:t>
        </w:r>
        <w:r w:rsidR="00CF7730">
          <w:rPr>
            <w:noProof/>
            <w:webHidden/>
          </w:rPr>
          <w:tab/>
        </w:r>
        <w:r w:rsidR="00CF7730">
          <w:rPr>
            <w:noProof/>
            <w:webHidden/>
          </w:rPr>
          <w:fldChar w:fldCharType="begin"/>
        </w:r>
        <w:r w:rsidR="00CF7730">
          <w:rPr>
            <w:noProof/>
            <w:webHidden/>
          </w:rPr>
          <w:instrText xml:space="preserve"> PAGEREF _Toc488923956 \h </w:instrText>
        </w:r>
        <w:r w:rsidR="00CF7730">
          <w:rPr>
            <w:noProof/>
            <w:webHidden/>
          </w:rPr>
        </w:r>
        <w:r w:rsidR="00CF7730">
          <w:rPr>
            <w:noProof/>
            <w:webHidden/>
          </w:rPr>
          <w:fldChar w:fldCharType="separate"/>
        </w:r>
        <w:r w:rsidR="00CF7730">
          <w:rPr>
            <w:noProof/>
            <w:webHidden/>
          </w:rPr>
          <w:t>41</w:t>
        </w:r>
        <w:r w:rsidR="00CF7730">
          <w:rPr>
            <w:noProof/>
            <w:webHidden/>
          </w:rPr>
          <w:fldChar w:fldCharType="end"/>
        </w:r>
      </w:hyperlink>
    </w:p>
    <w:p w14:paraId="77D7CD48" w14:textId="77777777" w:rsidR="00CF7730" w:rsidRDefault="00AA3688">
      <w:pPr>
        <w:pStyle w:val="Verzeichnis3"/>
        <w:tabs>
          <w:tab w:val="left" w:pos="1200"/>
          <w:tab w:val="right" w:leader="dot" w:pos="8209"/>
        </w:tabs>
        <w:rPr>
          <w:rFonts w:eastAsiaTheme="minorEastAsia"/>
          <w:noProof/>
          <w:sz w:val="22"/>
          <w:lang w:eastAsia="de-DE"/>
        </w:rPr>
      </w:pPr>
      <w:hyperlink w:anchor="_Toc488923957" w:history="1">
        <w:r w:rsidR="00CF7730" w:rsidRPr="00612FF4">
          <w:rPr>
            <w:rStyle w:val="Hyperlink"/>
            <w:noProof/>
          </w:rPr>
          <w:t>3.2.1</w:t>
        </w:r>
        <w:r w:rsidR="00CF7730">
          <w:rPr>
            <w:rFonts w:eastAsiaTheme="minorEastAsia"/>
            <w:noProof/>
            <w:sz w:val="22"/>
            <w:lang w:eastAsia="de-DE"/>
          </w:rPr>
          <w:tab/>
        </w:r>
        <w:r w:rsidR="00CF7730" w:rsidRPr="00612FF4">
          <w:rPr>
            <w:rStyle w:val="Hyperlink"/>
            <w:noProof/>
          </w:rPr>
          <w:t>Die Staging Area oder auch der Index</w:t>
        </w:r>
        <w:r w:rsidR="00CF7730">
          <w:rPr>
            <w:noProof/>
            <w:webHidden/>
          </w:rPr>
          <w:tab/>
        </w:r>
        <w:r w:rsidR="00CF7730">
          <w:rPr>
            <w:noProof/>
            <w:webHidden/>
          </w:rPr>
          <w:fldChar w:fldCharType="begin"/>
        </w:r>
        <w:r w:rsidR="00CF7730">
          <w:rPr>
            <w:noProof/>
            <w:webHidden/>
          </w:rPr>
          <w:instrText xml:space="preserve"> PAGEREF _Toc488923957 \h </w:instrText>
        </w:r>
        <w:r w:rsidR="00CF7730">
          <w:rPr>
            <w:noProof/>
            <w:webHidden/>
          </w:rPr>
        </w:r>
        <w:r w:rsidR="00CF7730">
          <w:rPr>
            <w:noProof/>
            <w:webHidden/>
          </w:rPr>
          <w:fldChar w:fldCharType="separate"/>
        </w:r>
        <w:r w:rsidR="00CF7730">
          <w:rPr>
            <w:noProof/>
            <w:webHidden/>
          </w:rPr>
          <w:t>44</w:t>
        </w:r>
        <w:r w:rsidR="00CF7730">
          <w:rPr>
            <w:noProof/>
            <w:webHidden/>
          </w:rPr>
          <w:fldChar w:fldCharType="end"/>
        </w:r>
      </w:hyperlink>
    </w:p>
    <w:p w14:paraId="2CEB31E7" w14:textId="77777777" w:rsidR="00CF7730" w:rsidRDefault="00AA3688">
      <w:pPr>
        <w:pStyle w:val="Verzeichnis2"/>
        <w:tabs>
          <w:tab w:val="left" w:pos="960"/>
          <w:tab w:val="right" w:leader="dot" w:pos="8209"/>
        </w:tabs>
        <w:rPr>
          <w:rFonts w:eastAsiaTheme="minorEastAsia"/>
          <w:noProof/>
          <w:sz w:val="22"/>
          <w:lang w:eastAsia="de-DE"/>
        </w:rPr>
      </w:pPr>
      <w:hyperlink w:anchor="_Toc488923958" w:history="1">
        <w:r w:rsidR="00CF7730" w:rsidRPr="00612FF4">
          <w:rPr>
            <w:rStyle w:val="Hyperlink"/>
            <w:noProof/>
          </w:rPr>
          <w:t>3.3</w:t>
        </w:r>
        <w:r w:rsidR="00CF7730">
          <w:rPr>
            <w:rFonts w:eastAsiaTheme="minorEastAsia"/>
            <w:noProof/>
            <w:sz w:val="22"/>
            <w:lang w:eastAsia="de-DE"/>
          </w:rPr>
          <w:tab/>
        </w:r>
        <w:r w:rsidR="00CF7730" w:rsidRPr="00612FF4">
          <w:rPr>
            <w:rStyle w:val="Hyperlink"/>
            <w:noProof/>
          </w:rPr>
          <w:t>Funktionsweise von Git</w:t>
        </w:r>
        <w:r w:rsidR="00CF7730">
          <w:rPr>
            <w:noProof/>
            <w:webHidden/>
          </w:rPr>
          <w:tab/>
        </w:r>
        <w:r w:rsidR="00CF7730">
          <w:rPr>
            <w:noProof/>
            <w:webHidden/>
          </w:rPr>
          <w:fldChar w:fldCharType="begin"/>
        </w:r>
        <w:r w:rsidR="00CF7730">
          <w:rPr>
            <w:noProof/>
            <w:webHidden/>
          </w:rPr>
          <w:instrText xml:space="preserve"> PAGEREF _Toc488923958 \h </w:instrText>
        </w:r>
        <w:r w:rsidR="00CF7730">
          <w:rPr>
            <w:noProof/>
            <w:webHidden/>
          </w:rPr>
        </w:r>
        <w:r w:rsidR="00CF7730">
          <w:rPr>
            <w:noProof/>
            <w:webHidden/>
          </w:rPr>
          <w:fldChar w:fldCharType="separate"/>
        </w:r>
        <w:r w:rsidR="00CF7730">
          <w:rPr>
            <w:noProof/>
            <w:webHidden/>
          </w:rPr>
          <w:t>44</w:t>
        </w:r>
        <w:r w:rsidR="00CF7730">
          <w:rPr>
            <w:noProof/>
            <w:webHidden/>
          </w:rPr>
          <w:fldChar w:fldCharType="end"/>
        </w:r>
      </w:hyperlink>
    </w:p>
    <w:p w14:paraId="55E63060" w14:textId="77777777" w:rsidR="00CF7730" w:rsidRDefault="00AA3688">
      <w:pPr>
        <w:pStyle w:val="Verzeichnis2"/>
        <w:tabs>
          <w:tab w:val="left" w:pos="960"/>
          <w:tab w:val="right" w:leader="dot" w:pos="8209"/>
        </w:tabs>
        <w:rPr>
          <w:rFonts w:eastAsiaTheme="minorEastAsia"/>
          <w:noProof/>
          <w:sz w:val="22"/>
          <w:lang w:eastAsia="de-DE"/>
        </w:rPr>
      </w:pPr>
      <w:hyperlink w:anchor="_Toc488923959" w:history="1">
        <w:r w:rsidR="00CF7730" w:rsidRPr="00612FF4">
          <w:rPr>
            <w:rStyle w:val="Hyperlink"/>
            <w:noProof/>
          </w:rPr>
          <w:t>3.4</w:t>
        </w:r>
        <w:r w:rsidR="00CF7730">
          <w:rPr>
            <w:rFonts w:eastAsiaTheme="minorEastAsia"/>
            <w:noProof/>
            <w:sz w:val="22"/>
            <w:lang w:eastAsia="de-DE"/>
          </w:rPr>
          <w:tab/>
        </w:r>
        <w:r w:rsidR="00CF7730" w:rsidRPr="00612FF4">
          <w:rPr>
            <w:rStyle w:val="Hyperlink"/>
            <w:noProof/>
          </w:rPr>
          <w:t>Vorteile von Git</w:t>
        </w:r>
        <w:r w:rsidR="00CF7730">
          <w:rPr>
            <w:noProof/>
            <w:webHidden/>
          </w:rPr>
          <w:tab/>
        </w:r>
        <w:r w:rsidR="00CF7730">
          <w:rPr>
            <w:noProof/>
            <w:webHidden/>
          </w:rPr>
          <w:fldChar w:fldCharType="begin"/>
        </w:r>
        <w:r w:rsidR="00CF7730">
          <w:rPr>
            <w:noProof/>
            <w:webHidden/>
          </w:rPr>
          <w:instrText xml:space="preserve"> PAGEREF _Toc488923959 \h </w:instrText>
        </w:r>
        <w:r w:rsidR="00CF7730">
          <w:rPr>
            <w:noProof/>
            <w:webHidden/>
          </w:rPr>
        </w:r>
        <w:r w:rsidR="00CF7730">
          <w:rPr>
            <w:noProof/>
            <w:webHidden/>
          </w:rPr>
          <w:fldChar w:fldCharType="separate"/>
        </w:r>
        <w:r w:rsidR="00CF7730">
          <w:rPr>
            <w:noProof/>
            <w:webHidden/>
          </w:rPr>
          <w:t>44</w:t>
        </w:r>
        <w:r w:rsidR="00CF7730">
          <w:rPr>
            <w:noProof/>
            <w:webHidden/>
          </w:rPr>
          <w:fldChar w:fldCharType="end"/>
        </w:r>
      </w:hyperlink>
    </w:p>
    <w:p w14:paraId="7ADABB52" w14:textId="77777777" w:rsidR="00CF7730" w:rsidRDefault="00AA3688">
      <w:pPr>
        <w:pStyle w:val="Verzeichnis2"/>
        <w:tabs>
          <w:tab w:val="left" w:pos="960"/>
          <w:tab w:val="right" w:leader="dot" w:pos="8209"/>
        </w:tabs>
        <w:rPr>
          <w:rFonts w:eastAsiaTheme="minorEastAsia"/>
          <w:noProof/>
          <w:sz w:val="22"/>
          <w:lang w:eastAsia="de-DE"/>
        </w:rPr>
      </w:pPr>
      <w:hyperlink w:anchor="_Toc488923960" w:history="1">
        <w:r w:rsidR="00CF7730" w:rsidRPr="00612FF4">
          <w:rPr>
            <w:rStyle w:val="Hyperlink"/>
            <w:noProof/>
          </w:rPr>
          <w:t>3.5</w:t>
        </w:r>
        <w:r w:rsidR="00CF7730">
          <w:rPr>
            <w:rFonts w:eastAsiaTheme="minorEastAsia"/>
            <w:noProof/>
            <w:sz w:val="22"/>
            <w:lang w:eastAsia="de-DE"/>
          </w:rPr>
          <w:tab/>
        </w:r>
        <w:r w:rsidR="00CF7730" w:rsidRPr="00612FF4">
          <w:rPr>
            <w:rStyle w:val="Hyperlink"/>
            <w:noProof/>
          </w:rPr>
          <w:t>Nachteile von Git</w:t>
        </w:r>
        <w:r w:rsidR="00CF7730">
          <w:rPr>
            <w:noProof/>
            <w:webHidden/>
          </w:rPr>
          <w:tab/>
        </w:r>
        <w:r w:rsidR="00CF7730">
          <w:rPr>
            <w:noProof/>
            <w:webHidden/>
          </w:rPr>
          <w:fldChar w:fldCharType="begin"/>
        </w:r>
        <w:r w:rsidR="00CF7730">
          <w:rPr>
            <w:noProof/>
            <w:webHidden/>
          </w:rPr>
          <w:instrText xml:space="preserve"> PAGEREF _Toc488923960 \h </w:instrText>
        </w:r>
        <w:r w:rsidR="00CF7730">
          <w:rPr>
            <w:noProof/>
            <w:webHidden/>
          </w:rPr>
        </w:r>
        <w:r w:rsidR="00CF7730">
          <w:rPr>
            <w:noProof/>
            <w:webHidden/>
          </w:rPr>
          <w:fldChar w:fldCharType="separate"/>
        </w:r>
        <w:r w:rsidR="00CF7730">
          <w:rPr>
            <w:noProof/>
            <w:webHidden/>
          </w:rPr>
          <w:t>46</w:t>
        </w:r>
        <w:r w:rsidR="00CF7730">
          <w:rPr>
            <w:noProof/>
            <w:webHidden/>
          </w:rPr>
          <w:fldChar w:fldCharType="end"/>
        </w:r>
      </w:hyperlink>
    </w:p>
    <w:p w14:paraId="345140EF" w14:textId="77777777" w:rsidR="00CF7730" w:rsidRDefault="00AA3688">
      <w:pPr>
        <w:pStyle w:val="Verzeichnis2"/>
        <w:tabs>
          <w:tab w:val="left" w:pos="960"/>
          <w:tab w:val="right" w:leader="dot" w:pos="8209"/>
        </w:tabs>
        <w:rPr>
          <w:rFonts w:eastAsiaTheme="minorEastAsia"/>
          <w:noProof/>
          <w:sz w:val="22"/>
          <w:lang w:eastAsia="de-DE"/>
        </w:rPr>
      </w:pPr>
      <w:hyperlink w:anchor="_Toc488923961" w:history="1">
        <w:r w:rsidR="00CF7730" w:rsidRPr="00612FF4">
          <w:rPr>
            <w:rStyle w:val="Hyperlink"/>
            <w:noProof/>
          </w:rPr>
          <w:t>3.6</w:t>
        </w:r>
        <w:r w:rsidR="00CF7730">
          <w:rPr>
            <w:rFonts w:eastAsiaTheme="minorEastAsia"/>
            <w:noProof/>
            <w:sz w:val="22"/>
            <w:lang w:eastAsia="de-DE"/>
          </w:rPr>
          <w:tab/>
        </w:r>
        <w:r w:rsidR="00CF7730" w:rsidRPr="00612FF4">
          <w:rPr>
            <w:rStyle w:val="Hyperlink"/>
            <w:noProof/>
          </w:rPr>
          <w:t>Wichtige Begriffe innerhalb von Versionsverwaltungssystemen</w:t>
        </w:r>
        <w:r w:rsidR="00CF7730">
          <w:rPr>
            <w:noProof/>
            <w:webHidden/>
          </w:rPr>
          <w:tab/>
        </w:r>
        <w:r w:rsidR="00CF7730">
          <w:rPr>
            <w:noProof/>
            <w:webHidden/>
          </w:rPr>
          <w:fldChar w:fldCharType="begin"/>
        </w:r>
        <w:r w:rsidR="00CF7730">
          <w:rPr>
            <w:noProof/>
            <w:webHidden/>
          </w:rPr>
          <w:instrText xml:space="preserve"> PAGEREF _Toc488923961 \h </w:instrText>
        </w:r>
        <w:r w:rsidR="00CF7730">
          <w:rPr>
            <w:noProof/>
            <w:webHidden/>
          </w:rPr>
        </w:r>
        <w:r w:rsidR="00CF7730">
          <w:rPr>
            <w:noProof/>
            <w:webHidden/>
          </w:rPr>
          <w:fldChar w:fldCharType="separate"/>
        </w:r>
        <w:r w:rsidR="00CF7730">
          <w:rPr>
            <w:noProof/>
            <w:webHidden/>
          </w:rPr>
          <w:t>46</w:t>
        </w:r>
        <w:r w:rsidR="00CF7730">
          <w:rPr>
            <w:noProof/>
            <w:webHidden/>
          </w:rPr>
          <w:fldChar w:fldCharType="end"/>
        </w:r>
      </w:hyperlink>
    </w:p>
    <w:p w14:paraId="2C34EC50" w14:textId="77777777" w:rsidR="00CF7730" w:rsidRDefault="00AA3688">
      <w:pPr>
        <w:pStyle w:val="Verzeichnis2"/>
        <w:tabs>
          <w:tab w:val="left" w:pos="960"/>
          <w:tab w:val="right" w:leader="dot" w:pos="8209"/>
        </w:tabs>
        <w:rPr>
          <w:rFonts w:eastAsiaTheme="minorEastAsia"/>
          <w:noProof/>
          <w:sz w:val="22"/>
          <w:lang w:eastAsia="de-DE"/>
        </w:rPr>
      </w:pPr>
      <w:hyperlink w:anchor="_Toc488923962" w:history="1">
        <w:r w:rsidR="00CF7730" w:rsidRPr="00612FF4">
          <w:rPr>
            <w:rStyle w:val="Hyperlink"/>
            <w:noProof/>
          </w:rPr>
          <w:t>3.7</w:t>
        </w:r>
        <w:r w:rsidR="00CF7730">
          <w:rPr>
            <w:rFonts w:eastAsiaTheme="minorEastAsia"/>
            <w:noProof/>
            <w:sz w:val="22"/>
            <w:lang w:eastAsia="de-DE"/>
          </w:rPr>
          <w:tab/>
        </w:r>
        <w:r w:rsidR="00CF7730" w:rsidRPr="00612FF4">
          <w:rPr>
            <w:rStyle w:val="Hyperlink"/>
            <w:noProof/>
          </w:rPr>
          <w:t>Branching und Merging</w:t>
        </w:r>
        <w:r w:rsidR="00CF7730">
          <w:rPr>
            <w:noProof/>
            <w:webHidden/>
          </w:rPr>
          <w:tab/>
        </w:r>
        <w:r w:rsidR="00CF7730">
          <w:rPr>
            <w:noProof/>
            <w:webHidden/>
          </w:rPr>
          <w:fldChar w:fldCharType="begin"/>
        </w:r>
        <w:r w:rsidR="00CF7730">
          <w:rPr>
            <w:noProof/>
            <w:webHidden/>
          </w:rPr>
          <w:instrText xml:space="preserve"> PAGEREF _Toc488923962 \h </w:instrText>
        </w:r>
        <w:r w:rsidR="00CF7730">
          <w:rPr>
            <w:noProof/>
            <w:webHidden/>
          </w:rPr>
        </w:r>
        <w:r w:rsidR="00CF7730">
          <w:rPr>
            <w:noProof/>
            <w:webHidden/>
          </w:rPr>
          <w:fldChar w:fldCharType="separate"/>
        </w:r>
        <w:r w:rsidR="00CF7730">
          <w:rPr>
            <w:noProof/>
            <w:webHidden/>
          </w:rPr>
          <w:t>48</w:t>
        </w:r>
        <w:r w:rsidR="00CF7730">
          <w:rPr>
            <w:noProof/>
            <w:webHidden/>
          </w:rPr>
          <w:fldChar w:fldCharType="end"/>
        </w:r>
      </w:hyperlink>
    </w:p>
    <w:p w14:paraId="055A8A97" w14:textId="77777777" w:rsidR="00CF7730" w:rsidRDefault="00AA3688">
      <w:pPr>
        <w:pStyle w:val="Verzeichnis3"/>
        <w:tabs>
          <w:tab w:val="left" w:pos="1200"/>
          <w:tab w:val="right" w:leader="dot" w:pos="8209"/>
        </w:tabs>
        <w:rPr>
          <w:rFonts w:eastAsiaTheme="minorEastAsia"/>
          <w:noProof/>
          <w:sz w:val="22"/>
          <w:lang w:eastAsia="de-DE"/>
        </w:rPr>
      </w:pPr>
      <w:hyperlink w:anchor="_Toc488923963" w:history="1">
        <w:r w:rsidR="00CF7730" w:rsidRPr="00612FF4">
          <w:rPr>
            <w:rStyle w:val="Hyperlink"/>
            <w:noProof/>
          </w:rPr>
          <w:t>3.7.1</w:t>
        </w:r>
        <w:r w:rsidR="00CF7730">
          <w:rPr>
            <w:rFonts w:eastAsiaTheme="minorEastAsia"/>
            <w:noProof/>
            <w:sz w:val="22"/>
            <w:lang w:eastAsia="de-DE"/>
          </w:rPr>
          <w:tab/>
        </w:r>
        <w:r w:rsidR="00CF7730" w:rsidRPr="00612FF4">
          <w:rPr>
            <w:rStyle w:val="Hyperlink"/>
            <w:noProof/>
          </w:rPr>
          <w:t>Die Hauptentwicklungszweige</w:t>
        </w:r>
        <w:r w:rsidR="00CF7730">
          <w:rPr>
            <w:noProof/>
            <w:webHidden/>
          </w:rPr>
          <w:tab/>
        </w:r>
        <w:r w:rsidR="00CF7730">
          <w:rPr>
            <w:noProof/>
            <w:webHidden/>
          </w:rPr>
          <w:fldChar w:fldCharType="begin"/>
        </w:r>
        <w:r w:rsidR="00CF7730">
          <w:rPr>
            <w:noProof/>
            <w:webHidden/>
          </w:rPr>
          <w:instrText xml:space="preserve"> PAGEREF _Toc488923963 \h </w:instrText>
        </w:r>
        <w:r w:rsidR="00CF7730">
          <w:rPr>
            <w:noProof/>
            <w:webHidden/>
          </w:rPr>
        </w:r>
        <w:r w:rsidR="00CF7730">
          <w:rPr>
            <w:noProof/>
            <w:webHidden/>
          </w:rPr>
          <w:fldChar w:fldCharType="separate"/>
        </w:r>
        <w:r w:rsidR="00CF7730">
          <w:rPr>
            <w:noProof/>
            <w:webHidden/>
          </w:rPr>
          <w:t>49</w:t>
        </w:r>
        <w:r w:rsidR="00CF7730">
          <w:rPr>
            <w:noProof/>
            <w:webHidden/>
          </w:rPr>
          <w:fldChar w:fldCharType="end"/>
        </w:r>
      </w:hyperlink>
    </w:p>
    <w:p w14:paraId="7D8367F1" w14:textId="77777777" w:rsidR="00CF7730" w:rsidRDefault="00AA3688">
      <w:pPr>
        <w:pStyle w:val="Verzeichnis3"/>
        <w:tabs>
          <w:tab w:val="left" w:pos="1200"/>
          <w:tab w:val="right" w:leader="dot" w:pos="8209"/>
        </w:tabs>
        <w:rPr>
          <w:rFonts w:eastAsiaTheme="minorEastAsia"/>
          <w:noProof/>
          <w:sz w:val="22"/>
          <w:lang w:eastAsia="de-DE"/>
        </w:rPr>
      </w:pPr>
      <w:hyperlink w:anchor="_Toc488923964" w:history="1">
        <w:r w:rsidR="00CF7730" w:rsidRPr="00612FF4">
          <w:rPr>
            <w:rStyle w:val="Hyperlink"/>
            <w:noProof/>
          </w:rPr>
          <w:t>3.7.2</w:t>
        </w:r>
        <w:r w:rsidR="00CF7730">
          <w:rPr>
            <w:rFonts w:eastAsiaTheme="minorEastAsia"/>
            <w:noProof/>
            <w:sz w:val="22"/>
            <w:lang w:eastAsia="de-DE"/>
          </w:rPr>
          <w:tab/>
        </w:r>
        <w:r w:rsidR="00CF7730" w:rsidRPr="00612FF4">
          <w:rPr>
            <w:rStyle w:val="Hyperlink"/>
            <w:noProof/>
          </w:rPr>
          <w:t>Die Unterstützungszweige</w:t>
        </w:r>
        <w:r w:rsidR="00CF7730">
          <w:rPr>
            <w:noProof/>
            <w:webHidden/>
          </w:rPr>
          <w:tab/>
        </w:r>
        <w:r w:rsidR="00CF7730">
          <w:rPr>
            <w:noProof/>
            <w:webHidden/>
          </w:rPr>
          <w:fldChar w:fldCharType="begin"/>
        </w:r>
        <w:r w:rsidR="00CF7730">
          <w:rPr>
            <w:noProof/>
            <w:webHidden/>
          </w:rPr>
          <w:instrText xml:space="preserve"> PAGEREF _Toc488923964 \h </w:instrText>
        </w:r>
        <w:r w:rsidR="00CF7730">
          <w:rPr>
            <w:noProof/>
            <w:webHidden/>
          </w:rPr>
        </w:r>
        <w:r w:rsidR="00CF7730">
          <w:rPr>
            <w:noProof/>
            <w:webHidden/>
          </w:rPr>
          <w:fldChar w:fldCharType="separate"/>
        </w:r>
        <w:r w:rsidR="00CF7730">
          <w:rPr>
            <w:noProof/>
            <w:webHidden/>
          </w:rPr>
          <w:t>50</w:t>
        </w:r>
        <w:r w:rsidR="00CF7730">
          <w:rPr>
            <w:noProof/>
            <w:webHidden/>
          </w:rPr>
          <w:fldChar w:fldCharType="end"/>
        </w:r>
      </w:hyperlink>
    </w:p>
    <w:p w14:paraId="35378562" w14:textId="77777777" w:rsidR="00CF7730" w:rsidRDefault="00AA3688">
      <w:pPr>
        <w:pStyle w:val="Verzeichnis3"/>
        <w:tabs>
          <w:tab w:val="left" w:pos="1200"/>
          <w:tab w:val="right" w:leader="dot" w:pos="8209"/>
        </w:tabs>
        <w:rPr>
          <w:rFonts w:eastAsiaTheme="minorEastAsia"/>
          <w:noProof/>
          <w:sz w:val="22"/>
          <w:lang w:eastAsia="de-DE"/>
        </w:rPr>
      </w:pPr>
      <w:hyperlink w:anchor="_Toc488923965" w:history="1">
        <w:r w:rsidR="00CF7730" w:rsidRPr="00612FF4">
          <w:rPr>
            <w:rStyle w:val="Hyperlink"/>
            <w:noProof/>
          </w:rPr>
          <w:t>3.7.3</w:t>
        </w:r>
        <w:r w:rsidR="00CF7730">
          <w:rPr>
            <w:rFonts w:eastAsiaTheme="minorEastAsia"/>
            <w:noProof/>
            <w:sz w:val="22"/>
            <w:lang w:eastAsia="de-DE"/>
          </w:rPr>
          <w:tab/>
        </w:r>
        <w:r w:rsidR="00CF7730" w:rsidRPr="00612FF4">
          <w:rPr>
            <w:rStyle w:val="Hyperlink"/>
            <w:noProof/>
          </w:rPr>
          <w:t>Der Feature-Branch</w:t>
        </w:r>
        <w:r w:rsidR="00CF7730">
          <w:rPr>
            <w:noProof/>
            <w:webHidden/>
          </w:rPr>
          <w:tab/>
        </w:r>
        <w:r w:rsidR="00CF7730">
          <w:rPr>
            <w:noProof/>
            <w:webHidden/>
          </w:rPr>
          <w:fldChar w:fldCharType="begin"/>
        </w:r>
        <w:r w:rsidR="00CF7730">
          <w:rPr>
            <w:noProof/>
            <w:webHidden/>
          </w:rPr>
          <w:instrText xml:space="preserve"> PAGEREF _Toc488923965 \h </w:instrText>
        </w:r>
        <w:r w:rsidR="00CF7730">
          <w:rPr>
            <w:noProof/>
            <w:webHidden/>
          </w:rPr>
        </w:r>
        <w:r w:rsidR="00CF7730">
          <w:rPr>
            <w:noProof/>
            <w:webHidden/>
          </w:rPr>
          <w:fldChar w:fldCharType="separate"/>
        </w:r>
        <w:r w:rsidR="00CF7730">
          <w:rPr>
            <w:noProof/>
            <w:webHidden/>
          </w:rPr>
          <w:t>50</w:t>
        </w:r>
        <w:r w:rsidR="00CF7730">
          <w:rPr>
            <w:noProof/>
            <w:webHidden/>
          </w:rPr>
          <w:fldChar w:fldCharType="end"/>
        </w:r>
      </w:hyperlink>
    </w:p>
    <w:p w14:paraId="2E04CBC2" w14:textId="77777777" w:rsidR="00CF7730" w:rsidRDefault="00AA3688">
      <w:pPr>
        <w:pStyle w:val="Verzeichnis3"/>
        <w:tabs>
          <w:tab w:val="left" w:pos="1200"/>
          <w:tab w:val="right" w:leader="dot" w:pos="8209"/>
        </w:tabs>
        <w:rPr>
          <w:rFonts w:eastAsiaTheme="minorEastAsia"/>
          <w:noProof/>
          <w:sz w:val="22"/>
          <w:lang w:eastAsia="de-DE"/>
        </w:rPr>
      </w:pPr>
      <w:hyperlink w:anchor="_Toc488923966" w:history="1">
        <w:r w:rsidR="00CF7730" w:rsidRPr="00612FF4">
          <w:rPr>
            <w:rStyle w:val="Hyperlink"/>
            <w:noProof/>
          </w:rPr>
          <w:t>3.7.4</w:t>
        </w:r>
        <w:r w:rsidR="00CF7730">
          <w:rPr>
            <w:rFonts w:eastAsiaTheme="minorEastAsia"/>
            <w:noProof/>
            <w:sz w:val="22"/>
            <w:lang w:eastAsia="de-DE"/>
          </w:rPr>
          <w:tab/>
        </w:r>
        <w:r w:rsidR="00CF7730" w:rsidRPr="00612FF4">
          <w:rPr>
            <w:rStyle w:val="Hyperlink"/>
            <w:noProof/>
          </w:rPr>
          <w:t>Der Release-Branch</w:t>
        </w:r>
        <w:r w:rsidR="00CF7730">
          <w:rPr>
            <w:noProof/>
            <w:webHidden/>
          </w:rPr>
          <w:tab/>
        </w:r>
        <w:r w:rsidR="00CF7730">
          <w:rPr>
            <w:noProof/>
            <w:webHidden/>
          </w:rPr>
          <w:fldChar w:fldCharType="begin"/>
        </w:r>
        <w:r w:rsidR="00CF7730">
          <w:rPr>
            <w:noProof/>
            <w:webHidden/>
          </w:rPr>
          <w:instrText xml:space="preserve"> PAGEREF _Toc488923966 \h </w:instrText>
        </w:r>
        <w:r w:rsidR="00CF7730">
          <w:rPr>
            <w:noProof/>
            <w:webHidden/>
          </w:rPr>
        </w:r>
        <w:r w:rsidR="00CF7730">
          <w:rPr>
            <w:noProof/>
            <w:webHidden/>
          </w:rPr>
          <w:fldChar w:fldCharType="separate"/>
        </w:r>
        <w:r w:rsidR="00CF7730">
          <w:rPr>
            <w:noProof/>
            <w:webHidden/>
          </w:rPr>
          <w:t>52</w:t>
        </w:r>
        <w:r w:rsidR="00CF7730">
          <w:rPr>
            <w:noProof/>
            <w:webHidden/>
          </w:rPr>
          <w:fldChar w:fldCharType="end"/>
        </w:r>
      </w:hyperlink>
    </w:p>
    <w:p w14:paraId="09098C13" w14:textId="77777777" w:rsidR="00CF7730" w:rsidRDefault="00AA3688">
      <w:pPr>
        <w:pStyle w:val="Verzeichnis3"/>
        <w:tabs>
          <w:tab w:val="left" w:pos="1200"/>
          <w:tab w:val="right" w:leader="dot" w:pos="8209"/>
        </w:tabs>
        <w:rPr>
          <w:rFonts w:eastAsiaTheme="minorEastAsia"/>
          <w:noProof/>
          <w:sz w:val="22"/>
          <w:lang w:eastAsia="de-DE"/>
        </w:rPr>
      </w:pPr>
      <w:hyperlink w:anchor="_Toc488923967" w:history="1">
        <w:r w:rsidR="00CF7730" w:rsidRPr="00612FF4">
          <w:rPr>
            <w:rStyle w:val="Hyperlink"/>
            <w:noProof/>
          </w:rPr>
          <w:t>3.7.5</w:t>
        </w:r>
        <w:r w:rsidR="00CF7730">
          <w:rPr>
            <w:rFonts w:eastAsiaTheme="minorEastAsia"/>
            <w:noProof/>
            <w:sz w:val="22"/>
            <w:lang w:eastAsia="de-DE"/>
          </w:rPr>
          <w:tab/>
        </w:r>
        <w:r w:rsidR="00CF7730" w:rsidRPr="00612FF4">
          <w:rPr>
            <w:rStyle w:val="Hyperlink"/>
            <w:noProof/>
          </w:rPr>
          <w:t>Der Hotfix-Branch</w:t>
        </w:r>
        <w:r w:rsidR="00CF7730">
          <w:rPr>
            <w:noProof/>
            <w:webHidden/>
          </w:rPr>
          <w:tab/>
        </w:r>
        <w:r w:rsidR="00CF7730">
          <w:rPr>
            <w:noProof/>
            <w:webHidden/>
          </w:rPr>
          <w:fldChar w:fldCharType="begin"/>
        </w:r>
        <w:r w:rsidR="00CF7730">
          <w:rPr>
            <w:noProof/>
            <w:webHidden/>
          </w:rPr>
          <w:instrText xml:space="preserve"> PAGEREF _Toc488923967 \h </w:instrText>
        </w:r>
        <w:r w:rsidR="00CF7730">
          <w:rPr>
            <w:noProof/>
            <w:webHidden/>
          </w:rPr>
        </w:r>
        <w:r w:rsidR="00CF7730">
          <w:rPr>
            <w:noProof/>
            <w:webHidden/>
          </w:rPr>
          <w:fldChar w:fldCharType="separate"/>
        </w:r>
        <w:r w:rsidR="00CF7730">
          <w:rPr>
            <w:noProof/>
            <w:webHidden/>
          </w:rPr>
          <w:t>54</w:t>
        </w:r>
        <w:r w:rsidR="00CF7730">
          <w:rPr>
            <w:noProof/>
            <w:webHidden/>
          </w:rPr>
          <w:fldChar w:fldCharType="end"/>
        </w:r>
      </w:hyperlink>
    </w:p>
    <w:p w14:paraId="4E4F6A07" w14:textId="77777777" w:rsidR="00CF7730" w:rsidRDefault="00AA3688">
      <w:pPr>
        <w:pStyle w:val="Verzeichnis3"/>
        <w:tabs>
          <w:tab w:val="left" w:pos="1200"/>
          <w:tab w:val="right" w:leader="dot" w:pos="8209"/>
        </w:tabs>
        <w:rPr>
          <w:rFonts w:eastAsiaTheme="minorEastAsia"/>
          <w:noProof/>
          <w:sz w:val="22"/>
          <w:lang w:eastAsia="de-DE"/>
        </w:rPr>
      </w:pPr>
      <w:hyperlink w:anchor="_Toc488923968" w:history="1">
        <w:r w:rsidR="00CF7730" w:rsidRPr="00612FF4">
          <w:rPr>
            <w:rStyle w:val="Hyperlink"/>
            <w:noProof/>
          </w:rPr>
          <w:t>3.7.6</w:t>
        </w:r>
        <w:r w:rsidR="00CF7730">
          <w:rPr>
            <w:rFonts w:eastAsiaTheme="minorEastAsia"/>
            <w:noProof/>
            <w:sz w:val="22"/>
            <w:lang w:eastAsia="de-DE"/>
          </w:rPr>
          <w:tab/>
        </w:r>
        <w:r w:rsidR="00CF7730" w:rsidRPr="00612FF4">
          <w:rPr>
            <w:rStyle w:val="Hyperlink"/>
            <w:noProof/>
          </w:rPr>
          <w:t>Branches verwalten</w:t>
        </w:r>
        <w:r w:rsidR="00CF7730">
          <w:rPr>
            <w:noProof/>
            <w:webHidden/>
          </w:rPr>
          <w:tab/>
        </w:r>
        <w:r w:rsidR="00CF7730">
          <w:rPr>
            <w:noProof/>
            <w:webHidden/>
          </w:rPr>
          <w:fldChar w:fldCharType="begin"/>
        </w:r>
        <w:r w:rsidR="00CF7730">
          <w:rPr>
            <w:noProof/>
            <w:webHidden/>
          </w:rPr>
          <w:instrText xml:space="preserve"> PAGEREF _Toc488923968 \h </w:instrText>
        </w:r>
        <w:r w:rsidR="00CF7730">
          <w:rPr>
            <w:noProof/>
            <w:webHidden/>
          </w:rPr>
        </w:r>
        <w:r w:rsidR="00CF7730">
          <w:rPr>
            <w:noProof/>
            <w:webHidden/>
          </w:rPr>
          <w:fldChar w:fldCharType="separate"/>
        </w:r>
        <w:r w:rsidR="00CF7730">
          <w:rPr>
            <w:noProof/>
            <w:webHidden/>
          </w:rPr>
          <w:t>56</w:t>
        </w:r>
        <w:r w:rsidR="00CF7730">
          <w:rPr>
            <w:noProof/>
            <w:webHidden/>
          </w:rPr>
          <w:fldChar w:fldCharType="end"/>
        </w:r>
      </w:hyperlink>
    </w:p>
    <w:p w14:paraId="57A36010" w14:textId="77777777" w:rsidR="00CF7730" w:rsidRDefault="00AA3688">
      <w:pPr>
        <w:pStyle w:val="Verzeichnis2"/>
        <w:tabs>
          <w:tab w:val="left" w:pos="960"/>
          <w:tab w:val="right" w:leader="dot" w:pos="8209"/>
        </w:tabs>
        <w:rPr>
          <w:rFonts w:eastAsiaTheme="minorEastAsia"/>
          <w:noProof/>
          <w:sz w:val="22"/>
          <w:lang w:eastAsia="de-DE"/>
        </w:rPr>
      </w:pPr>
      <w:hyperlink w:anchor="_Toc488923969" w:history="1">
        <w:r w:rsidR="00CF7730" w:rsidRPr="00612FF4">
          <w:rPr>
            <w:rStyle w:val="Hyperlink"/>
            <w:noProof/>
          </w:rPr>
          <w:t>3.8</w:t>
        </w:r>
        <w:r w:rsidR="00CF7730">
          <w:rPr>
            <w:rFonts w:eastAsiaTheme="minorEastAsia"/>
            <w:noProof/>
            <w:sz w:val="22"/>
            <w:lang w:eastAsia="de-DE"/>
          </w:rPr>
          <w:tab/>
        </w:r>
        <w:r w:rsidR="00CF7730" w:rsidRPr="00612FF4">
          <w:rPr>
            <w:rStyle w:val="Hyperlink"/>
            <w:noProof/>
          </w:rPr>
          <w:t>Der HEAD</w:t>
        </w:r>
        <w:r w:rsidR="00CF7730">
          <w:rPr>
            <w:noProof/>
            <w:webHidden/>
          </w:rPr>
          <w:tab/>
        </w:r>
        <w:r w:rsidR="00CF7730">
          <w:rPr>
            <w:noProof/>
            <w:webHidden/>
          </w:rPr>
          <w:fldChar w:fldCharType="begin"/>
        </w:r>
        <w:r w:rsidR="00CF7730">
          <w:rPr>
            <w:noProof/>
            <w:webHidden/>
          </w:rPr>
          <w:instrText xml:space="preserve"> PAGEREF _Toc488923969 \h </w:instrText>
        </w:r>
        <w:r w:rsidR="00CF7730">
          <w:rPr>
            <w:noProof/>
            <w:webHidden/>
          </w:rPr>
        </w:r>
        <w:r w:rsidR="00CF7730">
          <w:rPr>
            <w:noProof/>
            <w:webHidden/>
          </w:rPr>
          <w:fldChar w:fldCharType="separate"/>
        </w:r>
        <w:r w:rsidR="00CF7730">
          <w:rPr>
            <w:noProof/>
            <w:webHidden/>
          </w:rPr>
          <w:t>58</w:t>
        </w:r>
        <w:r w:rsidR="00CF7730">
          <w:rPr>
            <w:noProof/>
            <w:webHidden/>
          </w:rPr>
          <w:fldChar w:fldCharType="end"/>
        </w:r>
      </w:hyperlink>
    </w:p>
    <w:p w14:paraId="31A937A1" w14:textId="77777777" w:rsidR="00CF7730" w:rsidRDefault="00AA3688">
      <w:pPr>
        <w:pStyle w:val="Verzeichnis2"/>
        <w:tabs>
          <w:tab w:val="left" w:pos="960"/>
          <w:tab w:val="right" w:leader="dot" w:pos="8209"/>
        </w:tabs>
        <w:rPr>
          <w:rFonts w:eastAsiaTheme="minorEastAsia"/>
          <w:noProof/>
          <w:sz w:val="22"/>
          <w:lang w:eastAsia="de-DE"/>
        </w:rPr>
      </w:pPr>
      <w:hyperlink w:anchor="_Toc488923970" w:history="1">
        <w:r w:rsidR="00CF7730" w:rsidRPr="00612FF4">
          <w:rPr>
            <w:rStyle w:val="Hyperlink"/>
            <w:noProof/>
          </w:rPr>
          <w:t>3.9</w:t>
        </w:r>
        <w:r w:rsidR="00CF7730">
          <w:rPr>
            <w:rFonts w:eastAsiaTheme="minorEastAsia"/>
            <w:noProof/>
            <w:sz w:val="22"/>
            <w:lang w:eastAsia="de-DE"/>
          </w:rPr>
          <w:tab/>
        </w:r>
        <w:r w:rsidR="00CF7730" w:rsidRPr="00612FF4">
          <w:rPr>
            <w:rStyle w:val="Hyperlink"/>
            <w:noProof/>
          </w:rPr>
          <w:t>Protokollierung</w:t>
        </w:r>
        <w:r w:rsidR="00CF7730">
          <w:rPr>
            <w:noProof/>
            <w:webHidden/>
          </w:rPr>
          <w:tab/>
        </w:r>
        <w:r w:rsidR="00CF7730">
          <w:rPr>
            <w:noProof/>
            <w:webHidden/>
          </w:rPr>
          <w:fldChar w:fldCharType="begin"/>
        </w:r>
        <w:r w:rsidR="00CF7730">
          <w:rPr>
            <w:noProof/>
            <w:webHidden/>
          </w:rPr>
          <w:instrText xml:space="preserve"> PAGEREF _Toc488923970 \h </w:instrText>
        </w:r>
        <w:r w:rsidR="00CF7730">
          <w:rPr>
            <w:noProof/>
            <w:webHidden/>
          </w:rPr>
        </w:r>
        <w:r w:rsidR="00CF7730">
          <w:rPr>
            <w:noProof/>
            <w:webHidden/>
          </w:rPr>
          <w:fldChar w:fldCharType="separate"/>
        </w:r>
        <w:r w:rsidR="00CF7730">
          <w:rPr>
            <w:noProof/>
            <w:webHidden/>
          </w:rPr>
          <w:t>58</w:t>
        </w:r>
        <w:r w:rsidR="00CF7730">
          <w:rPr>
            <w:noProof/>
            <w:webHidden/>
          </w:rPr>
          <w:fldChar w:fldCharType="end"/>
        </w:r>
      </w:hyperlink>
    </w:p>
    <w:p w14:paraId="43C7F1F5" w14:textId="77777777" w:rsidR="00CF7730" w:rsidRDefault="00AA3688">
      <w:pPr>
        <w:pStyle w:val="Verzeichnis2"/>
        <w:tabs>
          <w:tab w:val="left" w:pos="960"/>
          <w:tab w:val="right" w:leader="dot" w:pos="8209"/>
        </w:tabs>
        <w:rPr>
          <w:rFonts w:eastAsiaTheme="minorEastAsia"/>
          <w:noProof/>
          <w:sz w:val="22"/>
          <w:lang w:eastAsia="de-DE"/>
        </w:rPr>
      </w:pPr>
      <w:hyperlink w:anchor="_Toc488923971" w:history="1">
        <w:r w:rsidR="00CF7730" w:rsidRPr="00612FF4">
          <w:rPr>
            <w:rStyle w:val="Hyperlink"/>
            <w:noProof/>
          </w:rPr>
          <w:t>3.10</w:t>
        </w:r>
        <w:r w:rsidR="00CF7730">
          <w:rPr>
            <w:rFonts w:eastAsiaTheme="minorEastAsia"/>
            <w:noProof/>
            <w:sz w:val="22"/>
            <w:lang w:eastAsia="de-DE"/>
          </w:rPr>
          <w:tab/>
        </w:r>
        <w:r w:rsidR="00CF7730" w:rsidRPr="00612FF4">
          <w:rPr>
            <w:rStyle w:val="Hyperlink"/>
            <w:noProof/>
          </w:rPr>
          <w:t>Wiederherstellung</w:t>
        </w:r>
        <w:r w:rsidR="00CF7730">
          <w:rPr>
            <w:noProof/>
            <w:webHidden/>
          </w:rPr>
          <w:tab/>
        </w:r>
        <w:r w:rsidR="00CF7730">
          <w:rPr>
            <w:noProof/>
            <w:webHidden/>
          </w:rPr>
          <w:fldChar w:fldCharType="begin"/>
        </w:r>
        <w:r w:rsidR="00CF7730">
          <w:rPr>
            <w:noProof/>
            <w:webHidden/>
          </w:rPr>
          <w:instrText xml:space="preserve"> PAGEREF _Toc488923971 \h </w:instrText>
        </w:r>
        <w:r w:rsidR="00CF7730">
          <w:rPr>
            <w:noProof/>
            <w:webHidden/>
          </w:rPr>
        </w:r>
        <w:r w:rsidR="00CF7730">
          <w:rPr>
            <w:noProof/>
            <w:webHidden/>
          </w:rPr>
          <w:fldChar w:fldCharType="separate"/>
        </w:r>
        <w:r w:rsidR="00CF7730">
          <w:rPr>
            <w:noProof/>
            <w:webHidden/>
          </w:rPr>
          <w:t>58</w:t>
        </w:r>
        <w:r w:rsidR="00CF7730">
          <w:rPr>
            <w:noProof/>
            <w:webHidden/>
          </w:rPr>
          <w:fldChar w:fldCharType="end"/>
        </w:r>
      </w:hyperlink>
    </w:p>
    <w:p w14:paraId="689A0F01" w14:textId="77777777" w:rsidR="00CF7730" w:rsidRDefault="00AA3688">
      <w:pPr>
        <w:pStyle w:val="Verzeichnis2"/>
        <w:tabs>
          <w:tab w:val="left" w:pos="960"/>
          <w:tab w:val="right" w:leader="dot" w:pos="8209"/>
        </w:tabs>
        <w:rPr>
          <w:rFonts w:eastAsiaTheme="minorEastAsia"/>
          <w:noProof/>
          <w:sz w:val="22"/>
          <w:lang w:eastAsia="de-DE"/>
        </w:rPr>
      </w:pPr>
      <w:hyperlink w:anchor="_Toc488923972" w:history="1">
        <w:r w:rsidR="00CF7730" w:rsidRPr="00612FF4">
          <w:rPr>
            <w:rStyle w:val="Hyperlink"/>
            <w:noProof/>
          </w:rPr>
          <w:t>3.11</w:t>
        </w:r>
        <w:r w:rsidR="00CF7730">
          <w:rPr>
            <w:rFonts w:eastAsiaTheme="minorEastAsia"/>
            <w:noProof/>
            <w:sz w:val="22"/>
            <w:lang w:eastAsia="de-DE"/>
          </w:rPr>
          <w:tab/>
        </w:r>
        <w:r w:rsidR="00CF7730" w:rsidRPr="00612FF4">
          <w:rPr>
            <w:rStyle w:val="Hyperlink"/>
            <w:noProof/>
          </w:rPr>
          <w:t>Archivierung</w:t>
        </w:r>
        <w:r w:rsidR="00CF7730">
          <w:rPr>
            <w:noProof/>
            <w:webHidden/>
          </w:rPr>
          <w:tab/>
        </w:r>
        <w:r w:rsidR="00CF7730">
          <w:rPr>
            <w:noProof/>
            <w:webHidden/>
          </w:rPr>
          <w:fldChar w:fldCharType="begin"/>
        </w:r>
        <w:r w:rsidR="00CF7730">
          <w:rPr>
            <w:noProof/>
            <w:webHidden/>
          </w:rPr>
          <w:instrText xml:space="preserve"> PAGEREF _Toc488923972 \h </w:instrText>
        </w:r>
        <w:r w:rsidR="00CF7730">
          <w:rPr>
            <w:noProof/>
            <w:webHidden/>
          </w:rPr>
        </w:r>
        <w:r w:rsidR="00CF7730">
          <w:rPr>
            <w:noProof/>
            <w:webHidden/>
          </w:rPr>
          <w:fldChar w:fldCharType="separate"/>
        </w:r>
        <w:r w:rsidR="00CF7730">
          <w:rPr>
            <w:noProof/>
            <w:webHidden/>
          </w:rPr>
          <w:t>58</w:t>
        </w:r>
        <w:r w:rsidR="00CF7730">
          <w:rPr>
            <w:noProof/>
            <w:webHidden/>
          </w:rPr>
          <w:fldChar w:fldCharType="end"/>
        </w:r>
      </w:hyperlink>
    </w:p>
    <w:p w14:paraId="793E92BE" w14:textId="77777777" w:rsidR="00CF7730" w:rsidRDefault="00AA3688">
      <w:pPr>
        <w:pStyle w:val="Verzeichnis2"/>
        <w:tabs>
          <w:tab w:val="left" w:pos="960"/>
          <w:tab w:val="right" w:leader="dot" w:pos="8209"/>
        </w:tabs>
        <w:rPr>
          <w:rFonts w:eastAsiaTheme="minorEastAsia"/>
          <w:noProof/>
          <w:sz w:val="22"/>
          <w:lang w:eastAsia="de-DE"/>
        </w:rPr>
      </w:pPr>
      <w:hyperlink w:anchor="_Toc488923973" w:history="1">
        <w:r w:rsidR="00CF7730" w:rsidRPr="00612FF4">
          <w:rPr>
            <w:rStyle w:val="Hyperlink"/>
            <w:noProof/>
          </w:rPr>
          <w:t>3.12</w:t>
        </w:r>
        <w:r w:rsidR="00CF7730">
          <w:rPr>
            <w:rFonts w:eastAsiaTheme="minorEastAsia"/>
            <w:noProof/>
            <w:sz w:val="22"/>
            <w:lang w:eastAsia="de-DE"/>
          </w:rPr>
          <w:tab/>
        </w:r>
        <w:r w:rsidR="00CF7730" w:rsidRPr="00612FF4">
          <w:rPr>
            <w:rStyle w:val="Hyperlink"/>
            <w:noProof/>
          </w:rPr>
          <w:t>Koordinierung</w:t>
        </w:r>
        <w:r w:rsidR="00CF7730">
          <w:rPr>
            <w:noProof/>
            <w:webHidden/>
          </w:rPr>
          <w:tab/>
        </w:r>
        <w:r w:rsidR="00CF7730">
          <w:rPr>
            <w:noProof/>
            <w:webHidden/>
          </w:rPr>
          <w:fldChar w:fldCharType="begin"/>
        </w:r>
        <w:r w:rsidR="00CF7730">
          <w:rPr>
            <w:noProof/>
            <w:webHidden/>
          </w:rPr>
          <w:instrText xml:space="preserve"> PAGEREF _Toc488923973 \h </w:instrText>
        </w:r>
        <w:r w:rsidR="00CF7730">
          <w:rPr>
            <w:noProof/>
            <w:webHidden/>
          </w:rPr>
        </w:r>
        <w:r w:rsidR="00CF7730">
          <w:rPr>
            <w:noProof/>
            <w:webHidden/>
          </w:rPr>
          <w:fldChar w:fldCharType="separate"/>
        </w:r>
        <w:r w:rsidR="00CF7730">
          <w:rPr>
            <w:noProof/>
            <w:webHidden/>
          </w:rPr>
          <w:t>58</w:t>
        </w:r>
        <w:r w:rsidR="00CF7730">
          <w:rPr>
            <w:noProof/>
            <w:webHidden/>
          </w:rPr>
          <w:fldChar w:fldCharType="end"/>
        </w:r>
      </w:hyperlink>
    </w:p>
    <w:p w14:paraId="70908D1D" w14:textId="77777777" w:rsidR="00CF7730" w:rsidRDefault="00AA3688">
      <w:pPr>
        <w:pStyle w:val="Verzeichnis2"/>
        <w:tabs>
          <w:tab w:val="left" w:pos="960"/>
          <w:tab w:val="right" w:leader="dot" w:pos="8209"/>
        </w:tabs>
        <w:rPr>
          <w:rFonts w:eastAsiaTheme="minorEastAsia"/>
          <w:noProof/>
          <w:sz w:val="22"/>
          <w:lang w:eastAsia="de-DE"/>
        </w:rPr>
      </w:pPr>
      <w:hyperlink w:anchor="_Toc488923974" w:history="1">
        <w:r w:rsidR="00CF7730" w:rsidRPr="00612FF4">
          <w:rPr>
            <w:rStyle w:val="Hyperlink"/>
            <w:noProof/>
          </w:rPr>
          <w:t>3.13</w:t>
        </w:r>
        <w:r w:rsidR="00CF7730">
          <w:rPr>
            <w:rFonts w:eastAsiaTheme="minorEastAsia"/>
            <w:noProof/>
            <w:sz w:val="22"/>
            <w:lang w:eastAsia="de-DE"/>
          </w:rPr>
          <w:tab/>
        </w:r>
        <w:r w:rsidR="00CF7730" w:rsidRPr="00612FF4">
          <w:rPr>
            <w:rStyle w:val="Hyperlink"/>
            <w:noProof/>
          </w:rPr>
          <w:t>Gleichzeitiges Entwickeln</w:t>
        </w:r>
        <w:r w:rsidR="00CF7730">
          <w:rPr>
            <w:noProof/>
            <w:webHidden/>
          </w:rPr>
          <w:tab/>
        </w:r>
        <w:r w:rsidR="00CF7730">
          <w:rPr>
            <w:noProof/>
            <w:webHidden/>
          </w:rPr>
          <w:fldChar w:fldCharType="begin"/>
        </w:r>
        <w:r w:rsidR="00CF7730">
          <w:rPr>
            <w:noProof/>
            <w:webHidden/>
          </w:rPr>
          <w:instrText xml:space="preserve"> PAGEREF _Toc488923974 \h </w:instrText>
        </w:r>
        <w:r w:rsidR="00CF7730">
          <w:rPr>
            <w:noProof/>
            <w:webHidden/>
          </w:rPr>
        </w:r>
        <w:r w:rsidR="00CF7730">
          <w:rPr>
            <w:noProof/>
            <w:webHidden/>
          </w:rPr>
          <w:fldChar w:fldCharType="separate"/>
        </w:r>
        <w:r w:rsidR="00CF7730">
          <w:rPr>
            <w:noProof/>
            <w:webHidden/>
          </w:rPr>
          <w:t>58</w:t>
        </w:r>
        <w:r w:rsidR="00CF7730">
          <w:rPr>
            <w:noProof/>
            <w:webHidden/>
          </w:rPr>
          <w:fldChar w:fldCharType="end"/>
        </w:r>
      </w:hyperlink>
    </w:p>
    <w:p w14:paraId="748288BE" w14:textId="77777777" w:rsidR="00CF7730" w:rsidRDefault="00AA3688">
      <w:pPr>
        <w:pStyle w:val="Verzeichnis2"/>
        <w:tabs>
          <w:tab w:val="left" w:pos="960"/>
          <w:tab w:val="right" w:leader="dot" w:pos="8209"/>
        </w:tabs>
        <w:rPr>
          <w:rFonts w:eastAsiaTheme="minorEastAsia"/>
          <w:noProof/>
          <w:sz w:val="22"/>
          <w:lang w:eastAsia="de-DE"/>
        </w:rPr>
      </w:pPr>
      <w:hyperlink w:anchor="_Toc488923975" w:history="1">
        <w:r w:rsidR="00CF7730" w:rsidRPr="00612FF4">
          <w:rPr>
            <w:rStyle w:val="Hyperlink"/>
            <w:noProof/>
          </w:rPr>
          <w:t>3.14</w:t>
        </w:r>
        <w:r w:rsidR="00CF7730">
          <w:rPr>
            <w:rFonts w:eastAsiaTheme="minorEastAsia"/>
            <w:noProof/>
            <w:sz w:val="22"/>
            <w:lang w:eastAsia="de-DE"/>
          </w:rPr>
          <w:tab/>
        </w:r>
        <w:r w:rsidR="00CF7730" w:rsidRPr="00612FF4">
          <w:rPr>
            <w:rStyle w:val="Hyperlink"/>
            <w:noProof/>
          </w:rPr>
          <w:t>Konflikte</w:t>
        </w:r>
        <w:r w:rsidR="00CF7730">
          <w:rPr>
            <w:noProof/>
            <w:webHidden/>
          </w:rPr>
          <w:tab/>
        </w:r>
        <w:r w:rsidR="00CF7730">
          <w:rPr>
            <w:noProof/>
            <w:webHidden/>
          </w:rPr>
          <w:fldChar w:fldCharType="begin"/>
        </w:r>
        <w:r w:rsidR="00CF7730">
          <w:rPr>
            <w:noProof/>
            <w:webHidden/>
          </w:rPr>
          <w:instrText xml:space="preserve"> PAGEREF _Toc488923975 \h </w:instrText>
        </w:r>
        <w:r w:rsidR="00CF7730">
          <w:rPr>
            <w:noProof/>
            <w:webHidden/>
          </w:rPr>
        </w:r>
        <w:r w:rsidR="00CF7730">
          <w:rPr>
            <w:noProof/>
            <w:webHidden/>
          </w:rPr>
          <w:fldChar w:fldCharType="separate"/>
        </w:r>
        <w:r w:rsidR="00CF7730">
          <w:rPr>
            <w:noProof/>
            <w:webHidden/>
          </w:rPr>
          <w:t>58</w:t>
        </w:r>
        <w:r w:rsidR="00CF7730">
          <w:rPr>
            <w:noProof/>
            <w:webHidden/>
          </w:rPr>
          <w:fldChar w:fldCharType="end"/>
        </w:r>
      </w:hyperlink>
    </w:p>
    <w:p w14:paraId="4EC4E0ED" w14:textId="77777777" w:rsidR="00CF7730" w:rsidRDefault="00AA3688">
      <w:pPr>
        <w:pStyle w:val="Verzeichnis2"/>
        <w:tabs>
          <w:tab w:val="left" w:pos="960"/>
          <w:tab w:val="right" w:leader="dot" w:pos="8209"/>
        </w:tabs>
        <w:rPr>
          <w:rFonts w:eastAsiaTheme="minorEastAsia"/>
          <w:noProof/>
          <w:sz w:val="22"/>
          <w:lang w:eastAsia="de-DE"/>
        </w:rPr>
      </w:pPr>
      <w:hyperlink w:anchor="_Toc488923976" w:history="1">
        <w:r w:rsidR="00CF7730" w:rsidRPr="00612FF4">
          <w:rPr>
            <w:rStyle w:val="Hyperlink"/>
            <w:noProof/>
          </w:rPr>
          <w:t>3.15</w:t>
        </w:r>
        <w:r w:rsidR="00CF7730">
          <w:rPr>
            <w:rFonts w:eastAsiaTheme="minorEastAsia"/>
            <w:noProof/>
            <w:sz w:val="22"/>
            <w:lang w:eastAsia="de-DE"/>
          </w:rPr>
          <w:tab/>
        </w:r>
        <w:r w:rsidR="00CF7730" w:rsidRPr="00612FF4">
          <w:rPr>
            <w:rStyle w:val="Hyperlink"/>
            <w:noProof/>
          </w:rPr>
          <w:t>Verteilte Abläufe</w:t>
        </w:r>
        <w:r w:rsidR="00CF7730">
          <w:rPr>
            <w:noProof/>
            <w:webHidden/>
          </w:rPr>
          <w:tab/>
        </w:r>
        <w:r w:rsidR="00CF7730">
          <w:rPr>
            <w:noProof/>
            <w:webHidden/>
          </w:rPr>
          <w:fldChar w:fldCharType="begin"/>
        </w:r>
        <w:r w:rsidR="00CF7730">
          <w:rPr>
            <w:noProof/>
            <w:webHidden/>
          </w:rPr>
          <w:instrText xml:space="preserve"> PAGEREF _Toc488923976 \h </w:instrText>
        </w:r>
        <w:r w:rsidR="00CF7730">
          <w:rPr>
            <w:noProof/>
            <w:webHidden/>
          </w:rPr>
        </w:r>
        <w:r w:rsidR="00CF7730">
          <w:rPr>
            <w:noProof/>
            <w:webHidden/>
          </w:rPr>
          <w:fldChar w:fldCharType="separate"/>
        </w:r>
        <w:r w:rsidR="00CF7730">
          <w:rPr>
            <w:noProof/>
            <w:webHidden/>
          </w:rPr>
          <w:t>58</w:t>
        </w:r>
        <w:r w:rsidR="00CF7730">
          <w:rPr>
            <w:noProof/>
            <w:webHidden/>
          </w:rPr>
          <w:fldChar w:fldCharType="end"/>
        </w:r>
      </w:hyperlink>
    </w:p>
    <w:p w14:paraId="71F5C055" w14:textId="77777777" w:rsidR="00CF7730" w:rsidRDefault="00AA3688">
      <w:pPr>
        <w:pStyle w:val="Verzeichnis2"/>
        <w:tabs>
          <w:tab w:val="left" w:pos="960"/>
          <w:tab w:val="right" w:leader="dot" w:pos="8209"/>
        </w:tabs>
        <w:rPr>
          <w:rFonts w:eastAsiaTheme="minorEastAsia"/>
          <w:noProof/>
          <w:sz w:val="22"/>
          <w:lang w:eastAsia="de-DE"/>
        </w:rPr>
      </w:pPr>
      <w:hyperlink w:anchor="_Toc488923977" w:history="1">
        <w:r w:rsidR="00CF7730" w:rsidRPr="00612FF4">
          <w:rPr>
            <w:rStyle w:val="Hyperlink"/>
            <w:noProof/>
          </w:rPr>
          <w:t>3.16</w:t>
        </w:r>
        <w:r w:rsidR="00CF7730">
          <w:rPr>
            <w:rFonts w:eastAsiaTheme="minorEastAsia"/>
            <w:noProof/>
            <w:sz w:val="22"/>
            <w:lang w:eastAsia="de-DE"/>
          </w:rPr>
          <w:tab/>
        </w:r>
        <w:r w:rsidR="00CF7730" w:rsidRPr="00612FF4">
          <w:rPr>
            <w:rStyle w:val="Hyperlink"/>
            <w:noProof/>
          </w:rPr>
          <w:t>Hosting über GitHub</w:t>
        </w:r>
        <w:r w:rsidR="00CF7730">
          <w:rPr>
            <w:noProof/>
            <w:webHidden/>
          </w:rPr>
          <w:tab/>
        </w:r>
        <w:r w:rsidR="00CF7730">
          <w:rPr>
            <w:noProof/>
            <w:webHidden/>
          </w:rPr>
          <w:fldChar w:fldCharType="begin"/>
        </w:r>
        <w:r w:rsidR="00CF7730">
          <w:rPr>
            <w:noProof/>
            <w:webHidden/>
          </w:rPr>
          <w:instrText xml:space="preserve"> PAGEREF _Toc488923977 \h </w:instrText>
        </w:r>
        <w:r w:rsidR="00CF7730">
          <w:rPr>
            <w:noProof/>
            <w:webHidden/>
          </w:rPr>
        </w:r>
        <w:r w:rsidR="00CF7730">
          <w:rPr>
            <w:noProof/>
            <w:webHidden/>
          </w:rPr>
          <w:fldChar w:fldCharType="separate"/>
        </w:r>
        <w:r w:rsidR="00CF7730">
          <w:rPr>
            <w:noProof/>
            <w:webHidden/>
          </w:rPr>
          <w:t>58</w:t>
        </w:r>
        <w:r w:rsidR="00CF7730">
          <w:rPr>
            <w:noProof/>
            <w:webHidden/>
          </w:rPr>
          <w:fldChar w:fldCharType="end"/>
        </w:r>
      </w:hyperlink>
    </w:p>
    <w:p w14:paraId="7BE06DB8" w14:textId="77777777" w:rsidR="00CF7730" w:rsidRDefault="00AA3688">
      <w:pPr>
        <w:pStyle w:val="Verzeichnis2"/>
        <w:tabs>
          <w:tab w:val="left" w:pos="960"/>
          <w:tab w:val="right" w:leader="dot" w:pos="8209"/>
        </w:tabs>
        <w:rPr>
          <w:rFonts w:eastAsiaTheme="minorEastAsia"/>
          <w:noProof/>
          <w:sz w:val="22"/>
          <w:lang w:eastAsia="de-DE"/>
        </w:rPr>
      </w:pPr>
      <w:hyperlink w:anchor="_Toc488923978" w:history="1">
        <w:r w:rsidR="00CF7730" w:rsidRPr="00612FF4">
          <w:rPr>
            <w:rStyle w:val="Hyperlink"/>
            <w:noProof/>
          </w:rPr>
          <w:t>3.17</w:t>
        </w:r>
        <w:r w:rsidR="00CF7730">
          <w:rPr>
            <w:rFonts w:eastAsiaTheme="minorEastAsia"/>
            <w:noProof/>
            <w:sz w:val="22"/>
            <w:lang w:eastAsia="de-DE"/>
          </w:rPr>
          <w:tab/>
        </w:r>
        <w:r w:rsidR="00CF7730" w:rsidRPr="00612FF4">
          <w:rPr>
            <w:rStyle w:val="Hyperlink"/>
            <w:noProof/>
          </w:rPr>
          <w:t>Befehle</w:t>
        </w:r>
        <w:r w:rsidR="00CF7730">
          <w:rPr>
            <w:noProof/>
            <w:webHidden/>
          </w:rPr>
          <w:tab/>
        </w:r>
        <w:r w:rsidR="00CF7730">
          <w:rPr>
            <w:noProof/>
            <w:webHidden/>
          </w:rPr>
          <w:fldChar w:fldCharType="begin"/>
        </w:r>
        <w:r w:rsidR="00CF7730">
          <w:rPr>
            <w:noProof/>
            <w:webHidden/>
          </w:rPr>
          <w:instrText xml:space="preserve"> PAGEREF _Toc488923978 \h </w:instrText>
        </w:r>
        <w:r w:rsidR="00CF7730">
          <w:rPr>
            <w:noProof/>
            <w:webHidden/>
          </w:rPr>
        </w:r>
        <w:r w:rsidR="00CF7730">
          <w:rPr>
            <w:noProof/>
            <w:webHidden/>
          </w:rPr>
          <w:fldChar w:fldCharType="separate"/>
        </w:r>
        <w:r w:rsidR="00CF7730">
          <w:rPr>
            <w:noProof/>
            <w:webHidden/>
          </w:rPr>
          <w:t>58</w:t>
        </w:r>
        <w:r w:rsidR="00CF7730">
          <w:rPr>
            <w:noProof/>
            <w:webHidden/>
          </w:rPr>
          <w:fldChar w:fldCharType="end"/>
        </w:r>
      </w:hyperlink>
    </w:p>
    <w:p w14:paraId="6BDE1AF6" w14:textId="77777777" w:rsidR="00CF7730" w:rsidRDefault="00AA3688">
      <w:pPr>
        <w:pStyle w:val="Verzeichnis2"/>
        <w:tabs>
          <w:tab w:val="left" w:pos="960"/>
          <w:tab w:val="right" w:leader="dot" w:pos="8209"/>
        </w:tabs>
        <w:rPr>
          <w:rFonts w:eastAsiaTheme="minorEastAsia"/>
          <w:noProof/>
          <w:sz w:val="22"/>
          <w:lang w:eastAsia="de-DE"/>
        </w:rPr>
      </w:pPr>
      <w:hyperlink w:anchor="_Toc488923979" w:history="1">
        <w:r w:rsidR="00CF7730" w:rsidRPr="00612FF4">
          <w:rPr>
            <w:rStyle w:val="Hyperlink"/>
            <w:noProof/>
          </w:rPr>
          <w:t>3.18</w:t>
        </w:r>
        <w:r w:rsidR="00CF7730">
          <w:rPr>
            <w:rFonts w:eastAsiaTheme="minorEastAsia"/>
            <w:noProof/>
            <w:sz w:val="22"/>
            <w:lang w:eastAsia="de-DE"/>
          </w:rPr>
          <w:tab/>
        </w:r>
        <w:r w:rsidR="00CF7730" w:rsidRPr="00612FF4">
          <w:rPr>
            <w:rStyle w:val="Hyperlink"/>
            <w:noProof/>
          </w:rPr>
          <w:t>Kommandozeile zur Bedienung von Git</w:t>
        </w:r>
        <w:r w:rsidR="00CF7730">
          <w:rPr>
            <w:noProof/>
            <w:webHidden/>
          </w:rPr>
          <w:tab/>
        </w:r>
        <w:r w:rsidR="00CF7730">
          <w:rPr>
            <w:noProof/>
            <w:webHidden/>
          </w:rPr>
          <w:fldChar w:fldCharType="begin"/>
        </w:r>
        <w:r w:rsidR="00CF7730">
          <w:rPr>
            <w:noProof/>
            <w:webHidden/>
          </w:rPr>
          <w:instrText xml:space="preserve"> PAGEREF _Toc488923979 \h </w:instrText>
        </w:r>
        <w:r w:rsidR="00CF7730">
          <w:rPr>
            <w:noProof/>
            <w:webHidden/>
          </w:rPr>
        </w:r>
        <w:r w:rsidR="00CF7730">
          <w:rPr>
            <w:noProof/>
            <w:webHidden/>
          </w:rPr>
          <w:fldChar w:fldCharType="separate"/>
        </w:r>
        <w:r w:rsidR="00CF7730">
          <w:rPr>
            <w:noProof/>
            <w:webHidden/>
          </w:rPr>
          <w:t>58</w:t>
        </w:r>
        <w:r w:rsidR="00CF7730">
          <w:rPr>
            <w:noProof/>
            <w:webHidden/>
          </w:rPr>
          <w:fldChar w:fldCharType="end"/>
        </w:r>
      </w:hyperlink>
    </w:p>
    <w:p w14:paraId="42BD3798" w14:textId="77777777" w:rsidR="00CF7730" w:rsidRDefault="00AA3688">
      <w:pPr>
        <w:pStyle w:val="Verzeichnis2"/>
        <w:tabs>
          <w:tab w:val="left" w:pos="960"/>
          <w:tab w:val="right" w:leader="dot" w:pos="8209"/>
        </w:tabs>
        <w:rPr>
          <w:rFonts w:eastAsiaTheme="minorEastAsia"/>
          <w:noProof/>
          <w:sz w:val="22"/>
          <w:lang w:eastAsia="de-DE"/>
        </w:rPr>
      </w:pPr>
      <w:hyperlink w:anchor="_Toc488923980" w:history="1">
        <w:r w:rsidR="00CF7730" w:rsidRPr="00612FF4">
          <w:rPr>
            <w:rStyle w:val="Hyperlink"/>
            <w:noProof/>
          </w:rPr>
          <w:t>3.19</w:t>
        </w:r>
        <w:r w:rsidR="00CF7730">
          <w:rPr>
            <w:rFonts w:eastAsiaTheme="minorEastAsia"/>
            <w:noProof/>
            <w:sz w:val="22"/>
            <w:lang w:eastAsia="de-DE"/>
          </w:rPr>
          <w:tab/>
        </w:r>
        <w:r w:rsidR="00CF7730" w:rsidRPr="00612FF4">
          <w:rPr>
            <w:rStyle w:val="Hyperlink"/>
            <w:noProof/>
          </w:rPr>
          <w:t>Zusammenfassung</w:t>
        </w:r>
        <w:r w:rsidR="00CF7730">
          <w:rPr>
            <w:noProof/>
            <w:webHidden/>
          </w:rPr>
          <w:tab/>
        </w:r>
        <w:r w:rsidR="00CF7730">
          <w:rPr>
            <w:noProof/>
            <w:webHidden/>
          </w:rPr>
          <w:fldChar w:fldCharType="begin"/>
        </w:r>
        <w:r w:rsidR="00CF7730">
          <w:rPr>
            <w:noProof/>
            <w:webHidden/>
          </w:rPr>
          <w:instrText xml:space="preserve"> PAGEREF _Toc488923980 \h </w:instrText>
        </w:r>
        <w:r w:rsidR="00CF7730">
          <w:rPr>
            <w:noProof/>
            <w:webHidden/>
          </w:rPr>
        </w:r>
        <w:r w:rsidR="00CF7730">
          <w:rPr>
            <w:noProof/>
            <w:webHidden/>
          </w:rPr>
          <w:fldChar w:fldCharType="separate"/>
        </w:r>
        <w:r w:rsidR="00CF7730">
          <w:rPr>
            <w:noProof/>
            <w:webHidden/>
          </w:rPr>
          <w:t>58</w:t>
        </w:r>
        <w:r w:rsidR="00CF7730">
          <w:rPr>
            <w:noProof/>
            <w:webHidden/>
          </w:rPr>
          <w:fldChar w:fldCharType="end"/>
        </w:r>
      </w:hyperlink>
    </w:p>
    <w:p w14:paraId="700A8F2B" w14:textId="77777777" w:rsidR="00CF7730" w:rsidRDefault="00AA3688">
      <w:pPr>
        <w:pStyle w:val="Verzeichnis1"/>
        <w:tabs>
          <w:tab w:val="left" w:pos="480"/>
          <w:tab w:val="right" w:leader="dot" w:pos="8209"/>
        </w:tabs>
        <w:rPr>
          <w:rFonts w:eastAsiaTheme="minorEastAsia"/>
          <w:noProof/>
          <w:sz w:val="22"/>
          <w:lang w:eastAsia="de-DE"/>
        </w:rPr>
      </w:pPr>
      <w:hyperlink w:anchor="_Toc488923981" w:history="1">
        <w:r w:rsidR="00CF7730" w:rsidRPr="00612FF4">
          <w:rPr>
            <w:rStyle w:val="Hyperlink"/>
            <w:noProof/>
          </w:rPr>
          <w:t>4</w:t>
        </w:r>
        <w:r w:rsidR="00CF7730">
          <w:rPr>
            <w:rFonts w:eastAsiaTheme="minorEastAsia"/>
            <w:noProof/>
            <w:sz w:val="22"/>
            <w:lang w:eastAsia="de-DE"/>
          </w:rPr>
          <w:tab/>
        </w:r>
        <w:r w:rsidR="00CF7730" w:rsidRPr="00612FF4">
          <w:rPr>
            <w:rStyle w:val="Hyperlink"/>
            <w:noProof/>
          </w:rPr>
          <w:t>Versionsverwaltungssysteme</w:t>
        </w:r>
        <w:r w:rsidR="00CF7730">
          <w:rPr>
            <w:noProof/>
            <w:webHidden/>
          </w:rPr>
          <w:tab/>
        </w:r>
        <w:r w:rsidR="00CF7730">
          <w:rPr>
            <w:noProof/>
            <w:webHidden/>
          </w:rPr>
          <w:fldChar w:fldCharType="begin"/>
        </w:r>
        <w:r w:rsidR="00CF7730">
          <w:rPr>
            <w:noProof/>
            <w:webHidden/>
          </w:rPr>
          <w:instrText xml:space="preserve"> PAGEREF _Toc488923981 \h </w:instrText>
        </w:r>
        <w:r w:rsidR="00CF7730">
          <w:rPr>
            <w:noProof/>
            <w:webHidden/>
          </w:rPr>
        </w:r>
        <w:r w:rsidR="00CF7730">
          <w:rPr>
            <w:noProof/>
            <w:webHidden/>
          </w:rPr>
          <w:fldChar w:fldCharType="separate"/>
        </w:r>
        <w:r w:rsidR="00CF7730">
          <w:rPr>
            <w:noProof/>
            <w:webHidden/>
          </w:rPr>
          <w:t>59</w:t>
        </w:r>
        <w:r w:rsidR="00CF7730">
          <w:rPr>
            <w:noProof/>
            <w:webHidden/>
          </w:rPr>
          <w:fldChar w:fldCharType="end"/>
        </w:r>
      </w:hyperlink>
    </w:p>
    <w:p w14:paraId="6023535D" w14:textId="77777777" w:rsidR="00CF7730" w:rsidRDefault="00AA3688">
      <w:pPr>
        <w:pStyle w:val="Verzeichnis2"/>
        <w:tabs>
          <w:tab w:val="left" w:pos="960"/>
          <w:tab w:val="right" w:leader="dot" w:pos="8209"/>
        </w:tabs>
        <w:rPr>
          <w:rFonts w:eastAsiaTheme="minorEastAsia"/>
          <w:noProof/>
          <w:sz w:val="22"/>
          <w:lang w:eastAsia="de-DE"/>
        </w:rPr>
      </w:pPr>
      <w:hyperlink w:anchor="_Toc488923982" w:history="1">
        <w:r w:rsidR="00CF7730" w:rsidRPr="00612FF4">
          <w:rPr>
            <w:rStyle w:val="Hyperlink"/>
            <w:noProof/>
          </w:rPr>
          <w:t>4.1</w:t>
        </w:r>
        <w:r w:rsidR="00CF7730">
          <w:rPr>
            <w:rFonts w:eastAsiaTheme="minorEastAsia"/>
            <w:noProof/>
            <w:sz w:val="22"/>
            <w:lang w:eastAsia="de-DE"/>
          </w:rPr>
          <w:tab/>
        </w:r>
        <w:r w:rsidR="00CF7730" w:rsidRPr="00612FF4">
          <w:rPr>
            <w:rStyle w:val="Hyperlink"/>
            <w:noProof/>
          </w:rPr>
          <w:t>Ziele der Versionsverwaltung</w:t>
        </w:r>
        <w:r w:rsidR="00CF7730">
          <w:rPr>
            <w:noProof/>
            <w:webHidden/>
          </w:rPr>
          <w:tab/>
        </w:r>
        <w:r w:rsidR="00CF7730">
          <w:rPr>
            <w:noProof/>
            <w:webHidden/>
          </w:rPr>
          <w:fldChar w:fldCharType="begin"/>
        </w:r>
        <w:r w:rsidR="00CF7730">
          <w:rPr>
            <w:noProof/>
            <w:webHidden/>
          </w:rPr>
          <w:instrText xml:space="preserve"> PAGEREF _Toc488923982 \h </w:instrText>
        </w:r>
        <w:r w:rsidR="00CF7730">
          <w:rPr>
            <w:noProof/>
            <w:webHidden/>
          </w:rPr>
        </w:r>
        <w:r w:rsidR="00CF7730">
          <w:rPr>
            <w:noProof/>
            <w:webHidden/>
          </w:rPr>
          <w:fldChar w:fldCharType="separate"/>
        </w:r>
        <w:r w:rsidR="00CF7730">
          <w:rPr>
            <w:noProof/>
            <w:webHidden/>
          </w:rPr>
          <w:t>59</w:t>
        </w:r>
        <w:r w:rsidR="00CF7730">
          <w:rPr>
            <w:noProof/>
            <w:webHidden/>
          </w:rPr>
          <w:fldChar w:fldCharType="end"/>
        </w:r>
      </w:hyperlink>
    </w:p>
    <w:p w14:paraId="4642029B" w14:textId="77777777" w:rsidR="00CF7730" w:rsidRDefault="00AA3688">
      <w:pPr>
        <w:pStyle w:val="Verzeichnis2"/>
        <w:tabs>
          <w:tab w:val="left" w:pos="960"/>
          <w:tab w:val="right" w:leader="dot" w:pos="8209"/>
        </w:tabs>
        <w:rPr>
          <w:rFonts w:eastAsiaTheme="minorEastAsia"/>
          <w:noProof/>
          <w:sz w:val="22"/>
          <w:lang w:eastAsia="de-DE"/>
        </w:rPr>
      </w:pPr>
      <w:hyperlink w:anchor="_Toc488923983" w:history="1">
        <w:r w:rsidR="00CF7730" w:rsidRPr="00612FF4">
          <w:rPr>
            <w:rStyle w:val="Hyperlink"/>
            <w:noProof/>
          </w:rPr>
          <w:t>4.2</w:t>
        </w:r>
        <w:r w:rsidR="00CF7730">
          <w:rPr>
            <w:rFonts w:eastAsiaTheme="minorEastAsia"/>
            <w:noProof/>
            <w:sz w:val="22"/>
            <w:lang w:eastAsia="de-DE"/>
          </w:rPr>
          <w:tab/>
        </w:r>
        <w:r w:rsidR="00CF7730" w:rsidRPr="00612FF4">
          <w:rPr>
            <w:rStyle w:val="Hyperlink"/>
            <w:noProof/>
          </w:rPr>
          <w:t>Verschiedene Versionsverwaltungssysteme im Überblick</w:t>
        </w:r>
        <w:r w:rsidR="00CF7730">
          <w:rPr>
            <w:noProof/>
            <w:webHidden/>
          </w:rPr>
          <w:tab/>
        </w:r>
        <w:r w:rsidR="00CF7730">
          <w:rPr>
            <w:noProof/>
            <w:webHidden/>
          </w:rPr>
          <w:fldChar w:fldCharType="begin"/>
        </w:r>
        <w:r w:rsidR="00CF7730">
          <w:rPr>
            <w:noProof/>
            <w:webHidden/>
          </w:rPr>
          <w:instrText xml:space="preserve"> PAGEREF _Toc488923983 \h </w:instrText>
        </w:r>
        <w:r w:rsidR="00CF7730">
          <w:rPr>
            <w:noProof/>
            <w:webHidden/>
          </w:rPr>
        </w:r>
        <w:r w:rsidR="00CF7730">
          <w:rPr>
            <w:noProof/>
            <w:webHidden/>
          </w:rPr>
          <w:fldChar w:fldCharType="separate"/>
        </w:r>
        <w:r w:rsidR="00CF7730">
          <w:rPr>
            <w:noProof/>
            <w:webHidden/>
          </w:rPr>
          <w:t>59</w:t>
        </w:r>
        <w:r w:rsidR="00CF7730">
          <w:rPr>
            <w:noProof/>
            <w:webHidden/>
          </w:rPr>
          <w:fldChar w:fldCharType="end"/>
        </w:r>
      </w:hyperlink>
    </w:p>
    <w:p w14:paraId="6D6ADCC2" w14:textId="77777777" w:rsidR="00CF7730" w:rsidRDefault="00AA3688">
      <w:pPr>
        <w:pStyle w:val="Verzeichnis3"/>
        <w:tabs>
          <w:tab w:val="left" w:pos="1200"/>
          <w:tab w:val="right" w:leader="dot" w:pos="8209"/>
        </w:tabs>
        <w:rPr>
          <w:rFonts w:eastAsiaTheme="minorEastAsia"/>
          <w:noProof/>
          <w:sz w:val="22"/>
          <w:lang w:eastAsia="de-DE"/>
        </w:rPr>
      </w:pPr>
      <w:hyperlink w:anchor="_Toc488923984" w:history="1">
        <w:r w:rsidR="00CF7730" w:rsidRPr="00612FF4">
          <w:rPr>
            <w:rStyle w:val="Hyperlink"/>
            <w:noProof/>
          </w:rPr>
          <w:t>4.2.1</w:t>
        </w:r>
        <w:r w:rsidR="00CF7730">
          <w:rPr>
            <w:rFonts w:eastAsiaTheme="minorEastAsia"/>
            <w:noProof/>
            <w:sz w:val="22"/>
            <w:lang w:eastAsia="de-DE"/>
          </w:rPr>
          <w:tab/>
        </w:r>
        <w:r w:rsidR="00CF7730" w:rsidRPr="00612FF4">
          <w:rPr>
            <w:rStyle w:val="Hyperlink"/>
            <w:noProof/>
          </w:rPr>
          <w:t>Darcs</w:t>
        </w:r>
        <w:r w:rsidR="00CF7730">
          <w:rPr>
            <w:noProof/>
            <w:webHidden/>
          </w:rPr>
          <w:tab/>
        </w:r>
        <w:r w:rsidR="00CF7730">
          <w:rPr>
            <w:noProof/>
            <w:webHidden/>
          </w:rPr>
          <w:fldChar w:fldCharType="begin"/>
        </w:r>
        <w:r w:rsidR="00CF7730">
          <w:rPr>
            <w:noProof/>
            <w:webHidden/>
          </w:rPr>
          <w:instrText xml:space="preserve"> PAGEREF _Toc488923984 \h </w:instrText>
        </w:r>
        <w:r w:rsidR="00CF7730">
          <w:rPr>
            <w:noProof/>
            <w:webHidden/>
          </w:rPr>
        </w:r>
        <w:r w:rsidR="00CF7730">
          <w:rPr>
            <w:noProof/>
            <w:webHidden/>
          </w:rPr>
          <w:fldChar w:fldCharType="separate"/>
        </w:r>
        <w:r w:rsidR="00CF7730">
          <w:rPr>
            <w:noProof/>
            <w:webHidden/>
          </w:rPr>
          <w:t>59</w:t>
        </w:r>
        <w:r w:rsidR="00CF7730">
          <w:rPr>
            <w:noProof/>
            <w:webHidden/>
          </w:rPr>
          <w:fldChar w:fldCharType="end"/>
        </w:r>
      </w:hyperlink>
    </w:p>
    <w:p w14:paraId="37A3E042" w14:textId="77777777" w:rsidR="00CF7730" w:rsidRDefault="00AA3688">
      <w:pPr>
        <w:pStyle w:val="Verzeichnis3"/>
        <w:tabs>
          <w:tab w:val="left" w:pos="1200"/>
          <w:tab w:val="right" w:leader="dot" w:pos="8209"/>
        </w:tabs>
        <w:rPr>
          <w:rFonts w:eastAsiaTheme="minorEastAsia"/>
          <w:noProof/>
          <w:sz w:val="22"/>
          <w:lang w:eastAsia="de-DE"/>
        </w:rPr>
      </w:pPr>
      <w:hyperlink w:anchor="_Toc488923985" w:history="1">
        <w:r w:rsidR="00CF7730" w:rsidRPr="00612FF4">
          <w:rPr>
            <w:rStyle w:val="Hyperlink"/>
            <w:noProof/>
          </w:rPr>
          <w:t>4.2.2</w:t>
        </w:r>
        <w:r w:rsidR="00CF7730">
          <w:rPr>
            <w:rFonts w:eastAsiaTheme="minorEastAsia"/>
            <w:noProof/>
            <w:sz w:val="22"/>
            <w:lang w:eastAsia="de-DE"/>
          </w:rPr>
          <w:tab/>
        </w:r>
        <w:r w:rsidR="00CF7730" w:rsidRPr="00612FF4">
          <w:rPr>
            <w:rStyle w:val="Hyperlink"/>
            <w:noProof/>
          </w:rPr>
          <w:t>Git</w:t>
        </w:r>
        <w:r w:rsidR="00CF7730">
          <w:rPr>
            <w:noProof/>
            <w:webHidden/>
          </w:rPr>
          <w:tab/>
        </w:r>
        <w:r w:rsidR="00CF7730">
          <w:rPr>
            <w:noProof/>
            <w:webHidden/>
          </w:rPr>
          <w:fldChar w:fldCharType="begin"/>
        </w:r>
        <w:r w:rsidR="00CF7730">
          <w:rPr>
            <w:noProof/>
            <w:webHidden/>
          </w:rPr>
          <w:instrText xml:space="preserve"> PAGEREF _Toc488923985 \h </w:instrText>
        </w:r>
        <w:r w:rsidR="00CF7730">
          <w:rPr>
            <w:noProof/>
            <w:webHidden/>
          </w:rPr>
        </w:r>
        <w:r w:rsidR="00CF7730">
          <w:rPr>
            <w:noProof/>
            <w:webHidden/>
          </w:rPr>
          <w:fldChar w:fldCharType="separate"/>
        </w:r>
        <w:r w:rsidR="00CF7730">
          <w:rPr>
            <w:noProof/>
            <w:webHidden/>
          </w:rPr>
          <w:t>59</w:t>
        </w:r>
        <w:r w:rsidR="00CF7730">
          <w:rPr>
            <w:noProof/>
            <w:webHidden/>
          </w:rPr>
          <w:fldChar w:fldCharType="end"/>
        </w:r>
      </w:hyperlink>
    </w:p>
    <w:p w14:paraId="24DF1F77" w14:textId="77777777" w:rsidR="00CF7730" w:rsidRDefault="00AA3688">
      <w:pPr>
        <w:pStyle w:val="Verzeichnis3"/>
        <w:tabs>
          <w:tab w:val="left" w:pos="1200"/>
          <w:tab w:val="right" w:leader="dot" w:pos="8209"/>
        </w:tabs>
        <w:rPr>
          <w:rFonts w:eastAsiaTheme="minorEastAsia"/>
          <w:noProof/>
          <w:sz w:val="22"/>
          <w:lang w:eastAsia="de-DE"/>
        </w:rPr>
      </w:pPr>
      <w:hyperlink w:anchor="_Toc488923986" w:history="1">
        <w:r w:rsidR="00CF7730" w:rsidRPr="00612FF4">
          <w:rPr>
            <w:rStyle w:val="Hyperlink"/>
            <w:noProof/>
          </w:rPr>
          <w:t>4.2.3</w:t>
        </w:r>
        <w:r w:rsidR="00CF7730">
          <w:rPr>
            <w:rFonts w:eastAsiaTheme="minorEastAsia"/>
            <w:noProof/>
            <w:sz w:val="22"/>
            <w:lang w:eastAsia="de-DE"/>
          </w:rPr>
          <w:tab/>
        </w:r>
        <w:r w:rsidR="00CF7730" w:rsidRPr="00612FF4">
          <w:rPr>
            <w:rStyle w:val="Hyperlink"/>
            <w:noProof/>
          </w:rPr>
          <w:t>GNU arch</w:t>
        </w:r>
        <w:r w:rsidR="00CF7730">
          <w:rPr>
            <w:noProof/>
            <w:webHidden/>
          </w:rPr>
          <w:tab/>
        </w:r>
        <w:r w:rsidR="00CF7730">
          <w:rPr>
            <w:noProof/>
            <w:webHidden/>
          </w:rPr>
          <w:fldChar w:fldCharType="begin"/>
        </w:r>
        <w:r w:rsidR="00CF7730">
          <w:rPr>
            <w:noProof/>
            <w:webHidden/>
          </w:rPr>
          <w:instrText xml:space="preserve"> PAGEREF _Toc488923986 \h </w:instrText>
        </w:r>
        <w:r w:rsidR="00CF7730">
          <w:rPr>
            <w:noProof/>
            <w:webHidden/>
          </w:rPr>
        </w:r>
        <w:r w:rsidR="00CF7730">
          <w:rPr>
            <w:noProof/>
            <w:webHidden/>
          </w:rPr>
          <w:fldChar w:fldCharType="separate"/>
        </w:r>
        <w:r w:rsidR="00CF7730">
          <w:rPr>
            <w:noProof/>
            <w:webHidden/>
          </w:rPr>
          <w:t>59</w:t>
        </w:r>
        <w:r w:rsidR="00CF7730">
          <w:rPr>
            <w:noProof/>
            <w:webHidden/>
          </w:rPr>
          <w:fldChar w:fldCharType="end"/>
        </w:r>
      </w:hyperlink>
    </w:p>
    <w:p w14:paraId="1EC6E9C1" w14:textId="77777777" w:rsidR="00CF7730" w:rsidRDefault="00AA3688">
      <w:pPr>
        <w:pStyle w:val="Verzeichnis3"/>
        <w:tabs>
          <w:tab w:val="left" w:pos="1200"/>
          <w:tab w:val="right" w:leader="dot" w:pos="8209"/>
        </w:tabs>
        <w:rPr>
          <w:rFonts w:eastAsiaTheme="minorEastAsia"/>
          <w:noProof/>
          <w:sz w:val="22"/>
          <w:lang w:eastAsia="de-DE"/>
        </w:rPr>
      </w:pPr>
      <w:hyperlink w:anchor="_Toc488923987" w:history="1">
        <w:r w:rsidR="00CF7730" w:rsidRPr="00612FF4">
          <w:rPr>
            <w:rStyle w:val="Hyperlink"/>
            <w:noProof/>
          </w:rPr>
          <w:t>4.2.4</w:t>
        </w:r>
        <w:r w:rsidR="00CF7730">
          <w:rPr>
            <w:rFonts w:eastAsiaTheme="minorEastAsia"/>
            <w:noProof/>
            <w:sz w:val="22"/>
            <w:lang w:eastAsia="de-DE"/>
          </w:rPr>
          <w:tab/>
        </w:r>
        <w:r w:rsidR="00CF7730" w:rsidRPr="00612FF4">
          <w:rPr>
            <w:rStyle w:val="Hyperlink"/>
            <w:noProof/>
          </w:rPr>
          <w:t>Apache Subversion</w:t>
        </w:r>
        <w:r w:rsidR="00CF7730">
          <w:rPr>
            <w:noProof/>
            <w:webHidden/>
          </w:rPr>
          <w:tab/>
        </w:r>
        <w:r w:rsidR="00CF7730">
          <w:rPr>
            <w:noProof/>
            <w:webHidden/>
          </w:rPr>
          <w:fldChar w:fldCharType="begin"/>
        </w:r>
        <w:r w:rsidR="00CF7730">
          <w:rPr>
            <w:noProof/>
            <w:webHidden/>
          </w:rPr>
          <w:instrText xml:space="preserve"> PAGEREF _Toc488923987 \h </w:instrText>
        </w:r>
        <w:r w:rsidR="00CF7730">
          <w:rPr>
            <w:noProof/>
            <w:webHidden/>
          </w:rPr>
        </w:r>
        <w:r w:rsidR="00CF7730">
          <w:rPr>
            <w:noProof/>
            <w:webHidden/>
          </w:rPr>
          <w:fldChar w:fldCharType="separate"/>
        </w:r>
        <w:r w:rsidR="00CF7730">
          <w:rPr>
            <w:noProof/>
            <w:webHidden/>
          </w:rPr>
          <w:t>59</w:t>
        </w:r>
        <w:r w:rsidR="00CF7730">
          <w:rPr>
            <w:noProof/>
            <w:webHidden/>
          </w:rPr>
          <w:fldChar w:fldCharType="end"/>
        </w:r>
      </w:hyperlink>
    </w:p>
    <w:p w14:paraId="50025C91" w14:textId="77777777" w:rsidR="00CF7730" w:rsidRDefault="00AA3688">
      <w:pPr>
        <w:pStyle w:val="Verzeichnis3"/>
        <w:tabs>
          <w:tab w:val="left" w:pos="1200"/>
          <w:tab w:val="right" w:leader="dot" w:pos="8209"/>
        </w:tabs>
        <w:rPr>
          <w:rFonts w:eastAsiaTheme="minorEastAsia"/>
          <w:noProof/>
          <w:sz w:val="22"/>
          <w:lang w:eastAsia="de-DE"/>
        </w:rPr>
      </w:pPr>
      <w:hyperlink w:anchor="_Toc488923988" w:history="1">
        <w:r w:rsidR="00CF7730" w:rsidRPr="00612FF4">
          <w:rPr>
            <w:rStyle w:val="Hyperlink"/>
            <w:noProof/>
          </w:rPr>
          <w:t>4.2.5</w:t>
        </w:r>
        <w:r w:rsidR="00CF7730">
          <w:rPr>
            <w:rFonts w:eastAsiaTheme="minorEastAsia"/>
            <w:noProof/>
            <w:sz w:val="22"/>
            <w:lang w:eastAsia="de-DE"/>
          </w:rPr>
          <w:tab/>
        </w:r>
        <w:r w:rsidR="00CF7730" w:rsidRPr="00612FF4">
          <w:rPr>
            <w:rStyle w:val="Hyperlink"/>
            <w:noProof/>
          </w:rPr>
          <w:t>Fossil</w:t>
        </w:r>
        <w:r w:rsidR="00CF7730">
          <w:rPr>
            <w:noProof/>
            <w:webHidden/>
          </w:rPr>
          <w:tab/>
        </w:r>
        <w:r w:rsidR="00CF7730">
          <w:rPr>
            <w:noProof/>
            <w:webHidden/>
          </w:rPr>
          <w:fldChar w:fldCharType="begin"/>
        </w:r>
        <w:r w:rsidR="00CF7730">
          <w:rPr>
            <w:noProof/>
            <w:webHidden/>
          </w:rPr>
          <w:instrText xml:space="preserve"> PAGEREF _Toc488923988 \h </w:instrText>
        </w:r>
        <w:r w:rsidR="00CF7730">
          <w:rPr>
            <w:noProof/>
            <w:webHidden/>
          </w:rPr>
        </w:r>
        <w:r w:rsidR="00CF7730">
          <w:rPr>
            <w:noProof/>
            <w:webHidden/>
          </w:rPr>
          <w:fldChar w:fldCharType="separate"/>
        </w:r>
        <w:r w:rsidR="00CF7730">
          <w:rPr>
            <w:noProof/>
            <w:webHidden/>
          </w:rPr>
          <w:t>59</w:t>
        </w:r>
        <w:r w:rsidR="00CF7730">
          <w:rPr>
            <w:noProof/>
            <w:webHidden/>
          </w:rPr>
          <w:fldChar w:fldCharType="end"/>
        </w:r>
      </w:hyperlink>
    </w:p>
    <w:p w14:paraId="05A5FD26" w14:textId="77777777" w:rsidR="00CF7730" w:rsidRDefault="00AA3688">
      <w:pPr>
        <w:pStyle w:val="Verzeichnis3"/>
        <w:tabs>
          <w:tab w:val="left" w:pos="1200"/>
          <w:tab w:val="right" w:leader="dot" w:pos="8209"/>
        </w:tabs>
        <w:rPr>
          <w:rFonts w:eastAsiaTheme="minorEastAsia"/>
          <w:noProof/>
          <w:sz w:val="22"/>
          <w:lang w:eastAsia="de-DE"/>
        </w:rPr>
      </w:pPr>
      <w:hyperlink w:anchor="_Toc488923989" w:history="1">
        <w:r w:rsidR="00CF7730" w:rsidRPr="00612FF4">
          <w:rPr>
            <w:rStyle w:val="Hyperlink"/>
            <w:noProof/>
          </w:rPr>
          <w:t>4.2.6</w:t>
        </w:r>
        <w:r w:rsidR="00CF7730">
          <w:rPr>
            <w:rFonts w:eastAsiaTheme="minorEastAsia"/>
            <w:noProof/>
            <w:sz w:val="22"/>
            <w:lang w:eastAsia="de-DE"/>
          </w:rPr>
          <w:tab/>
        </w:r>
        <w:r w:rsidR="00CF7730" w:rsidRPr="00612FF4">
          <w:rPr>
            <w:rStyle w:val="Hyperlink"/>
            <w:noProof/>
          </w:rPr>
          <w:t>Mercurial</w:t>
        </w:r>
        <w:r w:rsidR="00CF7730">
          <w:rPr>
            <w:noProof/>
            <w:webHidden/>
          </w:rPr>
          <w:tab/>
        </w:r>
        <w:r w:rsidR="00CF7730">
          <w:rPr>
            <w:noProof/>
            <w:webHidden/>
          </w:rPr>
          <w:fldChar w:fldCharType="begin"/>
        </w:r>
        <w:r w:rsidR="00CF7730">
          <w:rPr>
            <w:noProof/>
            <w:webHidden/>
          </w:rPr>
          <w:instrText xml:space="preserve"> PAGEREF _Toc488923989 \h </w:instrText>
        </w:r>
        <w:r w:rsidR="00CF7730">
          <w:rPr>
            <w:noProof/>
            <w:webHidden/>
          </w:rPr>
        </w:r>
        <w:r w:rsidR="00CF7730">
          <w:rPr>
            <w:noProof/>
            <w:webHidden/>
          </w:rPr>
          <w:fldChar w:fldCharType="separate"/>
        </w:r>
        <w:r w:rsidR="00CF7730">
          <w:rPr>
            <w:noProof/>
            <w:webHidden/>
          </w:rPr>
          <w:t>59</w:t>
        </w:r>
        <w:r w:rsidR="00CF7730">
          <w:rPr>
            <w:noProof/>
            <w:webHidden/>
          </w:rPr>
          <w:fldChar w:fldCharType="end"/>
        </w:r>
      </w:hyperlink>
    </w:p>
    <w:p w14:paraId="4BED3F72" w14:textId="77777777" w:rsidR="00CF7730" w:rsidRDefault="00AA3688">
      <w:pPr>
        <w:pStyle w:val="Verzeichnis3"/>
        <w:tabs>
          <w:tab w:val="left" w:pos="1200"/>
          <w:tab w:val="right" w:leader="dot" w:pos="8209"/>
        </w:tabs>
        <w:rPr>
          <w:rFonts w:eastAsiaTheme="minorEastAsia"/>
          <w:noProof/>
          <w:sz w:val="22"/>
          <w:lang w:eastAsia="de-DE"/>
        </w:rPr>
      </w:pPr>
      <w:hyperlink w:anchor="_Toc488923990" w:history="1">
        <w:r w:rsidR="00CF7730" w:rsidRPr="00612FF4">
          <w:rPr>
            <w:rStyle w:val="Hyperlink"/>
            <w:noProof/>
          </w:rPr>
          <w:t>4.2.7</w:t>
        </w:r>
        <w:r w:rsidR="00CF7730">
          <w:rPr>
            <w:rFonts w:eastAsiaTheme="minorEastAsia"/>
            <w:noProof/>
            <w:sz w:val="22"/>
            <w:lang w:eastAsia="de-DE"/>
          </w:rPr>
          <w:tab/>
        </w:r>
        <w:r w:rsidR="00CF7730" w:rsidRPr="00612FF4">
          <w:rPr>
            <w:rStyle w:val="Hyperlink"/>
            <w:noProof/>
          </w:rPr>
          <w:t>Bazaar</w:t>
        </w:r>
        <w:r w:rsidR="00CF7730">
          <w:rPr>
            <w:noProof/>
            <w:webHidden/>
          </w:rPr>
          <w:tab/>
        </w:r>
        <w:r w:rsidR="00CF7730">
          <w:rPr>
            <w:noProof/>
            <w:webHidden/>
          </w:rPr>
          <w:fldChar w:fldCharType="begin"/>
        </w:r>
        <w:r w:rsidR="00CF7730">
          <w:rPr>
            <w:noProof/>
            <w:webHidden/>
          </w:rPr>
          <w:instrText xml:space="preserve"> PAGEREF _Toc488923990 \h </w:instrText>
        </w:r>
        <w:r w:rsidR="00CF7730">
          <w:rPr>
            <w:noProof/>
            <w:webHidden/>
          </w:rPr>
        </w:r>
        <w:r w:rsidR="00CF7730">
          <w:rPr>
            <w:noProof/>
            <w:webHidden/>
          </w:rPr>
          <w:fldChar w:fldCharType="separate"/>
        </w:r>
        <w:r w:rsidR="00CF7730">
          <w:rPr>
            <w:noProof/>
            <w:webHidden/>
          </w:rPr>
          <w:t>59</w:t>
        </w:r>
        <w:r w:rsidR="00CF7730">
          <w:rPr>
            <w:noProof/>
            <w:webHidden/>
          </w:rPr>
          <w:fldChar w:fldCharType="end"/>
        </w:r>
      </w:hyperlink>
    </w:p>
    <w:p w14:paraId="67A7CB6F" w14:textId="77777777" w:rsidR="00CF7730" w:rsidRDefault="00AA3688">
      <w:pPr>
        <w:pStyle w:val="Verzeichnis3"/>
        <w:tabs>
          <w:tab w:val="left" w:pos="1200"/>
          <w:tab w:val="right" w:leader="dot" w:pos="8209"/>
        </w:tabs>
        <w:rPr>
          <w:rFonts w:eastAsiaTheme="minorEastAsia"/>
          <w:noProof/>
          <w:sz w:val="22"/>
          <w:lang w:eastAsia="de-DE"/>
        </w:rPr>
      </w:pPr>
      <w:hyperlink w:anchor="_Toc488923991" w:history="1">
        <w:r w:rsidR="00CF7730" w:rsidRPr="00612FF4">
          <w:rPr>
            <w:rStyle w:val="Hyperlink"/>
            <w:noProof/>
          </w:rPr>
          <w:t>4.2.8</w:t>
        </w:r>
        <w:r w:rsidR="00CF7730">
          <w:rPr>
            <w:rFonts w:eastAsiaTheme="minorEastAsia"/>
            <w:noProof/>
            <w:sz w:val="22"/>
            <w:lang w:eastAsia="de-DE"/>
          </w:rPr>
          <w:tab/>
        </w:r>
        <w:r w:rsidR="00CF7730" w:rsidRPr="00612FF4">
          <w:rPr>
            <w:rStyle w:val="Hyperlink"/>
            <w:noProof/>
          </w:rPr>
          <w:t>Gegenüberstellung verschiedener Systeme</w:t>
        </w:r>
        <w:r w:rsidR="00CF7730">
          <w:rPr>
            <w:noProof/>
            <w:webHidden/>
          </w:rPr>
          <w:tab/>
        </w:r>
        <w:r w:rsidR="00CF7730">
          <w:rPr>
            <w:noProof/>
            <w:webHidden/>
          </w:rPr>
          <w:fldChar w:fldCharType="begin"/>
        </w:r>
        <w:r w:rsidR="00CF7730">
          <w:rPr>
            <w:noProof/>
            <w:webHidden/>
          </w:rPr>
          <w:instrText xml:space="preserve"> PAGEREF _Toc488923991 \h </w:instrText>
        </w:r>
        <w:r w:rsidR="00CF7730">
          <w:rPr>
            <w:noProof/>
            <w:webHidden/>
          </w:rPr>
        </w:r>
        <w:r w:rsidR="00CF7730">
          <w:rPr>
            <w:noProof/>
            <w:webHidden/>
          </w:rPr>
          <w:fldChar w:fldCharType="separate"/>
        </w:r>
        <w:r w:rsidR="00CF7730">
          <w:rPr>
            <w:noProof/>
            <w:webHidden/>
          </w:rPr>
          <w:t>59</w:t>
        </w:r>
        <w:r w:rsidR="00CF7730">
          <w:rPr>
            <w:noProof/>
            <w:webHidden/>
          </w:rPr>
          <w:fldChar w:fldCharType="end"/>
        </w:r>
      </w:hyperlink>
    </w:p>
    <w:p w14:paraId="2B34450E" w14:textId="77777777" w:rsidR="00CF7730" w:rsidRDefault="00AA3688">
      <w:pPr>
        <w:pStyle w:val="Verzeichnis3"/>
        <w:tabs>
          <w:tab w:val="left" w:pos="1200"/>
          <w:tab w:val="right" w:leader="dot" w:pos="8209"/>
        </w:tabs>
        <w:rPr>
          <w:rFonts w:eastAsiaTheme="minorEastAsia"/>
          <w:noProof/>
          <w:sz w:val="22"/>
          <w:lang w:eastAsia="de-DE"/>
        </w:rPr>
      </w:pPr>
      <w:hyperlink w:anchor="_Toc488923992" w:history="1">
        <w:r w:rsidR="00CF7730" w:rsidRPr="00612FF4">
          <w:rPr>
            <w:rStyle w:val="Hyperlink"/>
            <w:noProof/>
          </w:rPr>
          <w:t>4.2.9</w:t>
        </w:r>
        <w:r w:rsidR="00CF7730">
          <w:rPr>
            <w:rFonts w:eastAsiaTheme="minorEastAsia"/>
            <w:noProof/>
            <w:sz w:val="22"/>
            <w:lang w:eastAsia="de-DE"/>
          </w:rPr>
          <w:tab/>
        </w:r>
        <w:r w:rsidR="00CF7730" w:rsidRPr="00612FF4">
          <w:rPr>
            <w:rStyle w:val="Hyperlink"/>
            <w:noProof/>
          </w:rPr>
          <w:t>Git oder SVN?</w:t>
        </w:r>
        <w:r w:rsidR="00CF7730">
          <w:rPr>
            <w:noProof/>
            <w:webHidden/>
          </w:rPr>
          <w:tab/>
        </w:r>
        <w:r w:rsidR="00CF7730">
          <w:rPr>
            <w:noProof/>
            <w:webHidden/>
          </w:rPr>
          <w:fldChar w:fldCharType="begin"/>
        </w:r>
        <w:r w:rsidR="00CF7730">
          <w:rPr>
            <w:noProof/>
            <w:webHidden/>
          </w:rPr>
          <w:instrText xml:space="preserve"> PAGEREF _Toc488923992 \h </w:instrText>
        </w:r>
        <w:r w:rsidR="00CF7730">
          <w:rPr>
            <w:noProof/>
            <w:webHidden/>
          </w:rPr>
        </w:r>
        <w:r w:rsidR="00CF7730">
          <w:rPr>
            <w:noProof/>
            <w:webHidden/>
          </w:rPr>
          <w:fldChar w:fldCharType="separate"/>
        </w:r>
        <w:r w:rsidR="00CF7730">
          <w:rPr>
            <w:noProof/>
            <w:webHidden/>
          </w:rPr>
          <w:t>59</w:t>
        </w:r>
        <w:r w:rsidR="00CF7730">
          <w:rPr>
            <w:noProof/>
            <w:webHidden/>
          </w:rPr>
          <w:fldChar w:fldCharType="end"/>
        </w:r>
      </w:hyperlink>
    </w:p>
    <w:p w14:paraId="0F49FADD" w14:textId="77777777" w:rsidR="00CF7730" w:rsidRDefault="00AA3688">
      <w:pPr>
        <w:pStyle w:val="Verzeichnis2"/>
        <w:tabs>
          <w:tab w:val="left" w:pos="960"/>
          <w:tab w:val="right" w:leader="dot" w:pos="8209"/>
        </w:tabs>
        <w:rPr>
          <w:rFonts w:eastAsiaTheme="minorEastAsia"/>
          <w:noProof/>
          <w:sz w:val="22"/>
          <w:lang w:eastAsia="de-DE"/>
        </w:rPr>
      </w:pPr>
      <w:hyperlink w:anchor="_Toc488923993" w:history="1">
        <w:r w:rsidR="00CF7730" w:rsidRPr="00612FF4">
          <w:rPr>
            <w:rStyle w:val="Hyperlink"/>
            <w:noProof/>
          </w:rPr>
          <w:t>4.3</w:t>
        </w:r>
        <w:r w:rsidR="00CF7730">
          <w:rPr>
            <w:rFonts w:eastAsiaTheme="minorEastAsia"/>
            <w:noProof/>
            <w:sz w:val="22"/>
            <w:lang w:eastAsia="de-DE"/>
          </w:rPr>
          <w:tab/>
        </w:r>
        <w:r w:rsidR="00CF7730" w:rsidRPr="00612FF4">
          <w:rPr>
            <w:rStyle w:val="Hyperlink"/>
            <w:noProof/>
          </w:rPr>
          <w:t>Zusammenfassung</w:t>
        </w:r>
        <w:r w:rsidR="00CF7730">
          <w:rPr>
            <w:noProof/>
            <w:webHidden/>
          </w:rPr>
          <w:tab/>
        </w:r>
        <w:r w:rsidR="00CF7730">
          <w:rPr>
            <w:noProof/>
            <w:webHidden/>
          </w:rPr>
          <w:fldChar w:fldCharType="begin"/>
        </w:r>
        <w:r w:rsidR="00CF7730">
          <w:rPr>
            <w:noProof/>
            <w:webHidden/>
          </w:rPr>
          <w:instrText xml:space="preserve"> PAGEREF _Toc488923993 \h </w:instrText>
        </w:r>
        <w:r w:rsidR="00CF7730">
          <w:rPr>
            <w:noProof/>
            <w:webHidden/>
          </w:rPr>
        </w:r>
        <w:r w:rsidR="00CF7730">
          <w:rPr>
            <w:noProof/>
            <w:webHidden/>
          </w:rPr>
          <w:fldChar w:fldCharType="separate"/>
        </w:r>
        <w:r w:rsidR="00CF7730">
          <w:rPr>
            <w:noProof/>
            <w:webHidden/>
          </w:rPr>
          <w:t>59</w:t>
        </w:r>
        <w:r w:rsidR="00CF7730">
          <w:rPr>
            <w:noProof/>
            <w:webHidden/>
          </w:rPr>
          <w:fldChar w:fldCharType="end"/>
        </w:r>
      </w:hyperlink>
    </w:p>
    <w:p w14:paraId="24299C6C" w14:textId="77777777" w:rsidR="00CF7730" w:rsidRDefault="00AA3688">
      <w:pPr>
        <w:pStyle w:val="Verzeichnis1"/>
        <w:tabs>
          <w:tab w:val="left" w:pos="480"/>
          <w:tab w:val="right" w:leader="dot" w:pos="8209"/>
        </w:tabs>
        <w:rPr>
          <w:rFonts w:eastAsiaTheme="minorEastAsia"/>
          <w:noProof/>
          <w:sz w:val="22"/>
          <w:lang w:eastAsia="de-DE"/>
        </w:rPr>
      </w:pPr>
      <w:hyperlink w:anchor="_Toc488923994" w:history="1">
        <w:r w:rsidR="00CF7730" w:rsidRPr="00612FF4">
          <w:rPr>
            <w:rStyle w:val="Hyperlink"/>
            <w:noProof/>
          </w:rPr>
          <w:t>5</w:t>
        </w:r>
        <w:r w:rsidR="00CF7730">
          <w:rPr>
            <w:rFonts w:eastAsiaTheme="minorEastAsia"/>
            <w:noProof/>
            <w:sz w:val="22"/>
            <w:lang w:eastAsia="de-DE"/>
          </w:rPr>
          <w:tab/>
        </w:r>
        <w:r w:rsidR="00CF7730" w:rsidRPr="00612FF4">
          <w:rPr>
            <w:rStyle w:val="Hyperlink"/>
            <w:noProof/>
          </w:rPr>
          <w:t>Umsetzung/Integration des Tools in die Vorlesung</w:t>
        </w:r>
        <w:r w:rsidR="00CF7730">
          <w:rPr>
            <w:noProof/>
            <w:webHidden/>
          </w:rPr>
          <w:tab/>
        </w:r>
        <w:r w:rsidR="00CF7730">
          <w:rPr>
            <w:noProof/>
            <w:webHidden/>
          </w:rPr>
          <w:fldChar w:fldCharType="begin"/>
        </w:r>
        <w:r w:rsidR="00CF7730">
          <w:rPr>
            <w:noProof/>
            <w:webHidden/>
          </w:rPr>
          <w:instrText xml:space="preserve"> PAGEREF _Toc488923994 \h </w:instrText>
        </w:r>
        <w:r w:rsidR="00CF7730">
          <w:rPr>
            <w:noProof/>
            <w:webHidden/>
          </w:rPr>
        </w:r>
        <w:r w:rsidR="00CF7730">
          <w:rPr>
            <w:noProof/>
            <w:webHidden/>
          </w:rPr>
          <w:fldChar w:fldCharType="separate"/>
        </w:r>
        <w:r w:rsidR="00CF7730">
          <w:rPr>
            <w:noProof/>
            <w:webHidden/>
          </w:rPr>
          <w:t>59</w:t>
        </w:r>
        <w:r w:rsidR="00CF7730">
          <w:rPr>
            <w:noProof/>
            <w:webHidden/>
          </w:rPr>
          <w:fldChar w:fldCharType="end"/>
        </w:r>
      </w:hyperlink>
    </w:p>
    <w:p w14:paraId="6B628E2F" w14:textId="77777777" w:rsidR="00CF7730" w:rsidRDefault="00AA3688">
      <w:pPr>
        <w:pStyle w:val="Verzeichnis2"/>
        <w:tabs>
          <w:tab w:val="left" w:pos="960"/>
          <w:tab w:val="right" w:leader="dot" w:pos="8209"/>
        </w:tabs>
        <w:rPr>
          <w:rFonts w:eastAsiaTheme="minorEastAsia"/>
          <w:noProof/>
          <w:sz w:val="22"/>
          <w:lang w:eastAsia="de-DE"/>
        </w:rPr>
      </w:pPr>
      <w:hyperlink w:anchor="_Toc488923995" w:history="1">
        <w:r w:rsidR="00CF7730" w:rsidRPr="00612FF4">
          <w:rPr>
            <w:rStyle w:val="Hyperlink"/>
            <w:noProof/>
          </w:rPr>
          <w:t>5.1</w:t>
        </w:r>
        <w:r w:rsidR="00CF7730">
          <w:rPr>
            <w:rFonts w:eastAsiaTheme="minorEastAsia"/>
            <w:noProof/>
            <w:sz w:val="22"/>
            <w:lang w:eastAsia="de-DE"/>
          </w:rPr>
          <w:tab/>
        </w:r>
        <w:r w:rsidR="00CF7730" w:rsidRPr="00612FF4">
          <w:rPr>
            <w:rStyle w:val="Hyperlink"/>
            <w:noProof/>
          </w:rPr>
          <w:t>Git installieren</w:t>
        </w:r>
        <w:r w:rsidR="00CF7730">
          <w:rPr>
            <w:noProof/>
            <w:webHidden/>
          </w:rPr>
          <w:tab/>
        </w:r>
        <w:r w:rsidR="00CF7730">
          <w:rPr>
            <w:noProof/>
            <w:webHidden/>
          </w:rPr>
          <w:fldChar w:fldCharType="begin"/>
        </w:r>
        <w:r w:rsidR="00CF7730">
          <w:rPr>
            <w:noProof/>
            <w:webHidden/>
          </w:rPr>
          <w:instrText xml:space="preserve"> PAGEREF _Toc488923995 \h </w:instrText>
        </w:r>
        <w:r w:rsidR="00CF7730">
          <w:rPr>
            <w:noProof/>
            <w:webHidden/>
          </w:rPr>
        </w:r>
        <w:r w:rsidR="00CF7730">
          <w:rPr>
            <w:noProof/>
            <w:webHidden/>
          </w:rPr>
          <w:fldChar w:fldCharType="separate"/>
        </w:r>
        <w:r w:rsidR="00CF7730">
          <w:rPr>
            <w:noProof/>
            <w:webHidden/>
          </w:rPr>
          <w:t>59</w:t>
        </w:r>
        <w:r w:rsidR="00CF7730">
          <w:rPr>
            <w:noProof/>
            <w:webHidden/>
          </w:rPr>
          <w:fldChar w:fldCharType="end"/>
        </w:r>
      </w:hyperlink>
    </w:p>
    <w:p w14:paraId="3EF58EB2" w14:textId="77777777" w:rsidR="00CF7730" w:rsidRDefault="00AA3688">
      <w:pPr>
        <w:pStyle w:val="Verzeichnis2"/>
        <w:tabs>
          <w:tab w:val="left" w:pos="960"/>
          <w:tab w:val="right" w:leader="dot" w:pos="8209"/>
        </w:tabs>
        <w:rPr>
          <w:rFonts w:eastAsiaTheme="minorEastAsia"/>
          <w:noProof/>
          <w:sz w:val="22"/>
          <w:lang w:eastAsia="de-DE"/>
        </w:rPr>
      </w:pPr>
      <w:hyperlink w:anchor="_Toc488923996" w:history="1">
        <w:r w:rsidR="00CF7730" w:rsidRPr="00612FF4">
          <w:rPr>
            <w:rStyle w:val="Hyperlink"/>
            <w:noProof/>
          </w:rPr>
          <w:t>5.2</w:t>
        </w:r>
        <w:r w:rsidR="00CF7730">
          <w:rPr>
            <w:rFonts w:eastAsiaTheme="minorEastAsia"/>
            <w:noProof/>
            <w:sz w:val="22"/>
            <w:lang w:eastAsia="de-DE"/>
          </w:rPr>
          <w:tab/>
        </w:r>
        <w:r w:rsidR="00CF7730" w:rsidRPr="00612FF4">
          <w:rPr>
            <w:rStyle w:val="Hyperlink"/>
            <w:noProof/>
          </w:rPr>
          <w:t>GitHub</w:t>
        </w:r>
        <w:r w:rsidR="00CF7730">
          <w:rPr>
            <w:noProof/>
            <w:webHidden/>
          </w:rPr>
          <w:tab/>
        </w:r>
        <w:r w:rsidR="00CF7730">
          <w:rPr>
            <w:noProof/>
            <w:webHidden/>
          </w:rPr>
          <w:fldChar w:fldCharType="begin"/>
        </w:r>
        <w:r w:rsidR="00CF7730">
          <w:rPr>
            <w:noProof/>
            <w:webHidden/>
          </w:rPr>
          <w:instrText xml:space="preserve"> PAGEREF _Toc488923996 \h </w:instrText>
        </w:r>
        <w:r w:rsidR="00CF7730">
          <w:rPr>
            <w:noProof/>
            <w:webHidden/>
          </w:rPr>
        </w:r>
        <w:r w:rsidR="00CF7730">
          <w:rPr>
            <w:noProof/>
            <w:webHidden/>
          </w:rPr>
          <w:fldChar w:fldCharType="separate"/>
        </w:r>
        <w:r w:rsidR="00CF7730">
          <w:rPr>
            <w:noProof/>
            <w:webHidden/>
          </w:rPr>
          <w:t>59</w:t>
        </w:r>
        <w:r w:rsidR="00CF7730">
          <w:rPr>
            <w:noProof/>
            <w:webHidden/>
          </w:rPr>
          <w:fldChar w:fldCharType="end"/>
        </w:r>
      </w:hyperlink>
    </w:p>
    <w:p w14:paraId="6D70129C" w14:textId="77777777" w:rsidR="00CF7730" w:rsidRDefault="00AA3688">
      <w:pPr>
        <w:pStyle w:val="Verzeichnis2"/>
        <w:tabs>
          <w:tab w:val="left" w:pos="960"/>
          <w:tab w:val="right" w:leader="dot" w:pos="8209"/>
        </w:tabs>
        <w:rPr>
          <w:rFonts w:eastAsiaTheme="minorEastAsia"/>
          <w:noProof/>
          <w:sz w:val="22"/>
          <w:lang w:eastAsia="de-DE"/>
        </w:rPr>
      </w:pPr>
      <w:hyperlink w:anchor="_Toc488923997" w:history="1">
        <w:r w:rsidR="00CF7730" w:rsidRPr="00612FF4">
          <w:rPr>
            <w:rStyle w:val="Hyperlink"/>
            <w:noProof/>
          </w:rPr>
          <w:t>5.3</w:t>
        </w:r>
        <w:r w:rsidR="00CF7730">
          <w:rPr>
            <w:rFonts w:eastAsiaTheme="minorEastAsia"/>
            <w:noProof/>
            <w:sz w:val="22"/>
            <w:lang w:eastAsia="de-DE"/>
          </w:rPr>
          <w:tab/>
        </w:r>
        <w:r w:rsidR="00CF7730" w:rsidRPr="00612FF4">
          <w:rPr>
            <w:rStyle w:val="Hyperlink"/>
            <w:noProof/>
          </w:rPr>
          <w:t>Repository aufbauen</w:t>
        </w:r>
        <w:r w:rsidR="00CF7730">
          <w:rPr>
            <w:noProof/>
            <w:webHidden/>
          </w:rPr>
          <w:tab/>
        </w:r>
        <w:r w:rsidR="00CF7730">
          <w:rPr>
            <w:noProof/>
            <w:webHidden/>
          </w:rPr>
          <w:fldChar w:fldCharType="begin"/>
        </w:r>
        <w:r w:rsidR="00CF7730">
          <w:rPr>
            <w:noProof/>
            <w:webHidden/>
          </w:rPr>
          <w:instrText xml:space="preserve"> PAGEREF _Toc488923997 \h </w:instrText>
        </w:r>
        <w:r w:rsidR="00CF7730">
          <w:rPr>
            <w:noProof/>
            <w:webHidden/>
          </w:rPr>
        </w:r>
        <w:r w:rsidR="00CF7730">
          <w:rPr>
            <w:noProof/>
            <w:webHidden/>
          </w:rPr>
          <w:fldChar w:fldCharType="separate"/>
        </w:r>
        <w:r w:rsidR="00CF7730">
          <w:rPr>
            <w:noProof/>
            <w:webHidden/>
          </w:rPr>
          <w:t>59</w:t>
        </w:r>
        <w:r w:rsidR="00CF7730">
          <w:rPr>
            <w:noProof/>
            <w:webHidden/>
          </w:rPr>
          <w:fldChar w:fldCharType="end"/>
        </w:r>
      </w:hyperlink>
    </w:p>
    <w:p w14:paraId="7F86E39A" w14:textId="77777777" w:rsidR="00CF7730" w:rsidRDefault="00AA3688">
      <w:pPr>
        <w:pStyle w:val="Verzeichnis3"/>
        <w:tabs>
          <w:tab w:val="left" w:pos="1200"/>
          <w:tab w:val="right" w:leader="dot" w:pos="8209"/>
        </w:tabs>
        <w:rPr>
          <w:rFonts w:eastAsiaTheme="minorEastAsia"/>
          <w:noProof/>
          <w:sz w:val="22"/>
          <w:lang w:eastAsia="de-DE"/>
        </w:rPr>
      </w:pPr>
      <w:hyperlink w:anchor="_Toc488923998" w:history="1">
        <w:r w:rsidR="00CF7730" w:rsidRPr="00612FF4">
          <w:rPr>
            <w:rStyle w:val="Hyperlink"/>
            <w:noProof/>
          </w:rPr>
          <w:t>5.3.1</w:t>
        </w:r>
        <w:r w:rsidR="00CF7730">
          <w:rPr>
            <w:rFonts w:eastAsiaTheme="minorEastAsia"/>
            <w:noProof/>
            <w:sz w:val="22"/>
            <w:lang w:eastAsia="de-DE"/>
          </w:rPr>
          <w:tab/>
        </w:r>
        <w:r w:rsidR="00CF7730" w:rsidRPr="00612FF4">
          <w:rPr>
            <w:rStyle w:val="Hyperlink"/>
            <w:noProof/>
          </w:rPr>
          <w:t>Vorhandene Daten übernehmen</w:t>
        </w:r>
        <w:r w:rsidR="00CF7730">
          <w:rPr>
            <w:noProof/>
            <w:webHidden/>
          </w:rPr>
          <w:tab/>
        </w:r>
        <w:r w:rsidR="00CF7730">
          <w:rPr>
            <w:noProof/>
            <w:webHidden/>
          </w:rPr>
          <w:fldChar w:fldCharType="begin"/>
        </w:r>
        <w:r w:rsidR="00CF7730">
          <w:rPr>
            <w:noProof/>
            <w:webHidden/>
          </w:rPr>
          <w:instrText xml:space="preserve"> PAGEREF _Toc488923998 \h </w:instrText>
        </w:r>
        <w:r w:rsidR="00CF7730">
          <w:rPr>
            <w:noProof/>
            <w:webHidden/>
          </w:rPr>
        </w:r>
        <w:r w:rsidR="00CF7730">
          <w:rPr>
            <w:noProof/>
            <w:webHidden/>
          </w:rPr>
          <w:fldChar w:fldCharType="separate"/>
        </w:r>
        <w:r w:rsidR="00CF7730">
          <w:rPr>
            <w:noProof/>
            <w:webHidden/>
          </w:rPr>
          <w:t>59</w:t>
        </w:r>
        <w:r w:rsidR="00CF7730">
          <w:rPr>
            <w:noProof/>
            <w:webHidden/>
          </w:rPr>
          <w:fldChar w:fldCharType="end"/>
        </w:r>
      </w:hyperlink>
    </w:p>
    <w:p w14:paraId="74D691BD" w14:textId="77777777" w:rsidR="00CF7730" w:rsidRDefault="00AA3688">
      <w:pPr>
        <w:pStyle w:val="Verzeichnis3"/>
        <w:tabs>
          <w:tab w:val="left" w:pos="1200"/>
          <w:tab w:val="right" w:leader="dot" w:pos="8209"/>
        </w:tabs>
        <w:rPr>
          <w:rFonts w:eastAsiaTheme="minorEastAsia"/>
          <w:noProof/>
          <w:sz w:val="22"/>
          <w:lang w:eastAsia="de-DE"/>
        </w:rPr>
      </w:pPr>
      <w:hyperlink w:anchor="_Toc488923999" w:history="1">
        <w:r w:rsidR="00CF7730" w:rsidRPr="00612FF4">
          <w:rPr>
            <w:rStyle w:val="Hyperlink"/>
            <w:noProof/>
          </w:rPr>
          <w:t>5.3.2</w:t>
        </w:r>
        <w:r w:rsidR="00CF7730">
          <w:rPr>
            <w:rFonts w:eastAsiaTheme="minorEastAsia"/>
            <w:noProof/>
            <w:sz w:val="22"/>
            <w:lang w:eastAsia="de-DE"/>
          </w:rPr>
          <w:tab/>
        </w:r>
        <w:r w:rsidR="00CF7730" w:rsidRPr="00612FF4">
          <w:rPr>
            <w:rStyle w:val="Hyperlink"/>
            <w:noProof/>
          </w:rPr>
          <w:t>Repository klonen</w:t>
        </w:r>
        <w:r w:rsidR="00CF7730">
          <w:rPr>
            <w:noProof/>
            <w:webHidden/>
          </w:rPr>
          <w:tab/>
        </w:r>
        <w:r w:rsidR="00CF7730">
          <w:rPr>
            <w:noProof/>
            <w:webHidden/>
          </w:rPr>
          <w:fldChar w:fldCharType="begin"/>
        </w:r>
        <w:r w:rsidR="00CF7730">
          <w:rPr>
            <w:noProof/>
            <w:webHidden/>
          </w:rPr>
          <w:instrText xml:space="preserve"> PAGEREF _Toc488923999 \h </w:instrText>
        </w:r>
        <w:r w:rsidR="00CF7730">
          <w:rPr>
            <w:noProof/>
            <w:webHidden/>
          </w:rPr>
        </w:r>
        <w:r w:rsidR="00CF7730">
          <w:rPr>
            <w:noProof/>
            <w:webHidden/>
          </w:rPr>
          <w:fldChar w:fldCharType="separate"/>
        </w:r>
        <w:r w:rsidR="00CF7730">
          <w:rPr>
            <w:noProof/>
            <w:webHidden/>
          </w:rPr>
          <w:t>59</w:t>
        </w:r>
        <w:r w:rsidR="00CF7730">
          <w:rPr>
            <w:noProof/>
            <w:webHidden/>
          </w:rPr>
          <w:fldChar w:fldCharType="end"/>
        </w:r>
      </w:hyperlink>
    </w:p>
    <w:p w14:paraId="66A1F72B" w14:textId="77777777" w:rsidR="00CF7730" w:rsidRDefault="00AA3688">
      <w:pPr>
        <w:pStyle w:val="Verzeichnis2"/>
        <w:tabs>
          <w:tab w:val="left" w:pos="960"/>
          <w:tab w:val="right" w:leader="dot" w:pos="8209"/>
        </w:tabs>
        <w:rPr>
          <w:rFonts w:eastAsiaTheme="minorEastAsia"/>
          <w:noProof/>
          <w:sz w:val="22"/>
          <w:lang w:eastAsia="de-DE"/>
        </w:rPr>
      </w:pPr>
      <w:hyperlink w:anchor="_Toc488924000" w:history="1">
        <w:r w:rsidR="00CF7730" w:rsidRPr="00612FF4">
          <w:rPr>
            <w:rStyle w:val="Hyperlink"/>
            <w:noProof/>
          </w:rPr>
          <w:t>5.4</w:t>
        </w:r>
        <w:r w:rsidR="00CF7730">
          <w:rPr>
            <w:rFonts w:eastAsiaTheme="minorEastAsia"/>
            <w:noProof/>
            <w:sz w:val="22"/>
            <w:lang w:eastAsia="de-DE"/>
          </w:rPr>
          <w:tab/>
        </w:r>
        <w:r w:rsidR="00CF7730" w:rsidRPr="00612FF4">
          <w:rPr>
            <w:rStyle w:val="Hyperlink"/>
            <w:noProof/>
          </w:rPr>
          <w:t>Veränderung an Repository melden</w:t>
        </w:r>
        <w:r w:rsidR="00CF7730">
          <w:rPr>
            <w:noProof/>
            <w:webHidden/>
          </w:rPr>
          <w:tab/>
        </w:r>
        <w:r w:rsidR="00CF7730">
          <w:rPr>
            <w:noProof/>
            <w:webHidden/>
          </w:rPr>
          <w:fldChar w:fldCharType="begin"/>
        </w:r>
        <w:r w:rsidR="00CF7730">
          <w:rPr>
            <w:noProof/>
            <w:webHidden/>
          </w:rPr>
          <w:instrText xml:space="preserve"> PAGEREF _Toc488924000 \h </w:instrText>
        </w:r>
        <w:r w:rsidR="00CF7730">
          <w:rPr>
            <w:noProof/>
            <w:webHidden/>
          </w:rPr>
        </w:r>
        <w:r w:rsidR="00CF7730">
          <w:rPr>
            <w:noProof/>
            <w:webHidden/>
          </w:rPr>
          <w:fldChar w:fldCharType="separate"/>
        </w:r>
        <w:r w:rsidR="00CF7730">
          <w:rPr>
            <w:noProof/>
            <w:webHidden/>
          </w:rPr>
          <w:t>59</w:t>
        </w:r>
        <w:r w:rsidR="00CF7730">
          <w:rPr>
            <w:noProof/>
            <w:webHidden/>
          </w:rPr>
          <w:fldChar w:fldCharType="end"/>
        </w:r>
      </w:hyperlink>
    </w:p>
    <w:p w14:paraId="6E942208" w14:textId="77777777" w:rsidR="00CF7730" w:rsidRDefault="00AA3688">
      <w:pPr>
        <w:pStyle w:val="Verzeichnis2"/>
        <w:tabs>
          <w:tab w:val="left" w:pos="960"/>
          <w:tab w:val="right" w:leader="dot" w:pos="8209"/>
        </w:tabs>
        <w:rPr>
          <w:rFonts w:eastAsiaTheme="minorEastAsia"/>
          <w:noProof/>
          <w:sz w:val="22"/>
          <w:lang w:eastAsia="de-DE"/>
        </w:rPr>
      </w:pPr>
      <w:hyperlink w:anchor="_Toc488924001" w:history="1">
        <w:r w:rsidR="00CF7730" w:rsidRPr="00612FF4">
          <w:rPr>
            <w:rStyle w:val="Hyperlink"/>
            <w:noProof/>
          </w:rPr>
          <w:t>5.5</w:t>
        </w:r>
        <w:r w:rsidR="00CF7730">
          <w:rPr>
            <w:rFonts w:eastAsiaTheme="minorEastAsia"/>
            <w:noProof/>
            <w:sz w:val="22"/>
            <w:lang w:eastAsia="de-DE"/>
          </w:rPr>
          <w:tab/>
        </w:r>
        <w:r w:rsidR="00CF7730" w:rsidRPr="00612FF4">
          <w:rPr>
            <w:rStyle w:val="Hyperlink"/>
            <w:noProof/>
          </w:rPr>
          <w:t>Commit-Verlauf einsehen</w:t>
        </w:r>
        <w:r w:rsidR="00CF7730">
          <w:rPr>
            <w:noProof/>
            <w:webHidden/>
          </w:rPr>
          <w:tab/>
        </w:r>
        <w:r w:rsidR="00CF7730">
          <w:rPr>
            <w:noProof/>
            <w:webHidden/>
          </w:rPr>
          <w:fldChar w:fldCharType="begin"/>
        </w:r>
        <w:r w:rsidR="00CF7730">
          <w:rPr>
            <w:noProof/>
            <w:webHidden/>
          </w:rPr>
          <w:instrText xml:space="preserve"> PAGEREF _Toc488924001 \h </w:instrText>
        </w:r>
        <w:r w:rsidR="00CF7730">
          <w:rPr>
            <w:noProof/>
            <w:webHidden/>
          </w:rPr>
        </w:r>
        <w:r w:rsidR="00CF7730">
          <w:rPr>
            <w:noProof/>
            <w:webHidden/>
          </w:rPr>
          <w:fldChar w:fldCharType="separate"/>
        </w:r>
        <w:r w:rsidR="00CF7730">
          <w:rPr>
            <w:noProof/>
            <w:webHidden/>
          </w:rPr>
          <w:t>59</w:t>
        </w:r>
        <w:r w:rsidR="00CF7730">
          <w:rPr>
            <w:noProof/>
            <w:webHidden/>
          </w:rPr>
          <w:fldChar w:fldCharType="end"/>
        </w:r>
      </w:hyperlink>
    </w:p>
    <w:p w14:paraId="43EA7EF2" w14:textId="77777777" w:rsidR="00CF7730" w:rsidRDefault="00AA3688">
      <w:pPr>
        <w:pStyle w:val="Verzeichnis2"/>
        <w:tabs>
          <w:tab w:val="left" w:pos="960"/>
          <w:tab w:val="right" w:leader="dot" w:pos="8209"/>
        </w:tabs>
        <w:rPr>
          <w:rFonts w:eastAsiaTheme="minorEastAsia"/>
          <w:noProof/>
          <w:sz w:val="22"/>
          <w:lang w:eastAsia="de-DE"/>
        </w:rPr>
      </w:pPr>
      <w:hyperlink w:anchor="_Toc488924002" w:history="1">
        <w:r w:rsidR="00CF7730" w:rsidRPr="00612FF4">
          <w:rPr>
            <w:rStyle w:val="Hyperlink"/>
            <w:noProof/>
          </w:rPr>
          <w:t>5.6</w:t>
        </w:r>
        <w:r w:rsidR="00CF7730">
          <w:rPr>
            <w:rFonts w:eastAsiaTheme="minorEastAsia"/>
            <w:noProof/>
            <w:sz w:val="22"/>
            <w:lang w:eastAsia="de-DE"/>
          </w:rPr>
          <w:tab/>
        </w:r>
        <w:r w:rsidR="00CF7730" w:rsidRPr="00612FF4">
          <w:rPr>
            <w:rStyle w:val="Hyperlink"/>
            <w:noProof/>
          </w:rPr>
          <w:t>Rückgängig machen</w:t>
        </w:r>
        <w:r w:rsidR="00CF7730">
          <w:rPr>
            <w:noProof/>
            <w:webHidden/>
          </w:rPr>
          <w:tab/>
        </w:r>
        <w:r w:rsidR="00CF7730">
          <w:rPr>
            <w:noProof/>
            <w:webHidden/>
          </w:rPr>
          <w:fldChar w:fldCharType="begin"/>
        </w:r>
        <w:r w:rsidR="00CF7730">
          <w:rPr>
            <w:noProof/>
            <w:webHidden/>
          </w:rPr>
          <w:instrText xml:space="preserve"> PAGEREF _Toc488924002 \h </w:instrText>
        </w:r>
        <w:r w:rsidR="00CF7730">
          <w:rPr>
            <w:noProof/>
            <w:webHidden/>
          </w:rPr>
        </w:r>
        <w:r w:rsidR="00CF7730">
          <w:rPr>
            <w:noProof/>
            <w:webHidden/>
          </w:rPr>
          <w:fldChar w:fldCharType="separate"/>
        </w:r>
        <w:r w:rsidR="00CF7730">
          <w:rPr>
            <w:noProof/>
            <w:webHidden/>
          </w:rPr>
          <w:t>60</w:t>
        </w:r>
        <w:r w:rsidR="00CF7730">
          <w:rPr>
            <w:noProof/>
            <w:webHidden/>
          </w:rPr>
          <w:fldChar w:fldCharType="end"/>
        </w:r>
      </w:hyperlink>
    </w:p>
    <w:p w14:paraId="1614F570" w14:textId="77777777" w:rsidR="00CF7730" w:rsidRDefault="00AA3688">
      <w:pPr>
        <w:pStyle w:val="Verzeichnis2"/>
        <w:tabs>
          <w:tab w:val="left" w:pos="960"/>
          <w:tab w:val="right" w:leader="dot" w:pos="8209"/>
        </w:tabs>
        <w:rPr>
          <w:rFonts w:eastAsiaTheme="minorEastAsia"/>
          <w:noProof/>
          <w:sz w:val="22"/>
          <w:lang w:eastAsia="de-DE"/>
        </w:rPr>
      </w:pPr>
      <w:hyperlink w:anchor="_Toc488924003" w:history="1">
        <w:r w:rsidR="00CF7730" w:rsidRPr="00612FF4">
          <w:rPr>
            <w:rStyle w:val="Hyperlink"/>
            <w:noProof/>
          </w:rPr>
          <w:t>5.7</w:t>
        </w:r>
        <w:r w:rsidR="00CF7730">
          <w:rPr>
            <w:rFonts w:eastAsiaTheme="minorEastAsia"/>
            <w:noProof/>
            <w:sz w:val="22"/>
            <w:lang w:eastAsia="de-DE"/>
          </w:rPr>
          <w:tab/>
        </w:r>
        <w:r w:rsidR="00CF7730" w:rsidRPr="00612FF4">
          <w:rPr>
            <w:rStyle w:val="Hyperlink"/>
            <w:noProof/>
          </w:rPr>
          <w:t>Wartung und Wiederherstellung</w:t>
        </w:r>
        <w:r w:rsidR="00CF7730">
          <w:rPr>
            <w:noProof/>
            <w:webHidden/>
          </w:rPr>
          <w:tab/>
        </w:r>
        <w:r w:rsidR="00CF7730">
          <w:rPr>
            <w:noProof/>
            <w:webHidden/>
          </w:rPr>
          <w:fldChar w:fldCharType="begin"/>
        </w:r>
        <w:r w:rsidR="00CF7730">
          <w:rPr>
            <w:noProof/>
            <w:webHidden/>
          </w:rPr>
          <w:instrText xml:space="preserve"> PAGEREF _Toc488924003 \h </w:instrText>
        </w:r>
        <w:r w:rsidR="00CF7730">
          <w:rPr>
            <w:noProof/>
            <w:webHidden/>
          </w:rPr>
        </w:r>
        <w:r w:rsidR="00CF7730">
          <w:rPr>
            <w:noProof/>
            <w:webHidden/>
          </w:rPr>
          <w:fldChar w:fldCharType="separate"/>
        </w:r>
        <w:r w:rsidR="00CF7730">
          <w:rPr>
            <w:noProof/>
            <w:webHidden/>
          </w:rPr>
          <w:t>60</w:t>
        </w:r>
        <w:r w:rsidR="00CF7730">
          <w:rPr>
            <w:noProof/>
            <w:webHidden/>
          </w:rPr>
          <w:fldChar w:fldCharType="end"/>
        </w:r>
      </w:hyperlink>
    </w:p>
    <w:p w14:paraId="3D189644" w14:textId="77777777" w:rsidR="00CF7730" w:rsidRDefault="00AA3688">
      <w:pPr>
        <w:pStyle w:val="Verzeichnis2"/>
        <w:tabs>
          <w:tab w:val="left" w:pos="960"/>
          <w:tab w:val="right" w:leader="dot" w:pos="8209"/>
        </w:tabs>
        <w:rPr>
          <w:rFonts w:eastAsiaTheme="minorEastAsia"/>
          <w:noProof/>
          <w:sz w:val="22"/>
          <w:lang w:eastAsia="de-DE"/>
        </w:rPr>
      </w:pPr>
      <w:hyperlink w:anchor="_Toc488924004" w:history="1">
        <w:r w:rsidR="00CF7730" w:rsidRPr="00612FF4">
          <w:rPr>
            <w:rStyle w:val="Hyperlink"/>
            <w:noProof/>
          </w:rPr>
          <w:t>5.8</w:t>
        </w:r>
        <w:r w:rsidR="00CF7730">
          <w:rPr>
            <w:rFonts w:eastAsiaTheme="minorEastAsia"/>
            <w:noProof/>
            <w:sz w:val="22"/>
            <w:lang w:eastAsia="de-DE"/>
          </w:rPr>
          <w:tab/>
        </w:r>
        <w:r w:rsidR="00CF7730" w:rsidRPr="00612FF4">
          <w:rPr>
            <w:rStyle w:val="Hyperlink"/>
            <w:noProof/>
          </w:rPr>
          <w:t>Git als PlugIn in Eclipse (eGit)</w:t>
        </w:r>
        <w:r w:rsidR="00CF7730">
          <w:rPr>
            <w:noProof/>
            <w:webHidden/>
          </w:rPr>
          <w:tab/>
        </w:r>
        <w:r w:rsidR="00CF7730">
          <w:rPr>
            <w:noProof/>
            <w:webHidden/>
          </w:rPr>
          <w:fldChar w:fldCharType="begin"/>
        </w:r>
        <w:r w:rsidR="00CF7730">
          <w:rPr>
            <w:noProof/>
            <w:webHidden/>
          </w:rPr>
          <w:instrText xml:space="preserve"> PAGEREF _Toc488924004 \h </w:instrText>
        </w:r>
        <w:r w:rsidR="00CF7730">
          <w:rPr>
            <w:noProof/>
            <w:webHidden/>
          </w:rPr>
        </w:r>
        <w:r w:rsidR="00CF7730">
          <w:rPr>
            <w:noProof/>
            <w:webHidden/>
          </w:rPr>
          <w:fldChar w:fldCharType="separate"/>
        </w:r>
        <w:r w:rsidR="00CF7730">
          <w:rPr>
            <w:noProof/>
            <w:webHidden/>
          </w:rPr>
          <w:t>60</w:t>
        </w:r>
        <w:r w:rsidR="00CF7730">
          <w:rPr>
            <w:noProof/>
            <w:webHidden/>
          </w:rPr>
          <w:fldChar w:fldCharType="end"/>
        </w:r>
      </w:hyperlink>
    </w:p>
    <w:p w14:paraId="73497A9A" w14:textId="77777777" w:rsidR="00CF7730" w:rsidRDefault="00AA3688">
      <w:pPr>
        <w:pStyle w:val="Verzeichnis2"/>
        <w:tabs>
          <w:tab w:val="left" w:pos="960"/>
          <w:tab w:val="right" w:leader="dot" w:pos="8209"/>
        </w:tabs>
        <w:rPr>
          <w:rFonts w:eastAsiaTheme="minorEastAsia"/>
          <w:noProof/>
          <w:sz w:val="22"/>
          <w:lang w:eastAsia="de-DE"/>
        </w:rPr>
      </w:pPr>
      <w:hyperlink w:anchor="_Toc488924005" w:history="1">
        <w:r w:rsidR="00CF7730" w:rsidRPr="00612FF4">
          <w:rPr>
            <w:rStyle w:val="Hyperlink"/>
            <w:noProof/>
          </w:rPr>
          <w:t>5.9</w:t>
        </w:r>
        <w:r w:rsidR="00CF7730">
          <w:rPr>
            <w:rFonts w:eastAsiaTheme="minorEastAsia"/>
            <w:noProof/>
            <w:sz w:val="22"/>
            <w:lang w:eastAsia="de-DE"/>
          </w:rPr>
          <w:tab/>
        </w:r>
        <w:r w:rsidR="00CF7730" w:rsidRPr="00612FF4">
          <w:rPr>
            <w:rStyle w:val="Hyperlink"/>
            <w:noProof/>
          </w:rPr>
          <w:t>Zusammenfassung</w:t>
        </w:r>
        <w:r w:rsidR="00CF7730">
          <w:rPr>
            <w:noProof/>
            <w:webHidden/>
          </w:rPr>
          <w:tab/>
        </w:r>
        <w:r w:rsidR="00CF7730">
          <w:rPr>
            <w:noProof/>
            <w:webHidden/>
          </w:rPr>
          <w:fldChar w:fldCharType="begin"/>
        </w:r>
        <w:r w:rsidR="00CF7730">
          <w:rPr>
            <w:noProof/>
            <w:webHidden/>
          </w:rPr>
          <w:instrText xml:space="preserve"> PAGEREF _Toc488924005 \h </w:instrText>
        </w:r>
        <w:r w:rsidR="00CF7730">
          <w:rPr>
            <w:noProof/>
            <w:webHidden/>
          </w:rPr>
        </w:r>
        <w:r w:rsidR="00CF7730">
          <w:rPr>
            <w:noProof/>
            <w:webHidden/>
          </w:rPr>
          <w:fldChar w:fldCharType="separate"/>
        </w:r>
        <w:r w:rsidR="00CF7730">
          <w:rPr>
            <w:noProof/>
            <w:webHidden/>
          </w:rPr>
          <w:t>60</w:t>
        </w:r>
        <w:r w:rsidR="00CF7730">
          <w:rPr>
            <w:noProof/>
            <w:webHidden/>
          </w:rPr>
          <w:fldChar w:fldCharType="end"/>
        </w:r>
      </w:hyperlink>
    </w:p>
    <w:p w14:paraId="64F16638" w14:textId="77777777" w:rsidR="00CF7730" w:rsidRDefault="00AA3688">
      <w:pPr>
        <w:pStyle w:val="Verzeichnis1"/>
        <w:tabs>
          <w:tab w:val="left" w:pos="480"/>
          <w:tab w:val="right" w:leader="dot" w:pos="8209"/>
        </w:tabs>
        <w:rPr>
          <w:rFonts w:eastAsiaTheme="minorEastAsia"/>
          <w:noProof/>
          <w:sz w:val="22"/>
          <w:lang w:eastAsia="de-DE"/>
        </w:rPr>
      </w:pPr>
      <w:hyperlink w:anchor="_Toc488924006" w:history="1">
        <w:r w:rsidR="00CF7730" w:rsidRPr="00612FF4">
          <w:rPr>
            <w:rStyle w:val="Hyperlink"/>
            <w:noProof/>
          </w:rPr>
          <w:t>6</w:t>
        </w:r>
        <w:r w:rsidR="00CF7730">
          <w:rPr>
            <w:rFonts w:eastAsiaTheme="minorEastAsia"/>
            <w:noProof/>
            <w:sz w:val="22"/>
            <w:lang w:eastAsia="de-DE"/>
          </w:rPr>
          <w:tab/>
        </w:r>
        <w:r w:rsidR="00CF7730" w:rsidRPr="00612FF4">
          <w:rPr>
            <w:rStyle w:val="Hyperlink"/>
            <w:noProof/>
          </w:rPr>
          <w:t>Resumee</w:t>
        </w:r>
        <w:r w:rsidR="00CF7730">
          <w:rPr>
            <w:noProof/>
            <w:webHidden/>
          </w:rPr>
          <w:tab/>
        </w:r>
        <w:r w:rsidR="00CF7730">
          <w:rPr>
            <w:noProof/>
            <w:webHidden/>
          </w:rPr>
          <w:fldChar w:fldCharType="begin"/>
        </w:r>
        <w:r w:rsidR="00CF7730">
          <w:rPr>
            <w:noProof/>
            <w:webHidden/>
          </w:rPr>
          <w:instrText xml:space="preserve"> PAGEREF _Toc488924006 \h </w:instrText>
        </w:r>
        <w:r w:rsidR="00CF7730">
          <w:rPr>
            <w:noProof/>
            <w:webHidden/>
          </w:rPr>
        </w:r>
        <w:r w:rsidR="00CF7730">
          <w:rPr>
            <w:noProof/>
            <w:webHidden/>
          </w:rPr>
          <w:fldChar w:fldCharType="separate"/>
        </w:r>
        <w:r w:rsidR="00CF7730">
          <w:rPr>
            <w:noProof/>
            <w:webHidden/>
          </w:rPr>
          <w:t>60</w:t>
        </w:r>
        <w:r w:rsidR="00CF7730">
          <w:rPr>
            <w:noProof/>
            <w:webHidden/>
          </w:rPr>
          <w:fldChar w:fldCharType="end"/>
        </w:r>
      </w:hyperlink>
    </w:p>
    <w:p w14:paraId="1BEB715A" w14:textId="77777777" w:rsidR="00CF7730" w:rsidRDefault="00AA3688">
      <w:pPr>
        <w:pStyle w:val="Verzeichnis1"/>
        <w:tabs>
          <w:tab w:val="right" w:leader="dot" w:pos="8209"/>
        </w:tabs>
        <w:rPr>
          <w:rFonts w:eastAsiaTheme="minorEastAsia"/>
          <w:noProof/>
          <w:sz w:val="22"/>
          <w:lang w:eastAsia="de-DE"/>
        </w:rPr>
      </w:pPr>
      <w:hyperlink w:anchor="_Toc488924007" w:history="1">
        <w:r w:rsidR="00CF7730" w:rsidRPr="00612FF4">
          <w:rPr>
            <w:rStyle w:val="Hyperlink"/>
            <w:noProof/>
          </w:rPr>
          <w:t>Literaturverzeichnis</w:t>
        </w:r>
        <w:r w:rsidR="00CF7730">
          <w:rPr>
            <w:noProof/>
            <w:webHidden/>
          </w:rPr>
          <w:tab/>
        </w:r>
        <w:r w:rsidR="00CF7730">
          <w:rPr>
            <w:noProof/>
            <w:webHidden/>
          </w:rPr>
          <w:fldChar w:fldCharType="begin"/>
        </w:r>
        <w:r w:rsidR="00CF7730">
          <w:rPr>
            <w:noProof/>
            <w:webHidden/>
          </w:rPr>
          <w:instrText xml:space="preserve"> PAGEREF _Toc488924007 \h </w:instrText>
        </w:r>
        <w:r w:rsidR="00CF7730">
          <w:rPr>
            <w:noProof/>
            <w:webHidden/>
          </w:rPr>
        </w:r>
        <w:r w:rsidR="00CF7730">
          <w:rPr>
            <w:noProof/>
            <w:webHidden/>
          </w:rPr>
          <w:fldChar w:fldCharType="separate"/>
        </w:r>
        <w:r w:rsidR="00CF7730">
          <w:rPr>
            <w:noProof/>
            <w:webHidden/>
          </w:rPr>
          <w:t>61</w:t>
        </w:r>
        <w:r w:rsidR="00CF7730">
          <w:rPr>
            <w:noProof/>
            <w:webHidden/>
          </w:rPr>
          <w:fldChar w:fldCharType="end"/>
        </w:r>
      </w:hyperlink>
    </w:p>
    <w:p w14:paraId="3268389A" w14:textId="77777777" w:rsidR="00CF7730" w:rsidRDefault="00AA3688">
      <w:pPr>
        <w:pStyle w:val="Verzeichnis1"/>
        <w:tabs>
          <w:tab w:val="right" w:leader="dot" w:pos="8209"/>
        </w:tabs>
        <w:rPr>
          <w:rFonts w:eastAsiaTheme="minorEastAsia"/>
          <w:noProof/>
          <w:sz w:val="22"/>
          <w:lang w:eastAsia="de-DE"/>
        </w:rPr>
      </w:pPr>
      <w:hyperlink w:anchor="_Toc488924008" w:history="1">
        <w:r w:rsidR="00CF7730" w:rsidRPr="00612FF4">
          <w:rPr>
            <w:rStyle w:val="Hyperlink"/>
            <w:noProof/>
          </w:rPr>
          <w:t>Stichwortverzeichnis</w:t>
        </w:r>
        <w:r w:rsidR="00CF7730">
          <w:rPr>
            <w:noProof/>
            <w:webHidden/>
          </w:rPr>
          <w:tab/>
        </w:r>
        <w:r w:rsidR="00CF7730">
          <w:rPr>
            <w:noProof/>
            <w:webHidden/>
          </w:rPr>
          <w:fldChar w:fldCharType="begin"/>
        </w:r>
        <w:r w:rsidR="00CF7730">
          <w:rPr>
            <w:noProof/>
            <w:webHidden/>
          </w:rPr>
          <w:instrText xml:space="preserve"> PAGEREF _Toc488924008 \h </w:instrText>
        </w:r>
        <w:r w:rsidR="00CF7730">
          <w:rPr>
            <w:noProof/>
            <w:webHidden/>
          </w:rPr>
        </w:r>
        <w:r w:rsidR="00CF7730">
          <w:rPr>
            <w:noProof/>
            <w:webHidden/>
          </w:rPr>
          <w:fldChar w:fldCharType="separate"/>
        </w:r>
        <w:r w:rsidR="00CF7730">
          <w:rPr>
            <w:noProof/>
            <w:webHidden/>
          </w:rPr>
          <w:t>63</w:t>
        </w:r>
        <w:r w:rsidR="00CF7730">
          <w:rPr>
            <w:noProof/>
            <w:webHidden/>
          </w:rPr>
          <w:fldChar w:fldCharType="end"/>
        </w:r>
      </w:hyperlink>
    </w:p>
    <w:p w14:paraId="63503A8B" w14:textId="77777777" w:rsidR="00CF7730" w:rsidRDefault="00AA3688">
      <w:pPr>
        <w:pStyle w:val="Verzeichnis1"/>
        <w:tabs>
          <w:tab w:val="right" w:leader="dot" w:pos="8209"/>
        </w:tabs>
        <w:rPr>
          <w:rFonts w:eastAsiaTheme="minorEastAsia"/>
          <w:noProof/>
          <w:sz w:val="22"/>
          <w:lang w:eastAsia="de-DE"/>
        </w:rPr>
      </w:pPr>
      <w:hyperlink w:anchor="_Toc488924009" w:history="1">
        <w:r w:rsidR="00CF7730" w:rsidRPr="00612FF4">
          <w:rPr>
            <w:rStyle w:val="Hyperlink"/>
            <w:noProof/>
          </w:rPr>
          <w:t>Eidesstattliche Erklärung</w:t>
        </w:r>
        <w:r w:rsidR="00CF7730">
          <w:rPr>
            <w:noProof/>
            <w:webHidden/>
          </w:rPr>
          <w:tab/>
        </w:r>
        <w:r w:rsidR="00CF7730">
          <w:rPr>
            <w:noProof/>
            <w:webHidden/>
          </w:rPr>
          <w:fldChar w:fldCharType="begin"/>
        </w:r>
        <w:r w:rsidR="00CF7730">
          <w:rPr>
            <w:noProof/>
            <w:webHidden/>
          </w:rPr>
          <w:instrText xml:space="preserve"> PAGEREF _Toc488924009 \h </w:instrText>
        </w:r>
        <w:r w:rsidR="00CF7730">
          <w:rPr>
            <w:noProof/>
            <w:webHidden/>
          </w:rPr>
        </w:r>
        <w:r w:rsidR="00CF7730">
          <w:rPr>
            <w:noProof/>
            <w:webHidden/>
          </w:rPr>
          <w:fldChar w:fldCharType="separate"/>
        </w:r>
        <w:r w:rsidR="00CF7730">
          <w:rPr>
            <w:noProof/>
            <w:webHidden/>
          </w:rPr>
          <w:t>65</w:t>
        </w:r>
        <w:r w:rsidR="00CF7730">
          <w:rPr>
            <w:noProof/>
            <w:webHidden/>
          </w:rPr>
          <w:fldChar w:fldCharType="end"/>
        </w:r>
      </w:hyperlink>
    </w:p>
    <w:p w14:paraId="17E2D518" w14:textId="77777777" w:rsidR="00CF7730" w:rsidRDefault="00AA3688">
      <w:pPr>
        <w:pStyle w:val="Verzeichnis1"/>
        <w:tabs>
          <w:tab w:val="left" w:pos="480"/>
          <w:tab w:val="right" w:leader="dot" w:pos="8209"/>
        </w:tabs>
        <w:rPr>
          <w:rFonts w:eastAsiaTheme="minorEastAsia"/>
          <w:noProof/>
          <w:sz w:val="22"/>
          <w:lang w:eastAsia="de-DE"/>
        </w:rPr>
      </w:pPr>
      <w:hyperlink w:anchor="_Toc488924010" w:history="1">
        <w:r w:rsidR="00CF7730" w:rsidRPr="00612FF4">
          <w:rPr>
            <w:rStyle w:val="Hyperlink"/>
            <w:noProof/>
          </w:rPr>
          <w:t>A.</w:t>
        </w:r>
        <w:r w:rsidR="00CF7730">
          <w:rPr>
            <w:rFonts w:eastAsiaTheme="minorEastAsia"/>
            <w:noProof/>
            <w:sz w:val="22"/>
            <w:lang w:eastAsia="de-DE"/>
          </w:rPr>
          <w:tab/>
        </w:r>
        <w:r w:rsidR="00CF7730" w:rsidRPr="00612FF4">
          <w:rPr>
            <w:rStyle w:val="Hyperlink"/>
            <w:noProof/>
          </w:rPr>
          <w:t>[Anhang]</w:t>
        </w:r>
        <w:r w:rsidR="00CF7730">
          <w:rPr>
            <w:noProof/>
            <w:webHidden/>
          </w:rPr>
          <w:tab/>
        </w:r>
        <w:r w:rsidR="00CF7730">
          <w:rPr>
            <w:noProof/>
            <w:webHidden/>
          </w:rPr>
          <w:fldChar w:fldCharType="begin"/>
        </w:r>
        <w:r w:rsidR="00CF7730">
          <w:rPr>
            <w:noProof/>
            <w:webHidden/>
          </w:rPr>
          <w:instrText xml:space="preserve"> PAGEREF _Toc488924010 \h </w:instrText>
        </w:r>
        <w:r w:rsidR="00CF7730">
          <w:rPr>
            <w:noProof/>
            <w:webHidden/>
          </w:rPr>
        </w:r>
        <w:r w:rsidR="00CF7730">
          <w:rPr>
            <w:noProof/>
            <w:webHidden/>
          </w:rPr>
          <w:fldChar w:fldCharType="separate"/>
        </w:r>
        <w:r w:rsidR="00CF7730">
          <w:rPr>
            <w:noProof/>
            <w:webHidden/>
          </w:rPr>
          <w:t>67</w:t>
        </w:r>
        <w:r w:rsidR="00CF7730">
          <w:rPr>
            <w:noProof/>
            <w:webHidden/>
          </w:rPr>
          <w:fldChar w:fldCharType="end"/>
        </w:r>
      </w:hyperlink>
    </w:p>
    <w:p w14:paraId="7415B117" w14:textId="77777777" w:rsidR="00CF7730" w:rsidRDefault="00AA3688">
      <w:pPr>
        <w:pStyle w:val="Verzeichnis1"/>
        <w:tabs>
          <w:tab w:val="left" w:pos="480"/>
          <w:tab w:val="right" w:leader="dot" w:pos="8209"/>
        </w:tabs>
        <w:rPr>
          <w:rFonts w:eastAsiaTheme="minorEastAsia"/>
          <w:noProof/>
          <w:sz w:val="22"/>
          <w:lang w:eastAsia="de-DE"/>
        </w:rPr>
      </w:pPr>
      <w:hyperlink w:anchor="_Toc488924011" w:history="1">
        <w:r w:rsidR="00CF7730" w:rsidRPr="00612FF4">
          <w:rPr>
            <w:rStyle w:val="Hyperlink"/>
            <w:noProof/>
          </w:rPr>
          <w:t>7</w:t>
        </w:r>
        <w:r w:rsidR="00CF7730">
          <w:rPr>
            <w:rFonts w:eastAsiaTheme="minorEastAsia"/>
            <w:noProof/>
            <w:sz w:val="22"/>
            <w:lang w:eastAsia="de-DE"/>
          </w:rPr>
          <w:tab/>
        </w:r>
        <w:r w:rsidR="00CF7730" w:rsidRPr="00612FF4">
          <w:rPr>
            <w:rStyle w:val="Hyperlink"/>
            <w:noProof/>
          </w:rPr>
          <w:t>Literaturverzeichnis</w:t>
        </w:r>
        <w:r w:rsidR="00CF7730">
          <w:rPr>
            <w:noProof/>
            <w:webHidden/>
          </w:rPr>
          <w:tab/>
        </w:r>
        <w:r w:rsidR="00CF7730">
          <w:rPr>
            <w:noProof/>
            <w:webHidden/>
          </w:rPr>
          <w:fldChar w:fldCharType="begin"/>
        </w:r>
        <w:r w:rsidR="00CF7730">
          <w:rPr>
            <w:noProof/>
            <w:webHidden/>
          </w:rPr>
          <w:instrText xml:space="preserve"> PAGEREF _Toc488924011 \h </w:instrText>
        </w:r>
        <w:r w:rsidR="00CF7730">
          <w:rPr>
            <w:noProof/>
            <w:webHidden/>
          </w:rPr>
        </w:r>
        <w:r w:rsidR="00CF7730">
          <w:rPr>
            <w:noProof/>
            <w:webHidden/>
          </w:rPr>
          <w:fldChar w:fldCharType="separate"/>
        </w:r>
        <w:r w:rsidR="00CF7730">
          <w:rPr>
            <w:noProof/>
            <w:webHidden/>
          </w:rPr>
          <w:t>67</w:t>
        </w:r>
        <w:r w:rsidR="00CF7730">
          <w:rPr>
            <w:noProof/>
            <w:webHidden/>
          </w:rPr>
          <w:fldChar w:fldCharType="end"/>
        </w:r>
      </w:hyperlink>
    </w:p>
    <w:p w14:paraId="7F37A21C" w14:textId="77777777" w:rsidR="004C3AE2" w:rsidRPr="004C3AE2" w:rsidRDefault="004C3AE2" w:rsidP="004C3AE2">
      <w:pPr>
        <w:sectPr w:rsidR="004C3AE2" w:rsidRPr="004C3AE2" w:rsidSect="004F155E">
          <w:type w:val="oddPage"/>
          <w:pgSz w:w="11906" w:h="16838" w:code="9"/>
          <w:pgMar w:top="1701" w:right="1418" w:bottom="1134" w:left="1418" w:header="709" w:footer="709" w:gutter="851"/>
          <w:pgNumType w:fmt="upperRoman"/>
          <w:cols w:space="708"/>
          <w:docGrid w:linePitch="360"/>
        </w:sectPr>
      </w:pPr>
      <w:r>
        <w:fldChar w:fldCharType="end"/>
      </w:r>
    </w:p>
    <w:p w14:paraId="1452F599" w14:textId="77777777" w:rsidR="003F5D40" w:rsidRDefault="00387FE8" w:rsidP="005A6595">
      <w:pPr>
        <w:pStyle w:val="berschrift1"/>
        <w:numPr>
          <w:ilvl w:val="0"/>
          <w:numId w:val="0"/>
        </w:numPr>
      </w:pPr>
      <w:bookmarkStart w:id="4" w:name="_Toc488923925"/>
      <w:r w:rsidRPr="00992A1D">
        <w:lastRenderedPageBreak/>
        <w:t>Abbildungsverzeichnis</w:t>
      </w:r>
      <w:bookmarkEnd w:id="4"/>
    </w:p>
    <w:p w14:paraId="4DA4B7F0" w14:textId="77777777" w:rsidR="004218E9" w:rsidRDefault="004218E9" w:rsidP="004218E9"/>
    <w:p w14:paraId="4331455C" w14:textId="77777777" w:rsidR="00EE5224" w:rsidRDefault="00AC3DA5">
      <w:pPr>
        <w:pStyle w:val="Abbildungsverzeichnis"/>
        <w:tabs>
          <w:tab w:val="right" w:leader="dot" w:pos="8209"/>
        </w:tabs>
        <w:rPr>
          <w:rFonts w:eastAsiaTheme="minorEastAsia"/>
          <w:noProof/>
          <w:sz w:val="22"/>
          <w:lang w:eastAsia="de-DE"/>
        </w:rPr>
      </w:pPr>
      <w:r>
        <w:fldChar w:fldCharType="begin"/>
      </w:r>
      <w:r>
        <w:instrText xml:space="preserve"> TOC \h \z \c "Abbildung" </w:instrText>
      </w:r>
      <w:r>
        <w:fldChar w:fldCharType="separate"/>
      </w:r>
      <w:hyperlink w:anchor="_Toc484444959" w:history="1">
        <w:r w:rsidR="00EE5224" w:rsidRPr="00F91B9A">
          <w:rPr>
            <w:rStyle w:val="Hyperlink"/>
            <w:noProof/>
          </w:rPr>
          <w:t>Abbildung 1: Arbeit ohne Versionskontrolle</w:t>
        </w:r>
        <w:r w:rsidR="00EE5224">
          <w:rPr>
            <w:noProof/>
            <w:webHidden/>
          </w:rPr>
          <w:tab/>
        </w:r>
        <w:r w:rsidR="00EE5224">
          <w:rPr>
            <w:noProof/>
            <w:webHidden/>
          </w:rPr>
          <w:fldChar w:fldCharType="begin"/>
        </w:r>
        <w:r w:rsidR="00EE5224">
          <w:rPr>
            <w:noProof/>
            <w:webHidden/>
          </w:rPr>
          <w:instrText xml:space="preserve"> PAGEREF _Toc484444959 \h </w:instrText>
        </w:r>
        <w:r w:rsidR="00EE5224">
          <w:rPr>
            <w:noProof/>
            <w:webHidden/>
          </w:rPr>
        </w:r>
        <w:r w:rsidR="00EE5224">
          <w:rPr>
            <w:noProof/>
            <w:webHidden/>
          </w:rPr>
          <w:fldChar w:fldCharType="separate"/>
        </w:r>
        <w:r w:rsidR="00B47F79">
          <w:rPr>
            <w:noProof/>
            <w:webHidden/>
          </w:rPr>
          <w:t>28</w:t>
        </w:r>
        <w:r w:rsidR="00EE5224">
          <w:rPr>
            <w:noProof/>
            <w:webHidden/>
          </w:rPr>
          <w:fldChar w:fldCharType="end"/>
        </w:r>
      </w:hyperlink>
    </w:p>
    <w:p w14:paraId="543EA5B9" w14:textId="77777777" w:rsidR="00EE5224" w:rsidRDefault="00AA3688">
      <w:pPr>
        <w:pStyle w:val="Abbildungsverzeichnis"/>
        <w:tabs>
          <w:tab w:val="right" w:leader="dot" w:pos="8209"/>
        </w:tabs>
        <w:rPr>
          <w:rFonts w:eastAsiaTheme="minorEastAsia"/>
          <w:noProof/>
          <w:sz w:val="22"/>
          <w:lang w:eastAsia="de-DE"/>
        </w:rPr>
      </w:pPr>
      <w:hyperlink w:anchor="_Toc484444960" w:history="1">
        <w:r w:rsidR="00EE5224" w:rsidRPr="00F91B9A">
          <w:rPr>
            <w:rStyle w:val="Hyperlink"/>
            <w:noProof/>
          </w:rPr>
          <w:t>Abbildung 2</w:t>
        </w:r>
        <w:r w:rsidR="00EE5224">
          <w:rPr>
            <w:rStyle w:val="Hyperlink"/>
            <w:noProof/>
          </w:rPr>
          <w:t>:</w:t>
        </w:r>
        <w:r w:rsidR="00EE5224" w:rsidRPr="00F91B9A">
          <w:rPr>
            <w:rStyle w:val="Hyperlink"/>
            <w:noProof/>
          </w:rPr>
          <w:t xml:space="preserve"> Sperren der Dokumente</w:t>
        </w:r>
        <w:r w:rsidR="00EE5224">
          <w:rPr>
            <w:noProof/>
            <w:webHidden/>
          </w:rPr>
          <w:tab/>
        </w:r>
        <w:r w:rsidR="00EE5224">
          <w:rPr>
            <w:noProof/>
            <w:webHidden/>
          </w:rPr>
          <w:fldChar w:fldCharType="begin"/>
        </w:r>
        <w:r w:rsidR="00EE5224">
          <w:rPr>
            <w:noProof/>
            <w:webHidden/>
          </w:rPr>
          <w:instrText xml:space="preserve"> PAGEREF _Toc484444960 \h </w:instrText>
        </w:r>
        <w:r w:rsidR="00EE5224">
          <w:rPr>
            <w:noProof/>
            <w:webHidden/>
          </w:rPr>
        </w:r>
        <w:r w:rsidR="00EE5224">
          <w:rPr>
            <w:noProof/>
            <w:webHidden/>
          </w:rPr>
          <w:fldChar w:fldCharType="separate"/>
        </w:r>
        <w:r w:rsidR="00B47F79">
          <w:rPr>
            <w:noProof/>
            <w:webHidden/>
          </w:rPr>
          <w:t>29</w:t>
        </w:r>
        <w:r w:rsidR="00EE5224">
          <w:rPr>
            <w:noProof/>
            <w:webHidden/>
          </w:rPr>
          <w:fldChar w:fldCharType="end"/>
        </w:r>
      </w:hyperlink>
    </w:p>
    <w:p w14:paraId="0268991B" w14:textId="77777777" w:rsidR="004218E9" w:rsidRPr="004218E9" w:rsidRDefault="00AC3DA5" w:rsidP="004218E9">
      <w:pPr>
        <w:sectPr w:rsidR="004218E9" w:rsidRPr="004218E9" w:rsidSect="007003AD">
          <w:type w:val="oddPage"/>
          <w:pgSz w:w="11906" w:h="16838" w:code="9"/>
          <w:pgMar w:top="1701" w:right="1418" w:bottom="1134" w:left="1418" w:header="709" w:footer="709" w:gutter="851"/>
          <w:pgNumType w:fmt="upperRoman"/>
          <w:cols w:space="708"/>
          <w:docGrid w:linePitch="360"/>
        </w:sectPr>
      </w:pPr>
      <w:r>
        <w:rPr>
          <w:b/>
          <w:bCs/>
          <w:noProof/>
        </w:rPr>
        <w:fldChar w:fldCharType="end"/>
      </w:r>
      <w:r w:rsidR="00A93992" w:rsidRPr="00A93992">
        <w:rPr>
          <w:noProof/>
          <w:lang w:eastAsia="de-DE"/>
        </w:rPr>
        <w:t xml:space="preserve"> </w:t>
      </w:r>
    </w:p>
    <w:p w14:paraId="01C64DB2" w14:textId="77777777" w:rsidR="003F5D40" w:rsidRDefault="00387FE8" w:rsidP="005A6595">
      <w:pPr>
        <w:pStyle w:val="berschrift1"/>
        <w:numPr>
          <w:ilvl w:val="0"/>
          <w:numId w:val="0"/>
        </w:numPr>
        <w:ind w:left="360" w:hanging="360"/>
      </w:pPr>
      <w:bookmarkStart w:id="5" w:name="_Toc488923926"/>
      <w:r w:rsidRPr="00992A1D">
        <w:lastRenderedPageBreak/>
        <w:t>Tabellenverzeichnis</w:t>
      </w:r>
      <w:bookmarkEnd w:id="5"/>
    </w:p>
    <w:p w14:paraId="2F9F5193" w14:textId="77777777" w:rsidR="002F0316" w:rsidRDefault="00DB2EB8" w:rsidP="004218E9">
      <w:pPr>
        <w:rPr>
          <w:noProof/>
        </w:rPr>
      </w:pPr>
      <w:r>
        <w:fldChar w:fldCharType="begin"/>
      </w:r>
      <w:r>
        <w:instrText xml:space="preserve"> TOC \h \z \c "Tabelle" </w:instrText>
      </w:r>
      <w:r>
        <w:fldChar w:fldCharType="separate"/>
      </w:r>
    </w:p>
    <w:p w14:paraId="0E094FD0" w14:textId="77777777" w:rsidR="002F0316" w:rsidRDefault="00AA3688">
      <w:pPr>
        <w:pStyle w:val="Abbildungsverzeichnis"/>
        <w:tabs>
          <w:tab w:val="right" w:leader="dot" w:pos="8209"/>
        </w:tabs>
        <w:rPr>
          <w:rFonts w:eastAsiaTheme="minorEastAsia"/>
          <w:noProof/>
          <w:sz w:val="22"/>
          <w:lang w:eastAsia="de-DE"/>
        </w:rPr>
      </w:pPr>
      <w:hyperlink w:anchor="_Toc487813217" w:history="1">
        <w:r w:rsidR="002F0316" w:rsidRPr="00DD7D45">
          <w:rPr>
            <w:rStyle w:val="Hyperlink"/>
            <w:noProof/>
          </w:rPr>
          <w:t>Tabelle 1 - Grundlegende Begriffe</w:t>
        </w:r>
        <w:r w:rsidR="002F0316">
          <w:rPr>
            <w:noProof/>
            <w:webHidden/>
          </w:rPr>
          <w:tab/>
        </w:r>
        <w:r w:rsidR="002F0316">
          <w:rPr>
            <w:noProof/>
            <w:webHidden/>
          </w:rPr>
          <w:fldChar w:fldCharType="begin"/>
        </w:r>
        <w:r w:rsidR="002F0316">
          <w:rPr>
            <w:noProof/>
            <w:webHidden/>
          </w:rPr>
          <w:instrText xml:space="preserve"> PAGEREF _Toc487813217 \h </w:instrText>
        </w:r>
        <w:r w:rsidR="002F0316">
          <w:rPr>
            <w:noProof/>
            <w:webHidden/>
          </w:rPr>
        </w:r>
        <w:r w:rsidR="002F0316">
          <w:rPr>
            <w:noProof/>
            <w:webHidden/>
          </w:rPr>
          <w:fldChar w:fldCharType="separate"/>
        </w:r>
        <w:r w:rsidR="00B47F79">
          <w:rPr>
            <w:noProof/>
            <w:webHidden/>
          </w:rPr>
          <w:t>46</w:t>
        </w:r>
        <w:r w:rsidR="002F0316">
          <w:rPr>
            <w:noProof/>
            <w:webHidden/>
          </w:rPr>
          <w:fldChar w:fldCharType="end"/>
        </w:r>
      </w:hyperlink>
    </w:p>
    <w:p w14:paraId="1647A17A" w14:textId="77777777" w:rsidR="004218E9" w:rsidRPr="004218E9" w:rsidRDefault="00DB2EB8" w:rsidP="004218E9">
      <w:pPr>
        <w:sectPr w:rsidR="004218E9" w:rsidRPr="004218E9" w:rsidSect="007003AD">
          <w:type w:val="oddPage"/>
          <w:pgSz w:w="11906" w:h="16838" w:code="9"/>
          <w:pgMar w:top="1701" w:right="1418" w:bottom="1134" w:left="1418" w:header="709" w:footer="709" w:gutter="851"/>
          <w:pgNumType w:fmt="upperRoman"/>
          <w:cols w:space="708"/>
          <w:docGrid w:linePitch="360"/>
        </w:sectPr>
      </w:pPr>
      <w:r>
        <w:rPr>
          <w:b/>
          <w:bCs/>
          <w:noProof/>
        </w:rPr>
        <w:fldChar w:fldCharType="end"/>
      </w:r>
      <w:r w:rsidR="00A93992" w:rsidRPr="00A93992">
        <w:rPr>
          <w:noProof/>
          <w:lang w:eastAsia="de-DE"/>
        </w:rPr>
        <w:t xml:space="preserve"> </w:t>
      </w:r>
    </w:p>
    <w:p w14:paraId="550A80AA" w14:textId="77777777" w:rsidR="005A6595" w:rsidRDefault="00387FE8" w:rsidP="005A6595">
      <w:pPr>
        <w:pStyle w:val="berschrift1"/>
        <w:numPr>
          <w:ilvl w:val="0"/>
          <w:numId w:val="0"/>
        </w:numPr>
        <w:ind w:left="360" w:hanging="360"/>
        <w:rPr>
          <w:noProof/>
          <w:lang w:eastAsia="de-DE"/>
        </w:rPr>
      </w:pPr>
      <w:bookmarkStart w:id="6" w:name="_Toc488923927"/>
      <w:r w:rsidRPr="00992A1D">
        <w:lastRenderedPageBreak/>
        <w:t>Abkürzungsverzeichnis</w:t>
      </w:r>
      <w:bookmarkEnd w:id="6"/>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4"/>
        <w:gridCol w:w="6975"/>
      </w:tblGrid>
      <w:tr w:rsidR="005A0B98" w14:paraId="2831DCE0" w14:textId="77777777" w:rsidTr="005A0B98">
        <w:tc>
          <w:tcPr>
            <w:tcW w:w="1384" w:type="dxa"/>
          </w:tcPr>
          <w:p w14:paraId="0EF6CE35" w14:textId="77777777" w:rsidR="005A0B98" w:rsidRDefault="00246BFF" w:rsidP="00246BFF">
            <w:pPr>
              <w:rPr>
                <w:lang w:eastAsia="de-DE"/>
              </w:rPr>
            </w:pPr>
            <w:r>
              <w:rPr>
                <w:lang w:eastAsia="de-DE"/>
              </w:rPr>
              <w:t>VCS</w:t>
            </w:r>
          </w:p>
        </w:tc>
        <w:tc>
          <w:tcPr>
            <w:tcW w:w="6975" w:type="dxa"/>
          </w:tcPr>
          <w:p w14:paraId="2D516F91" w14:textId="77777777" w:rsidR="005A0B98" w:rsidRDefault="00246BFF" w:rsidP="005A0B98">
            <w:pPr>
              <w:rPr>
                <w:lang w:eastAsia="de-DE"/>
              </w:rPr>
            </w:pPr>
            <w:r>
              <w:rPr>
                <w:lang w:eastAsia="de-DE"/>
              </w:rPr>
              <w:t>Version Control System</w:t>
            </w:r>
          </w:p>
        </w:tc>
      </w:tr>
      <w:tr w:rsidR="005A0B98" w14:paraId="497D6463" w14:textId="77777777" w:rsidTr="005A0B98">
        <w:tc>
          <w:tcPr>
            <w:tcW w:w="1384" w:type="dxa"/>
          </w:tcPr>
          <w:p w14:paraId="1BF356FE" w14:textId="77777777" w:rsidR="005A0B98" w:rsidRDefault="00CA5903" w:rsidP="005A0B98">
            <w:pPr>
              <w:rPr>
                <w:lang w:eastAsia="de-DE"/>
              </w:rPr>
            </w:pPr>
            <w:r>
              <w:rPr>
                <w:lang w:eastAsia="de-DE"/>
              </w:rPr>
              <w:t>SCCS</w:t>
            </w:r>
          </w:p>
        </w:tc>
        <w:tc>
          <w:tcPr>
            <w:tcW w:w="6975" w:type="dxa"/>
          </w:tcPr>
          <w:p w14:paraId="615D0B0A" w14:textId="77777777" w:rsidR="005A0B98" w:rsidRDefault="00CD4B8A" w:rsidP="005A0B98">
            <w:pPr>
              <w:rPr>
                <w:lang w:eastAsia="de-DE"/>
              </w:rPr>
            </w:pPr>
            <w:r>
              <w:rPr>
                <w:lang w:eastAsia="de-DE"/>
              </w:rPr>
              <w:t>Source Code Control System</w:t>
            </w:r>
          </w:p>
        </w:tc>
      </w:tr>
      <w:tr w:rsidR="005A0B98" w14:paraId="56DF4E34" w14:textId="77777777" w:rsidTr="005A0B98">
        <w:tc>
          <w:tcPr>
            <w:tcW w:w="1384" w:type="dxa"/>
          </w:tcPr>
          <w:p w14:paraId="6A80F710" w14:textId="77777777" w:rsidR="005A0B98" w:rsidRDefault="00CA5903" w:rsidP="005A0B98">
            <w:pPr>
              <w:rPr>
                <w:lang w:eastAsia="de-DE"/>
              </w:rPr>
            </w:pPr>
            <w:r>
              <w:rPr>
                <w:lang w:eastAsia="de-DE"/>
              </w:rPr>
              <w:t>CVS</w:t>
            </w:r>
          </w:p>
        </w:tc>
        <w:tc>
          <w:tcPr>
            <w:tcW w:w="6975" w:type="dxa"/>
          </w:tcPr>
          <w:p w14:paraId="70931D7E" w14:textId="77777777" w:rsidR="005A0B98" w:rsidRDefault="00CD4B8A" w:rsidP="005A0B98">
            <w:pPr>
              <w:rPr>
                <w:lang w:eastAsia="de-DE"/>
              </w:rPr>
            </w:pPr>
            <w:proofErr w:type="spellStart"/>
            <w:r>
              <w:rPr>
                <w:lang w:eastAsia="de-DE"/>
              </w:rPr>
              <w:t>Concurrent</w:t>
            </w:r>
            <w:proofErr w:type="spellEnd"/>
            <w:r>
              <w:rPr>
                <w:lang w:eastAsia="de-DE"/>
              </w:rPr>
              <w:t xml:space="preserve"> Versions System</w:t>
            </w:r>
          </w:p>
        </w:tc>
      </w:tr>
      <w:tr w:rsidR="005A0B98" w14:paraId="73F9BE82" w14:textId="77777777" w:rsidTr="005A0B98">
        <w:tc>
          <w:tcPr>
            <w:tcW w:w="1384" w:type="dxa"/>
          </w:tcPr>
          <w:p w14:paraId="4FC7FC3A" w14:textId="77777777" w:rsidR="005A0B98" w:rsidRDefault="00CA5903" w:rsidP="005A0B98">
            <w:pPr>
              <w:rPr>
                <w:lang w:eastAsia="de-DE"/>
              </w:rPr>
            </w:pPr>
            <w:r>
              <w:rPr>
                <w:lang w:eastAsia="de-DE"/>
              </w:rPr>
              <w:t>SVN</w:t>
            </w:r>
          </w:p>
        </w:tc>
        <w:tc>
          <w:tcPr>
            <w:tcW w:w="6975" w:type="dxa"/>
          </w:tcPr>
          <w:p w14:paraId="46242705" w14:textId="77777777" w:rsidR="005A0B98" w:rsidRDefault="00CD4B8A" w:rsidP="005A0B98">
            <w:pPr>
              <w:rPr>
                <w:lang w:eastAsia="de-DE"/>
              </w:rPr>
            </w:pPr>
            <w:r>
              <w:rPr>
                <w:lang w:eastAsia="de-DE"/>
              </w:rPr>
              <w:t>Subversion</w:t>
            </w:r>
          </w:p>
        </w:tc>
      </w:tr>
      <w:tr w:rsidR="005A0B98" w14:paraId="23B7A242" w14:textId="77777777" w:rsidTr="005A0B98">
        <w:tc>
          <w:tcPr>
            <w:tcW w:w="1384" w:type="dxa"/>
          </w:tcPr>
          <w:p w14:paraId="4F0E7D4F" w14:textId="77777777" w:rsidR="005A0B98" w:rsidRDefault="00E55B0F" w:rsidP="005A0B98">
            <w:pPr>
              <w:rPr>
                <w:lang w:eastAsia="de-DE"/>
              </w:rPr>
            </w:pPr>
            <w:r>
              <w:rPr>
                <w:lang w:eastAsia="de-DE"/>
              </w:rPr>
              <w:t>RCS</w:t>
            </w:r>
          </w:p>
        </w:tc>
        <w:tc>
          <w:tcPr>
            <w:tcW w:w="6975" w:type="dxa"/>
          </w:tcPr>
          <w:p w14:paraId="79EA11BE" w14:textId="77777777" w:rsidR="005A0B98" w:rsidRDefault="00E55B0F" w:rsidP="005A0B98">
            <w:pPr>
              <w:rPr>
                <w:lang w:eastAsia="de-DE"/>
              </w:rPr>
            </w:pPr>
            <w:r>
              <w:rPr>
                <w:lang w:eastAsia="de-DE"/>
              </w:rPr>
              <w:t>Revision Control System</w:t>
            </w:r>
          </w:p>
        </w:tc>
      </w:tr>
      <w:tr w:rsidR="005A0B98" w14:paraId="6A2F03C4" w14:textId="77777777" w:rsidTr="005A0B98">
        <w:tc>
          <w:tcPr>
            <w:tcW w:w="1384" w:type="dxa"/>
          </w:tcPr>
          <w:p w14:paraId="56D877BF" w14:textId="77777777" w:rsidR="005A0B98" w:rsidRDefault="00D55997" w:rsidP="005A0B98">
            <w:pPr>
              <w:rPr>
                <w:lang w:eastAsia="de-DE"/>
              </w:rPr>
            </w:pPr>
            <w:r>
              <w:rPr>
                <w:lang w:eastAsia="de-DE"/>
              </w:rPr>
              <w:t>DVCS</w:t>
            </w:r>
          </w:p>
        </w:tc>
        <w:tc>
          <w:tcPr>
            <w:tcW w:w="6975" w:type="dxa"/>
          </w:tcPr>
          <w:p w14:paraId="4976B5F3" w14:textId="77777777" w:rsidR="005A0B98" w:rsidRDefault="00D55997" w:rsidP="005A0B98">
            <w:pPr>
              <w:rPr>
                <w:lang w:eastAsia="de-DE"/>
              </w:rPr>
            </w:pPr>
            <w:r>
              <w:rPr>
                <w:lang w:eastAsia="de-DE"/>
              </w:rPr>
              <w:t>Distributed Version Control System</w:t>
            </w:r>
          </w:p>
        </w:tc>
      </w:tr>
      <w:tr w:rsidR="005A0B98" w14:paraId="0974218A" w14:textId="77777777" w:rsidTr="005A0B98">
        <w:tc>
          <w:tcPr>
            <w:tcW w:w="1384" w:type="dxa"/>
          </w:tcPr>
          <w:p w14:paraId="28B063E6" w14:textId="77777777" w:rsidR="005A0B98" w:rsidRDefault="000D62EE" w:rsidP="005A0B98">
            <w:pPr>
              <w:rPr>
                <w:lang w:eastAsia="de-DE"/>
              </w:rPr>
            </w:pPr>
            <w:r>
              <w:rPr>
                <w:lang w:eastAsia="de-DE"/>
              </w:rPr>
              <w:t>CCVS</w:t>
            </w:r>
          </w:p>
        </w:tc>
        <w:tc>
          <w:tcPr>
            <w:tcW w:w="6975" w:type="dxa"/>
          </w:tcPr>
          <w:p w14:paraId="11F54566" w14:textId="77777777" w:rsidR="005A0B98" w:rsidRDefault="000D62EE" w:rsidP="005A0B98">
            <w:pPr>
              <w:rPr>
                <w:lang w:eastAsia="de-DE"/>
              </w:rPr>
            </w:pPr>
            <w:proofErr w:type="spellStart"/>
            <w:r>
              <w:rPr>
                <w:lang w:eastAsia="de-DE"/>
              </w:rPr>
              <w:t>Centralized</w:t>
            </w:r>
            <w:proofErr w:type="spellEnd"/>
            <w:r>
              <w:rPr>
                <w:lang w:eastAsia="de-DE"/>
              </w:rPr>
              <w:t xml:space="preserve"> Control Version System</w:t>
            </w:r>
          </w:p>
        </w:tc>
      </w:tr>
      <w:tr w:rsidR="005A0B98" w14:paraId="27B36566" w14:textId="77777777" w:rsidTr="005A0B98">
        <w:tc>
          <w:tcPr>
            <w:tcW w:w="1384" w:type="dxa"/>
          </w:tcPr>
          <w:p w14:paraId="4737698C" w14:textId="77777777" w:rsidR="005A0B98" w:rsidRDefault="008B458C" w:rsidP="005A0B98">
            <w:pPr>
              <w:rPr>
                <w:lang w:eastAsia="de-DE"/>
              </w:rPr>
            </w:pPr>
            <w:r>
              <w:rPr>
                <w:lang w:eastAsia="de-DE"/>
              </w:rPr>
              <w:t>SCM</w:t>
            </w:r>
          </w:p>
        </w:tc>
        <w:tc>
          <w:tcPr>
            <w:tcW w:w="6975" w:type="dxa"/>
          </w:tcPr>
          <w:p w14:paraId="33D90577" w14:textId="77777777" w:rsidR="005A0B98" w:rsidRDefault="008B458C" w:rsidP="005A0B98">
            <w:pPr>
              <w:rPr>
                <w:lang w:eastAsia="de-DE"/>
              </w:rPr>
            </w:pPr>
            <w:r>
              <w:rPr>
                <w:lang w:eastAsia="de-DE"/>
              </w:rPr>
              <w:t>Source Control Management</w:t>
            </w:r>
          </w:p>
        </w:tc>
      </w:tr>
    </w:tbl>
    <w:p w14:paraId="2845B241" w14:textId="77777777" w:rsidR="005A0B98" w:rsidRDefault="005A0B98" w:rsidP="005A0B98">
      <w:pPr>
        <w:rPr>
          <w:lang w:eastAsia="de-DE"/>
        </w:rPr>
      </w:pPr>
    </w:p>
    <w:p w14:paraId="14D423EF" w14:textId="77777777" w:rsidR="005A0B98" w:rsidRDefault="005A0B98" w:rsidP="005A0B98">
      <w:pPr>
        <w:rPr>
          <w:lang w:eastAsia="de-DE"/>
        </w:rPr>
      </w:pPr>
    </w:p>
    <w:p w14:paraId="297343C5" w14:textId="77777777" w:rsidR="005A0B98" w:rsidRPr="005A0B98" w:rsidRDefault="005A0B98" w:rsidP="005A0B98">
      <w:pPr>
        <w:rPr>
          <w:lang w:eastAsia="de-DE"/>
        </w:rPr>
        <w:sectPr w:rsidR="005A0B98" w:rsidRPr="005A0B98" w:rsidSect="007003AD">
          <w:type w:val="oddPage"/>
          <w:pgSz w:w="11906" w:h="16838" w:code="9"/>
          <w:pgMar w:top="1701" w:right="1418" w:bottom="1134" w:left="1418" w:header="709" w:footer="709" w:gutter="851"/>
          <w:pgNumType w:fmt="upperRoman"/>
          <w:cols w:space="708"/>
          <w:docGrid w:linePitch="360"/>
        </w:sectPr>
      </w:pPr>
    </w:p>
    <w:p w14:paraId="45FB9C08" w14:textId="77777777" w:rsidR="007003AD" w:rsidRDefault="005A6595" w:rsidP="007003AD">
      <w:pPr>
        <w:pStyle w:val="berschrift1"/>
        <w:spacing w:line="276" w:lineRule="auto"/>
      </w:pPr>
      <w:bookmarkStart w:id="7" w:name="_Toc488923928"/>
      <w:r>
        <w:lastRenderedPageBreak/>
        <w:t>Einleitung</w:t>
      </w:r>
      <w:bookmarkEnd w:id="7"/>
    </w:p>
    <w:p w14:paraId="609DB2F9" w14:textId="77777777" w:rsidR="00C3755F" w:rsidRDefault="00C3755F" w:rsidP="001659A3">
      <w:pPr>
        <w:rPr>
          <w:szCs w:val="24"/>
        </w:rPr>
      </w:pPr>
    </w:p>
    <w:p w14:paraId="1CE7F305" w14:textId="77777777" w:rsidR="00A85508" w:rsidRDefault="00A85508" w:rsidP="007732FD">
      <w:pPr>
        <w:rPr>
          <w:szCs w:val="24"/>
        </w:rPr>
      </w:pPr>
      <w:bookmarkStart w:id="8" w:name="_CTVK0018d3caa4428694ecbb2576b7af1da5de7"/>
      <w:bookmarkStart w:id="9" w:name="_CTVK0029220d459f3944b3292b42c2acbc697b4"/>
      <w:bookmarkStart w:id="10" w:name="_CTVK0019220d459f3944b3292b42c2acbc697b4"/>
      <w:r w:rsidRPr="00A85508">
        <w:rPr>
          <w:szCs w:val="24"/>
        </w:rPr>
        <w:t>Versionsverwaltungen oder auch Versions</w:t>
      </w:r>
      <w:r>
        <w:rPr>
          <w:szCs w:val="24"/>
        </w:rPr>
        <w:t>kontrollsysteme (kurz: VCS) ve</w:t>
      </w:r>
      <w:r>
        <w:rPr>
          <w:szCs w:val="24"/>
        </w:rPr>
        <w:t>r</w:t>
      </w:r>
      <w:r w:rsidRPr="00A85508">
        <w:rPr>
          <w:szCs w:val="24"/>
        </w:rPr>
        <w:t>walten die Änderungen an beliebig vielen Dat</w:t>
      </w:r>
      <w:r>
        <w:rPr>
          <w:szCs w:val="24"/>
        </w:rPr>
        <w:t>eien, die im Laufe der Zeit en</w:t>
      </w:r>
      <w:r>
        <w:rPr>
          <w:szCs w:val="24"/>
        </w:rPr>
        <w:t>t</w:t>
      </w:r>
      <w:r w:rsidRPr="00A85508">
        <w:rPr>
          <w:szCs w:val="24"/>
        </w:rPr>
        <w:t>stehen. Sie ermöglichen es diese in eine ältere Version zurückzuführen ohne dass es dabei eine Rolle spielt, ob es sich um Bilddateien, Quellcode oder jegliche andere Art von Dateien handelt.</w:t>
      </w:r>
      <w:bookmarkEnd w:id="8"/>
      <w:r>
        <w:rPr>
          <w:rStyle w:val="Funotenzeichen"/>
        </w:rPr>
        <w:footnoteReference w:id="1"/>
      </w:r>
    </w:p>
    <w:p w14:paraId="0962C443" w14:textId="77777777" w:rsidR="00595FC5" w:rsidRDefault="00A85508" w:rsidP="007732FD">
      <w:pPr>
        <w:rPr>
          <w:szCs w:val="24"/>
        </w:rPr>
      </w:pPr>
      <w:bookmarkStart w:id="12" w:name="_CTVK0039220d459f3944b3292b42c2acbc697b4"/>
      <w:bookmarkEnd w:id="9"/>
      <w:r w:rsidRPr="00A85508">
        <w:rPr>
          <w:szCs w:val="24"/>
        </w:rPr>
        <w:t>Versionskontrolle ist vor allem im Bereich der Software-Entwicklung ein i</w:t>
      </w:r>
      <w:r>
        <w:rPr>
          <w:szCs w:val="24"/>
        </w:rPr>
        <w:t>m</w:t>
      </w:r>
      <w:r w:rsidRPr="00A85508">
        <w:rPr>
          <w:szCs w:val="24"/>
        </w:rPr>
        <w:t>mer wichtiger werdendes Thema. Höchstwa</w:t>
      </w:r>
      <w:r>
        <w:rPr>
          <w:szCs w:val="24"/>
        </w:rPr>
        <w:t>hrscheinlich erreicht jedes Pr</w:t>
      </w:r>
      <w:r>
        <w:rPr>
          <w:szCs w:val="24"/>
        </w:rPr>
        <w:t>o</w:t>
      </w:r>
      <w:r w:rsidRPr="00A85508">
        <w:rPr>
          <w:szCs w:val="24"/>
        </w:rPr>
        <w:t>jekt irgendwann den Punkt, an dem ältere oder gelöschte Stände noch ein-mal eingesehen werden müssen, es zu ve</w:t>
      </w:r>
      <w:r>
        <w:rPr>
          <w:szCs w:val="24"/>
        </w:rPr>
        <w:t>rstehen gilt, warum zu einem b</w:t>
      </w:r>
      <w:r>
        <w:rPr>
          <w:szCs w:val="24"/>
        </w:rPr>
        <w:t>e</w:t>
      </w:r>
      <w:r w:rsidRPr="00A85508">
        <w:rPr>
          <w:szCs w:val="24"/>
        </w:rPr>
        <w:t>stimmten Zeitpunkt eine bestimmte Funktio</w:t>
      </w:r>
      <w:r>
        <w:rPr>
          <w:szCs w:val="24"/>
        </w:rPr>
        <w:t>n in ein Programm eingefügt wo</w:t>
      </w:r>
      <w:r>
        <w:rPr>
          <w:szCs w:val="24"/>
        </w:rPr>
        <w:t>r</w:t>
      </w:r>
      <w:r w:rsidRPr="00A85508">
        <w:rPr>
          <w:szCs w:val="24"/>
        </w:rPr>
        <w:t>den ist oder das etwas kaputt ist und man in die Ausgangssituation zurück möchte.</w:t>
      </w:r>
      <w:r w:rsidRPr="00A85508">
        <w:rPr>
          <w:szCs w:val="24"/>
        </w:rPr>
        <w:br/>
        <w:t>Diese bieten nicht nur einen Ausweg für die beschriebenen Probleme, so</w:t>
      </w:r>
      <w:r w:rsidRPr="00A85508">
        <w:rPr>
          <w:szCs w:val="24"/>
        </w:rPr>
        <w:t>n</w:t>
      </w:r>
      <w:r w:rsidRPr="00A85508">
        <w:rPr>
          <w:szCs w:val="24"/>
        </w:rPr>
        <w:t>dern sie sind ebenso eine Erleichterung im Voranschreiten des Entwic</w:t>
      </w:r>
      <w:r w:rsidRPr="00A85508">
        <w:rPr>
          <w:szCs w:val="24"/>
        </w:rPr>
        <w:t>k</w:t>
      </w:r>
      <w:r w:rsidRPr="00A85508">
        <w:rPr>
          <w:szCs w:val="24"/>
        </w:rPr>
        <w:t>lungsprozesses in Solo- und auch Großprojekten.</w:t>
      </w:r>
      <w:bookmarkEnd w:id="12"/>
      <w:r>
        <w:rPr>
          <w:rStyle w:val="Funotenzeichen"/>
        </w:rPr>
        <w:footnoteReference w:id="2"/>
      </w:r>
      <w:r w:rsidRPr="00A85508">
        <w:t xml:space="preserve"> </w:t>
      </w:r>
      <w:r w:rsidR="0048328F" w:rsidRPr="00A85508">
        <w:t>D</w:t>
      </w:r>
      <w:r w:rsidR="0048328F">
        <w:rPr>
          <w:szCs w:val="24"/>
        </w:rPr>
        <w:t>arüber hinaus besteht jederzeit die Gefahr, dass man vor allem in großen Projekten mit mehreren Mitgliedern, die zuvor verrichtete Arbeit eines anderen überschreibt und di</w:t>
      </w:r>
      <w:r w:rsidR="0048328F">
        <w:rPr>
          <w:szCs w:val="24"/>
        </w:rPr>
        <w:t>e</w:t>
      </w:r>
      <w:r w:rsidR="0048328F">
        <w:rPr>
          <w:szCs w:val="24"/>
        </w:rPr>
        <w:t>se damit verloren geht.</w:t>
      </w:r>
    </w:p>
    <w:p w14:paraId="2D0FEFB8" w14:textId="3401B2AF" w:rsidR="00275A52" w:rsidRDefault="00275A52" w:rsidP="007732FD">
      <w:pPr>
        <w:rPr>
          <w:szCs w:val="24"/>
        </w:rPr>
      </w:pPr>
      <w:bookmarkStart w:id="14" w:name="_CTVK001e635391cf04c40d5af09606b44986e1e"/>
      <w:bookmarkEnd w:id="10"/>
      <w:r w:rsidRPr="00275A52">
        <w:rPr>
          <w:color w:val="000000"/>
          <w:szCs w:val="24"/>
        </w:rPr>
        <w:t xml:space="preserve">Mit immer größer und anspruchsvoller werdenden Programmen steigt auch die Anzahl der benötigten Entwickler. Diese wiederum haben die Aufgabe </w:t>
      </w:r>
      <w:proofErr w:type="spellStart"/>
      <w:r w:rsidRPr="00275A52">
        <w:rPr>
          <w:color w:val="000000"/>
          <w:szCs w:val="24"/>
        </w:rPr>
        <w:t>Anfälligkeiten</w:t>
      </w:r>
      <w:proofErr w:type="spellEnd"/>
      <w:r w:rsidRPr="00275A52">
        <w:rPr>
          <w:color w:val="000000"/>
          <w:szCs w:val="24"/>
        </w:rPr>
        <w:t xml:space="preserve"> auf Fehler so gut wie möglich zu verhindern. Dies </w:t>
      </w:r>
      <w:r w:rsidR="00A239F5">
        <w:rPr>
          <w:color w:val="000000"/>
          <w:szCs w:val="24"/>
        </w:rPr>
        <w:t>wi</w:t>
      </w:r>
      <w:r w:rsidR="00A239F5">
        <w:rPr>
          <w:color w:val="000000"/>
          <w:szCs w:val="24"/>
        </w:rPr>
        <w:t>e</w:t>
      </w:r>
      <w:r w:rsidR="00A239F5">
        <w:rPr>
          <w:color w:val="000000"/>
          <w:szCs w:val="24"/>
        </w:rPr>
        <w:t>derum</w:t>
      </w:r>
      <w:r w:rsidR="00A239F5" w:rsidRPr="00275A52">
        <w:rPr>
          <w:color w:val="000000"/>
          <w:szCs w:val="24"/>
        </w:rPr>
        <w:t xml:space="preserve"> </w:t>
      </w:r>
      <w:r w:rsidRPr="00275A52">
        <w:rPr>
          <w:color w:val="000000"/>
          <w:szCs w:val="24"/>
        </w:rPr>
        <w:t xml:space="preserve">stellt eine immer größer werdende Herausforderung dar. Abhilfe schaffen </w:t>
      </w:r>
      <w:r w:rsidRPr="00275A52">
        <w:rPr>
          <w:color w:val="000000"/>
          <w:szCs w:val="24"/>
        </w:rPr>
        <w:lastRenderedPageBreak/>
        <w:t>hier Versionsverwaltungssysteme, welche sich deshalb auch am schnellsten in dieser Branche verbreitet haben.</w:t>
      </w:r>
      <w:bookmarkEnd w:id="14"/>
      <w:r>
        <w:rPr>
          <w:rStyle w:val="Funotenzeichen"/>
        </w:rPr>
        <w:footnoteReference w:id="3"/>
      </w:r>
    </w:p>
    <w:p w14:paraId="576C3438" w14:textId="77777777" w:rsidR="00807F1B" w:rsidRDefault="00807F1B" w:rsidP="007732FD">
      <w:pPr>
        <w:rPr>
          <w:szCs w:val="24"/>
        </w:rPr>
      </w:pPr>
      <w:r>
        <w:rPr>
          <w:szCs w:val="24"/>
        </w:rPr>
        <w:t>Software-Entwicklung findet nicht nur in Unternehmen statt, sondern wird auch in den verschiedensten Einrichtungen gelehrt. Dabei reicht das Spek</w:t>
      </w:r>
      <w:r>
        <w:rPr>
          <w:szCs w:val="24"/>
        </w:rPr>
        <w:t>t</w:t>
      </w:r>
      <w:r>
        <w:rPr>
          <w:szCs w:val="24"/>
        </w:rPr>
        <w:t>rum von weiterführenden berufsbezogenen Schulen, bis hin zu Universitäten.</w:t>
      </w:r>
      <w:r w:rsidR="00926F92">
        <w:rPr>
          <w:szCs w:val="24"/>
        </w:rPr>
        <w:t xml:space="preserve"> </w:t>
      </w:r>
      <w:r>
        <w:rPr>
          <w:szCs w:val="24"/>
        </w:rPr>
        <w:t>Daher ist es nicht unwahrscheinlich, dass die oben aufgeführten Probleme sich auch in Unterrichtsräumen und Hörsälen zu erkennen geben und Le</w:t>
      </w:r>
      <w:r>
        <w:rPr>
          <w:szCs w:val="24"/>
        </w:rPr>
        <w:t>h</w:t>
      </w:r>
      <w:r>
        <w:rPr>
          <w:szCs w:val="24"/>
        </w:rPr>
        <w:t>rende sowie auch Lernende vor Herausforderungen stellen.</w:t>
      </w:r>
    </w:p>
    <w:p w14:paraId="6D1C2208" w14:textId="77777777" w:rsidR="0048328F" w:rsidRDefault="0048328F" w:rsidP="007732FD">
      <w:pPr>
        <w:rPr>
          <w:szCs w:val="24"/>
        </w:rPr>
      </w:pPr>
      <w:r>
        <w:rPr>
          <w:szCs w:val="24"/>
        </w:rPr>
        <w:t xml:space="preserve">Aufgrund dieser Erkenntnis ist es das Ziel dieser Arbeit Versionsverwaltung </w:t>
      </w:r>
      <w:r w:rsidR="00484749">
        <w:rPr>
          <w:szCs w:val="24"/>
        </w:rPr>
        <w:t>Studenten, Schülern</w:t>
      </w:r>
      <w:r>
        <w:rPr>
          <w:szCs w:val="24"/>
        </w:rPr>
        <w:t xml:space="preserve"> sowie </w:t>
      </w:r>
      <w:r w:rsidR="00484749">
        <w:rPr>
          <w:szCs w:val="24"/>
        </w:rPr>
        <w:t>Lehrkörpern</w:t>
      </w:r>
      <w:r>
        <w:rPr>
          <w:szCs w:val="24"/>
        </w:rPr>
        <w:t xml:space="preserve"> näher zu bringen</w:t>
      </w:r>
      <w:r w:rsidR="00824BC6">
        <w:rPr>
          <w:szCs w:val="24"/>
        </w:rPr>
        <w:t>, diese dafür zu b</w:t>
      </w:r>
      <w:r w:rsidR="00824BC6">
        <w:rPr>
          <w:szCs w:val="24"/>
        </w:rPr>
        <w:t>e</w:t>
      </w:r>
      <w:r w:rsidR="00824BC6">
        <w:rPr>
          <w:szCs w:val="24"/>
        </w:rPr>
        <w:t>geistern</w:t>
      </w:r>
      <w:r>
        <w:rPr>
          <w:szCs w:val="24"/>
        </w:rPr>
        <w:t xml:space="preserve"> und die benötigte Versionskontrolle in Programmier-Vorlesungen zu </w:t>
      </w:r>
      <w:r w:rsidR="00484749">
        <w:rPr>
          <w:szCs w:val="24"/>
        </w:rPr>
        <w:t>verankern</w:t>
      </w:r>
      <w:r>
        <w:rPr>
          <w:szCs w:val="24"/>
        </w:rPr>
        <w:t>.</w:t>
      </w:r>
    </w:p>
    <w:p w14:paraId="6B527701" w14:textId="559A1136" w:rsidR="005874E1" w:rsidRDefault="00A41364" w:rsidP="007732FD">
      <w:pPr>
        <w:rPr>
          <w:szCs w:val="24"/>
        </w:rPr>
      </w:pPr>
      <w:r>
        <w:rPr>
          <w:szCs w:val="24"/>
        </w:rPr>
        <w:t>Gegenstand von Kapitel 2 ist es dem Leser fundamentales Wissen über Ve</w:t>
      </w:r>
      <w:r>
        <w:rPr>
          <w:szCs w:val="24"/>
        </w:rPr>
        <w:t>r</w:t>
      </w:r>
      <w:r>
        <w:rPr>
          <w:szCs w:val="24"/>
        </w:rPr>
        <w:t>sionsverwaltung zu vermitteln und zu verstehen aus welcher Notwendigkeit heraus diese entstanden ist. Des Weiteren werden verschiedene Konzepte und auch Funktionsweisen angesprochen. Nachfolgend werden gängige Versionsverwaltungssysteme unter die Lupe genommen und entsprechende wichtige Begriffe erklärt, um sich ein Bild d</w:t>
      </w:r>
      <w:r w:rsidR="002F2CBB">
        <w:rPr>
          <w:szCs w:val="24"/>
        </w:rPr>
        <w:t xml:space="preserve">arüber </w:t>
      </w:r>
      <w:r w:rsidR="00A239F5">
        <w:rPr>
          <w:szCs w:val="24"/>
        </w:rPr>
        <w:t xml:space="preserve">zu </w:t>
      </w:r>
      <w:r w:rsidR="002F2CBB">
        <w:rPr>
          <w:szCs w:val="24"/>
        </w:rPr>
        <w:t>machen, welche</w:t>
      </w:r>
      <w:r>
        <w:rPr>
          <w:szCs w:val="24"/>
        </w:rPr>
        <w:t xml:space="preserve"> Syst</w:t>
      </w:r>
      <w:r>
        <w:rPr>
          <w:szCs w:val="24"/>
        </w:rPr>
        <w:t>e</w:t>
      </w:r>
      <w:r>
        <w:rPr>
          <w:szCs w:val="24"/>
        </w:rPr>
        <w:t>m</w:t>
      </w:r>
      <w:r w:rsidR="002F2CBB">
        <w:rPr>
          <w:szCs w:val="24"/>
        </w:rPr>
        <w:t>e</w:t>
      </w:r>
      <w:r>
        <w:rPr>
          <w:szCs w:val="24"/>
        </w:rPr>
        <w:t xml:space="preserve"> am geeignetsten für die Arbeit </w:t>
      </w:r>
      <w:r w:rsidR="002F2CBB">
        <w:rPr>
          <w:szCs w:val="24"/>
        </w:rPr>
        <w:t>in</w:t>
      </w:r>
      <w:r w:rsidR="00554AB0">
        <w:rPr>
          <w:szCs w:val="24"/>
        </w:rPr>
        <w:t xml:space="preserve"> Program</w:t>
      </w:r>
      <w:r w:rsidR="002F2CBB">
        <w:rPr>
          <w:szCs w:val="24"/>
        </w:rPr>
        <w:t>mier-Vorlesung</w:t>
      </w:r>
      <w:r w:rsidR="00A239F5">
        <w:rPr>
          <w:szCs w:val="24"/>
        </w:rPr>
        <w:t>en</w:t>
      </w:r>
      <w:r w:rsidR="002F2CBB">
        <w:rPr>
          <w:szCs w:val="24"/>
        </w:rPr>
        <w:t xml:space="preserve"> sind</w:t>
      </w:r>
      <w:r w:rsidR="00554AB0">
        <w:rPr>
          <w:szCs w:val="24"/>
        </w:rPr>
        <w:t>.</w:t>
      </w:r>
      <w:r w:rsidR="002F2CBB">
        <w:rPr>
          <w:szCs w:val="24"/>
        </w:rPr>
        <w:t xml:space="preserve"> A</w:t>
      </w:r>
      <w:r w:rsidR="002F2CBB">
        <w:rPr>
          <w:szCs w:val="24"/>
        </w:rPr>
        <w:t>n</w:t>
      </w:r>
      <w:r w:rsidR="002F2CBB">
        <w:rPr>
          <w:szCs w:val="24"/>
        </w:rPr>
        <w:t>schließend wird auf die V</w:t>
      </w:r>
      <w:r w:rsidR="002F2CBB" w:rsidRPr="00417B05">
        <w:rPr>
          <w:szCs w:val="24"/>
        </w:rPr>
        <w:t>ersionsverwaltungssoftware</w:t>
      </w:r>
      <w:r w:rsidR="002F2CBB">
        <w:rPr>
          <w:szCs w:val="24"/>
        </w:rPr>
        <w:t xml:space="preserve"> </w:t>
      </w:r>
      <w:proofErr w:type="spellStart"/>
      <w:r w:rsidR="002F2CBB">
        <w:rPr>
          <w:szCs w:val="24"/>
        </w:rPr>
        <w:t>Git</w:t>
      </w:r>
      <w:proofErr w:type="spellEnd"/>
      <w:r w:rsidR="002F2CBB">
        <w:rPr>
          <w:szCs w:val="24"/>
        </w:rPr>
        <w:t xml:space="preserve"> eingega</w:t>
      </w:r>
      <w:r w:rsidR="002F2CBB">
        <w:rPr>
          <w:szCs w:val="24"/>
        </w:rPr>
        <w:t>n</w:t>
      </w:r>
      <w:r w:rsidR="002F2CBB">
        <w:rPr>
          <w:szCs w:val="24"/>
        </w:rPr>
        <w:t>gen</w:t>
      </w:r>
      <w:r w:rsidR="00554AB0">
        <w:rPr>
          <w:szCs w:val="24"/>
        </w:rPr>
        <w:t xml:space="preserve"> Den Abschl</w:t>
      </w:r>
      <w:r w:rsidR="00417B05">
        <w:rPr>
          <w:szCs w:val="24"/>
        </w:rPr>
        <w:t xml:space="preserve">uss bildet die Integration </w:t>
      </w:r>
      <w:r w:rsidR="002F2CBB">
        <w:rPr>
          <w:szCs w:val="24"/>
        </w:rPr>
        <w:t xml:space="preserve">von </w:t>
      </w:r>
      <w:proofErr w:type="spellStart"/>
      <w:r w:rsidR="002F2CBB">
        <w:rPr>
          <w:szCs w:val="24"/>
        </w:rPr>
        <w:t>Git</w:t>
      </w:r>
      <w:proofErr w:type="spellEnd"/>
      <w:r w:rsidR="00417B05" w:rsidRPr="00417B05">
        <w:rPr>
          <w:szCs w:val="24"/>
        </w:rPr>
        <w:t xml:space="preserve"> </w:t>
      </w:r>
      <w:r w:rsidR="00554AB0">
        <w:rPr>
          <w:szCs w:val="24"/>
        </w:rPr>
        <w:t>in die Vorl</w:t>
      </w:r>
      <w:r w:rsidR="00554AB0">
        <w:rPr>
          <w:szCs w:val="24"/>
        </w:rPr>
        <w:t>e</w:t>
      </w:r>
      <w:r w:rsidR="00554AB0">
        <w:rPr>
          <w:szCs w:val="24"/>
        </w:rPr>
        <w:t>sung und die zugehörige Handhabung.</w:t>
      </w:r>
    </w:p>
    <w:p w14:paraId="55AC42FE" w14:textId="77777777" w:rsidR="00A239F5" w:rsidRDefault="00A239F5">
      <w:pPr>
        <w:spacing w:line="276" w:lineRule="auto"/>
        <w:jc w:val="left"/>
        <w:rPr>
          <w:rFonts w:asciiTheme="majorHAnsi" w:eastAsiaTheme="majorEastAsia" w:hAnsiTheme="majorHAnsi" w:cstheme="majorBidi"/>
          <w:b/>
          <w:bCs/>
          <w:sz w:val="28"/>
          <w:szCs w:val="28"/>
        </w:rPr>
      </w:pPr>
      <w:bookmarkStart w:id="16" w:name="_Toc488923929"/>
      <w:r>
        <w:br w:type="page"/>
      </w:r>
    </w:p>
    <w:p w14:paraId="4C92FE30" w14:textId="77777777" w:rsidR="006A305F" w:rsidRDefault="005A6595" w:rsidP="006A305F">
      <w:pPr>
        <w:pStyle w:val="berschrift1"/>
      </w:pPr>
      <w:r w:rsidRPr="00A93992">
        <w:lastRenderedPageBreak/>
        <w:t>Grundlagen</w:t>
      </w:r>
      <w:bookmarkEnd w:id="16"/>
    </w:p>
    <w:p w14:paraId="3E2E5134" w14:textId="77777777" w:rsidR="005854BF" w:rsidRDefault="005854BF" w:rsidP="005854BF"/>
    <w:p w14:paraId="11EE0299" w14:textId="77777777" w:rsidR="005854BF" w:rsidRDefault="005854BF" w:rsidP="005854BF">
      <w:r>
        <w:t xml:space="preserve">Dieses Kapitel </w:t>
      </w:r>
      <w:r w:rsidR="00417B05">
        <w:t>geht auf wichtiges und fundamentales Wissen im Bereich von Versionsverwaltung und auch verteilte Versionsverwaltung ein. Es wird e</w:t>
      </w:r>
      <w:r w:rsidR="00417B05">
        <w:t>r</w:t>
      </w:r>
      <w:r w:rsidR="00417B05">
        <w:t>klärt was Versionsverwaltung ist, warum es Notwendig ist, welche Konzepte dahinter stecken und warum heutzutage verteilte Versionsverwaltung bevo</w:t>
      </w:r>
      <w:r w:rsidR="00417B05">
        <w:t>r</w:t>
      </w:r>
      <w:r w:rsidR="00417B05">
        <w:t>zugt wird.</w:t>
      </w:r>
    </w:p>
    <w:p w14:paraId="72E65EBA" w14:textId="77777777" w:rsidR="008B458C" w:rsidRDefault="008B458C" w:rsidP="005854BF"/>
    <w:p w14:paraId="0ACCF9CA" w14:textId="77777777" w:rsidR="00417B05" w:rsidRDefault="00417B05" w:rsidP="00417B05">
      <w:pPr>
        <w:pStyle w:val="berschrift2"/>
      </w:pPr>
      <w:bookmarkStart w:id="17" w:name="_Toc488923930"/>
      <w:r>
        <w:t>Definition</w:t>
      </w:r>
      <w:bookmarkEnd w:id="17"/>
    </w:p>
    <w:p w14:paraId="7497635E" w14:textId="77777777" w:rsidR="008B458C" w:rsidRPr="008B458C" w:rsidRDefault="008B458C" w:rsidP="008B458C"/>
    <w:p w14:paraId="6ECBF4B2" w14:textId="77777777" w:rsidR="008B458C" w:rsidRDefault="008B458C" w:rsidP="00613190">
      <w:pPr>
        <w:rPr>
          <w:b/>
        </w:rPr>
      </w:pPr>
      <w:r w:rsidRPr="008B458C">
        <w:rPr>
          <w:b/>
        </w:rPr>
        <w:t>Definition 1</w:t>
      </w:r>
    </w:p>
    <w:p w14:paraId="21775211" w14:textId="77777777" w:rsidR="00C006E2" w:rsidRDefault="00C006E2" w:rsidP="00C006E2">
      <w:pPr>
        <w:spacing w:after="0"/>
      </w:pPr>
      <w:bookmarkStart w:id="18" w:name="_CTVK001b67333502ac54c6b8527813c514e1fa0"/>
      <w:bookmarkStart w:id="19" w:name="_CTVK001aadb38779fa44c04bfc2fd02140952bd"/>
      <w:r w:rsidRPr="00C006E2">
        <w:rPr>
          <w:szCs w:val="24"/>
        </w:rPr>
        <w:t xml:space="preserve">„Eine Versionsverwaltung hat die Aufgabe, den Werdegang eines Projektes zu protokollieren. Sie übernimmt die </w:t>
      </w:r>
      <w:proofErr w:type="spellStart"/>
      <w:r w:rsidRPr="00C006E2">
        <w:rPr>
          <w:szCs w:val="24"/>
        </w:rPr>
        <w:t>Versionierung</w:t>
      </w:r>
      <w:proofErr w:type="spellEnd"/>
      <w:r w:rsidRPr="00C006E2">
        <w:rPr>
          <w:szCs w:val="24"/>
        </w:rPr>
        <w:t xml:space="preserve"> und die Archivierung der Daten und ermöglicht den gemeinsamen Zugriff darauf. Dabei kann jede Ä</w:t>
      </w:r>
      <w:r w:rsidRPr="00C006E2">
        <w:rPr>
          <w:szCs w:val="24"/>
        </w:rPr>
        <w:t>n</w:t>
      </w:r>
      <w:r w:rsidRPr="00C006E2">
        <w:rPr>
          <w:szCs w:val="24"/>
        </w:rPr>
        <w:t>derung und jeder Stand verfolgt, rückgängig gemacht oder wiederhergestellt werden.“</w:t>
      </w:r>
      <w:bookmarkEnd w:id="18"/>
      <w:r w:rsidRPr="00C006E2">
        <w:t xml:space="preserve"> </w:t>
      </w:r>
      <w:r>
        <w:fldChar w:fldCharType="begin"/>
      </w:r>
      <w:r w:rsidR="00606929">
        <w:instrText>ADDIN CITAVI.PLACEHOLDER 6009bfd1-59ae-42b7-9039-53eb0da0de59 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ihHbG9zc2FyV2lraSAyMDE2LCBTLiAxKTwvVGV4dD4NCiAgICA8L1RleHRVbml0Pg0KICA8L1RleHRVbml0cz4NCjwvUGxhY2Vob2xkZXI+</w:instrText>
      </w:r>
      <w:r>
        <w:fldChar w:fldCharType="separate"/>
      </w:r>
      <w:bookmarkStart w:id="20" w:name="_CTVP0016009bfd159ae42b7903953eb0da0de59"/>
      <w:r w:rsidR="00770905">
        <w:t>(GlossarWiki 2016, S. 1)</w:t>
      </w:r>
      <w:bookmarkEnd w:id="20"/>
      <w:r>
        <w:fldChar w:fldCharType="end"/>
      </w:r>
    </w:p>
    <w:p w14:paraId="79942453" w14:textId="77777777" w:rsidR="008B458C" w:rsidRDefault="008B458C" w:rsidP="00C006E2">
      <w:pPr>
        <w:spacing w:after="0"/>
        <w:rPr>
          <w:b/>
          <w:szCs w:val="24"/>
        </w:rPr>
      </w:pPr>
    </w:p>
    <w:p w14:paraId="43426F4D" w14:textId="77777777" w:rsidR="008B458C" w:rsidRPr="008B458C" w:rsidRDefault="008B458C" w:rsidP="00C006E2">
      <w:pPr>
        <w:spacing w:after="0"/>
        <w:rPr>
          <w:b/>
          <w:szCs w:val="24"/>
        </w:rPr>
      </w:pPr>
      <w:r w:rsidRPr="008B458C">
        <w:rPr>
          <w:b/>
          <w:szCs w:val="24"/>
        </w:rPr>
        <w:t>Definition 2</w:t>
      </w:r>
    </w:p>
    <w:p w14:paraId="66B4AD38" w14:textId="77777777" w:rsidR="008B458C" w:rsidRDefault="008B458C" w:rsidP="00C006E2">
      <w:pPr>
        <w:spacing w:after="0"/>
        <w:rPr>
          <w:szCs w:val="24"/>
        </w:rPr>
      </w:pPr>
    </w:p>
    <w:p w14:paraId="3C662BCA" w14:textId="77777777" w:rsidR="00662CC9" w:rsidRDefault="00C006E2" w:rsidP="00C006E2">
      <w:pPr>
        <w:spacing w:after="0"/>
      </w:pPr>
      <w:r w:rsidRPr="00C006E2">
        <w:rPr>
          <w:szCs w:val="24"/>
        </w:rPr>
        <w:t>„</w:t>
      </w:r>
      <w:r w:rsidRPr="00C006E2">
        <w:rPr>
          <w:color w:val="000000"/>
          <w:szCs w:val="24"/>
        </w:rPr>
        <w:t>Eine Versionsverwaltung ist ein System mit dem Änderungen an Dateien auf Befehl</w:t>
      </w:r>
      <w:r>
        <w:rPr>
          <w:color w:val="000000"/>
          <w:szCs w:val="24"/>
        </w:rPr>
        <w:t xml:space="preserve"> </w:t>
      </w:r>
      <w:r w:rsidRPr="00C006E2">
        <w:rPr>
          <w:color w:val="000000"/>
          <w:szCs w:val="24"/>
        </w:rPr>
        <w:t>der Benutzer aufgezeichnet werden und bei Bedarf jede der vorher</w:t>
      </w:r>
      <w:r w:rsidRPr="00C006E2">
        <w:rPr>
          <w:color w:val="000000"/>
          <w:szCs w:val="24"/>
        </w:rPr>
        <w:t>i</w:t>
      </w:r>
      <w:r w:rsidRPr="00C006E2">
        <w:rPr>
          <w:color w:val="000000"/>
          <w:szCs w:val="24"/>
        </w:rPr>
        <w:t xml:space="preserve">gen Dateiversionen wiederhergestellt werden kann. Der zentrale Ort an dem die Änderungen der Dateien aufgezeichnet werden nennt sich Repository. Zusätzlich </w:t>
      </w:r>
      <w:r w:rsidR="00804FFB">
        <w:rPr>
          <w:color w:val="000000"/>
          <w:szCs w:val="24"/>
        </w:rPr>
        <w:t xml:space="preserve">zur Benutzung </w:t>
      </w:r>
      <w:commentRangeStart w:id="21"/>
      <w:r w:rsidR="00804FFB">
        <w:rPr>
          <w:color w:val="000000"/>
          <w:szCs w:val="24"/>
        </w:rPr>
        <w:t xml:space="preserve">eines </w:t>
      </w:r>
      <w:r w:rsidR="00AE3851">
        <w:rPr>
          <w:color w:val="000000"/>
          <w:szCs w:val="24"/>
        </w:rPr>
        <w:t>Repositorien</w:t>
      </w:r>
      <w:r w:rsidRPr="00C006E2">
        <w:rPr>
          <w:color w:val="000000"/>
          <w:szCs w:val="24"/>
        </w:rPr>
        <w:t xml:space="preserve"> </w:t>
      </w:r>
      <w:commentRangeEnd w:id="21"/>
      <w:r w:rsidR="00A85745">
        <w:rPr>
          <w:rStyle w:val="Kommentarzeichen"/>
        </w:rPr>
        <w:commentReference w:id="21"/>
      </w:r>
      <w:r w:rsidRPr="00C006E2">
        <w:rPr>
          <w:color w:val="000000"/>
          <w:szCs w:val="24"/>
        </w:rPr>
        <w:t>von lediglich einem Benutzer, bieten die meisten Versionsverwaltungen die Möglichkeit, dass mehrere B</w:t>
      </w:r>
      <w:r w:rsidRPr="00C006E2">
        <w:rPr>
          <w:color w:val="000000"/>
          <w:szCs w:val="24"/>
        </w:rPr>
        <w:t>e</w:t>
      </w:r>
      <w:r w:rsidRPr="00C006E2">
        <w:rPr>
          <w:color w:val="000000"/>
          <w:szCs w:val="24"/>
        </w:rPr>
        <w:t>nutzer gleichzeitig an Dateien arbeiten können, ohne dass dabei eine Änd</w:t>
      </w:r>
      <w:r w:rsidRPr="00C006E2">
        <w:rPr>
          <w:color w:val="000000"/>
          <w:szCs w:val="24"/>
        </w:rPr>
        <w:t>e</w:t>
      </w:r>
      <w:r w:rsidRPr="00C006E2">
        <w:rPr>
          <w:color w:val="000000"/>
          <w:szCs w:val="24"/>
        </w:rPr>
        <w:t>rung eines Nutzers verloren geht. Die Kombination dieser Eigenschaften bi</w:t>
      </w:r>
      <w:r w:rsidRPr="00C006E2">
        <w:rPr>
          <w:color w:val="000000"/>
          <w:szCs w:val="24"/>
        </w:rPr>
        <w:t>e</w:t>
      </w:r>
      <w:r w:rsidRPr="00C006E2">
        <w:rPr>
          <w:color w:val="000000"/>
          <w:szCs w:val="24"/>
        </w:rPr>
        <w:t>tet die Grundlage der Softwareentwicklung im Team. Dies bedeutet jedoch keineswegs, dass Versionsverwaltungen lediglich für die Softwareentwic</w:t>
      </w:r>
      <w:r w:rsidRPr="00C006E2">
        <w:rPr>
          <w:color w:val="000000"/>
          <w:szCs w:val="24"/>
        </w:rPr>
        <w:t>k</w:t>
      </w:r>
      <w:r w:rsidRPr="00C006E2">
        <w:rPr>
          <w:color w:val="000000"/>
          <w:szCs w:val="24"/>
        </w:rPr>
        <w:t>lung interessant sind. Ebenso kann man die Systeme dazu nutzen, um Änd</w:t>
      </w:r>
      <w:r w:rsidRPr="00C006E2">
        <w:rPr>
          <w:color w:val="000000"/>
          <w:szCs w:val="24"/>
        </w:rPr>
        <w:t>e</w:t>
      </w:r>
      <w:r w:rsidRPr="00C006E2">
        <w:rPr>
          <w:color w:val="000000"/>
          <w:szCs w:val="24"/>
        </w:rPr>
        <w:t xml:space="preserve">rungen an Bildern, Audiodateien oder sogar Binärdateien nachzuverfolgen </w:t>
      </w:r>
      <w:r w:rsidRPr="00C006E2">
        <w:rPr>
          <w:color w:val="000000"/>
          <w:szCs w:val="24"/>
        </w:rPr>
        <w:lastRenderedPageBreak/>
        <w:t>und alte Versionen wiederherzustellen. Gerade große Projekte in der Bild- und Tonbearbeitung brauchen viel Platz auf der Festplatte und im Arbeit</w:t>
      </w:r>
      <w:r w:rsidRPr="00C006E2">
        <w:rPr>
          <w:color w:val="000000"/>
          <w:szCs w:val="24"/>
        </w:rPr>
        <w:t>s</w:t>
      </w:r>
      <w:r w:rsidRPr="00C006E2">
        <w:rPr>
          <w:color w:val="000000"/>
          <w:szCs w:val="24"/>
        </w:rPr>
        <w:t>speicher, da sie selbst die Option bieten alle Änderungen nichtdestruktiv 1 durchzuführen und somit eine eigene Versionsverwaltung enthalten. Die A</w:t>
      </w:r>
      <w:r w:rsidRPr="00C006E2">
        <w:rPr>
          <w:color w:val="000000"/>
          <w:szCs w:val="24"/>
        </w:rPr>
        <w:t>n</w:t>
      </w:r>
      <w:r w:rsidRPr="00C006E2">
        <w:rPr>
          <w:color w:val="000000"/>
          <w:szCs w:val="24"/>
        </w:rPr>
        <w:t>forderungen an die Rechner könnten jedoch immens gesenkt werden, wenn man lediglich die aktuell nötigen Daten bereithält, anstatt des gesamten Werdegangs einer Datei. Dies kann man erreichen, indem man die pr</w:t>
      </w:r>
      <w:r w:rsidRPr="00C006E2">
        <w:rPr>
          <w:color w:val="000000"/>
          <w:szCs w:val="24"/>
        </w:rPr>
        <w:t>o</w:t>
      </w:r>
      <w:r w:rsidRPr="00C006E2">
        <w:rPr>
          <w:color w:val="000000"/>
          <w:szCs w:val="24"/>
        </w:rPr>
        <w:t>grammeigene Versionsverwaltung deaktiviert und</w:t>
      </w:r>
      <w:r>
        <w:rPr>
          <w:color w:val="000000"/>
          <w:szCs w:val="24"/>
        </w:rPr>
        <w:t xml:space="preserve"> </w:t>
      </w:r>
      <w:r w:rsidRPr="00C006E2">
        <w:rPr>
          <w:color w:val="000000"/>
          <w:szCs w:val="24"/>
        </w:rPr>
        <w:t xml:space="preserve">stattdessen auf ein System wie </w:t>
      </w:r>
      <w:proofErr w:type="spellStart"/>
      <w:r w:rsidRPr="00C006E2">
        <w:rPr>
          <w:color w:val="000000"/>
          <w:szCs w:val="24"/>
        </w:rPr>
        <w:t>Git</w:t>
      </w:r>
      <w:proofErr w:type="spellEnd"/>
      <w:r w:rsidRPr="00C006E2">
        <w:rPr>
          <w:color w:val="000000"/>
          <w:szCs w:val="24"/>
        </w:rPr>
        <w:t xml:space="preserve"> oder Subversion setzt.</w:t>
      </w:r>
      <w:r w:rsidRPr="00C006E2">
        <w:rPr>
          <w:szCs w:val="24"/>
        </w:rPr>
        <w:t>“</w:t>
      </w:r>
      <w:bookmarkEnd w:id="19"/>
      <w:r w:rsidRPr="00C006E2">
        <w:t xml:space="preserve"> </w:t>
      </w:r>
      <w:r>
        <w:fldChar w:fldCharType="begin"/>
      </w:r>
      <w:r w:rsidR="00606929">
        <w:instrText>ADDIN CITAVI.PLACEHOLDER de2bd1b9-f05a-46fc-8132-afed00de3302 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KE1hdWVsIDIwMTMsIFMuIDUpPC9UZXh0Pg0KICAgIDwvVGV4dFVuaXQ+DQogIDwvVGV4dFVuaXRzPg0KPC9QbGFjZWhvbGRlcj4=</w:instrText>
      </w:r>
      <w:r>
        <w:fldChar w:fldCharType="separate"/>
      </w:r>
      <w:bookmarkStart w:id="22" w:name="_CTVP001de2bd1b9f05a46fc8132afed00de3302"/>
      <w:r w:rsidR="00770905">
        <w:t>(Mauel 2013, S. 5)</w:t>
      </w:r>
      <w:bookmarkEnd w:id="22"/>
      <w:r>
        <w:fldChar w:fldCharType="end"/>
      </w:r>
    </w:p>
    <w:p w14:paraId="36AAB42F" w14:textId="77777777" w:rsidR="000D3860" w:rsidRDefault="000D3860" w:rsidP="00417B05"/>
    <w:p w14:paraId="4DCF33B5" w14:textId="77777777" w:rsidR="00080EA4" w:rsidRDefault="00CC03DD" w:rsidP="00080EA4">
      <w:pPr>
        <w:pStyle w:val="berschrift2"/>
      </w:pPr>
      <w:bookmarkStart w:id="23" w:name="_Toc488923931"/>
      <w:r>
        <w:t>Was ist Versionsverwaltung</w:t>
      </w:r>
      <w:bookmarkEnd w:id="23"/>
    </w:p>
    <w:p w14:paraId="20FF8F48" w14:textId="77777777" w:rsidR="002A3CF2" w:rsidRDefault="002A3CF2" w:rsidP="002A3CF2"/>
    <w:p w14:paraId="07287F8C" w14:textId="77777777" w:rsidR="00F91FFF" w:rsidRDefault="00F91FFF" w:rsidP="002A3CF2">
      <w:r w:rsidRPr="00F91FFF">
        <w:rPr>
          <w:szCs w:val="24"/>
        </w:rPr>
        <w:t>„Arbeit, die Sie nicht mit einem Versionskontrollsystem verwalten, ist Arbeit, die Sie möglicherweise noch einmal machen müssen - sei es weil Sie vers</w:t>
      </w:r>
      <w:r w:rsidRPr="00F91FFF">
        <w:rPr>
          <w:szCs w:val="24"/>
        </w:rPr>
        <w:t>e</w:t>
      </w:r>
      <w:r w:rsidRPr="00F91FFF">
        <w:rPr>
          <w:szCs w:val="24"/>
        </w:rPr>
        <w:t>hentlich eine Datei löschen oder Teile als obsolet betrachten, die Sie später doch wieder benötigen.“</w:t>
      </w:r>
      <w:r w:rsidRPr="00F91FFF">
        <w:t xml:space="preserve"> </w:t>
      </w:r>
      <w:r>
        <w:fldChar w:fldCharType="begin"/>
      </w:r>
      <w:r w:rsidR="00606929">
        <w:instrText>ADDIN CITAVI.PLACEHOLDER 0ea60a62-19bc-4196-ad63-a32f6cb897b2 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ihIYWVuZWwgdW5kIFBsZW56IDIwMTEsIFMuIDE0KTwvVGV4dD4NCiAgICA8L1RleHRVbml0Pg0KICA8L1RleHRVbml0cz4NCjwvUGxhY2Vob2xkZXI+</w:instrText>
      </w:r>
      <w:r>
        <w:fldChar w:fldCharType="separate"/>
      </w:r>
      <w:bookmarkStart w:id="24" w:name="_CTVP0010ea60a6219bc4196ad63a32f6cb897b2"/>
      <w:r w:rsidR="00770905">
        <w:t>(Haenel und Plenz 2011, S. 14)</w:t>
      </w:r>
      <w:bookmarkEnd w:id="24"/>
      <w:r>
        <w:fldChar w:fldCharType="end"/>
      </w:r>
    </w:p>
    <w:p w14:paraId="37B1CECA" w14:textId="77777777" w:rsidR="00613190" w:rsidRDefault="00521D04" w:rsidP="002A3CF2">
      <w:r>
        <w:t>Das obige Zitat unterstreicht das Argument, wie wichtig die Arbeit mit Vers</w:t>
      </w:r>
      <w:r>
        <w:t>i</w:t>
      </w:r>
      <w:r>
        <w:t>onsverwaltun</w:t>
      </w:r>
      <w:r w:rsidR="00613190">
        <w:t>g in manchen Bereichen sein kann. Versionsverwaltung kann unter anderem dafür sorgen, dass bei einer sorgfältigen Planung viel Zeit gespart wird. Beispielsweise können verlorengeglaubte Dateien wiederhe</w:t>
      </w:r>
      <w:r w:rsidR="00613190">
        <w:t>r</w:t>
      </w:r>
      <w:r w:rsidR="00613190">
        <w:t xml:space="preserve">gestellt werden. Dadurch muss bei einem unterlaufenen Fehler, die bereits getane Arbeit nicht </w:t>
      </w:r>
      <w:r w:rsidR="00BF02A0">
        <w:t>wiederholt</w:t>
      </w:r>
      <w:r w:rsidR="00613190">
        <w:t xml:space="preserve"> werden.</w:t>
      </w:r>
    </w:p>
    <w:p w14:paraId="3B56E650" w14:textId="77777777" w:rsidR="00510040" w:rsidRDefault="00510040" w:rsidP="002A3CF2">
      <w:pPr>
        <w:rPr>
          <w:color w:val="000000"/>
          <w:szCs w:val="24"/>
        </w:rPr>
      </w:pPr>
      <w:r w:rsidRPr="00510040">
        <w:rPr>
          <w:color w:val="000000"/>
          <w:szCs w:val="24"/>
        </w:rPr>
        <w:t>Versionsverwaltung bedeutet im Prinzip nichts anderes, als das von Dateien Versionen erstellt werden können, um diese dann je nach Gebrauch zu ve</w:t>
      </w:r>
      <w:r w:rsidRPr="00510040">
        <w:rPr>
          <w:color w:val="000000"/>
          <w:szCs w:val="24"/>
        </w:rPr>
        <w:t>r</w:t>
      </w:r>
      <w:r w:rsidRPr="00510040">
        <w:rPr>
          <w:color w:val="000000"/>
          <w:szCs w:val="24"/>
        </w:rPr>
        <w:t>walten. Jede noch so kleine Änderung an einer Datei erstellt eine neue Ve</w:t>
      </w:r>
      <w:r w:rsidRPr="00510040">
        <w:rPr>
          <w:color w:val="000000"/>
          <w:szCs w:val="24"/>
        </w:rPr>
        <w:t>r</w:t>
      </w:r>
      <w:r w:rsidRPr="00510040">
        <w:rPr>
          <w:color w:val="000000"/>
          <w:szCs w:val="24"/>
        </w:rPr>
        <w:t>sion dieser. Der Begriff »Version« kann vieles Bedeuten, doch wenn man im Bereich der Versionskontrolle davon spricht, handelt es sich um die Version einer einzelnen Datei oder der Ansammlung mehrerer Dateien.</w:t>
      </w:r>
      <w:r>
        <w:rPr>
          <w:rStyle w:val="Funotenzeichen"/>
        </w:rPr>
        <w:footnoteReference w:id="4"/>
      </w:r>
    </w:p>
    <w:p w14:paraId="0FCE571E" w14:textId="41BE6D51" w:rsidR="00510040" w:rsidRDefault="00510040" w:rsidP="002A3CF2">
      <w:bookmarkStart w:id="26" w:name="_CTVK0012e2d3436877a4799b6c6217e5038e713"/>
      <w:r w:rsidRPr="00510040">
        <w:lastRenderedPageBreak/>
        <w:t>Dadurch soll das gemeinsame Arbeiten an einer Vielzahl von Dokumenten ermöglicht werden. Dabei gilt die höchste Priorität der Vermeidung von D</w:t>
      </w:r>
      <w:r w:rsidRPr="00510040">
        <w:t>a</w:t>
      </w:r>
      <w:r w:rsidRPr="00510040">
        <w:t>tenverlust bei gleichzeitiger Entwicklung durch mehrere Personen.</w:t>
      </w:r>
      <w:bookmarkEnd w:id="26"/>
      <w:r>
        <w:rPr>
          <w:rStyle w:val="Funotenzeichen"/>
        </w:rPr>
        <w:footnoteReference w:id="5"/>
      </w:r>
    </w:p>
    <w:p w14:paraId="79F0DB62" w14:textId="77777777" w:rsidR="00A72C64" w:rsidRDefault="00A72C64" w:rsidP="002A3CF2">
      <w:pPr>
        <w:rPr>
          <w:szCs w:val="24"/>
        </w:rPr>
      </w:pPr>
      <w:bookmarkStart w:id="28" w:name="_CTVK0018a6eeddeeec84218a48f37a94e00c1af"/>
      <w:bookmarkStart w:id="29" w:name="_CTVK0011d7c20f15d2449bf99c3f84f99bdb985"/>
      <w:r w:rsidRPr="00A72C64">
        <w:rPr>
          <w:szCs w:val="24"/>
        </w:rPr>
        <w:t>Egal ob eine reine Textdatei bearbeitet wird, ein Bild oder ein Video, es ist üblich, dass der aktuelle Stand immer wieder gesichert wird, damit die bereits verrichtete Arbeit nicht verloren geht oder damit man bei Bedarf auf eine ält</w:t>
      </w:r>
      <w:r w:rsidRPr="00A72C64">
        <w:rPr>
          <w:szCs w:val="24"/>
        </w:rPr>
        <w:t>e</w:t>
      </w:r>
      <w:r w:rsidRPr="00A72C64">
        <w:rPr>
          <w:szCs w:val="24"/>
        </w:rPr>
        <w:t>re Version zurückgreifen kann. Die Vorgehensweise bei der Benennung di</w:t>
      </w:r>
      <w:r w:rsidRPr="00A72C64">
        <w:rPr>
          <w:szCs w:val="24"/>
        </w:rPr>
        <w:t>e</w:t>
      </w:r>
      <w:r w:rsidRPr="00A72C64">
        <w:rPr>
          <w:szCs w:val="24"/>
        </w:rPr>
        <w:t>ser "Sicherheitskopien" ist von Mensch zu Mensch unterschiedlich. Manche geben die aktuelle Versionsnummer der Datei bei, andere wiederum erze</w:t>
      </w:r>
      <w:r w:rsidRPr="00A72C64">
        <w:rPr>
          <w:szCs w:val="24"/>
        </w:rPr>
        <w:t>u</w:t>
      </w:r>
      <w:r w:rsidRPr="00A72C64">
        <w:rPr>
          <w:szCs w:val="24"/>
        </w:rPr>
        <w:t>gen verschiedene Ordner mit dem entsprechenden Datum.</w:t>
      </w:r>
      <w:r w:rsidRPr="00A72C64">
        <w:rPr>
          <w:szCs w:val="24"/>
        </w:rPr>
        <w:br/>
        <w:t>Diese Vorgehensweisen sind zwar nicht ganz falsch, doch weder sind sie praktisch noch sind sie resistent gegen Fehleranfälligkeit. Wenn zu viele D</w:t>
      </w:r>
      <w:r w:rsidRPr="00A72C64">
        <w:rPr>
          <w:szCs w:val="24"/>
        </w:rPr>
        <w:t>a</w:t>
      </w:r>
      <w:r w:rsidRPr="00A72C64">
        <w:rPr>
          <w:szCs w:val="24"/>
        </w:rPr>
        <w:t xml:space="preserve">teien </w:t>
      </w:r>
      <w:proofErr w:type="spellStart"/>
      <w:r w:rsidRPr="00A72C64">
        <w:rPr>
          <w:szCs w:val="24"/>
        </w:rPr>
        <w:t>versioniert</w:t>
      </w:r>
      <w:proofErr w:type="spellEnd"/>
      <w:r w:rsidRPr="00A72C64">
        <w:rPr>
          <w:szCs w:val="24"/>
        </w:rPr>
        <w:t xml:space="preserve"> werden müssen und diese keine eindeutigen Namen zug</w:t>
      </w:r>
      <w:r w:rsidRPr="00A72C64">
        <w:rPr>
          <w:szCs w:val="24"/>
        </w:rPr>
        <w:t>e</w:t>
      </w:r>
      <w:r w:rsidRPr="00A72C64">
        <w:rPr>
          <w:szCs w:val="24"/>
        </w:rPr>
        <w:t xml:space="preserve">wiesen bekommen, </w:t>
      </w:r>
      <w:commentRangeStart w:id="30"/>
      <w:r w:rsidRPr="00A72C64">
        <w:rPr>
          <w:szCs w:val="24"/>
        </w:rPr>
        <w:t>dann steht man vor einem Problem</w:t>
      </w:r>
      <w:commentRangeEnd w:id="30"/>
      <w:r w:rsidR="00ED209A">
        <w:rPr>
          <w:rStyle w:val="Kommentarzeichen"/>
        </w:rPr>
        <w:commentReference w:id="30"/>
      </w:r>
      <w:r w:rsidRPr="00A72C64">
        <w:rPr>
          <w:szCs w:val="24"/>
        </w:rPr>
        <w:t>.</w:t>
      </w:r>
      <w:bookmarkEnd w:id="28"/>
      <w:r>
        <w:rPr>
          <w:rStyle w:val="Funotenzeichen"/>
        </w:rPr>
        <w:footnoteReference w:id="6"/>
      </w:r>
    </w:p>
    <w:p w14:paraId="281D355D" w14:textId="77777777" w:rsidR="00A72C64" w:rsidRDefault="00A72C64" w:rsidP="002A3CF2">
      <w:r w:rsidRPr="00A72C64">
        <w:rPr>
          <w:szCs w:val="24"/>
        </w:rPr>
        <w:t>Zur Lösung dieser Probleme wurden Versionsverwaltungssysteme entw</w:t>
      </w:r>
      <w:r w:rsidRPr="00A72C64">
        <w:rPr>
          <w:szCs w:val="24"/>
        </w:rPr>
        <w:t>i</w:t>
      </w:r>
      <w:r w:rsidRPr="00A72C64">
        <w:rPr>
          <w:szCs w:val="24"/>
        </w:rPr>
        <w:t>ckelt, die es erlauben, genau nachzusehen wer etwas wann und weshalb geändert hat, um bei Bedarf die entsprechenden Änderungen rückgängig zu machen. Das System notiert sich nämlich, wer eine Datei geändert hat mit der dazugehörigen Uhrzeit und verweist auf den Abschnitt in der Datei, die geändert worden ist. So entsteht nach und nach mit jeder Änderung eine Ä</w:t>
      </w:r>
      <w:r w:rsidRPr="00A72C64">
        <w:rPr>
          <w:szCs w:val="24"/>
        </w:rPr>
        <w:t>n</w:t>
      </w:r>
      <w:r w:rsidRPr="00A72C64">
        <w:rPr>
          <w:szCs w:val="24"/>
        </w:rPr>
        <w:t>derungshistorie, die dem Arbeiten an mehreren Dateien Erleichterung bri</w:t>
      </w:r>
      <w:r w:rsidRPr="00A72C64">
        <w:rPr>
          <w:szCs w:val="24"/>
        </w:rPr>
        <w:t>n</w:t>
      </w:r>
      <w:r w:rsidRPr="00A72C64">
        <w:rPr>
          <w:szCs w:val="24"/>
        </w:rPr>
        <w:t>gen. Diese Änderungshistorie erlaubt es genau nachzuverfolgen ab welchem Punkt ein Projekt in die falsche Richtung geht oder Fehler aufweist, sodass diese Fehler schnell ausfindig gemacht und auch behoben werden können.</w:t>
      </w:r>
      <w:bookmarkEnd w:id="29"/>
      <w:r>
        <w:rPr>
          <w:rStyle w:val="Funotenzeichen"/>
        </w:rPr>
        <w:footnoteReference w:id="7"/>
      </w:r>
    </w:p>
    <w:p w14:paraId="039506E2" w14:textId="77777777" w:rsidR="00327422" w:rsidRDefault="00327422" w:rsidP="00327422">
      <w:pPr>
        <w:pStyle w:val="berschrift2"/>
      </w:pPr>
      <w:bookmarkStart w:id="33" w:name="_Toc488923932"/>
      <w:r>
        <w:t>Vorteile</w:t>
      </w:r>
      <w:r w:rsidR="008A68B6">
        <w:t xml:space="preserve"> einer Versionsverwaltung</w:t>
      </w:r>
      <w:bookmarkEnd w:id="33"/>
    </w:p>
    <w:p w14:paraId="0735B444" w14:textId="77777777" w:rsidR="00327422" w:rsidRDefault="00327422" w:rsidP="00327422"/>
    <w:p w14:paraId="325155F8" w14:textId="77777777" w:rsidR="00EC2035" w:rsidRDefault="00C35F78" w:rsidP="00327422">
      <w:r>
        <w:lastRenderedPageBreak/>
        <w:t>Vor allem bei großen Projekten ist die Nutzung eines Versionsverwaltung</w:t>
      </w:r>
      <w:r>
        <w:t>s</w:t>
      </w:r>
      <w:r>
        <w:t>systems fast unumgänglich. Diese bringen nämlich erhebliche Erleichteru</w:t>
      </w:r>
      <w:r>
        <w:t>n</w:t>
      </w:r>
      <w:r>
        <w:t xml:space="preserve">gen mit an </w:t>
      </w:r>
      <w:r w:rsidR="00D13DE1">
        <w:t>Bord.</w:t>
      </w:r>
      <w:r w:rsidR="00FF1BC1">
        <w:t xml:space="preserve"> Die meisten Vorteile die eine Versionskontrolle mit sich </w:t>
      </w:r>
      <w:r w:rsidR="00773FE5">
        <w:t xml:space="preserve">bringt </w:t>
      </w:r>
      <w:r w:rsidR="00FF1BC1">
        <w:t>wurden zwar weiter oben schon fast alle genannt, dennoch werden hier noch einmal einige wichtige Punkte zusammengefasst.</w:t>
      </w:r>
      <w:bookmarkStart w:id="34" w:name="_CTVK00163eb9cfa595c4374baf624c12620555e"/>
    </w:p>
    <w:p w14:paraId="755BC695" w14:textId="77777777" w:rsidR="007517F5" w:rsidRDefault="00EC2035" w:rsidP="00327422">
      <w:pPr>
        <w:rPr>
          <w:color w:val="000000"/>
          <w:szCs w:val="24"/>
        </w:rPr>
      </w:pPr>
      <w:bookmarkStart w:id="35" w:name="_CTVK001e95717a05f2f403a9c956cf13de9126a"/>
      <w:commentRangeStart w:id="36"/>
      <w:r w:rsidRPr="00EC2035">
        <w:rPr>
          <w:szCs w:val="24"/>
        </w:rPr>
        <w:t>Wie schon erwähnt, können Änderungen lokalisiert und rückgängig gemacht werden. Der große Vorteil hierbei ist, dass diese Änderungen innerhalb des gesamten Projekts vorgenommen werden können. Durch Fehler wird nicht das endgültige Schicksal eines Projektes beschlossen. Das Wissen, dass man jederzeit zu einem bestimmten Zeitpunkt zurückspringen kann, verleiht Mitarbeitern innerhalb eines Projektes eine gewisse Ruhe. Das Team arbe</w:t>
      </w:r>
      <w:r w:rsidRPr="00EC2035">
        <w:rPr>
          <w:szCs w:val="24"/>
        </w:rPr>
        <w:t>i</w:t>
      </w:r>
      <w:r w:rsidRPr="00EC2035">
        <w:rPr>
          <w:szCs w:val="24"/>
        </w:rPr>
        <w:t>tet dadurch ungezwungener und schneller, denn die Möglichkeit Fehler schnell wieder beheben zu können, verleiht das Gefühl von Sicherheit. Ve</w:t>
      </w:r>
      <w:r w:rsidRPr="00EC2035">
        <w:rPr>
          <w:szCs w:val="24"/>
        </w:rPr>
        <w:t>r</w:t>
      </w:r>
      <w:r w:rsidRPr="00EC2035">
        <w:rPr>
          <w:szCs w:val="24"/>
        </w:rPr>
        <w:t>sionsverwaltungssysteme verhalten sich in diesem Rahmen so ähnlich wie eine Zeitmaschine, die es uns erlaubt an einem bestimmten Datum zu einem bestimmten Punkt des Projektes zurückzuspringen.</w:t>
      </w:r>
      <w:bookmarkEnd w:id="35"/>
      <w:r>
        <w:rPr>
          <w:rStyle w:val="Funotenzeichen"/>
        </w:rPr>
        <w:footnoteReference w:id="8"/>
      </w:r>
      <w:bookmarkStart w:id="38" w:name="_CTVK001bf8849ea5d154270bede9606c75fa054"/>
      <w:bookmarkEnd w:id="34"/>
      <w:commentRangeEnd w:id="36"/>
      <w:r w:rsidR="00ED209A">
        <w:rPr>
          <w:rStyle w:val="Kommentarzeichen"/>
        </w:rPr>
        <w:commentReference w:id="36"/>
      </w:r>
    </w:p>
    <w:p w14:paraId="5CDE4ADF" w14:textId="4174A3D4" w:rsidR="007517F5" w:rsidRDefault="007517F5" w:rsidP="00327422">
      <w:pPr>
        <w:rPr>
          <w:szCs w:val="24"/>
        </w:rPr>
      </w:pPr>
      <w:bookmarkStart w:id="39" w:name="_CTVK00263eb9cfa595c4374baf624c12620555e"/>
      <w:r w:rsidRPr="007517F5">
        <w:rPr>
          <w:color w:val="000000"/>
          <w:szCs w:val="24"/>
        </w:rPr>
        <w:t>Ein weiterer Vorteil, den Versionskontrolle mit sich bringt, ist das gleichzeitige Entwickeln. Mehrere Entwickler können gleichzeiti</w:t>
      </w:r>
      <w:r w:rsidR="007B7086">
        <w:rPr>
          <w:color w:val="000000"/>
          <w:szCs w:val="24"/>
        </w:rPr>
        <w:t>g und kontrolliert an de</w:t>
      </w:r>
      <w:r w:rsidR="007B7086">
        <w:rPr>
          <w:color w:val="000000"/>
          <w:szCs w:val="24"/>
        </w:rPr>
        <w:t>m</w:t>
      </w:r>
      <w:r w:rsidR="007B7086">
        <w:rPr>
          <w:color w:val="000000"/>
          <w:szCs w:val="24"/>
        </w:rPr>
        <w:t>selben</w:t>
      </w:r>
      <w:r w:rsidRPr="007517F5">
        <w:rPr>
          <w:color w:val="000000"/>
          <w:szCs w:val="24"/>
        </w:rPr>
        <w:t xml:space="preserve"> Quellcode arbeiten ohne das die Arbeit des jeweils anderen dadurch überschrieben wird.</w:t>
      </w:r>
      <w:bookmarkEnd w:id="39"/>
      <w:r>
        <w:rPr>
          <w:rStyle w:val="Funotenzeichen"/>
        </w:rPr>
        <w:footnoteReference w:id="9"/>
      </w:r>
    </w:p>
    <w:p w14:paraId="56EB39E2" w14:textId="77777777" w:rsidR="007F1655" w:rsidRDefault="007517F5" w:rsidP="00327422">
      <w:pPr>
        <w:rPr>
          <w:szCs w:val="24"/>
        </w:rPr>
      </w:pPr>
      <w:bookmarkStart w:id="41" w:name="_CTVK002bf8849ea5d154270bede9606c75fa054"/>
      <w:bookmarkEnd w:id="38"/>
      <w:r w:rsidRPr="007517F5">
        <w:rPr>
          <w:szCs w:val="24"/>
        </w:rPr>
        <w:t>Des</w:t>
      </w:r>
      <w:r>
        <w:rPr>
          <w:szCs w:val="24"/>
        </w:rPr>
        <w:t xml:space="preserve"> W</w:t>
      </w:r>
      <w:r w:rsidRPr="007517F5">
        <w:rPr>
          <w:szCs w:val="24"/>
        </w:rPr>
        <w:t>eiteren hilft die Protokollierung dabei gemachte Änderungen ausfindig zu machen und zu verstehen wer im Team welch</w:t>
      </w:r>
      <w:r>
        <w:rPr>
          <w:szCs w:val="24"/>
        </w:rPr>
        <w:t>e</w:t>
      </w:r>
      <w:r w:rsidRPr="007517F5">
        <w:rPr>
          <w:szCs w:val="24"/>
        </w:rPr>
        <w:t xml:space="preserve"> Änderung aus welchem Grund und an welcher Stelle des zu bearbeitenden Programms gemacht hat.</w:t>
      </w:r>
      <w:bookmarkEnd w:id="41"/>
      <w:r>
        <w:rPr>
          <w:rStyle w:val="Funotenzeichen"/>
        </w:rPr>
        <w:footnoteReference w:id="10"/>
      </w:r>
      <w:r w:rsidRPr="007517F5">
        <w:t xml:space="preserve"> </w:t>
      </w:r>
      <w:r w:rsidR="00984574" w:rsidRPr="007517F5">
        <w:t>D</w:t>
      </w:r>
      <w:r w:rsidR="00984574">
        <w:rPr>
          <w:szCs w:val="24"/>
        </w:rPr>
        <w:t xml:space="preserve">ies ist unter anderem </w:t>
      </w:r>
      <w:r w:rsidR="00BB2F59">
        <w:rPr>
          <w:szCs w:val="24"/>
        </w:rPr>
        <w:t xml:space="preserve">auch </w:t>
      </w:r>
      <w:r w:rsidR="00984574">
        <w:rPr>
          <w:szCs w:val="24"/>
        </w:rPr>
        <w:t>dann nützlich, falls man ein bestimmtes Fragment des selbst erzeugten Quellcodes nicht mehr nachvollziehen kann.</w:t>
      </w:r>
    </w:p>
    <w:p w14:paraId="19186A05" w14:textId="77777777" w:rsidR="007517F5" w:rsidRDefault="007517F5" w:rsidP="00327422">
      <w:pPr>
        <w:rPr>
          <w:szCs w:val="24"/>
        </w:rPr>
      </w:pPr>
      <w:bookmarkStart w:id="43" w:name="_CTVK0018570b8d805584fe5b49d68038ac654d1"/>
      <w:r w:rsidRPr="007517F5">
        <w:rPr>
          <w:szCs w:val="24"/>
        </w:rPr>
        <w:lastRenderedPageBreak/>
        <w:t>Nicht nur gleichzeitiges Entwickeln ist möglich sondern auch das gleichzeit</w:t>
      </w:r>
      <w:r w:rsidRPr="007517F5">
        <w:rPr>
          <w:szCs w:val="24"/>
        </w:rPr>
        <w:t>i</w:t>
      </w:r>
      <w:r w:rsidRPr="007517F5">
        <w:rPr>
          <w:szCs w:val="24"/>
        </w:rPr>
        <w:t>ge Veröffentlichen von Software. Das Team ist dadurch nicht gezwungen kurz vor einem Release seine Arbeiten zu unterbrechen und kann ungehi</w:t>
      </w:r>
      <w:r w:rsidRPr="007517F5">
        <w:rPr>
          <w:szCs w:val="24"/>
        </w:rPr>
        <w:t>n</w:t>
      </w:r>
      <w:r w:rsidRPr="007517F5">
        <w:rPr>
          <w:szCs w:val="24"/>
        </w:rPr>
        <w:t>dert auf dem Hauptzweig des Projektes die Arbeit fortsetzen.</w:t>
      </w:r>
      <w:bookmarkEnd w:id="43"/>
      <w:r>
        <w:rPr>
          <w:rStyle w:val="Funotenzeichen"/>
        </w:rPr>
        <w:footnoteReference w:id="11"/>
      </w:r>
    </w:p>
    <w:p w14:paraId="58A81044" w14:textId="77777777" w:rsidR="00532839" w:rsidRDefault="009D353B" w:rsidP="00532839">
      <w:pPr>
        <w:pStyle w:val="berschrift2"/>
      </w:pPr>
      <w:bookmarkStart w:id="45" w:name="_Toc488923933"/>
      <w:r>
        <w:t>Geschichte der Versionsverwaltung</w:t>
      </w:r>
      <w:bookmarkEnd w:id="45"/>
    </w:p>
    <w:p w14:paraId="4284E15C" w14:textId="77777777" w:rsidR="009D353B" w:rsidRDefault="009D353B" w:rsidP="009D353B"/>
    <w:p w14:paraId="7EC66C65" w14:textId="32BDC8F8" w:rsidR="007E6494" w:rsidRDefault="007E6494" w:rsidP="009D353B">
      <w:bookmarkStart w:id="46" w:name="_CTVK0010c5426b0049b4d7eabee1c7424ad2b6f"/>
      <w:r w:rsidRPr="007E6494">
        <w:rPr>
          <w:color w:val="000000"/>
          <w:szCs w:val="24"/>
        </w:rPr>
        <w:t>Zu versuchen die Geschichte der Versionsverwaltung in vollem Maße darz</w:t>
      </w:r>
      <w:r w:rsidRPr="007E6494">
        <w:rPr>
          <w:color w:val="000000"/>
          <w:szCs w:val="24"/>
        </w:rPr>
        <w:t>u</w:t>
      </w:r>
      <w:r w:rsidRPr="007E6494">
        <w:rPr>
          <w:color w:val="000000"/>
          <w:szCs w:val="24"/>
        </w:rPr>
        <w:t>stellen, würde den Rahmen dieser Arbeit übersteigen. Anhand verschiedener wegweisender Systeme ist es jedoch möglich zu der Entstehung der En</w:t>
      </w:r>
      <w:r w:rsidRPr="007E6494">
        <w:rPr>
          <w:color w:val="000000"/>
          <w:szCs w:val="24"/>
        </w:rPr>
        <w:t>t</w:t>
      </w:r>
      <w:r w:rsidRPr="007E6494">
        <w:rPr>
          <w:color w:val="000000"/>
          <w:szCs w:val="24"/>
        </w:rPr>
        <w:t xml:space="preserve">wicklung von </w:t>
      </w:r>
      <w:proofErr w:type="spellStart"/>
      <w:r w:rsidRPr="007E6494">
        <w:rPr>
          <w:color w:val="000000"/>
          <w:szCs w:val="24"/>
        </w:rPr>
        <w:t>Git</w:t>
      </w:r>
      <w:proofErr w:type="spellEnd"/>
      <w:r w:rsidRPr="007E6494">
        <w:rPr>
          <w:color w:val="000000"/>
          <w:szCs w:val="24"/>
        </w:rPr>
        <w:t xml:space="preserve"> hinzuführen und diese nachzuvollziehen.</w:t>
      </w:r>
      <w:bookmarkEnd w:id="46"/>
      <w:r>
        <w:rPr>
          <w:rStyle w:val="Funotenzeichen"/>
        </w:rPr>
        <w:footnoteReference w:id="12"/>
      </w:r>
    </w:p>
    <w:p w14:paraId="1D396710" w14:textId="77777777" w:rsidR="00CD4B8A" w:rsidRDefault="00053F13" w:rsidP="00CD4B8A">
      <w:pPr>
        <w:pStyle w:val="berschrift3"/>
      </w:pPr>
      <w:bookmarkStart w:id="48" w:name="_Toc488923934"/>
      <w:commentRangeStart w:id="49"/>
      <w:r>
        <w:t>SCCS</w:t>
      </w:r>
      <w:bookmarkEnd w:id="48"/>
      <w:commentRangeEnd w:id="49"/>
      <w:r w:rsidR="00ED209A">
        <w:rPr>
          <w:rStyle w:val="Kommentarzeichen"/>
          <w:rFonts w:asciiTheme="minorHAnsi" w:eastAsiaTheme="minorHAnsi" w:hAnsiTheme="minorHAnsi" w:cstheme="minorBidi"/>
          <w:bCs w:val="0"/>
        </w:rPr>
        <w:commentReference w:id="49"/>
      </w:r>
    </w:p>
    <w:p w14:paraId="3E339AC4" w14:textId="77777777" w:rsidR="00574A2A" w:rsidRPr="00574A2A" w:rsidRDefault="00574A2A" w:rsidP="00574A2A"/>
    <w:p w14:paraId="5CC535C1" w14:textId="77777777" w:rsidR="00574A2A" w:rsidRDefault="00574A2A" w:rsidP="00CD4B8A">
      <w:pPr>
        <w:rPr>
          <w:color w:val="000000"/>
          <w:szCs w:val="24"/>
        </w:rPr>
      </w:pPr>
      <w:bookmarkStart w:id="50" w:name="_CTVK001bb3c96677092488c844bc1374abfce6e"/>
      <w:r w:rsidRPr="00574A2A">
        <w:rPr>
          <w:color w:val="000000"/>
          <w:szCs w:val="24"/>
        </w:rPr>
        <w:t xml:space="preserve">Das Source Code Control System wurde Anfang der 1970er Jahre durch M. J. </w:t>
      </w:r>
      <w:proofErr w:type="spellStart"/>
      <w:r w:rsidRPr="00574A2A">
        <w:rPr>
          <w:color w:val="000000"/>
          <w:szCs w:val="24"/>
        </w:rPr>
        <w:t>Rochkind</w:t>
      </w:r>
      <w:proofErr w:type="spellEnd"/>
      <w:r w:rsidRPr="00574A2A">
        <w:rPr>
          <w:color w:val="000000"/>
          <w:szCs w:val="24"/>
        </w:rPr>
        <w:t xml:space="preserve"> unter Unix entwickelt. Es handelt sich hierbei um das wah</w:t>
      </w:r>
      <w:r w:rsidRPr="00574A2A">
        <w:rPr>
          <w:color w:val="000000"/>
          <w:szCs w:val="24"/>
        </w:rPr>
        <w:t>r</w:t>
      </w:r>
      <w:r w:rsidRPr="00574A2A">
        <w:rPr>
          <w:color w:val="000000"/>
          <w:szCs w:val="24"/>
        </w:rPr>
        <w:t>scheinlich erste VCS, welches auf dem Unix-System verfügbar war.</w:t>
      </w:r>
      <w:bookmarkEnd w:id="50"/>
      <w:r>
        <w:rPr>
          <w:rStyle w:val="Funotenzeichen"/>
        </w:rPr>
        <w:footnoteReference w:id="13"/>
      </w:r>
    </w:p>
    <w:p w14:paraId="14AC242D" w14:textId="77777777" w:rsidR="008A1703" w:rsidRDefault="008A1703" w:rsidP="00CD4B8A">
      <w:pPr>
        <w:rPr>
          <w:color w:val="000000"/>
          <w:szCs w:val="24"/>
        </w:rPr>
      </w:pPr>
      <w:bookmarkStart w:id="52" w:name="_CTVK0012660a2c4ef024197adbb6b6c0a4cd853"/>
      <w:r w:rsidRPr="008A1703">
        <w:rPr>
          <w:color w:val="000000"/>
          <w:szCs w:val="24"/>
        </w:rPr>
        <w:t>Es wurde ein zentraler Speicher zur Verfügung gestellt, welcher als Repos</w:t>
      </w:r>
      <w:r w:rsidRPr="008A1703">
        <w:rPr>
          <w:color w:val="000000"/>
          <w:szCs w:val="24"/>
        </w:rPr>
        <w:t>i</w:t>
      </w:r>
      <w:r w:rsidRPr="008A1703">
        <w:rPr>
          <w:color w:val="000000"/>
          <w:szCs w:val="24"/>
        </w:rPr>
        <w:t>tory bezeichnet wurde. Dieses Konzept hat sich durchgesetzt und existiert heute immer noch. Das SCCS bot natürlich zu der damaligen Zeit nur einige Grundfunktionalitäten. Entwickler konnten Dateien ausführen und diese Te</w:t>
      </w:r>
      <w:r w:rsidRPr="008A1703">
        <w:rPr>
          <w:color w:val="000000"/>
          <w:szCs w:val="24"/>
        </w:rPr>
        <w:t>s</w:t>
      </w:r>
      <w:r w:rsidRPr="008A1703">
        <w:rPr>
          <w:color w:val="000000"/>
          <w:szCs w:val="24"/>
        </w:rPr>
        <w:t>ten ohne sie beim Auschecken sperren zu müssen. Beim Bearbeiten einer Datei wiederum war dies unumgänglich. Nach getaner Arbeit wurde die Datei wieder eingecheckt und die vorherige Sperrung wieder aufgehoben.</w:t>
      </w:r>
      <w:bookmarkEnd w:id="52"/>
      <w:r>
        <w:rPr>
          <w:rStyle w:val="Funotenzeichen"/>
        </w:rPr>
        <w:footnoteReference w:id="14"/>
      </w:r>
    </w:p>
    <w:p w14:paraId="2AF49DE1" w14:textId="77777777" w:rsidR="00F1366D" w:rsidRDefault="00275B8D" w:rsidP="00F1366D">
      <w:pPr>
        <w:pStyle w:val="berschrift3"/>
      </w:pPr>
      <w:bookmarkStart w:id="54" w:name="_Toc488923935"/>
      <w:r>
        <w:lastRenderedPageBreak/>
        <w:t>CVS</w:t>
      </w:r>
      <w:bookmarkEnd w:id="54"/>
    </w:p>
    <w:p w14:paraId="055977D1" w14:textId="77777777" w:rsidR="00E55B0F" w:rsidRDefault="00E55B0F" w:rsidP="00E55B0F"/>
    <w:p w14:paraId="54562D72" w14:textId="77777777" w:rsidR="008A1703" w:rsidRDefault="008A1703" w:rsidP="00E55B0F">
      <w:pPr>
        <w:rPr>
          <w:color w:val="000000"/>
          <w:szCs w:val="24"/>
        </w:rPr>
      </w:pPr>
      <w:bookmarkStart w:id="55" w:name="_CTVK0014bb73a7a103549ec9d1d9643fd453776"/>
      <w:bookmarkStart w:id="56" w:name="_CTVK0029e8cff1596604f00a9f25f551f2710d6"/>
      <w:bookmarkStart w:id="57" w:name="_CTVK002bdcc33332c494f5ba39320f87b82c214"/>
      <w:r w:rsidRPr="008A1703">
        <w:rPr>
          <w:color w:val="000000"/>
          <w:szCs w:val="24"/>
        </w:rPr>
        <w:t>Walter Tichy entwickelte Anfang der 80er Jahre das Revision Control System (RCS). Durch das RCS konnte man auf eine effiziente Art und Weise ve</w:t>
      </w:r>
      <w:r w:rsidRPr="008A1703">
        <w:rPr>
          <w:color w:val="000000"/>
          <w:szCs w:val="24"/>
        </w:rPr>
        <w:t>r</w:t>
      </w:r>
      <w:r w:rsidRPr="008A1703">
        <w:rPr>
          <w:color w:val="000000"/>
          <w:szCs w:val="24"/>
        </w:rPr>
        <w:t>schiedene Überprüfungen, die man an Dateien vollzogen hatte, speichern.</w:t>
      </w:r>
      <w:bookmarkEnd w:id="55"/>
      <w:r>
        <w:rPr>
          <w:rStyle w:val="Funotenzeichen"/>
        </w:rPr>
        <w:footnoteReference w:id="15"/>
      </w:r>
    </w:p>
    <w:p w14:paraId="091A41D0" w14:textId="77777777" w:rsidR="003A1C0E" w:rsidRDefault="008A1703" w:rsidP="00E55B0F">
      <w:pPr>
        <w:rPr>
          <w:szCs w:val="24"/>
        </w:rPr>
      </w:pPr>
      <w:r w:rsidRPr="008A1703">
        <w:rPr>
          <w:color w:val="000000"/>
          <w:szCs w:val="24"/>
        </w:rPr>
        <w:t xml:space="preserve">Auf der Grundlage des RCS-Modells wurde einige Jahre später das </w:t>
      </w:r>
      <w:proofErr w:type="spellStart"/>
      <w:r w:rsidRPr="008A1703">
        <w:rPr>
          <w:color w:val="000000"/>
          <w:szCs w:val="24"/>
        </w:rPr>
        <w:t>Concu</w:t>
      </w:r>
      <w:r w:rsidR="00332A26">
        <w:rPr>
          <w:color w:val="000000"/>
          <w:szCs w:val="24"/>
        </w:rPr>
        <w:t>r</w:t>
      </w:r>
      <w:r w:rsidRPr="008A1703">
        <w:rPr>
          <w:color w:val="000000"/>
          <w:szCs w:val="24"/>
        </w:rPr>
        <w:t>rent</w:t>
      </w:r>
      <w:proofErr w:type="spellEnd"/>
      <w:r w:rsidRPr="008A1703">
        <w:rPr>
          <w:color w:val="000000"/>
          <w:szCs w:val="24"/>
        </w:rPr>
        <w:t xml:space="preserve"> Versions System entwickelt. Dieses bot einige Vorteile gegenüber se</w:t>
      </w:r>
      <w:r w:rsidRPr="008A1703">
        <w:rPr>
          <w:color w:val="000000"/>
          <w:szCs w:val="24"/>
        </w:rPr>
        <w:t>i</w:t>
      </w:r>
      <w:r w:rsidRPr="008A1703">
        <w:rPr>
          <w:color w:val="000000"/>
          <w:szCs w:val="24"/>
        </w:rPr>
        <w:t>nem Vorgänger auf</w:t>
      </w:r>
      <w:r w:rsidR="00ED209A">
        <w:rPr>
          <w:color w:val="000000"/>
          <w:szCs w:val="24"/>
        </w:rPr>
        <w:t>.</w:t>
      </w:r>
      <w:r w:rsidRPr="008A1703">
        <w:rPr>
          <w:color w:val="000000"/>
          <w:szCs w:val="24"/>
        </w:rPr>
        <w:t xml:space="preserve"> Das CVS war sehr beliebt und wurde eine lange Zeit als die beliebteste Versionsverwaltung in der Open Source-Gemeinde anges</w:t>
      </w:r>
      <w:r w:rsidRPr="008A1703">
        <w:rPr>
          <w:color w:val="000000"/>
          <w:szCs w:val="24"/>
        </w:rPr>
        <w:t>e</w:t>
      </w:r>
      <w:r w:rsidRPr="008A1703">
        <w:rPr>
          <w:color w:val="000000"/>
          <w:szCs w:val="24"/>
        </w:rPr>
        <w:t>hen.</w:t>
      </w:r>
      <w:bookmarkEnd w:id="56"/>
      <w:r>
        <w:rPr>
          <w:rStyle w:val="Funotenzeichen"/>
        </w:rPr>
        <w:footnoteReference w:id="16"/>
      </w:r>
      <w:r w:rsidRPr="008A1703">
        <w:t xml:space="preserve"> </w:t>
      </w:r>
      <w:r w:rsidR="001B2F6A" w:rsidRPr="008A1703">
        <w:t>H</w:t>
      </w:r>
      <w:r w:rsidR="001B2F6A" w:rsidRPr="001B2F6A">
        <w:rPr>
          <w:szCs w:val="24"/>
        </w:rPr>
        <w:t>auptsächlich fand die Bedienung hier über eine Komma</w:t>
      </w:r>
      <w:r w:rsidR="0026372E">
        <w:rPr>
          <w:szCs w:val="24"/>
        </w:rPr>
        <w:t>n</w:t>
      </w:r>
      <w:r w:rsidR="001B2F6A" w:rsidRPr="001B2F6A">
        <w:rPr>
          <w:szCs w:val="24"/>
        </w:rPr>
        <w:t>dozeile statt.</w:t>
      </w:r>
      <w:bookmarkEnd w:id="57"/>
      <w:r w:rsidR="001B2F6A">
        <w:rPr>
          <w:rStyle w:val="Funotenzeichen"/>
        </w:rPr>
        <w:footnoteReference w:id="17"/>
      </w:r>
      <w:r w:rsidR="001B2F6A">
        <w:t>,</w:t>
      </w:r>
      <w:r w:rsidR="001B2F6A" w:rsidRPr="001B2F6A">
        <w:t xml:space="preserve"> </w:t>
      </w:r>
      <w:r w:rsidR="00C06C36" w:rsidRPr="001B2F6A">
        <w:t>w</w:t>
      </w:r>
      <w:r w:rsidR="00C06C36">
        <w:rPr>
          <w:szCs w:val="24"/>
        </w:rPr>
        <w:t>as alle Versionsverwaltungen im Grunde gemeinsam haben.</w:t>
      </w:r>
    </w:p>
    <w:p w14:paraId="4F5B8268" w14:textId="77777777" w:rsidR="002717E5" w:rsidRPr="002717E5" w:rsidRDefault="002717E5" w:rsidP="002717E5">
      <w:pPr>
        <w:spacing w:after="0"/>
        <w:rPr>
          <w:rFonts w:cs="Segoe UI"/>
          <w:color w:val="000000"/>
          <w:szCs w:val="24"/>
        </w:rPr>
      </w:pPr>
      <w:bookmarkStart w:id="61" w:name="_CTVK0016b1366074c0341a18fa09b1098b061df"/>
      <w:r w:rsidRPr="002717E5">
        <w:rPr>
          <w:color w:val="000000"/>
          <w:szCs w:val="24"/>
        </w:rPr>
        <w:t>Durch CVS wurde bei dem Umgang mit Locks (Sperrung) eine neue Ideol</w:t>
      </w:r>
      <w:r w:rsidRPr="002717E5">
        <w:rPr>
          <w:color w:val="000000"/>
          <w:szCs w:val="24"/>
        </w:rPr>
        <w:t>o</w:t>
      </w:r>
      <w:r w:rsidRPr="002717E5">
        <w:rPr>
          <w:color w:val="000000"/>
          <w:szCs w:val="24"/>
        </w:rPr>
        <w:t>gie geschaffen. Dies ist wahrscheinlich die wichtigste Erneuerung, welche es mit sich gebracht hat. Erstmals war es möglich private Arbeitskopien von D</w:t>
      </w:r>
      <w:r w:rsidRPr="002717E5">
        <w:rPr>
          <w:color w:val="000000"/>
          <w:szCs w:val="24"/>
        </w:rPr>
        <w:t>a</w:t>
      </w:r>
      <w:r w:rsidRPr="002717E5">
        <w:rPr>
          <w:color w:val="000000"/>
          <w:szCs w:val="24"/>
        </w:rPr>
        <w:t>teien zu erstellen, an denen man arbeiten wollte. Dies hatte den Vorteil, dass die jeweilige Datei nicht gesperrt werden musste. Somit konnten andere Entwickler ebenfalls zu derselben Zeit an derselben Datei arbeiten, ohne d</w:t>
      </w:r>
      <w:r w:rsidRPr="002717E5">
        <w:rPr>
          <w:color w:val="000000"/>
          <w:szCs w:val="24"/>
        </w:rPr>
        <w:t>a</w:t>
      </w:r>
      <w:r w:rsidRPr="002717E5">
        <w:rPr>
          <w:color w:val="000000"/>
          <w:szCs w:val="24"/>
        </w:rPr>
        <w:t>bei die Arbeit des anderen zu verhindern.</w:t>
      </w:r>
    </w:p>
    <w:p w14:paraId="04A6B251" w14:textId="77777777" w:rsidR="002717E5" w:rsidRPr="002717E5" w:rsidRDefault="002717E5" w:rsidP="002717E5">
      <w:pPr>
        <w:spacing w:after="0"/>
        <w:rPr>
          <w:rFonts w:cs="Segoe UI"/>
          <w:color w:val="000000"/>
          <w:szCs w:val="24"/>
        </w:rPr>
      </w:pPr>
      <w:r w:rsidRPr="002717E5">
        <w:rPr>
          <w:color w:val="000000"/>
          <w:szCs w:val="24"/>
        </w:rPr>
        <w:t>Diese verschiedenen Änderungen durch verschiedene Entwickler konnten später zusammengeführt werden, ohne dass die Arbeit des Anderen dadurch verloren ging.</w:t>
      </w:r>
    </w:p>
    <w:p w14:paraId="0A137B6F" w14:textId="77777777" w:rsidR="002717E5" w:rsidRDefault="002717E5" w:rsidP="002717E5">
      <w:pPr>
        <w:rPr>
          <w:szCs w:val="24"/>
        </w:rPr>
      </w:pPr>
      <w:r w:rsidRPr="002717E5">
        <w:rPr>
          <w:color w:val="000000"/>
          <w:szCs w:val="24"/>
        </w:rPr>
        <w:t>Der einzige Konflikt bestand in dem Fall das Zwei verschiedene Entwickler dieselbe Zeile bearbeiten wollten. In diesem Fall wurden auf beide Veränd</w:t>
      </w:r>
      <w:r w:rsidRPr="002717E5">
        <w:rPr>
          <w:color w:val="000000"/>
          <w:szCs w:val="24"/>
        </w:rPr>
        <w:t>e</w:t>
      </w:r>
      <w:r w:rsidRPr="002717E5">
        <w:rPr>
          <w:color w:val="000000"/>
          <w:szCs w:val="24"/>
        </w:rPr>
        <w:t>rungen hingewiesen und es musste sich für eine Veränderung entschieden werden.</w:t>
      </w:r>
      <w:bookmarkEnd w:id="61"/>
      <w:r>
        <w:rPr>
          <w:rStyle w:val="Funotenzeichen"/>
        </w:rPr>
        <w:footnoteReference w:id="18"/>
      </w:r>
    </w:p>
    <w:p w14:paraId="28731908" w14:textId="77777777" w:rsidR="00053F13" w:rsidRDefault="00053F13" w:rsidP="00053F13">
      <w:pPr>
        <w:pStyle w:val="berschrift3"/>
      </w:pPr>
      <w:bookmarkStart w:id="63" w:name="_Toc488923936"/>
      <w:r>
        <w:t>SVN</w:t>
      </w:r>
      <w:bookmarkEnd w:id="63"/>
    </w:p>
    <w:p w14:paraId="62941B3A" w14:textId="77777777" w:rsidR="000666D1" w:rsidRDefault="000666D1" w:rsidP="000666D1"/>
    <w:p w14:paraId="66E5594F" w14:textId="77777777" w:rsidR="00323DE6" w:rsidRDefault="00323DE6" w:rsidP="000666D1">
      <w:pPr>
        <w:rPr>
          <w:color w:val="000000"/>
          <w:szCs w:val="24"/>
        </w:rPr>
      </w:pPr>
      <w:bookmarkStart w:id="64" w:name="_CTVK001abf0a4c58ab6415e863e7a5584eeec11"/>
      <w:bookmarkStart w:id="65" w:name="_CTVK0018d08c964fd62431f8f8fc9eeaeddecee"/>
      <w:r w:rsidRPr="00323DE6">
        <w:rPr>
          <w:color w:val="000000"/>
          <w:szCs w:val="24"/>
        </w:rPr>
        <w:lastRenderedPageBreak/>
        <w:t>Subversion ist ein zentrales Versionsverwaltungssystem und basiert auf e</w:t>
      </w:r>
      <w:r w:rsidRPr="00323DE6">
        <w:rPr>
          <w:color w:val="000000"/>
          <w:szCs w:val="24"/>
        </w:rPr>
        <w:t>i</w:t>
      </w:r>
      <w:r w:rsidRPr="00323DE6">
        <w:rPr>
          <w:color w:val="000000"/>
          <w:szCs w:val="24"/>
        </w:rPr>
        <w:t>ner Client- Server-Architektur.</w:t>
      </w:r>
      <w:bookmarkEnd w:id="64"/>
      <w:r>
        <w:rPr>
          <w:rStyle w:val="Funotenzeichen"/>
        </w:rPr>
        <w:footnoteReference w:id="19"/>
      </w:r>
    </w:p>
    <w:p w14:paraId="07A0125B" w14:textId="77777777" w:rsidR="002717E5" w:rsidRDefault="002717E5" w:rsidP="000666D1">
      <w:pPr>
        <w:rPr>
          <w:color w:val="000000"/>
          <w:szCs w:val="24"/>
        </w:rPr>
      </w:pPr>
      <w:bookmarkStart w:id="67" w:name="_CTVK0028d08c964fd62431f8f8fc9eeaeddecee"/>
      <w:r w:rsidRPr="002717E5">
        <w:rPr>
          <w:color w:val="000000"/>
          <w:szCs w:val="24"/>
        </w:rPr>
        <w:t>Typischerweise entstand Subversion aus den Mängeln und Fehlern, die bei CVS ausgemacht wurden. Der Unterschied zum Vorgänger bestand darin, dass Änderungen direkt gespeichert wurden und der Umgang mit den ve</w:t>
      </w:r>
      <w:r w:rsidRPr="002717E5">
        <w:rPr>
          <w:color w:val="000000"/>
          <w:szCs w:val="24"/>
        </w:rPr>
        <w:t>r</w:t>
      </w:r>
      <w:r w:rsidRPr="002717E5">
        <w:rPr>
          <w:color w:val="000000"/>
          <w:szCs w:val="24"/>
        </w:rPr>
        <w:t>schiedenen Entwicklungszweigen sichtbar besser zu handhaben war.</w:t>
      </w:r>
      <w:r w:rsidRPr="002717E5">
        <w:rPr>
          <w:color w:val="000000"/>
          <w:szCs w:val="24"/>
        </w:rPr>
        <w:br/>
        <w:t>Aufgrund dessen wurde Subversion nach seiner Vorstellung im Jahre 2001 schnell zu einer der beliebtesten Versionsverwaltungen in der Softwareg</w:t>
      </w:r>
      <w:r w:rsidRPr="002717E5">
        <w:rPr>
          <w:color w:val="000000"/>
          <w:szCs w:val="24"/>
        </w:rPr>
        <w:t>e</w:t>
      </w:r>
      <w:r w:rsidRPr="002717E5">
        <w:rPr>
          <w:color w:val="000000"/>
          <w:szCs w:val="24"/>
        </w:rPr>
        <w:t>meinde.</w:t>
      </w:r>
      <w:bookmarkEnd w:id="67"/>
      <w:r>
        <w:rPr>
          <w:rStyle w:val="Funotenzeichen"/>
        </w:rPr>
        <w:footnoteReference w:id="20"/>
      </w:r>
    </w:p>
    <w:bookmarkEnd w:id="65"/>
    <w:p w14:paraId="22ECDAB1" w14:textId="77777777" w:rsidR="00321812" w:rsidRDefault="00321812" w:rsidP="000666D1">
      <w:r>
        <w:rPr>
          <w:szCs w:val="24"/>
        </w:rPr>
        <w:t xml:space="preserve">Die wohl bekannteste und gängigste Versionsverwaltung unserer Zeit ist die Software </w:t>
      </w:r>
      <w:proofErr w:type="spellStart"/>
      <w:r>
        <w:rPr>
          <w:szCs w:val="24"/>
        </w:rPr>
        <w:t>Git</w:t>
      </w:r>
      <w:proofErr w:type="spellEnd"/>
      <w:r>
        <w:rPr>
          <w:szCs w:val="24"/>
        </w:rPr>
        <w:t>, welche</w:t>
      </w:r>
      <w:r w:rsidR="00323DE6">
        <w:rPr>
          <w:szCs w:val="24"/>
        </w:rPr>
        <w:t>s</w:t>
      </w:r>
      <w:r>
        <w:rPr>
          <w:szCs w:val="24"/>
        </w:rPr>
        <w:t xml:space="preserve"> nach Subversion entstanden ist und das eigentliche Thema dieser Arbeit ist. Auf diese</w:t>
      </w:r>
      <w:r w:rsidR="00FD68CF">
        <w:rPr>
          <w:szCs w:val="24"/>
        </w:rPr>
        <w:t xml:space="preserve"> Software</w:t>
      </w:r>
      <w:r>
        <w:rPr>
          <w:szCs w:val="24"/>
        </w:rPr>
        <w:t xml:space="preserve"> wird in Kapitel 3 näher eing</w:t>
      </w:r>
      <w:r>
        <w:rPr>
          <w:szCs w:val="24"/>
        </w:rPr>
        <w:t>e</w:t>
      </w:r>
      <w:r>
        <w:rPr>
          <w:szCs w:val="24"/>
        </w:rPr>
        <w:t>gangen und ist dementsprechend an dieser Stelle nicht aufgeführt.</w:t>
      </w:r>
    </w:p>
    <w:p w14:paraId="738E8387" w14:textId="77777777" w:rsidR="00677DE0" w:rsidRDefault="00677DE0" w:rsidP="00677DE0">
      <w:pPr>
        <w:pStyle w:val="berschrift2"/>
      </w:pPr>
      <w:bookmarkStart w:id="69" w:name="_Toc488923937"/>
      <w:r>
        <w:t>Bekannte Versionsverwaltungssysteme</w:t>
      </w:r>
      <w:bookmarkEnd w:id="69"/>
    </w:p>
    <w:p w14:paraId="3D58B9F8" w14:textId="77777777" w:rsidR="007F6F10" w:rsidRDefault="007F6F10" w:rsidP="007F6F10"/>
    <w:p w14:paraId="0FE3368A" w14:textId="77777777" w:rsidR="007F6F10" w:rsidRDefault="007F6F10" w:rsidP="007F6F10">
      <w:r>
        <w:t>Wie schon bei der Geschicht</w:t>
      </w:r>
      <w:r w:rsidR="007542BD">
        <w:t>e der Versionsverwaltungs</w:t>
      </w:r>
      <w:r w:rsidR="0026372E">
        <w:t>s</w:t>
      </w:r>
      <w:r w:rsidR="007542BD">
        <w:t xml:space="preserve">ysteme, </w:t>
      </w:r>
      <w:r>
        <w:t xml:space="preserve">würde eine ausführliche </w:t>
      </w:r>
      <w:r w:rsidR="00321812">
        <w:t>Aufführung aller vorhandenen Systeme den Rahmen dieser A</w:t>
      </w:r>
      <w:r w:rsidR="00321812">
        <w:t>r</w:t>
      </w:r>
      <w:r w:rsidR="00321812">
        <w:t>beit sprengen, da im Laufe der Zeit viele Open-Source-Produkte, sowie auch viele proprietäre Software durch bekannte Unternehmen</w:t>
      </w:r>
      <w:r w:rsidR="007542BD">
        <w:t>,</w:t>
      </w:r>
      <w:r w:rsidR="00321812">
        <w:t xml:space="preserve"> entwickelt worden sind.</w:t>
      </w:r>
    </w:p>
    <w:p w14:paraId="1AAFFEA3" w14:textId="77777777" w:rsidR="00FD68CF" w:rsidRDefault="00FD68CF" w:rsidP="00FD68CF">
      <w:r>
        <w:t>Folglich werden zwei der bekanntesten Programme aus dem Bereich der Versionskontro</w:t>
      </w:r>
      <w:r w:rsidR="00ED71B6">
        <w:t>lle aufgeführt, welche vor der E</w:t>
      </w:r>
      <w:r>
        <w:t xml:space="preserve">xistenz von </w:t>
      </w:r>
      <w:proofErr w:type="spellStart"/>
      <w:r>
        <w:t>Git</w:t>
      </w:r>
      <w:proofErr w:type="spellEnd"/>
      <w:r>
        <w:t xml:space="preserve"> die wah</w:t>
      </w:r>
      <w:r>
        <w:t>r</w:t>
      </w:r>
      <w:r>
        <w:t>scheinlich gängigsten in diesem Bereich waren und auch heute noch teilwe</w:t>
      </w:r>
      <w:r>
        <w:t>i</w:t>
      </w:r>
      <w:r>
        <w:t>se verwendet werden.</w:t>
      </w:r>
    </w:p>
    <w:p w14:paraId="6CC87706" w14:textId="77777777" w:rsidR="00677DE0" w:rsidRDefault="00677DE0" w:rsidP="00FD68CF">
      <w:pPr>
        <w:pStyle w:val="berschrift3"/>
      </w:pPr>
      <w:bookmarkStart w:id="70" w:name="_Toc488923938"/>
      <w:r>
        <w:t>CVS</w:t>
      </w:r>
      <w:bookmarkEnd w:id="70"/>
    </w:p>
    <w:p w14:paraId="618B09C7" w14:textId="77777777" w:rsidR="007542BD" w:rsidRDefault="007542BD" w:rsidP="007542BD"/>
    <w:p w14:paraId="2E030703" w14:textId="77777777" w:rsidR="003C21F4" w:rsidRDefault="003C21F4" w:rsidP="007542BD">
      <w:pPr>
        <w:rPr>
          <w:szCs w:val="24"/>
        </w:rPr>
      </w:pPr>
      <w:bookmarkStart w:id="71" w:name="_CTVK0018f82b3e217a24a57b785d657d830c318"/>
      <w:bookmarkStart w:id="72" w:name="_CTVK00192af9bbc64884f319c2ce9c5726520ff"/>
      <w:bookmarkStart w:id="73" w:name="_CTVK0016ccb7b5d20e14d43856089bdd61a499d"/>
      <w:r w:rsidRPr="003C21F4">
        <w:rPr>
          <w:szCs w:val="24"/>
        </w:rPr>
        <w:t xml:space="preserve">Obwohl es heutzutage nicht mehr weiterentwickelt wird, gilt das </w:t>
      </w:r>
      <w:proofErr w:type="spellStart"/>
      <w:r w:rsidRPr="003C21F4">
        <w:rPr>
          <w:szCs w:val="24"/>
        </w:rPr>
        <w:t>Concurrent</w:t>
      </w:r>
      <w:proofErr w:type="spellEnd"/>
      <w:r w:rsidRPr="003C21F4">
        <w:rPr>
          <w:szCs w:val="24"/>
        </w:rPr>
        <w:t xml:space="preserve"> Versions System als </w:t>
      </w:r>
      <w:r w:rsidRPr="003C21F4">
        <w:rPr>
          <w:i/>
          <w:szCs w:val="24"/>
        </w:rPr>
        <w:t xml:space="preserve">das </w:t>
      </w:r>
      <w:r w:rsidRPr="003C21F4">
        <w:rPr>
          <w:szCs w:val="24"/>
        </w:rPr>
        <w:t xml:space="preserve">klassische Versionskontrollsystem. Die Verwaltung </w:t>
      </w:r>
      <w:r w:rsidRPr="003C21F4">
        <w:rPr>
          <w:szCs w:val="24"/>
        </w:rPr>
        <w:lastRenderedPageBreak/>
        <w:t>läuft entweder lokal über den eigenen Rechner oder über einen Webserver. Das CVS wurde ursprünglich als ein reines Kommandozeilen-Programm entwickelt. Später kam aber auch eine Benutzeroberfläche hinzu.</w:t>
      </w:r>
      <w:bookmarkEnd w:id="71"/>
      <w:r>
        <w:rPr>
          <w:rStyle w:val="Funotenzeichen"/>
        </w:rPr>
        <w:footnoteReference w:id="21"/>
      </w:r>
    </w:p>
    <w:p w14:paraId="4530D143" w14:textId="77777777" w:rsidR="002717E5" w:rsidRDefault="002717E5" w:rsidP="007542BD">
      <w:pPr>
        <w:rPr>
          <w:szCs w:val="24"/>
        </w:rPr>
      </w:pPr>
      <w:bookmarkStart w:id="75" w:name="_CTVK00292af9bbc64884f319c2ce9c5726520ff"/>
      <w:r w:rsidRPr="002717E5">
        <w:rPr>
          <w:szCs w:val="24"/>
        </w:rPr>
        <w:t>Ein wichtiger Aspekt bei CVS ist die Verankerung in der Open-Source-Gemeinde. Die Software kann ohne den Anspruch auf Lizenzen frei im Inte</w:t>
      </w:r>
      <w:r w:rsidRPr="002717E5">
        <w:rPr>
          <w:szCs w:val="24"/>
        </w:rPr>
        <w:t>r</w:t>
      </w:r>
      <w:r w:rsidRPr="002717E5">
        <w:rPr>
          <w:szCs w:val="24"/>
        </w:rPr>
        <w:t>net erhalten werden. Wie schon weiter oben erwähnt, ist es historisch als der Nachfolger des Revision Control Systems anzusehen.</w:t>
      </w:r>
      <w:bookmarkEnd w:id="75"/>
      <w:r>
        <w:rPr>
          <w:rStyle w:val="Funotenzeichen"/>
        </w:rPr>
        <w:footnoteReference w:id="22"/>
      </w:r>
    </w:p>
    <w:p w14:paraId="7CD8C2A4" w14:textId="77777777" w:rsidR="007E6494" w:rsidRDefault="007E6494" w:rsidP="007542BD">
      <w:pPr>
        <w:rPr>
          <w:szCs w:val="24"/>
        </w:rPr>
      </w:pPr>
      <w:bookmarkStart w:id="77" w:name="_CTVK0026ccb7b5d20e14d43856089bdd61a499d"/>
      <w:bookmarkStart w:id="78" w:name="_CTVK001934f15183109483c8b2f2a93cb944a82"/>
      <w:bookmarkEnd w:id="72"/>
      <w:r w:rsidRPr="007E6494">
        <w:rPr>
          <w:szCs w:val="24"/>
        </w:rPr>
        <w:t>Das Repository verhält sich hier wie ein Dateiserver mit einem Verzeichni</w:t>
      </w:r>
      <w:r w:rsidRPr="007E6494">
        <w:rPr>
          <w:szCs w:val="24"/>
        </w:rPr>
        <w:t>s</w:t>
      </w:r>
      <w:r w:rsidRPr="007E6494">
        <w:rPr>
          <w:szCs w:val="24"/>
        </w:rPr>
        <w:t>baum als Inhalt. Ein Verzeichnis für die allgemeine Bedienung und eines für jedes angelegte Projekt. Jede Datei wird in das entsprechend zugehörige Verzeichnis abgelegt. Zusätzlich enthalten die Verzeichnisse Informationen, welche die Unterschiede zu den Vorgängerversionen aufweisen sowie eine Zeitangabe wann die Datei geändert worden ist. Darüber hinaus ist es mö</w:t>
      </w:r>
      <w:r w:rsidRPr="007E6494">
        <w:rPr>
          <w:szCs w:val="24"/>
        </w:rPr>
        <w:t>g</w:t>
      </w:r>
      <w:r w:rsidRPr="007E6494">
        <w:rPr>
          <w:szCs w:val="24"/>
        </w:rPr>
        <w:t>lich für jede Version Kommentare zu hinterlassen.</w:t>
      </w:r>
      <w:bookmarkEnd w:id="77"/>
      <w:r>
        <w:rPr>
          <w:rStyle w:val="Funotenzeichen"/>
        </w:rPr>
        <w:footnoteReference w:id="23"/>
      </w:r>
    </w:p>
    <w:p w14:paraId="22AFFC79" w14:textId="77777777" w:rsidR="007E6494" w:rsidRDefault="007E6494" w:rsidP="007542BD">
      <w:pPr>
        <w:rPr>
          <w:szCs w:val="24"/>
        </w:rPr>
      </w:pPr>
      <w:bookmarkStart w:id="80" w:name="_CTVK002934f15183109483c8b2f2a93cb944a82"/>
      <w:r w:rsidRPr="007E6494">
        <w:rPr>
          <w:szCs w:val="24"/>
        </w:rPr>
        <w:t>Von der Nutzung dieser Software ist heutzutage allerdings abzuraten, da es inzwischen sehr veraltet ist und neuere Systeme existieren. Diese weisen in vielen Bereichen Verbesserungen auf, sowohl in Anwenderfreundlichkeit als auch in grundlegenden Funktionalitäten.</w:t>
      </w:r>
      <w:bookmarkEnd w:id="80"/>
      <w:r>
        <w:rPr>
          <w:rStyle w:val="Funotenzeichen"/>
        </w:rPr>
        <w:footnoteReference w:id="24"/>
      </w:r>
    </w:p>
    <w:p w14:paraId="54758134" w14:textId="77777777" w:rsidR="00677DE0" w:rsidRDefault="00677DE0" w:rsidP="00677DE0">
      <w:pPr>
        <w:pStyle w:val="berschrift3"/>
      </w:pPr>
      <w:bookmarkStart w:id="82" w:name="_Toc488923939"/>
      <w:bookmarkEnd w:id="73"/>
      <w:bookmarkEnd w:id="78"/>
      <w:r>
        <w:t>SVN</w:t>
      </w:r>
      <w:bookmarkEnd w:id="82"/>
    </w:p>
    <w:p w14:paraId="3AEA7A2A" w14:textId="77777777" w:rsidR="00995A9F" w:rsidRDefault="00995A9F" w:rsidP="00995A9F"/>
    <w:p w14:paraId="505D61AB" w14:textId="77777777" w:rsidR="00D52F76" w:rsidRDefault="00D52F76" w:rsidP="00995A9F">
      <w:pPr>
        <w:rPr>
          <w:szCs w:val="24"/>
        </w:rPr>
      </w:pPr>
      <w:bookmarkStart w:id="83" w:name="_CTVK0016b5cc73af0f743fc92a6983482e7cf7e"/>
      <w:r w:rsidRPr="00D52F76">
        <w:rPr>
          <w:szCs w:val="24"/>
        </w:rPr>
        <w:t>Apache Subversion gilt als der Quasi-Nachfolger von CVS.</w:t>
      </w:r>
      <w:bookmarkEnd w:id="83"/>
      <w:r>
        <w:rPr>
          <w:rStyle w:val="Funotenzeichen"/>
        </w:rPr>
        <w:footnoteReference w:id="25"/>
      </w:r>
      <w:r w:rsidRPr="00D52F76">
        <w:t xml:space="preserve"> </w:t>
      </w:r>
      <w:bookmarkStart w:id="85" w:name="_CTVK00131787d16fd504b7687f5ca923277737a"/>
      <w:bookmarkStart w:id="86" w:name="_CTVK001f09fe005d1d34d7aa393836aa76f77a3"/>
      <w:r w:rsidRPr="00D52F76">
        <w:rPr>
          <w:szCs w:val="24"/>
        </w:rPr>
        <w:t>Da Subversion ein zentrales Versionsverwaltungssystem ist, wird das Repository auf einem zentralen Server gespeichert. Der wesentliche Unterschied zu verteilten Ve</w:t>
      </w:r>
      <w:r w:rsidRPr="00D52F76">
        <w:rPr>
          <w:szCs w:val="24"/>
        </w:rPr>
        <w:t>r</w:t>
      </w:r>
      <w:r w:rsidRPr="00D52F76">
        <w:rPr>
          <w:szCs w:val="24"/>
        </w:rPr>
        <w:t xml:space="preserve">sionskontrollsystemen wie z.B. zu </w:t>
      </w:r>
      <w:proofErr w:type="spellStart"/>
      <w:r w:rsidRPr="00D52F76">
        <w:rPr>
          <w:szCs w:val="24"/>
        </w:rPr>
        <w:t>Git</w:t>
      </w:r>
      <w:proofErr w:type="spellEnd"/>
      <w:r w:rsidRPr="00D52F76">
        <w:rPr>
          <w:szCs w:val="24"/>
        </w:rPr>
        <w:t xml:space="preserve"> liegt darin, dass die gesamte Historie auf dem Server gespeichert und auch nur dort benötigt wird. Es ist nicht no</w:t>
      </w:r>
      <w:r w:rsidRPr="00D52F76">
        <w:rPr>
          <w:szCs w:val="24"/>
        </w:rPr>
        <w:t>t</w:t>
      </w:r>
      <w:r w:rsidRPr="00D52F76">
        <w:rPr>
          <w:szCs w:val="24"/>
        </w:rPr>
        <w:lastRenderedPageBreak/>
        <w:t xml:space="preserve">wendig das Repository zu klonen oder zu kopieren um damit arbeiten zu können. Das Arbeitsverzeichnis kann mit einem </w:t>
      </w:r>
      <w:proofErr w:type="spellStart"/>
      <w:r w:rsidRPr="00D52F76">
        <w:rPr>
          <w:szCs w:val="24"/>
        </w:rPr>
        <w:t>Checkout</w:t>
      </w:r>
      <w:proofErr w:type="spellEnd"/>
      <w:r w:rsidRPr="00D52F76">
        <w:rPr>
          <w:szCs w:val="24"/>
        </w:rPr>
        <w:t xml:space="preserve"> direkt vom Server erstellt werden.</w:t>
      </w:r>
      <w:bookmarkEnd w:id="85"/>
      <w:r>
        <w:rPr>
          <w:rStyle w:val="Funotenzeichen"/>
        </w:rPr>
        <w:footnoteReference w:id="26"/>
      </w:r>
    </w:p>
    <w:p w14:paraId="2978B0BE" w14:textId="35D39A7A" w:rsidR="00E57780" w:rsidRDefault="00E57780" w:rsidP="00995A9F">
      <w:bookmarkStart w:id="88" w:name="_CTVK002f09fe005d1d34d7aa393836aa76f77a3"/>
      <w:r w:rsidRPr="00E57780">
        <w:rPr>
          <w:szCs w:val="24"/>
        </w:rPr>
        <w:t>Der Vorteil hierbei ist, das</w:t>
      </w:r>
      <w:r w:rsidR="00D22A44">
        <w:rPr>
          <w:szCs w:val="24"/>
        </w:rPr>
        <w:t xml:space="preserve">s bei großen </w:t>
      </w:r>
      <w:r w:rsidR="00AE3851">
        <w:rPr>
          <w:szCs w:val="24"/>
        </w:rPr>
        <w:t>Repositorien</w:t>
      </w:r>
      <w:r w:rsidRPr="00E57780">
        <w:rPr>
          <w:szCs w:val="24"/>
        </w:rPr>
        <w:t xml:space="preserve"> ein </w:t>
      </w:r>
      <w:proofErr w:type="spellStart"/>
      <w:r w:rsidRPr="00E57780">
        <w:rPr>
          <w:szCs w:val="24"/>
        </w:rPr>
        <w:t>Checkout</w:t>
      </w:r>
      <w:proofErr w:type="spellEnd"/>
      <w:r w:rsidRPr="00E57780">
        <w:rPr>
          <w:szCs w:val="24"/>
        </w:rPr>
        <w:t xml:space="preserve"> schneller ausgeführt werden kann, da immer nur ein einziger Zustand des Projektes von dem Client übernommen werden muss. Auch wird dadurch weniger Speicherplatz auf dem Client beansprucht und sobald das Projekt auf dem Server abgelegt wird, steht es allen Client</w:t>
      </w:r>
      <w:r w:rsidR="00ED209A">
        <w:rPr>
          <w:szCs w:val="24"/>
        </w:rPr>
        <w:t>s</w:t>
      </w:r>
      <w:r w:rsidRPr="00E57780">
        <w:rPr>
          <w:szCs w:val="24"/>
        </w:rPr>
        <w:t xml:space="preserve"> mit Serververbindung zur Verf</w:t>
      </w:r>
      <w:r w:rsidRPr="00E57780">
        <w:rPr>
          <w:szCs w:val="24"/>
        </w:rPr>
        <w:t>ü</w:t>
      </w:r>
      <w:r w:rsidRPr="00E57780">
        <w:rPr>
          <w:szCs w:val="24"/>
        </w:rPr>
        <w:t>gung.</w:t>
      </w:r>
      <w:bookmarkEnd w:id="88"/>
      <w:r>
        <w:rPr>
          <w:rStyle w:val="Funotenzeichen"/>
        </w:rPr>
        <w:footnoteReference w:id="27"/>
      </w:r>
    </w:p>
    <w:p w14:paraId="162137C7" w14:textId="77777777" w:rsidR="001954A5" w:rsidRDefault="001954A5" w:rsidP="00995A9F">
      <w:bookmarkStart w:id="90" w:name="_CTVK001803df3acbbf4451287e3541484590896"/>
      <w:bookmarkEnd w:id="86"/>
      <w:r w:rsidRPr="001954A5">
        <w:rPr>
          <w:szCs w:val="24"/>
        </w:rPr>
        <w:t xml:space="preserve">Nachteile dieser zentralen Architektur können jedoch sein das ein </w:t>
      </w:r>
      <w:commentRangeStart w:id="91"/>
      <w:r w:rsidRPr="001954A5">
        <w:rPr>
          <w:szCs w:val="24"/>
        </w:rPr>
        <w:t xml:space="preserve">Commit </w:t>
      </w:r>
      <w:commentRangeEnd w:id="91"/>
      <w:r w:rsidR="00ED209A">
        <w:rPr>
          <w:rStyle w:val="Kommentarzeichen"/>
        </w:rPr>
        <w:commentReference w:id="91"/>
      </w:r>
      <w:r w:rsidRPr="001954A5">
        <w:rPr>
          <w:szCs w:val="24"/>
        </w:rPr>
        <w:t>fehlschlagen kann, wenn das Netzwerk nicht verfügbar oder der Server of</w:t>
      </w:r>
      <w:r w:rsidRPr="001954A5">
        <w:rPr>
          <w:szCs w:val="24"/>
        </w:rPr>
        <w:t>f</w:t>
      </w:r>
      <w:r w:rsidRPr="001954A5">
        <w:rPr>
          <w:szCs w:val="24"/>
        </w:rPr>
        <w:t>line ist. Änderungen, welche evtl</w:t>
      </w:r>
      <w:r w:rsidR="008B458C">
        <w:rPr>
          <w:szCs w:val="24"/>
        </w:rPr>
        <w:t>.</w:t>
      </w:r>
      <w:r w:rsidRPr="001954A5">
        <w:rPr>
          <w:szCs w:val="24"/>
        </w:rPr>
        <w:t xml:space="preserve"> erst getestet werden sollten, können nicht gemacht werden, bis das Repository wieder erreichbar ist.</w:t>
      </w:r>
      <w:bookmarkEnd w:id="90"/>
      <w:r>
        <w:rPr>
          <w:rStyle w:val="Funotenzeichen"/>
        </w:rPr>
        <w:footnoteReference w:id="28"/>
      </w:r>
    </w:p>
    <w:p w14:paraId="13657D1A" w14:textId="77777777" w:rsidR="00D50687" w:rsidRDefault="00A72C64" w:rsidP="00995A9F">
      <w:pPr>
        <w:rPr>
          <w:szCs w:val="24"/>
        </w:rPr>
      </w:pPr>
      <w:bookmarkStart w:id="93" w:name="_CTVK0017448da1863bb462cb00f26da68615901"/>
      <w:bookmarkStart w:id="94" w:name="_CTVK001233f62b623c648ac8623432c0f4c5ab9"/>
      <w:r w:rsidRPr="00A72C64">
        <w:rPr>
          <w:szCs w:val="24"/>
        </w:rPr>
        <w:t xml:space="preserve">Ein wichtiger Unterschied zwischen SVN und CVS ist der, dass bei SVN auch ganze Verzeichnisse </w:t>
      </w:r>
      <w:proofErr w:type="spellStart"/>
      <w:r w:rsidRPr="00A72C64">
        <w:rPr>
          <w:szCs w:val="24"/>
        </w:rPr>
        <w:t>versioniert</w:t>
      </w:r>
      <w:proofErr w:type="spellEnd"/>
      <w:r w:rsidRPr="00A72C64">
        <w:rPr>
          <w:szCs w:val="24"/>
        </w:rPr>
        <w:t xml:space="preserve"> werden können.</w:t>
      </w:r>
      <w:bookmarkEnd w:id="93"/>
      <w:r>
        <w:rPr>
          <w:rStyle w:val="Funotenzeichen"/>
        </w:rPr>
        <w:footnoteReference w:id="29"/>
      </w:r>
      <w:r w:rsidRPr="00A72C64">
        <w:t xml:space="preserve"> </w:t>
      </w:r>
      <w:bookmarkStart w:id="96" w:name="_CTVK001eaf83f2de89b41138ddf7b57e4faec04"/>
      <w:r w:rsidR="005A49C0" w:rsidRPr="005A49C0">
        <w:rPr>
          <w:szCs w:val="24"/>
        </w:rPr>
        <w:t>Dabei werden immer nur die Unterschiede zwischen den Dateien übertragen.</w:t>
      </w:r>
      <w:bookmarkEnd w:id="96"/>
      <w:r w:rsidR="005A49C0">
        <w:rPr>
          <w:rStyle w:val="Funotenzeichen"/>
        </w:rPr>
        <w:footnoteReference w:id="30"/>
      </w:r>
      <w:r w:rsidR="005A49C0" w:rsidRPr="005A49C0">
        <w:t xml:space="preserve"> </w:t>
      </w:r>
      <w:r w:rsidR="000A3CD5" w:rsidRPr="005A49C0">
        <w:t>A</w:t>
      </w:r>
      <w:r w:rsidR="000A3CD5" w:rsidRPr="000A3CD5">
        <w:rPr>
          <w:szCs w:val="24"/>
        </w:rPr>
        <w:t>uch wenn nur einzelne Dateien geändert wur</w:t>
      </w:r>
      <w:r w:rsidR="005A49C0">
        <w:rPr>
          <w:szCs w:val="24"/>
        </w:rPr>
        <w:t>den</w:t>
      </w:r>
      <w:r w:rsidR="000A3CD5" w:rsidRPr="000A3CD5">
        <w:rPr>
          <w:szCs w:val="24"/>
        </w:rPr>
        <w:t>, beziehen sich die Revisionen immer auf das gesamte Repository. Die Nummerierung der einzelnen Revisionen e</w:t>
      </w:r>
      <w:r w:rsidR="000A3CD5" w:rsidRPr="000A3CD5">
        <w:rPr>
          <w:szCs w:val="24"/>
        </w:rPr>
        <w:t>r</w:t>
      </w:r>
      <w:r w:rsidR="000A3CD5" w:rsidRPr="000A3CD5">
        <w:rPr>
          <w:szCs w:val="24"/>
        </w:rPr>
        <w:t>folgt aufsteigend und beginnt bei 0</w:t>
      </w:r>
      <w:bookmarkStart w:id="98" w:name="_CTVK0013fb36364944c4754bd68c687ce8b9410"/>
      <w:r w:rsidR="00B74346">
        <w:rPr>
          <w:szCs w:val="24"/>
        </w:rPr>
        <w:t xml:space="preserve">. </w:t>
      </w:r>
      <w:bookmarkStart w:id="99" w:name="_CTVK001cec482656d264a6790e7b6d8e5215c95"/>
      <w:r w:rsidR="00B74346">
        <w:rPr>
          <w:szCs w:val="24"/>
        </w:rPr>
        <w:t>Jedes M</w:t>
      </w:r>
      <w:r w:rsidR="00B74346" w:rsidRPr="00B74346">
        <w:rPr>
          <w:szCs w:val="24"/>
        </w:rPr>
        <w:t xml:space="preserve">al, wenn eine Änderung an das Repository übermittelt wird, zählt die Anzahl der Revision des gesamten Repository um eins hoch. Dies vereinfacht die Wiederherstellung von älteren Ständen, da nun </w:t>
      </w:r>
      <w:r w:rsidR="00AC244E">
        <w:rPr>
          <w:szCs w:val="24"/>
        </w:rPr>
        <w:t xml:space="preserve">zu </w:t>
      </w:r>
      <w:r w:rsidR="00B74346" w:rsidRPr="00B74346">
        <w:rPr>
          <w:szCs w:val="24"/>
        </w:rPr>
        <w:t>jedem Zeitpunkt eine genaue Revision zugeordnet we</w:t>
      </w:r>
      <w:r w:rsidR="00B74346" w:rsidRPr="00B74346">
        <w:rPr>
          <w:szCs w:val="24"/>
        </w:rPr>
        <w:t>r</w:t>
      </w:r>
      <w:r w:rsidR="00B74346" w:rsidRPr="00B74346">
        <w:rPr>
          <w:szCs w:val="24"/>
        </w:rPr>
        <w:t>den kann.</w:t>
      </w:r>
      <w:bookmarkEnd w:id="99"/>
      <w:r w:rsidR="00B74346">
        <w:rPr>
          <w:rStyle w:val="Funotenzeichen"/>
        </w:rPr>
        <w:footnoteReference w:id="31"/>
      </w:r>
      <w:r w:rsidR="00B74346" w:rsidRPr="00B74346">
        <w:t xml:space="preserve"> </w:t>
      </w:r>
      <w:bookmarkStart w:id="101" w:name="_CTVK0023fb36364944c4754bd68c687ce8b9410"/>
      <w:bookmarkEnd w:id="98"/>
      <w:r w:rsidR="005A49C0" w:rsidRPr="005A49C0">
        <w:rPr>
          <w:szCs w:val="24"/>
        </w:rPr>
        <w:t>SVN erlaubt das Verschieben und Umbenennen von Dateien.</w:t>
      </w:r>
      <w:bookmarkEnd w:id="101"/>
      <w:r w:rsidR="005A49C0">
        <w:rPr>
          <w:rStyle w:val="Funotenzeichen"/>
        </w:rPr>
        <w:footnoteReference w:id="32"/>
      </w:r>
      <w:r w:rsidR="005A49C0" w:rsidRPr="005A49C0">
        <w:t xml:space="preserve"> </w:t>
      </w:r>
      <w:r w:rsidR="000A3CD5" w:rsidRPr="005A49C0">
        <w:t>A</w:t>
      </w:r>
      <w:r w:rsidR="000A3CD5" w:rsidRPr="000A3CD5">
        <w:rPr>
          <w:szCs w:val="24"/>
        </w:rPr>
        <w:t xml:space="preserve">uch können gelöschte Dateien mühelos wiederhergestellt werden, da die </w:t>
      </w:r>
      <w:r w:rsidR="000A3CD5" w:rsidRPr="000A3CD5">
        <w:rPr>
          <w:szCs w:val="24"/>
        </w:rPr>
        <w:lastRenderedPageBreak/>
        <w:t>Versionsgeschichte erhalten bleibt.</w:t>
      </w:r>
      <w:r w:rsidR="000A3CD5">
        <w:rPr>
          <w:szCs w:val="24"/>
        </w:rPr>
        <w:br/>
      </w:r>
      <w:r w:rsidR="000A3CD5" w:rsidRPr="000A3CD5">
        <w:rPr>
          <w:szCs w:val="24"/>
        </w:rPr>
        <w:t>Darüber hinaus sind Logdate</w:t>
      </w:r>
      <w:r w:rsidR="00031485">
        <w:rPr>
          <w:szCs w:val="24"/>
        </w:rPr>
        <w:t>ie</w:t>
      </w:r>
      <w:r w:rsidR="000A3CD5" w:rsidRPr="000A3CD5">
        <w:rPr>
          <w:szCs w:val="24"/>
        </w:rPr>
        <w:t>n verschiedener Benutzer sowohl für einzelne Dateien oder Verzeichnisse, als auch für Revisionen abrufbar.</w:t>
      </w:r>
      <w:r w:rsidR="000A3CD5" w:rsidRPr="000A3CD5">
        <w:rPr>
          <w:szCs w:val="24"/>
        </w:rPr>
        <w:br/>
        <w:t>Weitere Merkmale von Subversion sind die Fähigkeit gleichzeitig entwickeln zu können und das Erkennen und Behandeln von Konflikten.</w:t>
      </w:r>
      <w:bookmarkEnd w:id="94"/>
      <w:r w:rsidR="000A3CD5">
        <w:rPr>
          <w:rStyle w:val="Funotenzeichen"/>
        </w:rPr>
        <w:footnoteReference w:id="33"/>
      </w:r>
    </w:p>
    <w:p w14:paraId="377CFD93" w14:textId="77777777" w:rsidR="005E0655" w:rsidRDefault="002F7254" w:rsidP="00995A9F">
      <w:pPr>
        <w:rPr>
          <w:szCs w:val="24"/>
        </w:rPr>
      </w:pPr>
      <w:bookmarkStart w:id="104" w:name="_CTVK001dd95679037ed4569973953194b1033b9"/>
      <w:r w:rsidRPr="002F7254">
        <w:rPr>
          <w:szCs w:val="24"/>
        </w:rPr>
        <w:t>Wie schon bei CVS ist Subversion beim Open-Source-Segment angesiedelt und wird hauptsächlich über eine Kommandozeile bedient. Allerdings wurden auch hier zahlreiche verschiedene grafische Oberflächen für die Bedienung von SVN entwickelt. Die Bedienung zum Vorgänger ist sehr ähnlich. Die er</w:t>
      </w:r>
      <w:r w:rsidRPr="002F7254">
        <w:rPr>
          <w:szCs w:val="24"/>
        </w:rPr>
        <w:t>s</w:t>
      </w:r>
      <w:r w:rsidRPr="002F7254">
        <w:rPr>
          <w:szCs w:val="24"/>
        </w:rPr>
        <w:t xml:space="preserve">te lauffähige Version </w:t>
      </w:r>
      <w:r w:rsidR="00AC244E">
        <w:rPr>
          <w:szCs w:val="24"/>
        </w:rPr>
        <w:t xml:space="preserve">von SVN </w:t>
      </w:r>
      <w:r w:rsidRPr="002F7254">
        <w:rPr>
          <w:szCs w:val="24"/>
        </w:rPr>
        <w:t>wurde Anfang 2004 veröffentlicht.</w:t>
      </w:r>
      <w:bookmarkEnd w:id="104"/>
      <w:r>
        <w:rPr>
          <w:rStyle w:val="Funotenzeichen"/>
        </w:rPr>
        <w:footnoteReference w:id="34"/>
      </w:r>
    </w:p>
    <w:p w14:paraId="5118D3E8" w14:textId="77777777" w:rsidR="002E62AC" w:rsidRDefault="002E62AC" w:rsidP="00995A9F">
      <w:pPr>
        <w:rPr>
          <w:szCs w:val="24"/>
        </w:rPr>
      </w:pPr>
      <w:r w:rsidRPr="002E62AC">
        <w:rPr>
          <w:szCs w:val="24"/>
        </w:rPr>
        <w:t>Bei Subversion unterscheidet man zwischen drei verschiedenen Entwic</w:t>
      </w:r>
      <w:r w:rsidRPr="002E62AC">
        <w:rPr>
          <w:szCs w:val="24"/>
        </w:rPr>
        <w:t>k</w:t>
      </w:r>
      <w:r w:rsidRPr="002E62AC">
        <w:rPr>
          <w:szCs w:val="24"/>
        </w:rPr>
        <w:t xml:space="preserve">lungszweigen. Der erste ist der Hauptentwicklungszweig, welcher auch Trunk genannt wird. Aus diesem Trunk resultieren die Nebenzweige und sind auch bekannt als </w:t>
      </w:r>
      <w:proofErr w:type="spellStart"/>
      <w:r w:rsidRPr="002E62AC">
        <w:rPr>
          <w:szCs w:val="24"/>
        </w:rPr>
        <w:t>Branches</w:t>
      </w:r>
      <w:proofErr w:type="spellEnd"/>
      <w:r w:rsidRPr="002E62AC">
        <w:rPr>
          <w:szCs w:val="24"/>
        </w:rPr>
        <w:t>. Als letztes gibt es die Tags. Diese werden auch als Momentaufnahmen bezeichnet. Sie werden nicht mehr verändert und erwe</w:t>
      </w:r>
      <w:r w:rsidRPr="002E62AC">
        <w:rPr>
          <w:szCs w:val="24"/>
        </w:rPr>
        <w:t>i</w:t>
      </w:r>
      <w:r w:rsidRPr="002E62AC">
        <w:rPr>
          <w:szCs w:val="24"/>
        </w:rPr>
        <w:t>sen sich dann als nützlich, wenn man auf spezielle Versionen zugreifen möchte, ohne die Revisionsnummer zu kennen.</w:t>
      </w:r>
      <w:r>
        <w:rPr>
          <w:rStyle w:val="Funotenzeichen"/>
        </w:rPr>
        <w:footnoteReference w:id="35"/>
      </w:r>
    </w:p>
    <w:p w14:paraId="40864D83" w14:textId="77777777" w:rsidR="002E62AC" w:rsidRDefault="002E62AC" w:rsidP="00995A9F">
      <w:pPr>
        <w:rPr>
          <w:szCs w:val="24"/>
        </w:rPr>
      </w:pPr>
      <w:bookmarkStart w:id="107" w:name="_CTVK00123821d7a746d46398dbf320623e9246d"/>
      <w:bookmarkStart w:id="108" w:name="_CTVK0014459ee2502794575a3f86afc9b656c92"/>
      <w:r w:rsidRPr="002E62AC">
        <w:rPr>
          <w:szCs w:val="24"/>
        </w:rPr>
        <w:t>Eine weitere Besonderheit bei Subversion ist das es abgesehen vom Trunk, zwischen diesen Zweigen technisch gesehen keinen Unterschied gibt. Jeder einzelne dieser Zweige beginnt seine Versionsgeschichte beim Haupten</w:t>
      </w:r>
      <w:r w:rsidRPr="002E62AC">
        <w:rPr>
          <w:szCs w:val="24"/>
        </w:rPr>
        <w:t>t</w:t>
      </w:r>
      <w:r w:rsidRPr="002E62AC">
        <w:rPr>
          <w:szCs w:val="24"/>
        </w:rPr>
        <w:t>wicklungszweig oder bei einem anderen bereits existierenden Nebenzweig. Die Einordnung welcher Zweig was darstellt erfolgt letztendlich über die B</w:t>
      </w:r>
      <w:r w:rsidRPr="002E62AC">
        <w:rPr>
          <w:szCs w:val="24"/>
        </w:rPr>
        <w:t>e</w:t>
      </w:r>
      <w:r w:rsidRPr="002E62AC">
        <w:rPr>
          <w:szCs w:val="24"/>
        </w:rPr>
        <w:t xml:space="preserve">nennung der Verzeichnisse im Repository und </w:t>
      </w:r>
      <w:proofErr w:type="gramStart"/>
      <w:r w:rsidRPr="002E62AC">
        <w:rPr>
          <w:szCs w:val="24"/>
        </w:rPr>
        <w:t>werden</w:t>
      </w:r>
      <w:proofErr w:type="gramEnd"/>
      <w:r w:rsidRPr="002E62AC">
        <w:rPr>
          <w:szCs w:val="24"/>
        </w:rPr>
        <w:t xml:space="preserve"> auch dementspr</w:t>
      </w:r>
      <w:r w:rsidRPr="002E62AC">
        <w:rPr>
          <w:szCs w:val="24"/>
        </w:rPr>
        <w:t>e</w:t>
      </w:r>
      <w:r w:rsidRPr="002E62AC">
        <w:rPr>
          <w:szCs w:val="24"/>
        </w:rPr>
        <w:t>chend verwendet.</w:t>
      </w:r>
      <w:bookmarkEnd w:id="107"/>
      <w:r>
        <w:rPr>
          <w:rStyle w:val="Funotenzeichen"/>
        </w:rPr>
        <w:footnoteReference w:id="36"/>
      </w:r>
    </w:p>
    <w:p w14:paraId="7B587972" w14:textId="72663E34" w:rsidR="008A1D47" w:rsidRDefault="002E62AC" w:rsidP="00995A9F">
      <w:pPr>
        <w:rPr>
          <w:szCs w:val="24"/>
        </w:rPr>
      </w:pPr>
      <w:bookmarkStart w:id="110" w:name="_CTVK0024459ee2502794575a3f86afc9b656c92"/>
      <w:bookmarkStart w:id="111" w:name="_CTVK0013e96fce530154836abd538bd19b78c96"/>
      <w:bookmarkEnd w:id="108"/>
      <w:r w:rsidRPr="002E62AC">
        <w:rPr>
          <w:szCs w:val="24"/>
        </w:rPr>
        <w:t xml:space="preserve">Bei der Arbeit mit Subversion wird zunächst einmal eine Arbeitskopie von der Datei mit der man arbeiten möchte erstellt. Diese Arbeitskopie wiederum wird </w:t>
      </w:r>
      <w:r w:rsidRPr="002E62AC">
        <w:rPr>
          <w:szCs w:val="24"/>
        </w:rPr>
        <w:lastRenderedPageBreak/>
        <w:t xml:space="preserve">aus dem Repository ausgecheckt. Mit dieser kann man wie gewohnt arbeiten ohne dafür Subversion verwenden zu müssen. Lediglich das Hinzufügen </w:t>
      </w:r>
      <w:r w:rsidRPr="002E62AC">
        <w:rPr>
          <w:szCs w:val="24"/>
        </w:rPr>
        <w:t>o</w:t>
      </w:r>
      <w:r w:rsidRPr="002E62AC">
        <w:rPr>
          <w:szCs w:val="24"/>
        </w:rPr>
        <w:t xml:space="preserve">der das Entfernen von Dateien erfolgen über Subversion, da dieses auch ganze </w:t>
      </w:r>
      <w:proofErr w:type="gramStart"/>
      <w:r w:rsidRPr="002E62AC">
        <w:rPr>
          <w:szCs w:val="24"/>
        </w:rPr>
        <w:t>Verzeichnisse</w:t>
      </w:r>
      <w:proofErr w:type="gramEnd"/>
      <w:r w:rsidRPr="002E62AC">
        <w:rPr>
          <w:szCs w:val="24"/>
        </w:rPr>
        <w:t xml:space="preserve"> </w:t>
      </w:r>
      <w:proofErr w:type="spellStart"/>
      <w:r w:rsidRPr="002E62AC">
        <w:rPr>
          <w:szCs w:val="24"/>
        </w:rPr>
        <w:t>versioniert</w:t>
      </w:r>
      <w:proofErr w:type="spellEnd"/>
      <w:r w:rsidRPr="002E62AC">
        <w:rPr>
          <w:szCs w:val="24"/>
        </w:rPr>
        <w:t>. Für den Fall</w:t>
      </w:r>
      <w:r w:rsidR="00ED209A">
        <w:rPr>
          <w:szCs w:val="24"/>
        </w:rPr>
        <w:t>,</w:t>
      </w:r>
      <w:r w:rsidRPr="002E62AC">
        <w:rPr>
          <w:szCs w:val="24"/>
        </w:rPr>
        <w:t xml:space="preserve"> das</w:t>
      </w:r>
      <w:r w:rsidR="00ED209A">
        <w:rPr>
          <w:szCs w:val="24"/>
        </w:rPr>
        <w:t>s</w:t>
      </w:r>
      <w:r w:rsidRPr="002E62AC">
        <w:rPr>
          <w:szCs w:val="24"/>
        </w:rPr>
        <w:t xml:space="preserve"> man Änderungen verwe</w:t>
      </w:r>
      <w:r w:rsidRPr="002E62AC">
        <w:rPr>
          <w:szCs w:val="24"/>
        </w:rPr>
        <w:t>r</w:t>
      </w:r>
      <w:r w:rsidRPr="002E62AC">
        <w:rPr>
          <w:szCs w:val="24"/>
        </w:rPr>
        <w:t>fen möchte, wird im Hintergrund ein</w:t>
      </w:r>
      <w:r>
        <w:rPr>
          <w:szCs w:val="24"/>
        </w:rPr>
        <w:t>e</w:t>
      </w:r>
      <w:r w:rsidRPr="002E62AC">
        <w:rPr>
          <w:szCs w:val="24"/>
        </w:rPr>
        <w:t xml:space="preserve"> ursprüngliche Version der aktuellen Arbeitskopie gespeichert. Abgeschlossene Änderungen müssen mit dem Repository zusammen aktualisiert werden, um Veränderungen im Repository </w:t>
      </w:r>
      <w:r w:rsidR="00ED209A">
        <w:rPr>
          <w:szCs w:val="24"/>
        </w:rPr>
        <w:t>zu erkennen</w:t>
      </w:r>
      <w:r w:rsidRPr="002E62AC">
        <w:rPr>
          <w:szCs w:val="24"/>
        </w:rPr>
        <w:t>, welche in der Zwischenzeit evtl. getätigt wurden. Die Veränd</w:t>
      </w:r>
      <w:r w:rsidRPr="002E62AC">
        <w:rPr>
          <w:szCs w:val="24"/>
        </w:rPr>
        <w:t>e</w:t>
      </w:r>
      <w:r w:rsidRPr="002E62AC">
        <w:rPr>
          <w:szCs w:val="24"/>
        </w:rPr>
        <w:t>rungen werden durch Subversion automatisch in die veränderte Arbeitskopie übernommen. Eine Ausnahme besteht hier allerdings bei Ko</w:t>
      </w:r>
      <w:r w:rsidRPr="002E62AC">
        <w:rPr>
          <w:szCs w:val="24"/>
        </w:rPr>
        <w:t>n</w:t>
      </w:r>
      <w:r w:rsidRPr="002E62AC">
        <w:rPr>
          <w:szCs w:val="24"/>
        </w:rPr>
        <w:t xml:space="preserve">flikten. Wenn sich Änderungen überschneiden, müssen diese manuell gelöst und </w:t>
      </w:r>
      <w:r w:rsidR="00ED209A">
        <w:rPr>
          <w:szCs w:val="24"/>
        </w:rPr>
        <w:t xml:space="preserve">der </w:t>
      </w:r>
      <w:r w:rsidRPr="002E62AC">
        <w:rPr>
          <w:szCs w:val="24"/>
        </w:rPr>
        <w:t xml:space="preserve">SVN mitgeteilt werden. Als letzter Schritt ist ein Commit notwendig. Diesem wird eine kurze Erklärung beigefügt, </w:t>
      </w:r>
      <w:r w:rsidR="00ED209A">
        <w:rPr>
          <w:szCs w:val="24"/>
        </w:rPr>
        <w:t>welche die Revisionsänderungen beschreibt</w:t>
      </w:r>
      <w:r w:rsidRPr="002E62AC">
        <w:rPr>
          <w:szCs w:val="24"/>
        </w:rPr>
        <w:t>. Diese ist später im log-Protokoll wiederzufinden. Wie schon weiter oben e</w:t>
      </w:r>
      <w:r w:rsidRPr="002E62AC">
        <w:rPr>
          <w:szCs w:val="24"/>
        </w:rPr>
        <w:t>r</w:t>
      </w:r>
      <w:r w:rsidRPr="002E62AC">
        <w:rPr>
          <w:szCs w:val="24"/>
        </w:rPr>
        <w:t>klärt, akt</w:t>
      </w:r>
      <w:r w:rsidR="00ED209A">
        <w:rPr>
          <w:szCs w:val="24"/>
        </w:rPr>
        <w:t>u</w:t>
      </w:r>
      <w:r w:rsidRPr="002E62AC">
        <w:rPr>
          <w:szCs w:val="24"/>
        </w:rPr>
        <w:t>alisiert Subversion das Repository und erhöht die Revision um eins.</w:t>
      </w:r>
      <w:bookmarkEnd w:id="110"/>
      <w:r>
        <w:rPr>
          <w:rStyle w:val="Funotenzeichen"/>
        </w:rPr>
        <w:footnoteReference w:id="37"/>
      </w:r>
      <w:r w:rsidRPr="002E62AC">
        <w:t xml:space="preserve"> </w:t>
      </w:r>
      <w:r w:rsidR="00C43C7E" w:rsidRPr="002E62AC">
        <w:t>D</w:t>
      </w:r>
      <w:r w:rsidR="00C43C7E" w:rsidRPr="00C43C7E">
        <w:rPr>
          <w:color w:val="000000"/>
          <w:szCs w:val="24"/>
        </w:rPr>
        <w:t>as Repository ist durch das lokale Dateisystem ü</w:t>
      </w:r>
      <w:r w:rsidR="00C43C7E">
        <w:rPr>
          <w:color w:val="000000"/>
          <w:szCs w:val="24"/>
        </w:rPr>
        <w:t>ber ein Int</w:t>
      </w:r>
      <w:r w:rsidR="00C43C7E" w:rsidRPr="00C43C7E">
        <w:rPr>
          <w:color w:val="000000"/>
          <w:szCs w:val="24"/>
        </w:rPr>
        <w:t>erface zu erreichen. Die Protokolli</w:t>
      </w:r>
      <w:r w:rsidR="00C43C7E" w:rsidRPr="00C43C7E">
        <w:rPr>
          <w:color w:val="000000"/>
          <w:szCs w:val="24"/>
        </w:rPr>
        <w:t>e</w:t>
      </w:r>
      <w:r w:rsidR="00C43C7E" w:rsidRPr="00C43C7E">
        <w:rPr>
          <w:color w:val="000000"/>
          <w:szCs w:val="24"/>
        </w:rPr>
        <w:t>rung der Änderungen erfolgt entweder über eine Datenbank oder direkt über das Dateisystem.</w:t>
      </w:r>
      <w:bookmarkEnd w:id="111"/>
      <w:r w:rsidR="00C43C7E">
        <w:rPr>
          <w:rStyle w:val="Funotenzeichen"/>
        </w:rPr>
        <w:footnoteReference w:id="38"/>
      </w:r>
    </w:p>
    <w:p w14:paraId="0C3808F9" w14:textId="77777777" w:rsidR="00CC03DD" w:rsidRDefault="00CC03DD" w:rsidP="00CC03DD">
      <w:pPr>
        <w:pStyle w:val="berschrift2"/>
      </w:pPr>
      <w:bookmarkStart w:id="114" w:name="_Toc488923940"/>
      <w:r>
        <w:t>Funktionsweise</w:t>
      </w:r>
      <w:bookmarkEnd w:id="114"/>
    </w:p>
    <w:p w14:paraId="5CBCE3FD" w14:textId="77777777" w:rsidR="00637975" w:rsidRDefault="00637975" w:rsidP="00637975"/>
    <w:p w14:paraId="55834F34" w14:textId="77777777" w:rsidR="00637975" w:rsidRDefault="00637975" w:rsidP="00637975">
      <w:r>
        <w:t>Ohne zu verstehen wie Versionskontrolle funktioniert und aus welcher No</w:t>
      </w:r>
      <w:r>
        <w:t>t</w:t>
      </w:r>
      <w:r>
        <w:t>wendigkeit heraus die Versionskontrolle entstanden ist, ist es schwer nac</w:t>
      </w:r>
      <w:r>
        <w:t>h</w:t>
      </w:r>
      <w:r>
        <w:t>zuvollziehen was genau bei einer Versionsver</w:t>
      </w:r>
      <w:r w:rsidR="00405DAD">
        <w:t>w</w:t>
      </w:r>
      <w:r>
        <w:t>altungssoftware passiert und was bestimmte Begriffe innerhalb dieser Systeme Bedeuten und auch bewi</w:t>
      </w:r>
      <w:r>
        <w:t>r</w:t>
      </w:r>
      <w:r>
        <w:t>ken.</w:t>
      </w:r>
    </w:p>
    <w:p w14:paraId="2982661E" w14:textId="18E96A97" w:rsidR="00405DAD" w:rsidRDefault="00ED209A" w:rsidP="00637975">
      <w:r>
        <w:t>In diesem Abschnitt wird zunächst auf Probleme bei der Bearbeitung einer einzelnen Datei oder bei der Arbeit in einem Großprojekt bei Verzicht auf Verwendung einer Vers</w:t>
      </w:r>
      <w:r>
        <w:t>i</w:t>
      </w:r>
      <w:r>
        <w:t>onskontrolle eingegangen.</w:t>
      </w:r>
    </w:p>
    <w:p w14:paraId="0A9459C7" w14:textId="77777777" w:rsidR="00814644" w:rsidRPr="00637975" w:rsidRDefault="00814644" w:rsidP="00637975">
      <w:r>
        <w:lastRenderedPageBreak/>
        <w:t>Daraufhin werden für die entsprechenden Problemstellungen Lösungen au</w:t>
      </w:r>
      <w:r>
        <w:t>f</w:t>
      </w:r>
      <w:r>
        <w:t xml:space="preserve">gezeigt, welche die Funktionsweise der heutigen Versionskontrolle </w:t>
      </w:r>
      <w:commentRangeStart w:id="115"/>
      <w:r>
        <w:t>darste</w:t>
      </w:r>
      <w:r>
        <w:t>l</w:t>
      </w:r>
      <w:r>
        <w:t>len</w:t>
      </w:r>
      <w:commentRangeEnd w:id="115"/>
      <w:r w:rsidR="00ED209A">
        <w:rPr>
          <w:rStyle w:val="Kommentarzeichen"/>
        </w:rPr>
        <w:commentReference w:id="115"/>
      </w:r>
      <w:r>
        <w:t>.</w:t>
      </w:r>
    </w:p>
    <w:p w14:paraId="7844E8B4" w14:textId="77777777" w:rsidR="00CC03DD" w:rsidRDefault="00CC03DD" w:rsidP="00CC03DD">
      <w:pPr>
        <w:pStyle w:val="berschrift3"/>
      </w:pPr>
      <w:bookmarkStart w:id="116" w:name="_Toc488923941"/>
      <w:r>
        <w:t>Problem</w:t>
      </w:r>
      <w:r w:rsidR="00F92630">
        <w:t>(e)</w:t>
      </w:r>
      <w:bookmarkEnd w:id="116"/>
    </w:p>
    <w:p w14:paraId="06A03130" w14:textId="77777777" w:rsidR="00405DAD" w:rsidRDefault="00405DAD" w:rsidP="00405DAD"/>
    <w:p w14:paraId="4A8BB236" w14:textId="77777777" w:rsidR="00CD20E9" w:rsidRDefault="00CD20E9" w:rsidP="00405DAD">
      <w:r w:rsidRPr="00CD20E9">
        <w:rPr>
          <w:color w:val="000000"/>
          <w:szCs w:val="24"/>
        </w:rPr>
        <w:t>Man stelle sich folgendes Szenario vor. Es befinden sich zwei Nutzer in e</w:t>
      </w:r>
      <w:r w:rsidRPr="00CD20E9">
        <w:rPr>
          <w:color w:val="000000"/>
          <w:szCs w:val="24"/>
        </w:rPr>
        <w:t>i</w:t>
      </w:r>
      <w:r w:rsidRPr="00CD20E9">
        <w:rPr>
          <w:color w:val="000000"/>
          <w:szCs w:val="24"/>
        </w:rPr>
        <w:t>nem gemeinsamen Projekt, welche auf ein gemeinsames Repository zugre</w:t>
      </w:r>
      <w:r w:rsidRPr="00CD20E9">
        <w:rPr>
          <w:color w:val="000000"/>
          <w:szCs w:val="24"/>
        </w:rPr>
        <w:t>i</w:t>
      </w:r>
      <w:r w:rsidR="00B80AC2">
        <w:rPr>
          <w:color w:val="000000"/>
          <w:szCs w:val="24"/>
        </w:rPr>
        <w:t>fen und die</w:t>
      </w:r>
      <w:r w:rsidRPr="00CD20E9">
        <w:rPr>
          <w:color w:val="000000"/>
          <w:szCs w:val="24"/>
        </w:rPr>
        <w:t>selbe Datei bearbeiten möchten. Beide checken das Dokument aus und fangen an es lokal zu bearbeiten, wobei jewei</w:t>
      </w:r>
      <w:r w:rsidR="00B80AC2">
        <w:rPr>
          <w:color w:val="000000"/>
          <w:szCs w:val="24"/>
        </w:rPr>
        <w:t>ls beide verschiedene Teile des</w:t>
      </w:r>
      <w:r w:rsidRPr="00CD20E9">
        <w:rPr>
          <w:color w:val="000000"/>
          <w:szCs w:val="24"/>
        </w:rPr>
        <w:t>selben Dokuments verändern. Die dabei neu entstandenen Versi</w:t>
      </w:r>
      <w:r w:rsidRPr="00CD20E9">
        <w:rPr>
          <w:color w:val="000000"/>
          <w:szCs w:val="24"/>
        </w:rPr>
        <w:t>o</w:t>
      </w:r>
      <w:r w:rsidR="00B80AC2">
        <w:rPr>
          <w:color w:val="000000"/>
          <w:szCs w:val="24"/>
        </w:rPr>
        <w:t>nen werden nacheinan</w:t>
      </w:r>
      <w:r w:rsidRPr="00CD20E9">
        <w:rPr>
          <w:color w:val="000000"/>
          <w:szCs w:val="24"/>
        </w:rPr>
        <w:t>der zurück im Repository abgelegt. Hierbei entsteht folgendes Problem. Wenn wir davon ausgehen, dass der zweite Nutzer seine Arbeit nach dem ersten Nutzer im Repository ablegt, dann wird dabei die A</w:t>
      </w:r>
      <w:r w:rsidRPr="00CD20E9">
        <w:rPr>
          <w:color w:val="000000"/>
          <w:szCs w:val="24"/>
        </w:rPr>
        <w:t>r</w:t>
      </w:r>
      <w:r w:rsidRPr="00CD20E9">
        <w:rPr>
          <w:color w:val="000000"/>
          <w:szCs w:val="24"/>
        </w:rPr>
        <w:t>beit des ersten Nutzers überschrieben und geht somit verloren.</w:t>
      </w:r>
      <w:r>
        <w:rPr>
          <w:rStyle w:val="Funotenzeichen"/>
        </w:rPr>
        <w:footnoteReference w:id="39"/>
      </w:r>
    </w:p>
    <w:p w14:paraId="6C40AF29" w14:textId="77777777" w:rsidR="00071C68" w:rsidRDefault="00075959" w:rsidP="00071C68">
      <w:pPr>
        <w:keepNext/>
      </w:pPr>
      <w:r>
        <w:rPr>
          <w:noProof/>
          <w:lang w:eastAsia="de-DE"/>
        </w:rPr>
        <w:lastRenderedPageBreak/>
        <w:drawing>
          <wp:inline distT="0" distB="0" distL="0" distR="0" wp14:anchorId="0D60518A" wp14:editId="4324DCEC">
            <wp:extent cx="5188528" cy="4114800"/>
            <wp:effectExtent l="0" t="0" r="0" b="0"/>
            <wp:docPr id="7" name="Grafik 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r:link="rId15"/>
                    <a:stretch>
                      <a:fillRect/>
                    </a:stretch>
                  </pic:blipFill>
                  <pic:spPr>
                    <a:xfrm>
                      <a:off x="0" y="0"/>
                      <a:ext cx="5189399" cy="4115490"/>
                    </a:xfrm>
                    <a:prstGeom prst="rect">
                      <a:avLst/>
                    </a:prstGeom>
                  </pic:spPr>
                </pic:pic>
              </a:graphicData>
            </a:graphic>
          </wp:inline>
        </w:drawing>
      </w:r>
    </w:p>
    <w:p w14:paraId="088CA72B" w14:textId="77777777" w:rsidR="00075959" w:rsidRDefault="00071C68" w:rsidP="00071C68">
      <w:pPr>
        <w:pStyle w:val="Beschriftung"/>
        <w:jc w:val="both"/>
      </w:pPr>
      <w:bookmarkStart w:id="118" w:name="_Toc484444959"/>
      <w:r>
        <w:t xml:space="preserve">Abbildung </w:t>
      </w:r>
      <w:fldSimple w:instr=" SEQ Abbildung \* ARABIC ">
        <w:r w:rsidR="00B47F79">
          <w:rPr>
            <w:noProof/>
          </w:rPr>
          <w:t>1</w:t>
        </w:r>
      </w:fldSimple>
      <w:r w:rsidRPr="00774346">
        <w:t xml:space="preserve">: Arbeit ohne Versionskontrolle (Quelle: </w:t>
      </w:r>
      <w:proofErr w:type="spellStart"/>
      <w:r w:rsidRPr="00774346">
        <w:t>Taentzer</w:t>
      </w:r>
      <w:proofErr w:type="spellEnd"/>
      <w:r w:rsidRPr="00774346">
        <w:t xml:space="preserve"> 2014 - Vers</w:t>
      </w:r>
      <w:r w:rsidRPr="00774346">
        <w:t>i</w:t>
      </w:r>
      <w:r w:rsidRPr="00774346">
        <w:t>onsver</w:t>
      </w:r>
      <w:r w:rsidR="00E9225B">
        <w:t>waltung von Softwareartefakten</w:t>
      </w:r>
      <w:r w:rsidRPr="00774346">
        <w:t>, S. 45)</w:t>
      </w:r>
      <w:bookmarkEnd w:id="118"/>
    </w:p>
    <w:p w14:paraId="16F5C60F" w14:textId="77777777" w:rsidR="00081889" w:rsidRDefault="00081889" w:rsidP="00081889"/>
    <w:p w14:paraId="6DBBF215" w14:textId="77777777" w:rsidR="00833A07" w:rsidRDefault="00833A07" w:rsidP="00081889"/>
    <w:p w14:paraId="5E42F827" w14:textId="77777777" w:rsidR="00833A07" w:rsidRDefault="00833A07" w:rsidP="00081889"/>
    <w:p w14:paraId="4A36D8FE" w14:textId="77777777" w:rsidR="00F023E6" w:rsidRDefault="00F023E6" w:rsidP="00F023E6">
      <w:pPr>
        <w:pStyle w:val="berschrift3"/>
      </w:pPr>
      <w:bookmarkStart w:id="119" w:name="_Toc488923942"/>
      <w:r>
        <w:t>Lösungswege</w:t>
      </w:r>
      <w:bookmarkEnd w:id="119"/>
    </w:p>
    <w:p w14:paraId="352F6689" w14:textId="77777777" w:rsidR="00F023E6" w:rsidRDefault="00F023E6" w:rsidP="00081889">
      <w:pPr>
        <w:rPr>
          <w:szCs w:val="24"/>
        </w:rPr>
      </w:pPr>
    </w:p>
    <w:p w14:paraId="767D5C93" w14:textId="77777777" w:rsidR="00966194" w:rsidRDefault="00833A07" w:rsidP="00081889">
      <w:pPr>
        <w:rPr>
          <w:szCs w:val="24"/>
        </w:rPr>
      </w:pPr>
      <w:bookmarkStart w:id="120" w:name="_CTVK001f806c63acae54b56a54ab91acba37a97"/>
      <w:r>
        <w:rPr>
          <w:szCs w:val="24"/>
        </w:rPr>
        <w:t>Eine m</w:t>
      </w:r>
      <w:r w:rsidRPr="00833A07">
        <w:rPr>
          <w:szCs w:val="24"/>
        </w:rPr>
        <w:t>ögliche Lösung für dieses Problem wäre das Sperren von Dokume</w:t>
      </w:r>
      <w:r w:rsidRPr="00833A07">
        <w:rPr>
          <w:szCs w:val="24"/>
        </w:rPr>
        <w:t>n</w:t>
      </w:r>
      <w:r w:rsidRPr="00833A07">
        <w:rPr>
          <w:szCs w:val="24"/>
        </w:rPr>
        <w:t xml:space="preserve">ten. Durch das Auschecken aus dem Repository sperrt der erste Nutzer die zu bearbeitende Datei und arbeitet lokal an ihr. Währenddessen möchte die zweite Person auf das Dokument zugreifen. Jedoch ist der Zugriff gesperrt und der zweite Nutzer muss warten, bis der </w:t>
      </w:r>
      <w:r>
        <w:rPr>
          <w:szCs w:val="24"/>
        </w:rPr>
        <w:t>erste Nutzer seine Arbeit an dem</w:t>
      </w:r>
      <w:r w:rsidRPr="00833A07">
        <w:rPr>
          <w:szCs w:val="24"/>
        </w:rPr>
        <w:t xml:space="preserve"> Dokument beendet hat. </w:t>
      </w:r>
    </w:p>
    <w:p w14:paraId="42556631" w14:textId="4DAAE3E5" w:rsidR="00833A07" w:rsidRDefault="00833A07" w:rsidP="00081889">
      <w:pPr>
        <w:rPr>
          <w:szCs w:val="24"/>
        </w:rPr>
      </w:pPr>
      <w:r w:rsidRPr="00833A07">
        <w:rPr>
          <w:szCs w:val="24"/>
        </w:rPr>
        <w:lastRenderedPageBreak/>
        <w:t>Nach getaner Arbeit wird das Dokument zurück ins Repository gelegt und freigegeben. Nun hat die zweite Person Zugriff darauf und kann das Dok</w:t>
      </w:r>
      <w:r w:rsidRPr="00833A07">
        <w:rPr>
          <w:szCs w:val="24"/>
        </w:rPr>
        <w:t>u</w:t>
      </w:r>
      <w:r w:rsidRPr="00833A07">
        <w:rPr>
          <w:szCs w:val="24"/>
        </w:rPr>
        <w:t>ment ebenfalls für andere sperren.</w:t>
      </w:r>
      <w:bookmarkEnd w:id="120"/>
      <w:r>
        <w:rPr>
          <w:rStyle w:val="Funotenzeichen"/>
        </w:rPr>
        <w:footnoteReference w:id="40"/>
      </w:r>
    </w:p>
    <w:p w14:paraId="613E4A21" w14:textId="77777777" w:rsidR="00EE5224" w:rsidRDefault="004B0498" w:rsidP="00EE5224">
      <w:pPr>
        <w:keepNext/>
      </w:pPr>
      <w:r>
        <w:rPr>
          <w:noProof/>
          <w:lang w:eastAsia="de-DE"/>
        </w:rPr>
        <w:drawing>
          <wp:inline distT="0" distB="0" distL="0" distR="0" wp14:anchorId="783C0FA4" wp14:editId="3330F27A">
            <wp:extent cx="4634345" cy="3990109"/>
            <wp:effectExtent l="0" t="0" r="0" b="0"/>
            <wp:docPr id="6" name="Grafik 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r:link="rId17"/>
                    <a:stretch>
                      <a:fillRect/>
                    </a:stretch>
                  </pic:blipFill>
                  <pic:spPr>
                    <a:xfrm>
                      <a:off x="0" y="0"/>
                      <a:ext cx="4633090" cy="3989028"/>
                    </a:xfrm>
                    <a:prstGeom prst="rect">
                      <a:avLst/>
                    </a:prstGeom>
                  </pic:spPr>
                </pic:pic>
              </a:graphicData>
            </a:graphic>
          </wp:inline>
        </w:drawing>
      </w:r>
    </w:p>
    <w:p w14:paraId="2DAEB625" w14:textId="77777777" w:rsidR="002A68CE" w:rsidRDefault="00EE5224" w:rsidP="00EE5224">
      <w:pPr>
        <w:pStyle w:val="Beschriftung"/>
        <w:jc w:val="both"/>
      </w:pPr>
      <w:bookmarkStart w:id="122" w:name="_Toc484444960"/>
      <w:r>
        <w:t xml:space="preserve">Abbildung </w:t>
      </w:r>
      <w:fldSimple w:instr=" SEQ Abbildung \* ARABIC ">
        <w:r w:rsidR="00B47F79">
          <w:rPr>
            <w:noProof/>
          </w:rPr>
          <w:t>2</w:t>
        </w:r>
      </w:fldSimple>
      <w:r w:rsidRPr="00606AF5">
        <w:t xml:space="preserve"> Sperren der Dokumente (Quelle: </w:t>
      </w:r>
      <w:proofErr w:type="spellStart"/>
      <w:r w:rsidRPr="00606AF5">
        <w:t>Taentzer</w:t>
      </w:r>
      <w:proofErr w:type="spellEnd"/>
      <w:r w:rsidRPr="00606AF5">
        <w:t xml:space="preserve"> 2014 - Versionsve</w:t>
      </w:r>
      <w:r w:rsidRPr="00606AF5">
        <w:t>r</w:t>
      </w:r>
      <w:r w:rsidRPr="00606AF5">
        <w:t>w</w:t>
      </w:r>
      <w:r w:rsidR="00E9225B">
        <w:t>altung von Softwareartefakten, S. 46</w:t>
      </w:r>
      <w:r w:rsidRPr="00606AF5">
        <w:t>)</w:t>
      </w:r>
      <w:bookmarkEnd w:id="122"/>
    </w:p>
    <w:p w14:paraId="228E8156" w14:textId="77777777" w:rsidR="00367256" w:rsidRDefault="00367256" w:rsidP="00367256"/>
    <w:p w14:paraId="50047631" w14:textId="77777777" w:rsidR="00966194" w:rsidRDefault="00833A07" w:rsidP="00367256">
      <w:pPr>
        <w:rPr>
          <w:color w:val="000000"/>
          <w:szCs w:val="24"/>
        </w:rPr>
      </w:pPr>
      <w:bookmarkStart w:id="123" w:name="_CTVK0019c284b66621845cc885ed69116f14213"/>
      <w:r w:rsidRPr="00833A07">
        <w:rPr>
          <w:color w:val="000000"/>
          <w:szCs w:val="24"/>
        </w:rPr>
        <w:t>Der hier angegebene Schritt ist zwar ein guter Lösungsvorschlag, dennoch ist er nicht optimal. Es kann durchaus vorkommen das gesperrte Dokumente schlicht und einfach vergessen werden wieder zu entsperren. Die nächste Person die eben an diesem Dokument arbeiten möchte, müsste sich z</w:t>
      </w:r>
      <w:r w:rsidRPr="00833A07">
        <w:rPr>
          <w:color w:val="000000"/>
          <w:szCs w:val="24"/>
        </w:rPr>
        <w:t>u</w:t>
      </w:r>
      <w:r w:rsidRPr="00833A07">
        <w:rPr>
          <w:color w:val="000000"/>
          <w:szCs w:val="24"/>
        </w:rPr>
        <w:t>nächst mühsam darum kümmern</w:t>
      </w:r>
      <w:r w:rsidR="00A109FE">
        <w:rPr>
          <w:color w:val="000000"/>
          <w:szCs w:val="24"/>
        </w:rPr>
        <w:t>,</w:t>
      </w:r>
      <w:r w:rsidRPr="00833A07">
        <w:rPr>
          <w:color w:val="000000"/>
          <w:szCs w:val="24"/>
        </w:rPr>
        <w:t xml:space="preserve"> da</w:t>
      </w:r>
      <w:r w:rsidR="00A109FE">
        <w:rPr>
          <w:color w:val="000000"/>
          <w:szCs w:val="24"/>
        </w:rPr>
        <w:t>s</w:t>
      </w:r>
      <w:r w:rsidRPr="00833A07">
        <w:rPr>
          <w:color w:val="000000"/>
          <w:szCs w:val="24"/>
        </w:rPr>
        <w:t>s eine Entsperrung erfolg</w:t>
      </w:r>
      <w:r w:rsidR="00A109FE">
        <w:rPr>
          <w:color w:val="000000"/>
          <w:szCs w:val="24"/>
        </w:rPr>
        <w:t>t. Dies würde kostbare Zeit im L</w:t>
      </w:r>
      <w:r w:rsidRPr="00833A07">
        <w:rPr>
          <w:color w:val="000000"/>
          <w:szCs w:val="24"/>
        </w:rPr>
        <w:t>aufe des Projektes rauben.</w:t>
      </w:r>
    </w:p>
    <w:p w14:paraId="5637073F" w14:textId="19C24C65" w:rsidR="00966194" w:rsidRDefault="00833A07" w:rsidP="00367256">
      <w:pPr>
        <w:rPr>
          <w:color w:val="000000"/>
          <w:szCs w:val="24"/>
        </w:rPr>
      </w:pPr>
      <w:r w:rsidRPr="00833A07">
        <w:rPr>
          <w:color w:val="000000"/>
          <w:szCs w:val="24"/>
        </w:rPr>
        <w:t>Darüber hinaus würde eine Sperrung des Dokuments einen unnötigen Zei</w:t>
      </w:r>
      <w:r w:rsidRPr="00833A07">
        <w:rPr>
          <w:color w:val="000000"/>
          <w:szCs w:val="24"/>
        </w:rPr>
        <w:t>t</w:t>
      </w:r>
      <w:r w:rsidRPr="00833A07">
        <w:rPr>
          <w:color w:val="000000"/>
          <w:szCs w:val="24"/>
        </w:rPr>
        <w:t xml:space="preserve">verlust für denjenigen darstellen der zwar </w:t>
      </w:r>
      <w:proofErr w:type="gramStart"/>
      <w:r w:rsidRPr="00833A07">
        <w:rPr>
          <w:color w:val="000000"/>
          <w:szCs w:val="24"/>
        </w:rPr>
        <w:t>die selbe</w:t>
      </w:r>
      <w:proofErr w:type="gramEnd"/>
      <w:r w:rsidRPr="00833A07">
        <w:rPr>
          <w:color w:val="000000"/>
          <w:szCs w:val="24"/>
        </w:rPr>
        <w:t xml:space="preserve"> Datei bearbeiten möchte, </w:t>
      </w:r>
      <w:r w:rsidRPr="00833A07">
        <w:rPr>
          <w:color w:val="000000"/>
          <w:szCs w:val="24"/>
        </w:rPr>
        <w:lastRenderedPageBreak/>
        <w:t>jedoch an einer ganz anderen Stelle. Gleichzeitiges Entwickeln wäre also in diesem Fall nicht möglich.</w:t>
      </w:r>
    </w:p>
    <w:p w14:paraId="181DE6BD" w14:textId="77777777" w:rsidR="00833A07" w:rsidRDefault="00833A07" w:rsidP="00367256">
      <w:pPr>
        <w:rPr>
          <w:szCs w:val="24"/>
        </w:rPr>
      </w:pPr>
      <w:r w:rsidRPr="00833A07">
        <w:rPr>
          <w:color w:val="000000"/>
          <w:szCs w:val="24"/>
        </w:rPr>
        <w:t>Ein weiterer wichtiger Aspekt ist die Abhängigkeit von Dokumenten. Beim Arbeiten zweier Personen an zwei verschiedenen Dokumenten, welche in Abhängigkeit zueinander stehen, könnte</w:t>
      </w:r>
      <w:r w:rsidR="00966194">
        <w:rPr>
          <w:color w:val="000000"/>
          <w:szCs w:val="24"/>
        </w:rPr>
        <w:t>n</w:t>
      </w:r>
      <w:r w:rsidRPr="00833A07">
        <w:rPr>
          <w:color w:val="000000"/>
          <w:szCs w:val="24"/>
        </w:rPr>
        <w:t xml:space="preserve"> Probleme aufkreuzen. Änderungen könnten bewirken das Dokument A und Dokument B nicht mehr so zusa</w:t>
      </w:r>
      <w:r w:rsidRPr="00833A07">
        <w:rPr>
          <w:color w:val="000000"/>
          <w:szCs w:val="24"/>
        </w:rPr>
        <w:t>m</w:t>
      </w:r>
      <w:r w:rsidRPr="00833A07">
        <w:rPr>
          <w:color w:val="000000"/>
          <w:szCs w:val="24"/>
        </w:rPr>
        <w:t>menspielen wie sie es müssten. Für das Lösen dieses Problems wäre ein Gespräch notwendig.</w:t>
      </w:r>
      <w:bookmarkEnd w:id="123"/>
      <w:r>
        <w:rPr>
          <w:rStyle w:val="Funotenzeichen"/>
        </w:rPr>
        <w:footnoteReference w:id="41"/>
      </w:r>
    </w:p>
    <w:p w14:paraId="4E2994E2" w14:textId="77777777" w:rsidR="00A109FE" w:rsidRDefault="00A109FE" w:rsidP="00367256">
      <w:pPr>
        <w:rPr>
          <w:szCs w:val="24"/>
        </w:rPr>
      </w:pPr>
      <w:bookmarkStart w:id="125" w:name="_CTVK0012f88f27c16734654bb47f04fff289ea4"/>
      <w:bookmarkStart w:id="126" w:name="_CTVK001e9fa9dbca0844938888b0ee57ea0028f"/>
      <w:r w:rsidRPr="00A109FE">
        <w:rPr>
          <w:szCs w:val="24"/>
        </w:rPr>
        <w:t>Ein weiterer Lösungsansatz ist das Mischen von Dokumenten. Beide Nutzer können gleichzeitig das Dokument, welches sie bearbeiten möchten aus dem Repository heraus kopieren. Dies ermöglicht ihnen das gleichzeitige Entw</w:t>
      </w:r>
      <w:r w:rsidRPr="00A109FE">
        <w:rPr>
          <w:szCs w:val="24"/>
        </w:rPr>
        <w:t>i</w:t>
      </w:r>
      <w:r w:rsidRPr="00A109FE">
        <w:rPr>
          <w:szCs w:val="24"/>
        </w:rPr>
        <w:t>ckeln am selben Dokument unabhängig voneinander. Einer der Beiden legt als erster seine lokale geänderte Version in das Repository zurück. Der zwe</w:t>
      </w:r>
      <w:r w:rsidRPr="00A109FE">
        <w:rPr>
          <w:szCs w:val="24"/>
        </w:rPr>
        <w:t>i</w:t>
      </w:r>
      <w:r w:rsidR="00DA4E42">
        <w:rPr>
          <w:szCs w:val="24"/>
        </w:rPr>
        <w:t>te möchte das</w:t>
      </w:r>
      <w:r w:rsidRPr="00A109FE">
        <w:rPr>
          <w:szCs w:val="24"/>
        </w:rPr>
        <w:t>selbe tun, muss jedoch zunächst die lokale Version mit der aktuellen Version im Repository vergleichen. Dadurch werden beide Versi</w:t>
      </w:r>
      <w:r w:rsidRPr="00A109FE">
        <w:rPr>
          <w:szCs w:val="24"/>
        </w:rPr>
        <w:t>o</w:t>
      </w:r>
      <w:r w:rsidRPr="00A109FE">
        <w:rPr>
          <w:szCs w:val="24"/>
        </w:rPr>
        <w:t>nen des Dokuments vermischt und die jeweiligen Unterschiede übertragen. Somit kann eine völlig neue Version des Dokuments entstehen, welche die Änderungen beider Nutzer beinhaltet.</w:t>
      </w:r>
      <w:bookmarkEnd w:id="125"/>
      <w:r>
        <w:rPr>
          <w:rStyle w:val="Funotenzeichen"/>
        </w:rPr>
        <w:footnoteReference w:id="42"/>
      </w:r>
    </w:p>
    <w:p w14:paraId="2C419318" w14:textId="77777777" w:rsidR="00A109FE" w:rsidRDefault="00A109FE" w:rsidP="00367256">
      <w:pPr>
        <w:rPr>
          <w:szCs w:val="24"/>
        </w:rPr>
      </w:pPr>
      <w:bookmarkStart w:id="128" w:name="_CTVK002e9fa9dbca0844938888b0ee57ea0028f"/>
      <w:r w:rsidRPr="00A109FE">
        <w:rPr>
          <w:szCs w:val="24"/>
        </w:rPr>
        <w:t xml:space="preserve">Zu beachten ist, dass es bei diesem Lösungsansatz zu Konflikten kommen könnte. Wenn beide Nutzer etwa </w:t>
      </w:r>
      <w:proofErr w:type="gramStart"/>
      <w:r w:rsidRPr="00A109FE">
        <w:rPr>
          <w:szCs w:val="24"/>
        </w:rPr>
        <w:t>die selbe</w:t>
      </w:r>
      <w:proofErr w:type="gramEnd"/>
      <w:r w:rsidRPr="00A109FE">
        <w:rPr>
          <w:szCs w:val="24"/>
        </w:rPr>
        <w:t xml:space="preserve"> Zeile bearbeiten entsteht eine Konfliktsituation, die manuell und nach einer Absprache der beiden gelöst werden muss. Hierfür</w:t>
      </w:r>
      <w:r>
        <w:rPr>
          <w:szCs w:val="24"/>
        </w:rPr>
        <w:t xml:space="preserve"> stehen einige Werkzeuge bereit</w:t>
      </w:r>
      <w:r w:rsidRPr="00A109FE">
        <w:rPr>
          <w:szCs w:val="24"/>
        </w:rPr>
        <w:t>, welche die Unte</w:t>
      </w:r>
      <w:r w:rsidRPr="00A109FE">
        <w:rPr>
          <w:szCs w:val="24"/>
        </w:rPr>
        <w:t>r</w:t>
      </w:r>
      <w:r w:rsidRPr="00A109FE">
        <w:rPr>
          <w:szCs w:val="24"/>
        </w:rPr>
        <w:t>schiede zwischen den zwei Versionen anzeigen. Jedoch zeigt die Praxis, dass sich Konfliktsituationen eher selten ergeben und Änderungen an Dok</w:t>
      </w:r>
      <w:r w:rsidRPr="00A109FE">
        <w:rPr>
          <w:szCs w:val="24"/>
        </w:rPr>
        <w:t>u</w:t>
      </w:r>
      <w:r w:rsidRPr="00A109FE">
        <w:rPr>
          <w:szCs w:val="24"/>
        </w:rPr>
        <w:t>menten zusammengeführt werden können, ohne da</w:t>
      </w:r>
      <w:r>
        <w:rPr>
          <w:szCs w:val="24"/>
        </w:rPr>
        <w:t>s</w:t>
      </w:r>
      <w:r w:rsidRPr="00A109FE">
        <w:rPr>
          <w:szCs w:val="24"/>
        </w:rPr>
        <w:t>s sich dabei Probleme aufzeigen.</w:t>
      </w:r>
      <w:bookmarkEnd w:id="128"/>
      <w:r>
        <w:rPr>
          <w:rStyle w:val="Funotenzeichen"/>
        </w:rPr>
        <w:footnoteReference w:id="43"/>
      </w:r>
    </w:p>
    <w:p w14:paraId="6AB4D642" w14:textId="77777777" w:rsidR="00CC03DD" w:rsidRDefault="00CC03DD" w:rsidP="00CC03DD">
      <w:pPr>
        <w:pStyle w:val="berschrift2"/>
      </w:pPr>
      <w:bookmarkStart w:id="130" w:name="_Toc488923943"/>
      <w:bookmarkEnd w:id="126"/>
      <w:r>
        <w:t>Arten</w:t>
      </w:r>
      <w:r w:rsidR="008A68B6">
        <w:t xml:space="preserve"> der Versionsverwaltung</w:t>
      </w:r>
      <w:bookmarkEnd w:id="130"/>
    </w:p>
    <w:p w14:paraId="368C9A50" w14:textId="77777777" w:rsidR="00E9225B" w:rsidRDefault="00E9225B" w:rsidP="00E9225B"/>
    <w:p w14:paraId="4B08BDF6" w14:textId="77777777" w:rsidR="00C81C73" w:rsidRDefault="0045539D" w:rsidP="00E9225B">
      <w:r>
        <w:lastRenderedPageBreak/>
        <w:t>Bei der Arbeit mit Versionsverwaltung unterscheidet man zwischen drei ve</w:t>
      </w:r>
      <w:r>
        <w:t>r</w:t>
      </w:r>
      <w:r>
        <w:t>schiedenen Arten. Die erste Art is</w:t>
      </w:r>
      <w:r w:rsidR="00C81C73">
        <w:t>t die Lokale Versionsverwaltung, welche komplett auf dem lokalen Computer des Anwenders stattfindet.</w:t>
      </w:r>
    </w:p>
    <w:p w14:paraId="296C6A79" w14:textId="77777777" w:rsidR="00C81C73" w:rsidRDefault="0045539D" w:rsidP="00E9225B">
      <w:r>
        <w:t xml:space="preserve">Bei der zweiten Art handelt es sich </w:t>
      </w:r>
      <w:r w:rsidR="00356612">
        <w:t>um die zentrale Versionsverwaltung</w:t>
      </w:r>
      <w:r w:rsidR="00C81C73">
        <w:t>. Hierbei ist die Kommunikation mit einem zentralen Server für den Austausch von Dokumenten notwendig.</w:t>
      </w:r>
    </w:p>
    <w:p w14:paraId="3F3D7135" w14:textId="77777777" w:rsidR="00555DF3" w:rsidRDefault="00555DF3" w:rsidP="00E9225B">
      <w:r>
        <w:t>Die dritte und letzte Art ist die verteilte Versionsverwaltung.</w:t>
      </w:r>
      <w:r w:rsidR="004432EA">
        <w:t xml:space="preserve"> Bei dieser Art der Versionsverwaltung wird zwar auch ein Server verwendet, auf dem die g</w:t>
      </w:r>
      <w:r w:rsidR="004432EA">
        <w:t>e</w:t>
      </w:r>
      <w:r w:rsidR="004432EA">
        <w:t>samten Daten gespeichert sind, jedoch existiert gleichzeitig auch eine Kopie des Repository auf dem lokalen Rechner mit de</w:t>
      </w:r>
      <w:r w:rsidR="00E441DC">
        <w:t>m</w:t>
      </w:r>
      <w:r w:rsidR="004432EA">
        <w:t xml:space="preserve"> gearbeitet werden kann.</w:t>
      </w:r>
    </w:p>
    <w:p w14:paraId="332CE282" w14:textId="77777777" w:rsidR="004432EA" w:rsidRPr="00E9225B" w:rsidRDefault="004432EA" w:rsidP="00E9225B">
      <w:r>
        <w:t>Jeder dieser Arten hat seine Vor-und Nachteile. In diesem Teil der Arbeit wird erläutert was diese drei Arten der Versionsverwaltung genau sind und wie diese funktionieren.</w:t>
      </w:r>
    </w:p>
    <w:p w14:paraId="5BFA706A" w14:textId="77777777" w:rsidR="00BF6141" w:rsidRDefault="00BF6141" w:rsidP="00BF6141">
      <w:pPr>
        <w:pStyle w:val="berschrift3"/>
      </w:pPr>
      <w:bookmarkStart w:id="131" w:name="_Toc488923944"/>
      <w:r>
        <w:t>Lokale Versionsverwaltung</w:t>
      </w:r>
      <w:bookmarkEnd w:id="131"/>
    </w:p>
    <w:p w14:paraId="31B76E85" w14:textId="77777777" w:rsidR="008935E7" w:rsidRDefault="008935E7" w:rsidP="008935E7"/>
    <w:p w14:paraId="6517C040" w14:textId="4DF990AA" w:rsidR="00A109FE" w:rsidRDefault="00A109FE" w:rsidP="008935E7">
      <w:bookmarkStart w:id="132" w:name="_CTVK0011f7e2fdbb00e4340a1455bddf843f1d2"/>
      <w:r w:rsidRPr="00A109FE">
        <w:rPr>
          <w:szCs w:val="24"/>
        </w:rPr>
        <w:t>Diese Art der Versionskontrolle wird als die einfachste angesehen. Meistens ist hierfür keine Software für die Verwendung notwendig. Es handelt sich l</w:t>
      </w:r>
      <w:r w:rsidRPr="00A109FE">
        <w:rPr>
          <w:szCs w:val="24"/>
        </w:rPr>
        <w:t>e</w:t>
      </w:r>
      <w:r w:rsidRPr="00A109FE">
        <w:rPr>
          <w:szCs w:val="24"/>
        </w:rPr>
        <w:t>diglich um einen selbst angelegten Ordner der lokal verwaltet wird. Dieser beinhaltet verschiedene Versionen von dem Projekt an dem man gerade a</w:t>
      </w:r>
      <w:r w:rsidRPr="00A109FE">
        <w:rPr>
          <w:szCs w:val="24"/>
        </w:rPr>
        <w:t>r</w:t>
      </w:r>
      <w:r w:rsidRPr="00A109FE">
        <w:rPr>
          <w:szCs w:val="24"/>
        </w:rPr>
        <w:t>beitet.</w:t>
      </w:r>
      <w:r w:rsidRPr="00A109FE">
        <w:rPr>
          <w:szCs w:val="24"/>
        </w:rPr>
        <w:br/>
        <w:t>So einfach der Umgang mit dieser Art der Versionskontrolle auch ist, weist sie viele Schwachstellen auf. Ein effektives Arbeiten an einem Großprojekt als Team ist bei lokaler Versionsverwaltung nicht möglich. Die Gefahr b</w:t>
      </w:r>
      <w:r w:rsidRPr="00A109FE">
        <w:rPr>
          <w:szCs w:val="24"/>
        </w:rPr>
        <w:t>e</w:t>
      </w:r>
      <w:r w:rsidRPr="00A109FE">
        <w:rPr>
          <w:szCs w:val="24"/>
        </w:rPr>
        <w:t>stimmte Fe</w:t>
      </w:r>
      <w:r w:rsidR="00A85745">
        <w:rPr>
          <w:szCs w:val="24"/>
        </w:rPr>
        <w:t>a</w:t>
      </w:r>
      <w:r w:rsidRPr="00A109FE">
        <w:rPr>
          <w:szCs w:val="24"/>
        </w:rPr>
        <w:t>ture doppelt zu entwickeln oder sie gar zu vergessen ist hier sehr groß. Falls keine weitere Software bei der Verwendung hinzugezogen wird, kann es dazu kommen, dass Versionsnummern nicht richtig vergeben werden. Als Folgefehler könnten dann falsche Dokumente in den falschen Verzeichnissen landen, was zu einem einzigen Chaos führen kann.</w:t>
      </w:r>
      <w:bookmarkEnd w:id="132"/>
      <w:r>
        <w:rPr>
          <w:rStyle w:val="Funotenzeichen"/>
        </w:rPr>
        <w:footnoteReference w:id="44"/>
      </w:r>
    </w:p>
    <w:p w14:paraId="5B375295" w14:textId="77777777" w:rsidR="00BF6141" w:rsidRDefault="00BF6141" w:rsidP="00BF6141">
      <w:pPr>
        <w:pStyle w:val="berschrift3"/>
      </w:pPr>
      <w:bookmarkStart w:id="134" w:name="_Toc488923945"/>
      <w:r>
        <w:lastRenderedPageBreak/>
        <w:t>Zentrale Versionsverwaltung</w:t>
      </w:r>
      <w:bookmarkEnd w:id="134"/>
    </w:p>
    <w:p w14:paraId="7467F737" w14:textId="77777777" w:rsidR="00AD7D11" w:rsidRDefault="00AD7D11" w:rsidP="00AD7D11"/>
    <w:p w14:paraId="5383F80F" w14:textId="77777777" w:rsidR="00A109FE" w:rsidRDefault="00A109FE" w:rsidP="00AD7D11">
      <w:pPr>
        <w:rPr>
          <w:color w:val="000000"/>
          <w:szCs w:val="24"/>
        </w:rPr>
      </w:pPr>
      <w:bookmarkStart w:id="135" w:name="_CTVK0013e19373c17bc401ab488fc5d61bc3da3"/>
      <w:r w:rsidRPr="00A109FE">
        <w:rPr>
          <w:color w:val="000000"/>
          <w:szCs w:val="24"/>
        </w:rPr>
        <w:t>Zu diesem System gehören z.B. die weiter oben beschriebenen CVS und dessen Nachfolger Subversion. Hierbei werden die gesamten Daten auf e</w:t>
      </w:r>
      <w:r w:rsidRPr="00A109FE">
        <w:rPr>
          <w:color w:val="000000"/>
          <w:szCs w:val="24"/>
        </w:rPr>
        <w:t>i</w:t>
      </w:r>
      <w:r w:rsidRPr="00A109FE">
        <w:rPr>
          <w:color w:val="000000"/>
          <w:szCs w:val="24"/>
        </w:rPr>
        <w:t>nem zentralen Server gespeichert. Auf lokaler Ebene werden nur die Arbeit</w:t>
      </w:r>
      <w:r w:rsidRPr="00A109FE">
        <w:rPr>
          <w:color w:val="000000"/>
          <w:szCs w:val="24"/>
        </w:rPr>
        <w:t>s</w:t>
      </w:r>
      <w:r w:rsidRPr="00A109FE">
        <w:rPr>
          <w:color w:val="000000"/>
          <w:szCs w:val="24"/>
        </w:rPr>
        <w:t>kopien gespeichert. Die neu entstandenen Versionen werden zurück auf das Repository gelegt.</w:t>
      </w:r>
      <w:r w:rsidRPr="00A109FE">
        <w:rPr>
          <w:color w:val="000000"/>
          <w:szCs w:val="24"/>
        </w:rPr>
        <w:br/>
        <w:t>Beim gleichzeitigen Ent</w:t>
      </w:r>
      <w:r w:rsidR="00DA4E42">
        <w:rPr>
          <w:color w:val="000000"/>
          <w:szCs w:val="24"/>
        </w:rPr>
        <w:t>wickeln zweier Benutzer an dems</w:t>
      </w:r>
      <w:r w:rsidRPr="00A109FE">
        <w:rPr>
          <w:color w:val="000000"/>
          <w:szCs w:val="24"/>
        </w:rPr>
        <w:t xml:space="preserve">elben Dokument, wird der </w:t>
      </w:r>
      <w:proofErr w:type="spellStart"/>
      <w:r w:rsidRPr="00A109FE">
        <w:rPr>
          <w:color w:val="000000"/>
          <w:szCs w:val="24"/>
        </w:rPr>
        <w:t>Merge</w:t>
      </w:r>
      <w:proofErr w:type="spellEnd"/>
      <w:r w:rsidRPr="00A109FE">
        <w:rPr>
          <w:color w:val="000000"/>
          <w:szCs w:val="24"/>
        </w:rPr>
        <w:t>, also das verschmelzen der beiden Dateien, auf dem Server automatisch erledigt. Voraussetzung hierfür ist, dass sich die beiden Dok</w:t>
      </w:r>
      <w:r>
        <w:rPr>
          <w:color w:val="000000"/>
          <w:szCs w:val="24"/>
        </w:rPr>
        <w:t>u</w:t>
      </w:r>
      <w:r>
        <w:rPr>
          <w:color w:val="000000"/>
          <w:szCs w:val="24"/>
        </w:rPr>
        <w:t>mente</w:t>
      </w:r>
      <w:r w:rsidRPr="00A109FE">
        <w:rPr>
          <w:color w:val="000000"/>
          <w:szCs w:val="24"/>
        </w:rPr>
        <w:t xml:space="preserve"> ausreichend unterscheiden. Ansonsten muss eine manuelle Änderun</w:t>
      </w:r>
      <w:r>
        <w:rPr>
          <w:color w:val="000000"/>
          <w:szCs w:val="24"/>
        </w:rPr>
        <w:t>g</w:t>
      </w:r>
      <w:r w:rsidRPr="00A109FE">
        <w:rPr>
          <w:color w:val="000000"/>
          <w:szCs w:val="24"/>
        </w:rPr>
        <w:t xml:space="preserve"> an den Stellen der Datei erfolgen, die sich zu ähnlich sind. Ein Beispiel hie</w:t>
      </w:r>
      <w:r w:rsidRPr="00A109FE">
        <w:rPr>
          <w:color w:val="000000"/>
          <w:szCs w:val="24"/>
        </w:rPr>
        <w:t>r</w:t>
      </w:r>
      <w:r w:rsidRPr="00A109FE">
        <w:rPr>
          <w:color w:val="000000"/>
          <w:szCs w:val="24"/>
        </w:rPr>
        <w:t>für ist wie schon öfters erwähnt, die Bearbeitung der exakt selben Zeile.</w:t>
      </w:r>
      <w:bookmarkEnd w:id="135"/>
      <w:r>
        <w:rPr>
          <w:rStyle w:val="Funotenzeichen"/>
        </w:rPr>
        <w:footnoteReference w:id="45"/>
      </w:r>
    </w:p>
    <w:p w14:paraId="08D033B1" w14:textId="77777777" w:rsidR="00F342AA" w:rsidRDefault="00F342AA" w:rsidP="00F342AA">
      <w:pPr>
        <w:pStyle w:val="berschrift3"/>
      </w:pPr>
      <w:bookmarkStart w:id="137" w:name="_Toc488923946"/>
      <w:r>
        <w:t>Nachteile der zentralen Versionsverwaltung</w:t>
      </w:r>
      <w:bookmarkEnd w:id="137"/>
    </w:p>
    <w:p w14:paraId="365BB16B" w14:textId="77777777" w:rsidR="00F342AA" w:rsidRDefault="00F342AA" w:rsidP="00F342AA"/>
    <w:p w14:paraId="76B21E79" w14:textId="77777777" w:rsidR="00E03BD1" w:rsidRPr="00E03BD1" w:rsidRDefault="00E03BD1" w:rsidP="00E03BD1">
      <w:r w:rsidRPr="00E03BD1">
        <w:t>Im Allgemeinen ist gegen die Nutzung eines zentralen Systems, welches bis dahin immer funktioniert hat, nichts einzuwenden. Jedoch beherbergt diese Art der Versionskontrolle einige Nachteile</w:t>
      </w:r>
      <w:r>
        <w:t>.</w:t>
      </w:r>
    </w:p>
    <w:p w14:paraId="2A480889" w14:textId="77777777" w:rsidR="0096058D" w:rsidRDefault="0096058D" w:rsidP="00F342AA">
      <w:pPr>
        <w:rPr>
          <w:color w:val="000000"/>
          <w:szCs w:val="24"/>
        </w:rPr>
      </w:pPr>
      <w:r w:rsidRPr="0096058D">
        <w:rPr>
          <w:color w:val="000000"/>
          <w:szCs w:val="24"/>
        </w:rPr>
        <w:t>Die Skalierung bei zentralen Versionsverwaltungssystemen, geht nicht so gut von statten wie bei anderen. Hat das Team eine bestimmte Größe erreicht, kommt es zu Komplikationen bei der Zurückstellung der Arbeit. Die Wah</w:t>
      </w:r>
      <w:r w:rsidRPr="0096058D">
        <w:rPr>
          <w:color w:val="000000"/>
          <w:szCs w:val="24"/>
        </w:rPr>
        <w:t>r</w:t>
      </w:r>
      <w:r w:rsidRPr="0096058D">
        <w:rPr>
          <w:color w:val="000000"/>
          <w:szCs w:val="24"/>
        </w:rPr>
        <w:t>scheinlichkeit das</w:t>
      </w:r>
      <w:r>
        <w:rPr>
          <w:color w:val="000000"/>
          <w:szCs w:val="24"/>
        </w:rPr>
        <w:t>s</w:t>
      </w:r>
      <w:r w:rsidRPr="0096058D">
        <w:rPr>
          <w:color w:val="000000"/>
          <w:szCs w:val="24"/>
        </w:rPr>
        <w:t xml:space="preserve"> sich der Zustand des Servers zwischen einem </w:t>
      </w:r>
      <w:proofErr w:type="spellStart"/>
      <w:r w:rsidRPr="0096058D">
        <w:rPr>
          <w:color w:val="000000"/>
          <w:szCs w:val="24"/>
        </w:rPr>
        <w:t>Checkout</w:t>
      </w:r>
      <w:proofErr w:type="spellEnd"/>
      <w:r w:rsidRPr="0096058D">
        <w:rPr>
          <w:color w:val="000000"/>
          <w:szCs w:val="24"/>
        </w:rPr>
        <w:t xml:space="preserve"> und einem </w:t>
      </w:r>
      <w:proofErr w:type="spellStart"/>
      <w:r w:rsidRPr="0096058D">
        <w:rPr>
          <w:color w:val="000000"/>
          <w:szCs w:val="24"/>
        </w:rPr>
        <w:t>Checkin</w:t>
      </w:r>
      <w:proofErr w:type="spellEnd"/>
      <w:r w:rsidRPr="0096058D">
        <w:rPr>
          <w:color w:val="000000"/>
          <w:szCs w:val="24"/>
        </w:rPr>
        <w:t xml:space="preserve"> verändert ist zu groß. Dadurch muss der aktuelle Stand immer wieder vom Server geladen und vor dem zurückstellen neu getestet werden.</w:t>
      </w:r>
      <w:r>
        <w:rPr>
          <w:rStyle w:val="Funotenzeichen"/>
        </w:rPr>
        <w:footnoteReference w:id="46"/>
      </w:r>
    </w:p>
    <w:p w14:paraId="287C3DEC" w14:textId="77777777" w:rsidR="00486D1F" w:rsidRDefault="00486D1F" w:rsidP="00F342AA">
      <w:pPr>
        <w:rPr>
          <w:color w:val="000000"/>
          <w:szCs w:val="24"/>
        </w:rPr>
      </w:pPr>
      <w:r w:rsidRPr="00486D1F">
        <w:rPr>
          <w:color w:val="000000"/>
          <w:szCs w:val="24"/>
        </w:rPr>
        <w:lastRenderedPageBreak/>
        <w:t>In heutigen Projekten werden entwickelte Feature</w:t>
      </w:r>
      <w:r w:rsidR="00D33A63">
        <w:rPr>
          <w:color w:val="000000"/>
          <w:szCs w:val="24"/>
        </w:rPr>
        <w:t>s</w:t>
      </w:r>
      <w:r w:rsidRPr="00486D1F">
        <w:rPr>
          <w:color w:val="000000"/>
          <w:szCs w:val="24"/>
        </w:rPr>
        <w:t xml:space="preserve"> erst </w:t>
      </w:r>
      <w:proofErr w:type="spellStart"/>
      <w:r w:rsidRPr="00486D1F">
        <w:rPr>
          <w:color w:val="000000"/>
          <w:szCs w:val="24"/>
        </w:rPr>
        <w:t>commitet</w:t>
      </w:r>
      <w:proofErr w:type="spellEnd"/>
      <w:r w:rsidRPr="00486D1F">
        <w:rPr>
          <w:color w:val="000000"/>
          <w:szCs w:val="24"/>
        </w:rPr>
        <w:t>, wenn sie bereit gestellt und praktisch implementierbar sind. Dadurch verlängern sich die Entwicklungszeiten und die Zwischenstände, welche früher üblich waren, entfallen. Dementsprechend entstehen größere Änderungen, welche schw</w:t>
      </w:r>
      <w:r w:rsidRPr="00486D1F">
        <w:rPr>
          <w:color w:val="000000"/>
          <w:szCs w:val="24"/>
        </w:rPr>
        <w:t>e</w:t>
      </w:r>
      <w:r w:rsidRPr="00486D1F">
        <w:rPr>
          <w:color w:val="000000"/>
          <w:szCs w:val="24"/>
        </w:rPr>
        <w:t>rer zu überblicken sind. Als Letztes kommt hinzu, dass das mobile Arbeiten, durch die Notwendigkeit einer Netzwerkverbindung, erschwert wird.</w:t>
      </w:r>
      <w:r>
        <w:rPr>
          <w:rStyle w:val="Funotenzeichen"/>
        </w:rPr>
        <w:footnoteReference w:id="47"/>
      </w:r>
    </w:p>
    <w:p w14:paraId="41604B85" w14:textId="77777777" w:rsidR="0055674E" w:rsidRDefault="0055674E" w:rsidP="00F342AA">
      <w:pPr>
        <w:rPr>
          <w:color w:val="000000"/>
          <w:szCs w:val="24"/>
        </w:rPr>
      </w:pPr>
      <w:r w:rsidRPr="0055674E">
        <w:rPr>
          <w:color w:val="000000"/>
          <w:szCs w:val="24"/>
        </w:rPr>
        <w:t>Die verteilte Versionsverwaltung zeigt Wege auf, um diese Probleme zu l</w:t>
      </w:r>
      <w:r w:rsidRPr="0055674E">
        <w:rPr>
          <w:color w:val="000000"/>
          <w:szCs w:val="24"/>
        </w:rPr>
        <w:t>ö</w:t>
      </w:r>
      <w:r w:rsidRPr="0055674E">
        <w:rPr>
          <w:color w:val="000000"/>
          <w:szCs w:val="24"/>
        </w:rPr>
        <w:t>sen. Dabei kommt es vermehrt zum Einsatz von Entwicklungszweigen, we</w:t>
      </w:r>
      <w:r w:rsidRPr="0055674E">
        <w:rPr>
          <w:color w:val="000000"/>
          <w:szCs w:val="24"/>
        </w:rPr>
        <w:t>l</w:t>
      </w:r>
      <w:r w:rsidRPr="0055674E">
        <w:rPr>
          <w:color w:val="000000"/>
          <w:szCs w:val="24"/>
        </w:rPr>
        <w:t>che natürlich auch schon bei CVS und Subversion existieren, jedoch nicht so einfach zu handhaben sind. Vor allem das Zusammenführen zweier Entwic</w:t>
      </w:r>
      <w:r w:rsidRPr="0055674E">
        <w:rPr>
          <w:color w:val="000000"/>
          <w:szCs w:val="24"/>
        </w:rPr>
        <w:t>k</w:t>
      </w:r>
      <w:r w:rsidRPr="0055674E">
        <w:rPr>
          <w:color w:val="000000"/>
          <w:szCs w:val="24"/>
        </w:rPr>
        <w:t>lungszweige ist mit einem großen Zeitaufwand verbunden.</w:t>
      </w:r>
      <w:r>
        <w:rPr>
          <w:rStyle w:val="Funotenzeichen"/>
        </w:rPr>
        <w:footnoteReference w:id="48"/>
      </w:r>
    </w:p>
    <w:p w14:paraId="263DFD6B" w14:textId="77777777" w:rsidR="00BF6141" w:rsidRDefault="00F4247C" w:rsidP="00BF6141">
      <w:pPr>
        <w:pStyle w:val="berschrift3"/>
      </w:pPr>
      <w:bookmarkStart w:id="141" w:name="_Toc488923947"/>
      <w:r>
        <w:t>Zentral</w:t>
      </w:r>
      <w:r w:rsidR="00BF6141">
        <w:t xml:space="preserve"> versus </w:t>
      </w:r>
      <w:r>
        <w:t>verteilt</w:t>
      </w:r>
      <w:bookmarkEnd w:id="141"/>
    </w:p>
    <w:p w14:paraId="332FAC04" w14:textId="77777777" w:rsidR="003E064B" w:rsidRDefault="003E064B" w:rsidP="003E064B"/>
    <w:p w14:paraId="46E6ED7E" w14:textId="7A2F98A7" w:rsidR="003E064B" w:rsidRDefault="003E064B" w:rsidP="003E064B">
      <w:bookmarkStart w:id="142" w:name="_CTVK001cf954ce50df34dddb543f27ab9a253a9"/>
      <w:r w:rsidRPr="003E064B">
        <w:rPr>
          <w:szCs w:val="24"/>
        </w:rPr>
        <w:t>Bei der zentralen Versionsverwaltung landen Revisionen in der Regel im d</w:t>
      </w:r>
      <w:r w:rsidRPr="003E064B">
        <w:rPr>
          <w:szCs w:val="24"/>
        </w:rPr>
        <w:t>a</w:t>
      </w:r>
      <w:r w:rsidRPr="003E064B">
        <w:rPr>
          <w:szCs w:val="24"/>
        </w:rPr>
        <w:t xml:space="preserve">für vorgesehenen Repository. Die momentane Arbeit wird zunächst einmal auf der Arbeitskopie gespeichert. Dadurch häufen sich im Laufe der Zeit die Änderungen an, welche später auf dem Server abgelegt werden müssen. Auch werden </w:t>
      </w:r>
      <w:r w:rsidR="00966194">
        <w:rPr>
          <w:szCs w:val="24"/>
        </w:rPr>
        <w:t>k</w:t>
      </w:r>
      <w:r w:rsidRPr="003E064B">
        <w:rPr>
          <w:szCs w:val="24"/>
        </w:rPr>
        <w:t>omplexe Änderungen an Dokumenten, welche bis zu diesem Zeitpunkt noch nicht die gewünschte Stabilität aufweisen, dadurch e</w:t>
      </w:r>
      <w:r w:rsidRPr="003E064B">
        <w:rPr>
          <w:szCs w:val="24"/>
        </w:rPr>
        <w:t>r</w:t>
      </w:r>
      <w:r w:rsidRPr="003E064B">
        <w:rPr>
          <w:szCs w:val="24"/>
        </w:rPr>
        <w:t>schwert.</w:t>
      </w:r>
      <w:bookmarkEnd w:id="142"/>
      <w:r>
        <w:rPr>
          <w:rStyle w:val="Funotenzeichen"/>
        </w:rPr>
        <w:footnoteReference w:id="49"/>
      </w:r>
    </w:p>
    <w:p w14:paraId="2431E506" w14:textId="77777777" w:rsidR="00182EE3" w:rsidRDefault="00182EE3" w:rsidP="003E064B">
      <w:pPr>
        <w:rPr>
          <w:szCs w:val="24"/>
        </w:rPr>
      </w:pPr>
      <w:bookmarkStart w:id="144" w:name="_CTVK0017eab979d0ae24d5493ea5733b102513a"/>
      <w:bookmarkStart w:id="145" w:name="_CTVK00181df5bf5fb114e3a9287fafb393b3aeb"/>
      <w:r w:rsidRPr="00182EE3">
        <w:rPr>
          <w:szCs w:val="24"/>
        </w:rPr>
        <w:t xml:space="preserve">Um dieses Problem umgehen zu können ist es ratsam einen weiteren </w:t>
      </w:r>
      <w:proofErr w:type="spellStart"/>
      <w:r w:rsidRPr="00182EE3">
        <w:rPr>
          <w:szCs w:val="24"/>
        </w:rPr>
        <w:t>Branch</w:t>
      </w:r>
      <w:proofErr w:type="spellEnd"/>
      <w:r w:rsidRPr="00182EE3">
        <w:rPr>
          <w:szCs w:val="24"/>
        </w:rPr>
        <w:t xml:space="preserve"> anzulegen. Also einen wei</w:t>
      </w:r>
      <w:r w:rsidR="00DA4E42">
        <w:rPr>
          <w:szCs w:val="24"/>
        </w:rPr>
        <w:t>teren Entwicklungszweig mit dem</w:t>
      </w:r>
      <w:r w:rsidRPr="00182EE3">
        <w:rPr>
          <w:szCs w:val="24"/>
        </w:rPr>
        <w:t xml:space="preserve">selben </w:t>
      </w:r>
      <w:r w:rsidR="00992FDF">
        <w:rPr>
          <w:szCs w:val="24"/>
        </w:rPr>
        <w:t>Inhalt und diese beiden nach den</w:t>
      </w:r>
      <w:r w:rsidRPr="00182EE3">
        <w:rPr>
          <w:szCs w:val="24"/>
        </w:rPr>
        <w:t xml:space="preserve"> Änderungen wieder zusammenführen.</w:t>
      </w:r>
      <w:r w:rsidRPr="00182EE3">
        <w:rPr>
          <w:szCs w:val="24"/>
        </w:rPr>
        <w:br/>
        <w:t>Diese Zusammenführung muss jedoch bei Systemen wie CVS und Subvers</w:t>
      </w:r>
      <w:r w:rsidRPr="00182EE3">
        <w:rPr>
          <w:szCs w:val="24"/>
        </w:rPr>
        <w:t>i</w:t>
      </w:r>
      <w:r w:rsidRPr="00182EE3">
        <w:rPr>
          <w:szCs w:val="24"/>
        </w:rPr>
        <w:t>on manuell erfolgen und ist daher ein zeitaufwändiger Prozess. Um zusätzl</w:t>
      </w:r>
      <w:r w:rsidRPr="00182EE3">
        <w:rPr>
          <w:szCs w:val="24"/>
        </w:rPr>
        <w:t>i</w:t>
      </w:r>
      <w:r w:rsidRPr="00182EE3">
        <w:rPr>
          <w:szCs w:val="24"/>
        </w:rPr>
        <w:lastRenderedPageBreak/>
        <w:t>chen Datenverlust zu verhindern, muss der Entwickler einzelne Informati</w:t>
      </w:r>
      <w:r w:rsidRPr="00182EE3">
        <w:rPr>
          <w:szCs w:val="24"/>
        </w:rPr>
        <w:t>o</w:t>
      </w:r>
      <w:r w:rsidRPr="00182EE3">
        <w:rPr>
          <w:szCs w:val="24"/>
        </w:rPr>
        <w:t>nen über jede Revision mit dem Hauptzweig zusammenführen.</w:t>
      </w:r>
      <w:bookmarkEnd w:id="144"/>
      <w:r>
        <w:rPr>
          <w:rStyle w:val="Funotenzeichen"/>
        </w:rPr>
        <w:footnoteReference w:id="50"/>
      </w:r>
    </w:p>
    <w:p w14:paraId="292BE063" w14:textId="77777777" w:rsidR="005C6AFE" w:rsidRPr="003E064B" w:rsidRDefault="005C6AFE" w:rsidP="003E064B">
      <w:r w:rsidRPr="005C6AFE">
        <w:rPr>
          <w:szCs w:val="24"/>
        </w:rPr>
        <w:t>Der Vorteil der verteilten Versionsverwaltung an dieser Stelle ist, da</w:t>
      </w:r>
      <w:r w:rsidR="000D62EE">
        <w:rPr>
          <w:szCs w:val="24"/>
        </w:rPr>
        <w:t>s</w:t>
      </w:r>
      <w:r w:rsidRPr="005C6AFE">
        <w:rPr>
          <w:szCs w:val="24"/>
        </w:rPr>
        <w:t>s jeder Entwickler seinen eigene</w:t>
      </w:r>
      <w:r w:rsidR="0036431A">
        <w:rPr>
          <w:szCs w:val="24"/>
        </w:rPr>
        <w:t>n</w:t>
      </w:r>
      <w:r w:rsidRPr="005C6AFE">
        <w:rPr>
          <w:szCs w:val="24"/>
        </w:rPr>
        <w:t xml:space="preserve"> Entwicklungszweig hat. Revisionen landen z</w:t>
      </w:r>
      <w:r w:rsidRPr="005C6AFE">
        <w:rPr>
          <w:szCs w:val="24"/>
        </w:rPr>
        <w:t>u</w:t>
      </w:r>
      <w:r w:rsidRPr="005C6AFE">
        <w:rPr>
          <w:szCs w:val="24"/>
        </w:rPr>
        <w:t>nächst auf dem Entwicklungszweig des Entwicklers. Außerdem besitzt er darüber hinaus ein eigenes lokales Repository, welches die gemachten R</w:t>
      </w:r>
      <w:r w:rsidRPr="005C6AFE">
        <w:rPr>
          <w:szCs w:val="24"/>
        </w:rPr>
        <w:t>e</w:t>
      </w:r>
      <w:r w:rsidRPr="005C6AFE">
        <w:rPr>
          <w:szCs w:val="24"/>
        </w:rPr>
        <w:t xml:space="preserve">visionen aufzeichnet. Getätigte </w:t>
      </w:r>
      <w:proofErr w:type="spellStart"/>
      <w:r w:rsidRPr="005C6AFE">
        <w:rPr>
          <w:szCs w:val="24"/>
        </w:rPr>
        <w:t>Commits</w:t>
      </w:r>
      <w:proofErr w:type="spellEnd"/>
      <w:r w:rsidRPr="005C6AFE">
        <w:rPr>
          <w:szCs w:val="24"/>
        </w:rPr>
        <w:t xml:space="preserve"> sind dadurch jederzeit konflik</w:t>
      </w:r>
      <w:r w:rsidR="002D3096">
        <w:rPr>
          <w:szCs w:val="24"/>
        </w:rPr>
        <w:t>t</w:t>
      </w:r>
      <w:r w:rsidRPr="005C6AFE">
        <w:rPr>
          <w:szCs w:val="24"/>
        </w:rPr>
        <w:t>frei.</w:t>
      </w:r>
      <w:bookmarkEnd w:id="145"/>
      <w:r>
        <w:rPr>
          <w:rStyle w:val="Funotenzeichen"/>
        </w:rPr>
        <w:footnoteReference w:id="51"/>
      </w:r>
    </w:p>
    <w:p w14:paraId="134BFB34" w14:textId="77777777" w:rsidR="00BF6141" w:rsidRDefault="00BF6141" w:rsidP="00BF6141">
      <w:pPr>
        <w:pStyle w:val="berschrift3"/>
      </w:pPr>
      <w:bookmarkStart w:id="148" w:name="_Toc488923948"/>
      <w:r>
        <w:t>Verteilte Versionsverwaltung</w:t>
      </w:r>
      <w:bookmarkEnd w:id="148"/>
    </w:p>
    <w:p w14:paraId="64F0A712" w14:textId="77777777" w:rsidR="00606448" w:rsidRDefault="00606448" w:rsidP="00606448"/>
    <w:p w14:paraId="7F464BAE" w14:textId="77777777" w:rsidR="00585219" w:rsidRDefault="00585219" w:rsidP="00585219">
      <w:pPr>
        <w:rPr>
          <w:szCs w:val="24"/>
        </w:rPr>
      </w:pPr>
      <w:r w:rsidRPr="00741E95">
        <w:rPr>
          <w:szCs w:val="24"/>
        </w:rPr>
        <w:t>Von den Fähigkeiten und Techniken her unterscheiden sich verteilte Vers</w:t>
      </w:r>
      <w:r w:rsidRPr="00741E95">
        <w:rPr>
          <w:szCs w:val="24"/>
        </w:rPr>
        <w:t>i</w:t>
      </w:r>
      <w:r w:rsidRPr="00741E95">
        <w:rPr>
          <w:szCs w:val="24"/>
        </w:rPr>
        <w:t>onsverwaltungen im Prinzip nicht von anderen. Der Unterschied liegt darin, dass jeder Nutzer auf seinem lokalen System nicht nur einen eigenen A</w:t>
      </w:r>
      <w:r w:rsidRPr="00741E95">
        <w:rPr>
          <w:szCs w:val="24"/>
        </w:rPr>
        <w:t>r</w:t>
      </w:r>
      <w:r w:rsidRPr="00741E95">
        <w:rPr>
          <w:szCs w:val="24"/>
        </w:rPr>
        <w:t>beitsbereich besitzt, sondern auch eine vollständige und voll funktionsfähige Kopie des Repository. Diese beinhaltet ebenso eine Historie. Jeder Nutzer erhält dur</w:t>
      </w:r>
      <w:r w:rsidR="00D237A8">
        <w:rPr>
          <w:szCs w:val="24"/>
        </w:rPr>
        <w:t>ch das DVCS (</w:t>
      </w:r>
      <w:r w:rsidRPr="00741E95">
        <w:rPr>
          <w:szCs w:val="24"/>
        </w:rPr>
        <w:t>engl. Distributed Version Control System) zusätzlich einen eigenen Entwicklungszweig.</w:t>
      </w:r>
      <w:r w:rsidRPr="00741E95">
        <w:rPr>
          <w:szCs w:val="24"/>
        </w:rPr>
        <w:br/>
        <w:t xml:space="preserve">Durch die Client-Server-Architektur der zentralen Versionskontrolle (engl. </w:t>
      </w:r>
      <w:proofErr w:type="spellStart"/>
      <w:r w:rsidRPr="00741E95">
        <w:rPr>
          <w:szCs w:val="24"/>
        </w:rPr>
        <w:t>Centralized</w:t>
      </w:r>
      <w:proofErr w:type="spellEnd"/>
      <w:r w:rsidRPr="00741E95">
        <w:rPr>
          <w:szCs w:val="24"/>
        </w:rPr>
        <w:t xml:space="preserve"> Version Control System) existiert hier eine Entwicklungslinie, die sich nicht wiederholt.</w:t>
      </w:r>
      <w:r>
        <w:rPr>
          <w:rStyle w:val="Funotenzeichen"/>
        </w:rPr>
        <w:footnoteReference w:id="52"/>
      </w:r>
    </w:p>
    <w:p w14:paraId="46D252DD" w14:textId="77777777" w:rsidR="00FC53F0" w:rsidRDefault="004842C8" w:rsidP="00585219">
      <w:pPr>
        <w:rPr>
          <w:color w:val="000000"/>
          <w:szCs w:val="24"/>
        </w:rPr>
      </w:pPr>
      <w:r w:rsidRPr="004842C8">
        <w:rPr>
          <w:color w:val="000000"/>
          <w:szCs w:val="24"/>
        </w:rPr>
        <w:t>Bei dieser Art der Versionsverwaltung herrscht eine hierarchische Ordnung zwischen den Repositorien. Der Austausch zwischen den Teilteams erfolgt normalerweise über ein oder mehrere zentrale Repositorien, von dem jedes Team ein eigenes erhält. Dies wäre für ein zentrales Versionsverwaltung</w:t>
      </w:r>
      <w:r w:rsidRPr="004842C8">
        <w:rPr>
          <w:color w:val="000000"/>
          <w:szCs w:val="24"/>
        </w:rPr>
        <w:t>s</w:t>
      </w:r>
      <w:r w:rsidRPr="004842C8">
        <w:rPr>
          <w:color w:val="000000"/>
          <w:szCs w:val="24"/>
        </w:rPr>
        <w:t>system unüblich.</w:t>
      </w:r>
      <w:r>
        <w:rPr>
          <w:rStyle w:val="Funotenzeichen"/>
        </w:rPr>
        <w:footnoteReference w:id="53"/>
      </w:r>
    </w:p>
    <w:p w14:paraId="0DC1BD7B" w14:textId="77777777" w:rsidR="002D6251" w:rsidRDefault="002D6251" w:rsidP="002D6251">
      <w:pPr>
        <w:pStyle w:val="berschrift3"/>
      </w:pPr>
      <w:bookmarkStart w:id="151" w:name="_Toc488923949"/>
      <w:r>
        <w:lastRenderedPageBreak/>
        <w:t>Vorteile der verteilten Versionsverwaltung</w:t>
      </w:r>
      <w:bookmarkEnd w:id="151"/>
    </w:p>
    <w:p w14:paraId="5C8EDF50" w14:textId="77777777" w:rsidR="002D6251" w:rsidRDefault="002D6251" w:rsidP="002D6251"/>
    <w:p w14:paraId="7019F2C6" w14:textId="77777777" w:rsidR="00FC53F0" w:rsidRDefault="00532737" w:rsidP="002D6251">
      <w:pPr>
        <w:rPr>
          <w:color w:val="000000"/>
          <w:szCs w:val="24"/>
        </w:rPr>
      </w:pPr>
      <w:r w:rsidRPr="00532737">
        <w:rPr>
          <w:color w:val="000000"/>
          <w:szCs w:val="24"/>
        </w:rPr>
        <w:t>Die Nutzung eines verteilten Systems bringt in erster Linie technische Vorte</w:t>
      </w:r>
      <w:r w:rsidRPr="00532737">
        <w:rPr>
          <w:color w:val="000000"/>
          <w:szCs w:val="24"/>
        </w:rPr>
        <w:t>i</w:t>
      </w:r>
      <w:r w:rsidRPr="00532737">
        <w:rPr>
          <w:color w:val="000000"/>
          <w:szCs w:val="24"/>
        </w:rPr>
        <w:t>le mit sich. Das Netzwerk wird entlastet da es die meiste Zeit nicht benötigt wird. Dies erhöht gleichzeitig die Performanz. Auch sinken die Ansprüche gegenüber den technischen Administratoren, welche dadurch entlastet we</w:t>
      </w:r>
      <w:r w:rsidRPr="00532737">
        <w:rPr>
          <w:color w:val="000000"/>
          <w:szCs w:val="24"/>
        </w:rPr>
        <w:t>r</w:t>
      </w:r>
      <w:r w:rsidRPr="00532737">
        <w:rPr>
          <w:color w:val="000000"/>
          <w:szCs w:val="24"/>
        </w:rPr>
        <w:t>den. Die Nutzungsmöglichkeit zahlreicher Workflows wird dadurch ebenfalls ermöglicht. Änderungshistorien werden überschaubarer und noch dazu kommt, das Code-Reviews besser durchgeführt werden können. Dies führt zu einer erheblichen Steigerung der Qualität. Ein Grund dafür ist, das</w:t>
      </w:r>
      <w:r w:rsidR="00391632">
        <w:rPr>
          <w:color w:val="000000"/>
          <w:szCs w:val="24"/>
        </w:rPr>
        <w:t>s</w:t>
      </w:r>
      <w:r w:rsidRPr="00532737">
        <w:rPr>
          <w:color w:val="000000"/>
          <w:szCs w:val="24"/>
        </w:rPr>
        <w:t xml:space="preserve"> in ve</w:t>
      </w:r>
      <w:r w:rsidRPr="00532737">
        <w:rPr>
          <w:color w:val="000000"/>
          <w:szCs w:val="24"/>
        </w:rPr>
        <w:t>r</w:t>
      </w:r>
      <w:r w:rsidRPr="00532737">
        <w:rPr>
          <w:color w:val="000000"/>
          <w:szCs w:val="24"/>
        </w:rPr>
        <w:t xml:space="preserve">teilten Systemen die Nutzung von </w:t>
      </w:r>
      <w:proofErr w:type="spellStart"/>
      <w:r w:rsidRPr="00532737">
        <w:rPr>
          <w:color w:val="000000"/>
          <w:szCs w:val="24"/>
        </w:rPr>
        <w:t>Branches</w:t>
      </w:r>
      <w:proofErr w:type="spellEnd"/>
      <w:r w:rsidRPr="00532737">
        <w:rPr>
          <w:color w:val="000000"/>
          <w:szCs w:val="24"/>
        </w:rPr>
        <w:t>, welche explizit für Features g</w:t>
      </w:r>
      <w:r w:rsidRPr="00532737">
        <w:rPr>
          <w:color w:val="000000"/>
          <w:szCs w:val="24"/>
        </w:rPr>
        <w:t>e</w:t>
      </w:r>
      <w:r w:rsidRPr="00532737">
        <w:rPr>
          <w:color w:val="000000"/>
          <w:szCs w:val="24"/>
        </w:rPr>
        <w:t>nutzt werden, gängig ist. Diese werd</w:t>
      </w:r>
      <w:r>
        <w:rPr>
          <w:color w:val="000000"/>
          <w:szCs w:val="24"/>
        </w:rPr>
        <w:t xml:space="preserve">en in den jeweiligen </w:t>
      </w:r>
      <w:proofErr w:type="spellStart"/>
      <w:r>
        <w:rPr>
          <w:color w:val="000000"/>
          <w:szCs w:val="24"/>
        </w:rPr>
        <w:t>Branch</w:t>
      </w:r>
      <w:proofErr w:type="spellEnd"/>
      <w:r>
        <w:rPr>
          <w:color w:val="000000"/>
          <w:szCs w:val="24"/>
        </w:rPr>
        <w:t xml:space="preserve"> zu E</w:t>
      </w:r>
      <w:r w:rsidRPr="00532737">
        <w:rPr>
          <w:color w:val="000000"/>
          <w:szCs w:val="24"/>
        </w:rPr>
        <w:t>nde entwickelt und letztlich mit dem Hauptentwicklungszweig zusammen geführt. Der Vorteil hierbei besteht darin, da</w:t>
      </w:r>
      <w:r>
        <w:rPr>
          <w:color w:val="000000"/>
          <w:szCs w:val="24"/>
        </w:rPr>
        <w:t>s</w:t>
      </w:r>
      <w:r w:rsidRPr="00532737">
        <w:rPr>
          <w:color w:val="000000"/>
          <w:szCs w:val="24"/>
        </w:rPr>
        <w:t>s die entsprechenden Feature</w:t>
      </w:r>
      <w:r>
        <w:rPr>
          <w:color w:val="000000"/>
          <w:szCs w:val="24"/>
        </w:rPr>
        <w:t>s</w:t>
      </w:r>
      <w:r w:rsidRPr="00532737">
        <w:rPr>
          <w:color w:val="000000"/>
          <w:szCs w:val="24"/>
        </w:rPr>
        <w:t xml:space="preserve"> bearbe</w:t>
      </w:r>
      <w:r w:rsidRPr="00532737">
        <w:rPr>
          <w:color w:val="000000"/>
          <w:szCs w:val="24"/>
        </w:rPr>
        <w:t>i</w:t>
      </w:r>
      <w:r w:rsidRPr="00532737">
        <w:rPr>
          <w:color w:val="000000"/>
          <w:szCs w:val="24"/>
        </w:rPr>
        <w:t>tet werden können, ohne einen negativen Effekt auf den Rest des Proje</w:t>
      </w:r>
      <w:r>
        <w:rPr>
          <w:color w:val="000000"/>
          <w:szCs w:val="24"/>
        </w:rPr>
        <w:t>kts zu haben. Darüber hinaus er</w:t>
      </w:r>
      <w:r w:rsidRPr="00532737">
        <w:rPr>
          <w:color w:val="000000"/>
          <w:szCs w:val="24"/>
        </w:rPr>
        <w:t>leichtert dies weitere Code-Reviews und Änderu</w:t>
      </w:r>
      <w:r w:rsidRPr="00532737">
        <w:rPr>
          <w:color w:val="000000"/>
          <w:szCs w:val="24"/>
        </w:rPr>
        <w:t>n</w:t>
      </w:r>
      <w:r w:rsidRPr="00532737">
        <w:rPr>
          <w:color w:val="000000"/>
          <w:szCs w:val="24"/>
        </w:rPr>
        <w:t>gen am Code sind besser nachvollziehbar.</w:t>
      </w:r>
      <w:r>
        <w:rPr>
          <w:rStyle w:val="Funotenzeichen"/>
        </w:rPr>
        <w:footnoteReference w:id="54"/>
      </w:r>
    </w:p>
    <w:p w14:paraId="2E8399A8" w14:textId="77777777" w:rsidR="00391632" w:rsidRDefault="00391632" w:rsidP="002D6251">
      <w:bookmarkStart w:id="153" w:name="_CTVK001838cc8f0f2d84a45b4817f4804b804eb"/>
      <w:r w:rsidRPr="00391632">
        <w:rPr>
          <w:color w:val="000000"/>
          <w:szCs w:val="24"/>
        </w:rPr>
        <w:t xml:space="preserve">Die verteilte Versionsverwaltung behebt einige der Probleme, welche bei der zentralen Versionskontrolle vorkommen. Da das zentrale Repositorium bei einem verteilten System nicht so häufig aktualisiert werden muss, wie bei einem zentralen System, erleichtert sich dadurch die Skalierung. Da einzelne </w:t>
      </w:r>
      <w:proofErr w:type="spellStart"/>
      <w:r w:rsidRPr="00391632">
        <w:rPr>
          <w:color w:val="000000"/>
          <w:szCs w:val="24"/>
        </w:rPr>
        <w:t>Commits</w:t>
      </w:r>
      <w:proofErr w:type="spellEnd"/>
      <w:r w:rsidRPr="00391632">
        <w:rPr>
          <w:color w:val="000000"/>
          <w:szCs w:val="24"/>
        </w:rPr>
        <w:t xml:space="preserve"> auch lokal erfolgen können, werden Arbeiten aus Teilteams z</w:t>
      </w:r>
      <w:r w:rsidRPr="00391632">
        <w:rPr>
          <w:color w:val="000000"/>
          <w:szCs w:val="24"/>
        </w:rPr>
        <w:t>u</w:t>
      </w:r>
      <w:r w:rsidRPr="00391632">
        <w:rPr>
          <w:color w:val="000000"/>
          <w:szCs w:val="24"/>
        </w:rPr>
        <w:t>nächst aus deren eigenen Repositorien gesammelt und Stück für Stück z</w:t>
      </w:r>
      <w:r w:rsidRPr="00391632">
        <w:rPr>
          <w:color w:val="000000"/>
          <w:szCs w:val="24"/>
        </w:rPr>
        <w:t>u</w:t>
      </w:r>
      <w:r w:rsidRPr="00391632">
        <w:rPr>
          <w:color w:val="000000"/>
          <w:szCs w:val="24"/>
        </w:rPr>
        <w:t>sammengesetzt.</w:t>
      </w:r>
      <w:bookmarkEnd w:id="153"/>
      <w:r>
        <w:rPr>
          <w:rStyle w:val="Funotenzeichen"/>
        </w:rPr>
        <w:footnoteReference w:id="55"/>
      </w:r>
    </w:p>
    <w:p w14:paraId="09AA8219" w14:textId="77777777" w:rsidR="00BF6141" w:rsidRDefault="008A68B6" w:rsidP="00BF6141">
      <w:pPr>
        <w:pStyle w:val="berschrift2"/>
      </w:pPr>
      <w:bookmarkStart w:id="155" w:name="_Toc488923950"/>
      <w:r>
        <w:t xml:space="preserve">Verschiedene </w:t>
      </w:r>
      <w:r w:rsidR="00BF6141">
        <w:t>Konzepte</w:t>
      </w:r>
      <w:r>
        <w:t xml:space="preserve"> der Versionsverwaltung</w:t>
      </w:r>
      <w:bookmarkEnd w:id="155"/>
    </w:p>
    <w:p w14:paraId="6D4DB82B" w14:textId="77777777" w:rsidR="00B33A7F" w:rsidRDefault="00B33A7F" w:rsidP="00B33A7F"/>
    <w:p w14:paraId="599F4793" w14:textId="3C9EF442" w:rsidR="00B33A7F" w:rsidRPr="00B33A7F" w:rsidRDefault="00B33A7F" w:rsidP="00B33A7F">
      <w:r>
        <w:t xml:space="preserve">Im Bereich der Versionsverwaltung existieren zwei verschiedene Konzepte. Jedes dieser Konzepte bringt seine eigenen Vor- und Nachteile mit sich. </w:t>
      </w:r>
      <w:r>
        <w:lastRenderedPageBreak/>
        <w:t>Welche</w:t>
      </w:r>
      <w:r w:rsidR="00966194">
        <w:t>s</w:t>
      </w:r>
      <w:r>
        <w:t xml:space="preserve"> dieser Konzepte man bevorzugt hängt stark von der eigene</w:t>
      </w:r>
      <w:r w:rsidR="00A85745">
        <w:t>n</w:t>
      </w:r>
      <w:r>
        <w:t xml:space="preserve"> Phil</w:t>
      </w:r>
      <w:r>
        <w:t>o</w:t>
      </w:r>
      <w:r>
        <w:t>sophie oder auch der eigenen Unternehmensideologie ab.</w:t>
      </w:r>
    </w:p>
    <w:p w14:paraId="4E89B947" w14:textId="77777777" w:rsidR="00BF6141" w:rsidRDefault="00BF6141" w:rsidP="00BF6141">
      <w:pPr>
        <w:pStyle w:val="berschrift3"/>
      </w:pPr>
      <w:bookmarkStart w:id="156" w:name="_Toc488923951"/>
      <w:r>
        <w:t>Lock Modify Write</w:t>
      </w:r>
      <w:bookmarkEnd w:id="156"/>
    </w:p>
    <w:p w14:paraId="1495C1B2" w14:textId="77777777" w:rsidR="002949DD" w:rsidRDefault="002949DD" w:rsidP="002949DD"/>
    <w:p w14:paraId="50348887" w14:textId="77777777" w:rsidR="002949DD" w:rsidRPr="002949DD" w:rsidRDefault="00741E95" w:rsidP="002949DD">
      <w:r w:rsidRPr="00741E95">
        <w:rPr>
          <w:szCs w:val="24"/>
        </w:rPr>
        <w:t>Die hier zugrunde liegende Philosophie wird auch als pessimistische Vers</w:t>
      </w:r>
      <w:r w:rsidRPr="00741E95">
        <w:rPr>
          <w:szCs w:val="24"/>
        </w:rPr>
        <w:t>i</w:t>
      </w:r>
      <w:r w:rsidRPr="00741E95">
        <w:rPr>
          <w:szCs w:val="24"/>
        </w:rPr>
        <w:t>onskontrolle bezeichnet. Wie man es aus dem Namen schon entnehmen kann, werden bei dieser Arbeitsweise Dateien oder Dokumente während dem Arbeiten gesperrt, um sie für andere unzugänglich zu machen. Erst wenn die Arbeit an einem bestimmten Dokument vollendet ist, wird diese wieder freigegeben. Diese Vorgehensweise bringt jedoch einige Nachteile mit sich. Zunächst einmal entstehen durch dieses Vorgehen administrative Probleme. Wenn es beispielsweise dazu kommt, das ein Nutzer vergisst die Sperrung einer Datei wieder aufzuheben oder wenn das Client-System a</w:t>
      </w:r>
      <w:r w:rsidRPr="00741E95">
        <w:rPr>
          <w:szCs w:val="24"/>
        </w:rPr>
        <w:t>b</w:t>
      </w:r>
      <w:r w:rsidRPr="00741E95">
        <w:rPr>
          <w:szCs w:val="24"/>
        </w:rPr>
        <w:t>stürzt. In diesem Fall muss die Sperrung unter großem Aufwand wieder en</w:t>
      </w:r>
      <w:r w:rsidRPr="00741E95">
        <w:rPr>
          <w:szCs w:val="24"/>
        </w:rPr>
        <w:t>t</w:t>
      </w:r>
      <w:r w:rsidRPr="00741E95">
        <w:rPr>
          <w:szCs w:val="24"/>
        </w:rPr>
        <w:t>sperrt werden. Meistens ist es dazu notwendig einen zuständigen Adminis</w:t>
      </w:r>
      <w:r w:rsidRPr="00741E95">
        <w:rPr>
          <w:szCs w:val="24"/>
        </w:rPr>
        <w:t>t</w:t>
      </w:r>
      <w:r w:rsidRPr="00741E95">
        <w:rPr>
          <w:szCs w:val="24"/>
        </w:rPr>
        <w:t>rator hinzuzuziehen.</w:t>
      </w:r>
      <w:r>
        <w:rPr>
          <w:rStyle w:val="Funotenzeichen"/>
        </w:rPr>
        <w:footnoteReference w:id="56"/>
      </w:r>
    </w:p>
    <w:p w14:paraId="0A668C19" w14:textId="77777777" w:rsidR="00BF6141" w:rsidRDefault="00BF6141" w:rsidP="00BF6141">
      <w:pPr>
        <w:pStyle w:val="berschrift3"/>
      </w:pPr>
      <w:bookmarkStart w:id="158" w:name="_Toc488923952"/>
      <w:proofErr w:type="spellStart"/>
      <w:r>
        <w:t>Copy</w:t>
      </w:r>
      <w:proofErr w:type="spellEnd"/>
      <w:r>
        <w:t xml:space="preserve"> Modify </w:t>
      </w:r>
      <w:proofErr w:type="spellStart"/>
      <w:r>
        <w:t>Merge</w:t>
      </w:r>
      <w:bookmarkEnd w:id="158"/>
      <w:proofErr w:type="spellEnd"/>
    </w:p>
    <w:p w14:paraId="1B194186" w14:textId="77777777" w:rsidR="00AE7188" w:rsidRDefault="00AE7188" w:rsidP="00AE7188"/>
    <w:p w14:paraId="32F36C20" w14:textId="77777777" w:rsidR="00AE7188" w:rsidRPr="00AE7188" w:rsidRDefault="00C429BD" w:rsidP="00AE7188">
      <w:bookmarkStart w:id="159" w:name="_CTVK001835da762069c48139ad304b0ebd73387"/>
      <w:r w:rsidRPr="00C429BD">
        <w:rPr>
          <w:szCs w:val="24"/>
        </w:rPr>
        <w:t>Aufgrund einiger Nachteile die beim Lock Modify Write vorhanden sind, wu</w:t>
      </w:r>
      <w:r w:rsidRPr="00C429BD">
        <w:rPr>
          <w:szCs w:val="24"/>
        </w:rPr>
        <w:t>r</w:t>
      </w:r>
      <w:r w:rsidRPr="00C429BD">
        <w:rPr>
          <w:szCs w:val="24"/>
        </w:rPr>
        <w:t xml:space="preserve">de die Arbeitsweise des </w:t>
      </w:r>
      <w:proofErr w:type="spellStart"/>
      <w:r w:rsidRPr="00C429BD">
        <w:rPr>
          <w:szCs w:val="24"/>
        </w:rPr>
        <w:t>Copy</w:t>
      </w:r>
      <w:proofErr w:type="spellEnd"/>
      <w:r w:rsidRPr="00C429BD">
        <w:rPr>
          <w:szCs w:val="24"/>
        </w:rPr>
        <w:t xml:space="preserve"> Modify </w:t>
      </w:r>
      <w:proofErr w:type="spellStart"/>
      <w:r w:rsidRPr="00C429BD">
        <w:rPr>
          <w:szCs w:val="24"/>
        </w:rPr>
        <w:t>Merge</w:t>
      </w:r>
      <w:proofErr w:type="spellEnd"/>
      <w:r w:rsidRPr="00C429BD">
        <w:rPr>
          <w:szCs w:val="24"/>
        </w:rPr>
        <w:t xml:space="preserve"> entwickelt. Auch hier kann a</w:t>
      </w:r>
      <w:r w:rsidR="001537B8">
        <w:rPr>
          <w:szCs w:val="24"/>
        </w:rPr>
        <w:t>us dem Namen die Vor</w:t>
      </w:r>
      <w:r>
        <w:rPr>
          <w:szCs w:val="24"/>
        </w:rPr>
        <w:t>gehensweis</w:t>
      </w:r>
      <w:r w:rsidRPr="00C429BD">
        <w:rPr>
          <w:szCs w:val="24"/>
        </w:rPr>
        <w:t xml:space="preserve">e entnommen werden. Arbeiten werden in einer eigenen </w:t>
      </w:r>
      <w:proofErr w:type="spellStart"/>
      <w:r w:rsidRPr="00C429BD">
        <w:rPr>
          <w:szCs w:val="24"/>
        </w:rPr>
        <w:t>Sandbox</w:t>
      </w:r>
      <w:proofErr w:type="spellEnd"/>
      <w:r w:rsidRPr="00C429BD">
        <w:rPr>
          <w:szCs w:val="24"/>
        </w:rPr>
        <w:t xml:space="preserve"> verrichtet und später auf den Server hochgeladen. Bei diesem Modell wird versucht den Vorgang des Sperrens zu verhindern. Dadurch fällt es unter die Kategorie der optimistischen Versionskontrolle. Eine Auswirkung davon kann jedoch sein, das eine w</w:t>
      </w:r>
      <w:r>
        <w:rPr>
          <w:szCs w:val="24"/>
        </w:rPr>
        <w:t>eitere Person an de</w:t>
      </w:r>
      <w:r>
        <w:rPr>
          <w:szCs w:val="24"/>
        </w:rPr>
        <w:t>r</w:t>
      </w:r>
      <w:r w:rsidRPr="00C429BD">
        <w:rPr>
          <w:szCs w:val="24"/>
        </w:rPr>
        <w:t xml:space="preserve">selben Datei arbeitet und diese in der Zwischenzeit auf das Repository </w:t>
      </w:r>
      <w:proofErr w:type="spellStart"/>
      <w:r w:rsidRPr="00C429BD">
        <w:rPr>
          <w:szCs w:val="24"/>
        </w:rPr>
        <w:t>hoc</w:t>
      </w:r>
      <w:r>
        <w:rPr>
          <w:szCs w:val="24"/>
        </w:rPr>
        <w:t>h</w:t>
      </w:r>
      <w:r w:rsidRPr="00C429BD">
        <w:rPr>
          <w:szCs w:val="24"/>
        </w:rPr>
        <w:t>lädt</w:t>
      </w:r>
      <w:proofErr w:type="spellEnd"/>
      <w:r w:rsidRPr="00C429BD">
        <w:rPr>
          <w:szCs w:val="24"/>
        </w:rPr>
        <w:t>. In diesem Fall ist es notwendig, die neuere Version mit der vorher hoc</w:t>
      </w:r>
      <w:r w:rsidRPr="00C429BD">
        <w:rPr>
          <w:szCs w:val="24"/>
        </w:rPr>
        <w:t>h</w:t>
      </w:r>
      <w:r w:rsidRPr="00C429BD">
        <w:rPr>
          <w:szCs w:val="24"/>
        </w:rPr>
        <w:lastRenderedPageBreak/>
        <w:t>geladenen zu verschmelzen</w:t>
      </w:r>
      <w:r w:rsidR="00437F1D">
        <w:rPr>
          <w:szCs w:val="24"/>
        </w:rPr>
        <w:t xml:space="preserve"> bzw. zusammenzuführen</w:t>
      </w:r>
      <w:r w:rsidRPr="00C429BD">
        <w:rPr>
          <w:szCs w:val="24"/>
        </w:rPr>
        <w:t>. Diesen Vorgang b</w:t>
      </w:r>
      <w:r w:rsidRPr="00C429BD">
        <w:rPr>
          <w:szCs w:val="24"/>
        </w:rPr>
        <w:t>e</w:t>
      </w:r>
      <w:r w:rsidRPr="00C429BD">
        <w:rPr>
          <w:szCs w:val="24"/>
        </w:rPr>
        <w:t xml:space="preserve">zeichnet man als </w:t>
      </w:r>
      <w:proofErr w:type="spellStart"/>
      <w:r w:rsidRPr="00C429BD">
        <w:rPr>
          <w:szCs w:val="24"/>
        </w:rPr>
        <w:t>Me</w:t>
      </w:r>
      <w:r>
        <w:rPr>
          <w:szCs w:val="24"/>
        </w:rPr>
        <w:t>r</w:t>
      </w:r>
      <w:r w:rsidRPr="00C429BD">
        <w:rPr>
          <w:szCs w:val="24"/>
        </w:rPr>
        <w:t>ge</w:t>
      </w:r>
      <w:proofErr w:type="spellEnd"/>
      <w:r w:rsidRPr="00C429BD">
        <w:rPr>
          <w:szCs w:val="24"/>
        </w:rPr>
        <w:t>.</w:t>
      </w:r>
      <w:bookmarkEnd w:id="159"/>
      <w:r>
        <w:rPr>
          <w:rStyle w:val="Funotenzeichen"/>
        </w:rPr>
        <w:footnoteReference w:id="57"/>
      </w:r>
    </w:p>
    <w:p w14:paraId="3F87D52D" w14:textId="77777777" w:rsidR="00A320A5" w:rsidRPr="00A320A5" w:rsidRDefault="00A320A5" w:rsidP="00A320A5">
      <w:pPr>
        <w:pStyle w:val="berschrift2"/>
      </w:pPr>
      <w:bookmarkStart w:id="161" w:name="_Toc488923953"/>
      <w:r>
        <w:t>Zusammenfassung</w:t>
      </w:r>
      <w:bookmarkEnd w:id="161"/>
    </w:p>
    <w:p w14:paraId="5909F91C" w14:textId="77777777" w:rsidR="00A320A5" w:rsidRDefault="00A320A5" w:rsidP="00A320A5"/>
    <w:p w14:paraId="6EA6983C" w14:textId="77777777" w:rsidR="000D62EE" w:rsidRDefault="000D62EE" w:rsidP="00A320A5">
      <w:r>
        <w:t>Ab diesem Zeitpunkt sollte man ein grundlegendes Verständnis darüber h</w:t>
      </w:r>
      <w:r>
        <w:t>a</w:t>
      </w:r>
      <w:r>
        <w:t>ben, was Versionsverwaltung bzw. Versionskontrolle ist. Darüber hinaus sol</w:t>
      </w:r>
      <w:r>
        <w:t>l</w:t>
      </w:r>
      <w:r>
        <w:t>te klar sein wie diese funktioniert und welche Vorteile sie mit sich bringt.</w:t>
      </w:r>
      <w:r w:rsidR="00CF1029">
        <w:t xml:space="preserve"> Des Weiteren wurde ein grober Überblick über die Entstehungsgeschichte der Versionsverwaltungssysteme gegeben und welche Systeme in den letzten Jahren die gängigsten und auch die Vorreiter in diesem Gebiet waren</w:t>
      </w:r>
      <w:r w:rsidR="00437F1D">
        <w:t xml:space="preserve"> und</w:t>
      </w:r>
      <w:r w:rsidR="00CF1029">
        <w:t xml:space="preserve"> teilweise heute noch sind.</w:t>
      </w:r>
    </w:p>
    <w:p w14:paraId="082B39AD" w14:textId="77777777" w:rsidR="000D62EE" w:rsidRDefault="000D62EE" w:rsidP="00A320A5">
      <w:r>
        <w:t>Auch sollte klar sein</w:t>
      </w:r>
      <w:r w:rsidR="00B33A7F">
        <w:t xml:space="preserve"> welche Arten der Versionsverwaltung es gibt</w:t>
      </w:r>
      <w:r>
        <w:t>, was DV</w:t>
      </w:r>
      <w:r w:rsidR="0036431A">
        <w:t>C</w:t>
      </w:r>
      <w:r>
        <w:t>S und CV</w:t>
      </w:r>
      <w:r w:rsidR="0036431A">
        <w:t>C</w:t>
      </w:r>
      <w:r>
        <w:t xml:space="preserve">S ist und worin der Unterschied zwischen diesen beiden </w:t>
      </w:r>
      <w:r w:rsidR="00CF1029">
        <w:t xml:space="preserve">liegt. Bei den Begriffen Repository, </w:t>
      </w:r>
      <w:proofErr w:type="spellStart"/>
      <w:r w:rsidR="00CF1029">
        <w:t>Merge</w:t>
      </w:r>
      <w:proofErr w:type="spellEnd"/>
      <w:r w:rsidR="00CF1029">
        <w:t xml:space="preserve">, Commit und </w:t>
      </w:r>
      <w:proofErr w:type="spellStart"/>
      <w:r w:rsidR="00CF1029">
        <w:t>Branch</w:t>
      </w:r>
      <w:proofErr w:type="spellEnd"/>
      <w:r w:rsidR="00CF1029">
        <w:t xml:space="preserve"> sollte Klarheit herrschen und man sollte wissen was jeder einzelne dieser Begriffe bedeutet sowie wofür</w:t>
      </w:r>
      <w:r w:rsidR="0036431A">
        <w:t xml:space="preserve"> und</w:t>
      </w:r>
      <w:r w:rsidR="00CF1029">
        <w:t xml:space="preserve"> </w:t>
      </w:r>
      <w:r w:rsidR="00437F1D">
        <w:t>in</w:t>
      </w:r>
      <w:r w:rsidR="00CF1029">
        <w:t xml:space="preserve"> welcher </w:t>
      </w:r>
      <w:r w:rsidR="00437F1D">
        <w:t>Situation</w:t>
      </w:r>
      <w:r w:rsidR="00CF1029">
        <w:t xml:space="preserve"> gebraucht wird.</w:t>
      </w:r>
    </w:p>
    <w:p w14:paraId="7D504955" w14:textId="77777777" w:rsidR="000D62EE" w:rsidRDefault="000D62EE" w:rsidP="00A320A5"/>
    <w:p w14:paraId="0C1A3785" w14:textId="77777777" w:rsidR="000D62EE" w:rsidRPr="00A320A5" w:rsidRDefault="000D62EE" w:rsidP="00A320A5">
      <w:pPr>
        <w:sectPr w:rsidR="000D62EE" w:rsidRPr="00A320A5" w:rsidSect="00EC4BA7">
          <w:headerReference w:type="even" r:id="rId18"/>
          <w:headerReference w:type="default" r:id="rId19"/>
          <w:type w:val="oddPage"/>
          <w:pgSz w:w="11906" w:h="16838" w:code="9"/>
          <w:pgMar w:top="1701" w:right="1418" w:bottom="1134" w:left="1418" w:header="709" w:footer="709" w:gutter="851"/>
          <w:cols w:space="708"/>
          <w:docGrid w:linePitch="360"/>
        </w:sectPr>
      </w:pPr>
    </w:p>
    <w:p w14:paraId="64D0A3AF" w14:textId="77777777" w:rsidR="00053F13" w:rsidRDefault="00053F13" w:rsidP="00053F13">
      <w:pPr>
        <w:pStyle w:val="berschrift1"/>
      </w:pPr>
      <w:bookmarkStart w:id="162" w:name="_Toc488923954"/>
      <w:proofErr w:type="spellStart"/>
      <w:r>
        <w:lastRenderedPageBreak/>
        <w:t>Git</w:t>
      </w:r>
      <w:bookmarkEnd w:id="162"/>
      <w:proofErr w:type="spellEnd"/>
    </w:p>
    <w:p w14:paraId="33245D85" w14:textId="77777777" w:rsidR="00DE041F" w:rsidRDefault="00DE041F" w:rsidP="00DE041F"/>
    <w:p w14:paraId="15249534" w14:textId="77777777" w:rsidR="00DE041F" w:rsidRDefault="00332A26" w:rsidP="00DE041F">
      <w:r>
        <w:t>Im Laufe dieser Arbeit wurden diverse Versionsverwaltungssysteme genannt. Auf die zwei wohl bekanntesten</w:t>
      </w:r>
      <w:r w:rsidR="00D26D0A">
        <w:t xml:space="preserve"> zentral ausgerichteten</w:t>
      </w:r>
      <w:r w:rsidR="00DA4E42">
        <w:t>,</w:t>
      </w:r>
      <w:r>
        <w:t xml:space="preserve"> CVS</w:t>
      </w:r>
      <w:r w:rsidR="002B0642">
        <w:t xml:space="preserve"> und SVN, </w:t>
      </w:r>
      <w:r>
        <w:t>wu</w:t>
      </w:r>
      <w:r>
        <w:t>r</w:t>
      </w:r>
      <w:r>
        <w:t>de ausführlicher eingegangen</w:t>
      </w:r>
      <w:r w:rsidR="002B0642">
        <w:t>,</w:t>
      </w:r>
      <w:r>
        <w:t xml:space="preserve"> um sich ein </w:t>
      </w:r>
      <w:r w:rsidR="002B0642">
        <w:t xml:space="preserve">besseres </w:t>
      </w:r>
      <w:r>
        <w:t>Bild darü</w:t>
      </w:r>
      <w:r w:rsidR="00A60ED5">
        <w:t xml:space="preserve">ber machen zu können, </w:t>
      </w:r>
      <w:r>
        <w:t>wie Versionskontrolle funktioniert. Eine wesentliche Rolle spielt hie</w:t>
      </w:r>
      <w:r>
        <w:t>r</w:t>
      </w:r>
      <w:r>
        <w:t xml:space="preserve">bei </w:t>
      </w:r>
      <w:r w:rsidR="00A56E62">
        <w:t xml:space="preserve">zu </w:t>
      </w:r>
      <w:r>
        <w:t xml:space="preserve">welcher Art der Versionsverwaltung diese Systeme gehören, denn jede Art der Versionskontrolle bringt seine eigenen Vor-und Nachteile </w:t>
      </w:r>
      <w:r w:rsidR="00A60ED5">
        <w:t>mit sich.</w:t>
      </w:r>
    </w:p>
    <w:p w14:paraId="377CB638" w14:textId="77777777" w:rsidR="00A60ED5" w:rsidRDefault="00A60ED5" w:rsidP="00DE041F">
      <w:r>
        <w:t>Das Versionsverwaltungssystem, welches das Hauptaugenm</w:t>
      </w:r>
      <w:r w:rsidR="00A56E62">
        <w:t>erk dieser A</w:t>
      </w:r>
      <w:r w:rsidR="00A56E62">
        <w:t>r</w:t>
      </w:r>
      <w:r w:rsidR="00A56E62">
        <w:t xml:space="preserve">beit bildet ist die Versionsverwaltung namens </w:t>
      </w:r>
      <w:proofErr w:type="spellStart"/>
      <w:r w:rsidR="00A56E62">
        <w:t>Git</w:t>
      </w:r>
      <w:proofErr w:type="spellEnd"/>
      <w:r w:rsidR="00A56E62">
        <w:t>. Die Besonderheit dieses Systems besteht darin, das es zu der Art der Verteilten Versionsverwaltung gehört.</w:t>
      </w:r>
    </w:p>
    <w:p w14:paraId="46676360" w14:textId="77777777" w:rsidR="00A56E62" w:rsidRDefault="00A56E62" w:rsidP="00DE041F">
      <w:r>
        <w:t xml:space="preserve">Ziel dieses Kapitels ist es, die Versionsverwaltung </w:t>
      </w:r>
      <w:proofErr w:type="spellStart"/>
      <w:r>
        <w:t>Git</w:t>
      </w:r>
      <w:proofErr w:type="spellEnd"/>
      <w:r>
        <w:t xml:space="preserve"> näher kennenzuler</w:t>
      </w:r>
      <w:r w:rsidR="002B0642">
        <w:t>nen, d</w:t>
      </w:r>
      <w:r>
        <w:t xml:space="preserve">ie Funktionalitäten und </w:t>
      </w:r>
      <w:r w:rsidR="002B0642">
        <w:t xml:space="preserve">auch </w:t>
      </w:r>
      <w:r>
        <w:t xml:space="preserve">den Aufbau zu verstehen. Darunter gehört auch das bessere Verständnis für die Verteilte Versionsverwaltung. Auch werden die Vorteile von </w:t>
      </w:r>
      <w:proofErr w:type="spellStart"/>
      <w:r>
        <w:t>Git</w:t>
      </w:r>
      <w:proofErr w:type="spellEnd"/>
      <w:r>
        <w:t xml:space="preserve"> gegenüber anderen Systemen genannt und w</w:t>
      </w:r>
      <w:r>
        <w:t>a</w:t>
      </w:r>
      <w:r>
        <w:t xml:space="preserve">rum </w:t>
      </w:r>
      <w:proofErr w:type="spellStart"/>
      <w:r>
        <w:t>Git</w:t>
      </w:r>
      <w:proofErr w:type="spellEnd"/>
      <w:r>
        <w:t xml:space="preserve"> im Laufe eines Projektes, anderen Systemen vorgezogen werden sollte.</w:t>
      </w:r>
    </w:p>
    <w:p w14:paraId="075C3C56" w14:textId="77777777" w:rsidR="002B0642" w:rsidRDefault="002B0642" w:rsidP="00DE041F">
      <w:r>
        <w:t>Ebenso wird in diesem Kapitel auf viele wichtige Begriffe eingegangen, we</w:t>
      </w:r>
      <w:r>
        <w:t>l</w:t>
      </w:r>
      <w:r>
        <w:t>che bei der Versionskontrolle unabdingbar sind. Entwicklungszweige werden näher erläutert und auch das Zusammenführen von verschiedenen Versi</w:t>
      </w:r>
      <w:r>
        <w:t>o</w:t>
      </w:r>
      <w:r>
        <w:t>nen einer Datei.</w:t>
      </w:r>
    </w:p>
    <w:p w14:paraId="78835647" w14:textId="0F004924" w:rsidR="002B0642" w:rsidRPr="00DE041F" w:rsidRDefault="002B0642" w:rsidP="00DE041F">
      <w:r>
        <w:t xml:space="preserve">Hauptaufgaben der Versionskontrolle </w:t>
      </w:r>
      <w:r w:rsidR="00966194">
        <w:t xml:space="preserve">sowie die Bedienung von </w:t>
      </w:r>
      <w:proofErr w:type="spellStart"/>
      <w:r w:rsidR="00966194">
        <w:t>Git</w:t>
      </w:r>
      <w:proofErr w:type="spellEnd"/>
      <w:r w:rsidR="00966194">
        <w:t xml:space="preserve"> werden ebenfalls beschri</w:t>
      </w:r>
      <w:r w:rsidR="00966194">
        <w:t>e</w:t>
      </w:r>
      <w:r w:rsidR="00966194">
        <w:t>ben</w:t>
      </w:r>
      <w:proofErr w:type="gramStart"/>
      <w:r w:rsidR="00966194">
        <w:t>.</w:t>
      </w:r>
      <w:r>
        <w:t>.</w:t>
      </w:r>
      <w:proofErr w:type="gramEnd"/>
    </w:p>
    <w:p w14:paraId="6191D3FB" w14:textId="77777777" w:rsidR="00053F13" w:rsidRDefault="00BA23CB" w:rsidP="00CA5903">
      <w:pPr>
        <w:pStyle w:val="berschrift2"/>
      </w:pPr>
      <w:bookmarkStart w:id="163" w:name="_Toc488923955"/>
      <w:r>
        <w:t xml:space="preserve">Die </w:t>
      </w:r>
      <w:r w:rsidR="00053F13">
        <w:t>Entstehung</w:t>
      </w:r>
      <w:r>
        <w:t xml:space="preserve"> von </w:t>
      </w:r>
      <w:proofErr w:type="spellStart"/>
      <w:r>
        <w:t>Git</w:t>
      </w:r>
      <w:bookmarkEnd w:id="163"/>
      <w:proofErr w:type="spellEnd"/>
    </w:p>
    <w:p w14:paraId="327E3D7E" w14:textId="77777777" w:rsidR="00FF5CF4" w:rsidRDefault="00FF5CF4" w:rsidP="00FA6DAC"/>
    <w:p w14:paraId="3009E789" w14:textId="77777777" w:rsidR="00FA6DAC" w:rsidRDefault="00182EE3" w:rsidP="00FA6DAC">
      <w:pPr>
        <w:rPr>
          <w:szCs w:val="24"/>
        </w:rPr>
      </w:pPr>
      <w:bookmarkStart w:id="164" w:name="_CTVK001b529b5b3115f4e649a201ef41b61d350"/>
      <w:bookmarkStart w:id="165" w:name="_CTVK0010bf87902df2e4d5ca2d770206e85aa69"/>
      <w:r w:rsidRPr="00182EE3">
        <w:rPr>
          <w:szCs w:val="24"/>
        </w:rPr>
        <w:t>Während der Entwicklung des Linux-Kernels wurden Änderungen am Quel</w:t>
      </w:r>
      <w:r w:rsidRPr="00182EE3">
        <w:rPr>
          <w:szCs w:val="24"/>
        </w:rPr>
        <w:t>l</w:t>
      </w:r>
      <w:r w:rsidRPr="00182EE3">
        <w:rPr>
          <w:szCs w:val="24"/>
        </w:rPr>
        <w:t>code in Form von Patches übergeben und weitergereicht. Im Jahre 2002 en</w:t>
      </w:r>
      <w:r w:rsidRPr="00182EE3">
        <w:rPr>
          <w:szCs w:val="24"/>
        </w:rPr>
        <w:t>t</w:t>
      </w:r>
      <w:r w:rsidRPr="00182EE3">
        <w:rPr>
          <w:szCs w:val="24"/>
        </w:rPr>
        <w:lastRenderedPageBreak/>
        <w:t>schied man sich da</w:t>
      </w:r>
      <w:r w:rsidR="00FA6AAC">
        <w:rPr>
          <w:szCs w:val="24"/>
        </w:rPr>
        <w:t xml:space="preserve">für </w:t>
      </w:r>
      <w:proofErr w:type="spellStart"/>
      <w:r w:rsidR="00FA6AAC">
        <w:rPr>
          <w:szCs w:val="24"/>
        </w:rPr>
        <w:t>BitKeeper</w:t>
      </w:r>
      <w:proofErr w:type="spellEnd"/>
      <w:r w:rsidR="00FA6AAC">
        <w:rPr>
          <w:szCs w:val="24"/>
        </w:rPr>
        <w:t xml:space="preserve"> zu verwenden. </w:t>
      </w:r>
      <w:proofErr w:type="spellStart"/>
      <w:r w:rsidR="00FA6AAC">
        <w:rPr>
          <w:szCs w:val="24"/>
        </w:rPr>
        <w:t>Bit</w:t>
      </w:r>
      <w:r w:rsidRPr="00182EE3">
        <w:rPr>
          <w:szCs w:val="24"/>
        </w:rPr>
        <w:t>Keeper</w:t>
      </w:r>
      <w:proofErr w:type="spellEnd"/>
      <w:r w:rsidRPr="00182EE3">
        <w:rPr>
          <w:szCs w:val="24"/>
        </w:rPr>
        <w:t xml:space="preserve"> ist ein Source-Control-Management (SCM) System und erleichtert die Arbeit bei der Ve</w:t>
      </w:r>
      <w:r w:rsidRPr="00182EE3">
        <w:rPr>
          <w:szCs w:val="24"/>
        </w:rPr>
        <w:t>r</w:t>
      </w:r>
      <w:r w:rsidRPr="00182EE3">
        <w:rPr>
          <w:szCs w:val="24"/>
        </w:rPr>
        <w:t>waltung von Quellcode.</w:t>
      </w:r>
      <w:bookmarkEnd w:id="164"/>
      <w:r>
        <w:rPr>
          <w:rStyle w:val="Funotenzeichen"/>
        </w:rPr>
        <w:footnoteReference w:id="58"/>
      </w:r>
      <w:r w:rsidRPr="00182EE3">
        <w:t xml:space="preserve"> </w:t>
      </w:r>
      <w:r w:rsidR="00FA6DAC" w:rsidRPr="00182EE3">
        <w:t>B</w:t>
      </w:r>
      <w:r w:rsidR="00FA6DAC" w:rsidRPr="00FA6DAC">
        <w:rPr>
          <w:szCs w:val="24"/>
        </w:rPr>
        <w:t xml:space="preserve">is in das Jahr 2005 benutzten die Entwickler von Linux das System </w:t>
      </w:r>
      <w:proofErr w:type="spellStart"/>
      <w:r w:rsidR="00FA6DAC" w:rsidRPr="00FA6DAC">
        <w:rPr>
          <w:szCs w:val="24"/>
        </w:rPr>
        <w:t>BitKe</w:t>
      </w:r>
      <w:r w:rsidR="00FA6DAC">
        <w:rPr>
          <w:szCs w:val="24"/>
        </w:rPr>
        <w:t>e</w:t>
      </w:r>
      <w:r w:rsidR="00FA6DAC" w:rsidRPr="00FA6DAC">
        <w:rPr>
          <w:szCs w:val="24"/>
        </w:rPr>
        <w:t>per</w:t>
      </w:r>
      <w:proofErr w:type="spellEnd"/>
      <w:r w:rsidR="00FA6DAC" w:rsidRPr="00FA6DAC">
        <w:rPr>
          <w:szCs w:val="24"/>
        </w:rPr>
        <w:t xml:space="preserve"> um ihre Versionen zu verwalten. Dies jedoch war ab diesem Zeitpunkt aufgrund einer Änderung</w:t>
      </w:r>
      <w:r w:rsidR="00FA6DAC">
        <w:rPr>
          <w:szCs w:val="24"/>
        </w:rPr>
        <w:t xml:space="preserve"> in der Lizenz nicht mehr ohne w</w:t>
      </w:r>
      <w:r w:rsidR="00FA6DAC" w:rsidRPr="00FA6DAC">
        <w:rPr>
          <w:szCs w:val="24"/>
        </w:rPr>
        <w:t xml:space="preserve">eiteres möglich. Daraufhin begann Linux-Gründer Linus </w:t>
      </w:r>
      <w:proofErr w:type="spellStart"/>
      <w:r w:rsidR="00FA6DAC" w:rsidRPr="00FA6DAC">
        <w:rPr>
          <w:szCs w:val="24"/>
        </w:rPr>
        <w:t>Torvalds</w:t>
      </w:r>
      <w:proofErr w:type="spellEnd"/>
      <w:r w:rsidR="00FA6DAC" w:rsidRPr="00FA6DAC">
        <w:rPr>
          <w:szCs w:val="24"/>
        </w:rPr>
        <w:t xml:space="preserve"> mit der Entwicklung von </w:t>
      </w:r>
      <w:proofErr w:type="spellStart"/>
      <w:r w:rsidR="00FA6DAC" w:rsidRPr="00FA6DAC">
        <w:rPr>
          <w:szCs w:val="24"/>
        </w:rPr>
        <w:t>Git</w:t>
      </w:r>
      <w:proofErr w:type="spellEnd"/>
      <w:r w:rsidR="00FA6DAC" w:rsidRPr="00FA6DAC">
        <w:rPr>
          <w:szCs w:val="24"/>
        </w:rPr>
        <w:t>. Hauptaugenmerk bei der Entwicklung war die Nu</w:t>
      </w:r>
      <w:r w:rsidR="00FA6DAC" w:rsidRPr="00FA6DAC">
        <w:rPr>
          <w:szCs w:val="24"/>
        </w:rPr>
        <w:t>t</w:t>
      </w:r>
      <w:r w:rsidR="00FA6DAC" w:rsidRPr="00FA6DAC">
        <w:rPr>
          <w:szCs w:val="24"/>
        </w:rPr>
        <w:t xml:space="preserve">zung der verteilten Versionsverwaltung, die Sicherheit gegen Verfälschung und eine hohe Effizienz. Wenige Tage nach dem Projektbeginn konnte </w:t>
      </w:r>
      <w:proofErr w:type="spellStart"/>
      <w:r w:rsidR="00FA6DAC" w:rsidRPr="00FA6DAC">
        <w:rPr>
          <w:szCs w:val="24"/>
        </w:rPr>
        <w:t>To</w:t>
      </w:r>
      <w:r w:rsidR="00FA6DAC" w:rsidRPr="00FA6DAC">
        <w:rPr>
          <w:szCs w:val="24"/>
        </w:rPr>
        <w:t>r</w:t>
      </w:r>
      <w:r w:rsidR="00FA6DAC" w:rsidRPr="00FA6DAC">
        <w:rPr>
          <w:szCs w:val="24"/>
        </w:rPr>
        <w:t>valds</w:t>
      </w:r>
      <w:proofErr w:type="spellEnd"/>
      <w:r w:rsidR="00FA6DAC" w:rsidRPr="00FA6DAC">
        <w:rPr>
          <w:szCs w:val="24"/>
        </w:rPr>
        <w:t xml:space="preserve"> bereits eine erste Version vorstellen, welche diesen Anforderungen gerecht wurde.</w:t>
      </w:r>
      <w:bookmarkEnd w:id="165"/>
      <w:r w:rsidR="00FA6DAC">
        <w:rPr>
          <w:rStyle w:val="Funotenzeichen"/>
        </w:rPr>
        <w:footnoteReference w:id="59"/>
      </w:r>
    </w:p>
    <w:p w14:paraId="070447AB" w14:textId="77777777" w:rsidR="00B32F05" w:rsidRDefault="00B32F05" w:rsidP="00FA6DAC">
      <w:pPr>
        <w:rPr>
          <w:szCs w:val="24"/>
        </w:rPr>
      </w:pPr>
      <w:proofErr w:type="spellStart"/>
      <w:r w:rsidRPr="00B32F05">
        <w:rPr>
          <w:szCs w:val="24"/>
        </w:rPr>
        <w:t>Git</w:t>
      </w:r>
      <w:proofErr w:type="spellEnd"/>
      <w:r w:rsidRPr="00B32F05">
        <w:rPr>
          <w:szCs w:val="24"/>
        </w:rPr>
        <w:t xml:space="preserve"> gehört zu den jüngeren Versionsverwaltungssystemen, obwohl dessen Entwicklungsbeginn schon mehr als zehn Jahre zurück liegt und im Jahre 2005 begann. Die Arbeitsabläufe von </w:t>
      </w:r>
      <w:proofErr w:type="spellStart"/>
      <w:r w:rsidRPr="00B32F05">
        <w:rPr>
          <w:szCs w:val="24"/>
        </w:rPr>
        <w:t>Git</w:t>
      </w:r>
      <w:proofErr w:type="spellEnd"/>
      <w:r w:rsidRPr="00B32F05">
        <w:rPr>
          <w:szCs w:val="24"/>
        </w:rPr>
        <w:t xml:space="preserve"> sollten den Arbeitsabläufen von </w:t>
      </w:r>
      <w:proofErr w:type="spellStart"/>
      <w:r w:rsidRPr="00B32F05">
        <w:rPr>
          <w:szCs w:val="24"/>
        </w:rPr>
        <w:t>BitKeeper</w:t>
      </w:r>
      <w:proofErr w:type="spellEnd"/>
      <w:r w:rsidRPr="00B32F05">
        <w:rPr>
          <w:szCs w:val="24"/>
        </w:rPr>
        <w:t xml:space="preserve"> ähnlich sein. Fast hätte er sich dazu entschieden »Monotone« zu benutzen, jedoch war dieses Programm nicht effizient genug. Schlussendlich entschied er sich dafür, ein komplett eigenes und neues Programm zu schreiben.</w:t>
      </w:r>
      <w:r>
        <w:rPr>
          <w:rStyle w:val="Funotenzeichen"/>
        </w:rPr>
        <w:footnoteReference w:id="60"/>
      </w:r>
    </w:p>
    <w:p w14:paraId="4A3E16E1" w14:textId="77777777" w:rsidR="00CB479D" w:rsidRDefault="00CB479D" w:rsidP="00FA6DAC">
      <w:pPr>
        <w:rPr>
          <w:szCs w:val="24"/>
        </w:rPr>
      </w:pPr>
      <w:bookmarkStart w:id="169" w:name="_CTVK001912dacca01d4402ba3408e95ef26609e"/>
      <w:proofErr w:type="spellStart"/>
      <w:r w:rsidRPr="00CB479D">
        <w:rPr>
          <w:szCs w:val="24"/>
        </w:rPr>
        <w:t>Git</w:t>
      </w:r>
      <w:proofErr w:type="spellEnd"/>
      <w:r w:rsidRPr="00CB479D">
        <w:rPr>
          <w:szCs w:val="24"/>
        </w:rPr>
        <w:t xml:space="preserve"> weist einige Konzeptmerkmale von </w:t>
      </w:r>
      <w:proofErr w:type="spellStart"/>
      <w:r w:rsidRPr="00CB479D">
        <w:rPr>
          <w:szCs w:val="24"/>
        </w:rPr>
        <w:t>BitKeeper</w:t>
      </w:r>
      <w:proofErr w:type="spellEnd"/>
      <w:r w:rsidRPr="00CB479D">
        <w:rPr>
          <w:szCs w:val="24"/>
        </w:rPr>
        <w:t xml:space="preserve"> und Monotone auf. Jedoch wurde kein Quellcode dieser Systeme bei der Entwicklung verwendet. </w:t>
      </w:r>
      <w:proofErr w:type="spellStart"/>
      <w:r w:rsidRPr="00CB479D">
        <w:rPr>
          <w:szCs w:val="24"/>
        </w:rPr>
        <w:t>Git</w:t>
      </w:r>
      <w:proofErr w:type="spellEnd"/>
      <w:r w:rsidRPr="00CB479D">
        <w:rPr>
          <w:szCs w:val="24"/>
        </w:rPr>
        <w:t xml:space="preserve"> wurde von Null auf entwickelt und enthält nur selbst geschriebenen Pr</w:t>
      </w:r>
      <w:r w:rsidRPr="00CB479D">
        <w:rPr>
          <w:szCs w:val="24"/>
        </w:rPr>
        <w:t>o</w:t>
      </w:r>
      <w:r w:rsidRPr="00CB479D">
        <w:rPr>
          <w:szCs w:val="24"/>
        </w:rPr>
        <w:t>gr</w:t>
      </w:r>
      <w:r>
        <w:rPr>
          <w:szCs w:val="24"/>
        </w:rPr>
        <w:t xml:space="preserve">ammcode seitens </w:t>
      </w:r>
      <w:proofErr w:type="spellStart"/>
      <w:r>
        <w:rPr>
          <w:szCs w:val="24"/>
        </w:rPr>
        <w:t>Torvalds</w:t>
      </w:r>
      <w:proofErr w:type="spellEnd"/>
      <w:r>
        <w:rPr>
          <w:szCs w:val="24"/>
        </w:rPr>
        <w:t xml:space="preserve"> u</w:t>
      </w:r>
      <w:r w:rsidRPr="00CB479D">
        <w:rPr>
          <w:szCs w:val="24"/>
        </w:rPr>
        <w:t>nd seinem Team.</w:t>
      </w:r>
      <w:bookmarkEnd w:id="169"/>
      <w:r>
        <w:rPr>
          <w:rStyle w:val="Funotenzeichen"/>
        </w:rPr>
        <w:footnoteReference w:id="61"/>
      </w:r>
    </w:p>
    <w:p w14:paraId="4B009293" w14:textId="77777777" w:rsidR="000104FA" w:rsidRDefault="000104FA" w:rsidP="00FA6DAC">
      <w:pPr>
        <w:rPr>
          <w:szCs w:val="24"/>
        </w:rPr>
      </w:pPr>
      <w:bookmarkStart w:id="171" w:name="_CTVK001e1d94287ca2c45739ad67a1d56542ae4"/>
      <w:r w:rsidRPr="000104FA">
        <w:rPr>
          <w:szCs w:val="24"/>
        </w:rPr>
        <w:lastRenderedPageBreak/>
        <w:t>Umgangssprachlich bedeutet das Wort "</w:t>
      </w:r>
      <w:proofErr w:type="spellStart"/>
      <w:r w:rsidRPr="000104FA">
        <w:rPr>
          <w:szCs w:val="24"/>
        </w:rPr>
        <w:t>Git</w:t>
      </w:r>
      <w:proofErr w:type="spellEnd"/>
      <w:r w:rsidRPr="000104FA">
        <w:rPr>
          <w:szCs w:val="24"/>
        </w:rPr>
        <w:t>" im britischen so</w:t>
      </w:r>
      <w:r>
        <w:rPr>
          <w:szCs w:val="24"/>
        </w:rPr>
        <w:t xml:space="preserve"> </w:t>
      </w:r>
      <w:r w:rsidRPr="000104FA">
        <w:rPr>
          <w:szCs w:val="24"/>
        </w:rPr>
        <w:t>viel wie "Blö</w:t>
      </w:r>
      <w:r w:rsidRPr="000104FA">
        <w:rPr>
          <w:szCs w:val="24"/>
        </w:rPr>
        <w:t>d</w:t>
      </w:r>
      <w:r w:rsidRPr="000104FA">
        <w:rPr>
          <w:szCs w:val="24"/>
        </w:rPr>
        <w:t>mann". Seiner Meinung nach ist dieser Name praktikabel und in der Welt der Software noch nicht im Einsatz und dementsprechend eine gute Wahl.</w:t>
      </w:r>
      <w:bookmarkEnd w:id="171"/>
      <w:r>
        <w:rPr>
          <w:rStyle w:val="Funotenzeichen"/>
        </w:rPr>
        <w:footnoteReference w:id="62"/>
      </w:r>
    </w:p>
    <w:p w14:paraId="7003ED43" w14:textId="77777777" w:rsidR="000104FA" w:rsidRDefault="000104FA" w:rsidP="00FA6DAC">
      <w:pPr>
        <w:rPr>
          <w:szCs w:val="24"/>
        </w:rPr>
      </w:pPr>
      <w:r>
        <w:rPr>
          <w:szCs w:val="24"/>
        </w:rPr>
        <w:t>Als weitere Begründung sagte er spaßeshalber:</w:t>
      </w:r>
    </w:p>
    <w:p w14:paraId="61B217B4" w14:textId="77777777" w:rsidR="00B32F05" w:rsidRDefault="00204A45" w:rsidP="00FA6DAC">
      <w:pPr>
        <w:rPr>
          <w:color w:val="000000"/>
          <w:szCs w:val="24"/>
        </w:rPr>
      </w:pPr>
      <w:r>
        <w:rPr>
          <w:color w:val="000000"/>
          <w:szCs w:val="24"/>
          <w:lang w:val="en-US"/>
        </w:rPr>
        <w:t xml:space="preserve">„I’m an egotistical bastard, and I name all my projects after myself. </w:t>
      </w:r>
      <w:r w:rsidRPr="003A0B73">
        <w:rPr>
          <w:color w:val="000000"/>
          <w:szCs w:val="24"/>
        </w:rPr>
        <w:t xml:space="preserve">First </w:t>
      </w:r>
      <w:r w:rsidR="003A0B73" w:rsidRPr="003A0B73">
        <w:rPr>
          <w:color w:val="000000"/>
          <w:szCs w:val="24"/>
        </w:rPr>
        <w:t>‘</w:t>
      </w:r>
      <w:r w:rsidRPr="003A0B73">
        <w:rPr>
          <w:color w:val="000000"/>
          <w:szCs w:val="24"/>
        </w:rPr>
        <w:t>Linux</w:t>
      </w:r>
      <w:r w:rsidR="003A0B73" w:rsidRPr="003A0B73">
        <w:rPr>
          <w:color w:val="000000"/>
          <w:szCs w:val="24"/>
        </w:rPr>
        <w:t>’</w:t>
      </w:r>
      <w:r w:rsidRPr="003A0B73">
        <w:rPr>
          <w:color w:val="000000"/>
          <w:szCs w:val="24"/>
        </w:rPr>
        <w:t xml:space="preserve">, </w:t>
      </w:r>
      <w:proofErr w:type="spellStart"/>
      <w:r w:rsidRPr="003A0B73">
        <w:rPr>
          <w:color w:val="000000"/>
          <w:szCs w:val="24"/>
        </w:rPr>
        <w:t>now</w:t>
      </w:r>
      <w:proofErr w:type="spellEnd"/>
      <w:r w:rsidRPr="003A0B73">
        <w:rPr>
          <w:color w:val="000000"/>
          <w:szCs w:val="24"/>
        </w:rPr>
        <w:t xml:space="preserve"> </w:t>
      </w:r>
      <w:r w:rsidR="003A0B73" w:rsidRPr="003A0B73">
        <w:rPr>
          <w:color w:val="000000"/>
          <w:szCs w:val="24"/>
        </w:rPr>
        <w:t>‘</w:t>
      </w:r>
      <w:proofErr w:type="spellStart"/>
      <w:r w:rsidR="003A0B73" w:rsidRPr="003A0B73">
        <w:rPr>
          <w:color w:val="000000"/>
          <w:szCs w:val="24"/>
        </w:rPr>
        <w:t>G</w:t>
      </w:r>
      <w:r w:rsidRPr="003A0B73">
        <w:rPr>
          <w:color w:val="000000"/>
          <w:szCs w:val="24"/>
        </w:rPr>
        <w:t>it</w:t>
      </w:r>
      <w:proofErr w:type="spellEnd"/>
      <w:r w:rsidR="003A0B73" w:rsidRPr="003A0B73">
        <w:rPr>
          <w:color w:val="000000"/>
          <w:szCs w:val="24"/>
        </w:rPr>
        <w:t>’</w:t>
      </w:r>
      <w:r w:rsidRPr="003A0B73">
        <w:rPr>
          <w:color w:val="000000"/>
          <w:szCs w:val="24"/>
        </w:rPr>
        <w:t xml:space="preserve">.“ (Linus </w:t>
      </w:r>
      <w:proofErr w:type="spellStart"/>
      <w:r w:rsidRPr="003A0B73">
        <w:rPr>
          <w:color w:val="000000"/>
          <w:szCs w:val="24"/>
        </w:rPr>
        <w:t>Torvalds</w:t>
      </w:r>
      <w:proofErr w:type="spellEnd"/>
      <w:r w:rsidRPr="003A0B73">
        <w:rPr>
          <w:color w:val="000000"/>
          <w:szCs w:val="24"/>
        </w:rPr>
        <w:t>)</w:t>
      </w:r>
    </w:p>
    <w:p w14:paraId="084431AE" w14:textId="77777777" w:rsidR="00053F13" w:rsidRDefault="00BA23CB" w:rsidP="00CA5903">
      <w:pPr>
        <w:pStyle w:val="berschrift2"/>
      </w:pPr>
      <w:bookmarkStart w:id="173" w:name="_Toc488923956"/>
      <w:r>
        <w:t xml:space="preserve">Die </w:t>
      </w:r>
      <w:r w:rsidR="00053F13">
        <w:t>Grundlagen</w:t>
      </w:r>
      <w:r w:rsidR="002C703B">
        <w:t xml:space="preserve"> und Eigenschaften</w:t>
      </w:r>
      <w:r>
        <w:t xml:space="preserve"> von </w:t>
      </w:r>
      <w:proofErr w:type="spellStart"/>
      <w:r>
        <w:t>Git</w:t>
      </w:r>
      <w:bookmarkEnd w:id="173"/>
      <w:proofErr w:type="spellEnd"/>
    </w:p>
    <w:p w14:paraId="3B329928" w14:textId="77777777" w:rsidR="00F42595" w:rsidRDefault="00F42595" w:rsidP="00D8035E"/>
    <w:p w14:paraId="1F2A6F2C" w14:textId="77777777" w:rsidR="003A6068" w:rsidRDefault="003A6068" w:rsidP="00D8035E">
      <w:pPr>
        <w:rPr>
          <w:color w:val="000000"/>
          <w:szCs w:val="24"/>
        </w:rPr>
      </w:pPr>
      <w:proofErr w:type="spellStart"/>
      <w:r w:rsidRPr="003A6068">
        <w:rPr>
          <w:color w:val="000000"/>
          <w:szCs w:val="24"/>
        </w:rPr>
        <w:t>Git</w:t>
      </w:r>
      <w:proofErr w:type="spellEnd"/>
      <w:r w:rsidRPr="003A6068">
        <w:rPr>
          <w:color w:val="000000"/>
          <w:szCs w:val="24"/>
        </w:rPr>
        <w:t xml:space="preserve"> agiert nicht wie die meisten Versionsverwaltungssysteme. Diese erfassen nämlich die Änderungen an einer ursprünglichen Datei als Informationen, die der Reihe nach ablaufen.</w:t>
      </w:r>
      <w:r w:rsidR="00D16FA9">
        <w:rPr>
          <w:color w:val="000000"/>
          <w:szCs w:val="24"/>
        </w:rPr>
        <w:t xml:space="preserve"> </w:t>
      </w:r>
      <w:bookmarkStart w:id="174" w:name="_CTVK001ec81706a9e4d44138b97b1ec52a4fdbf"/>
      <w:r w:rsidR="00D16FA9" w:rsidRPr="00D16FA9">
        <w:rPr>
          <w:szCs w:val="24"/>
        </w:rPr>
        <w:t>Diese Änderungen werden als „</w:t>
      </w:r>
      <w:proofErr w:type="spellStart"/>
      <w:r w:rsidR="00D16FA9" w:rsidRPr="00D16FA9">
        <w:rPr>
          <w:szCs w:val="24"/>
        </w:rPr>
        <w:t>Diffs</w:t>
      </w:r>
      <w:proofErr w:type="spellEnd"/>
      <w:r w:rsidR="00D16FA9" w:rsidRPr="00D16FA9">
        <w:rPr>
          <w:szCs w:val="24"/>
        </w:rPr>
        <w:t>“ bezeichnet.</w:t>
      </w:r>
      <w:bookmarkEnd w:id="174"/>
      <w:r w:rsidR="00D16FA9">
        <w:rPr>
          <w:rStyle w:val="Funotenzeichen"/>
        </w:rPr>
        <w:footnoteReference w:id="63"/>
      </w:r>
      <w:r w:rsidRPr="003A6068">
        <w:rPr>
          <w:color w:val="000000"/>
          <w:szCs w:val="24"/>
        </w:rPr>
        <w:t xml:space="preserve"> Bei </w:t>
      </w:r>
      <w:proofErr w:type="spellStart"/>
      <w:r w:rsidRPr="003A6068">
        <w:rPr>
          <w:color w:val="000000"/>
          <w:szCs w:val="24"/>
        </w:rPr>
        <w:t>Git</w:t>
      </w:r>
      <w:proofErr w:type="spellEnd"/>
      <w:r w:rsidRPr="003A6068">
        <w:rPr>
          <w:color w:val="000000"/>
          <w:szCs w:val="24"/>
        </w:rPr>
        <w:t xml:space="preserve"> wiederum werden die Versionen als Momentaufnahmen gespeichert. Sobald man eine neue Version der bearbeiteten Datei in der entsprechenden Datenbank ablegen möchte, erstellt </w:t>
      </w:r>
      <w:proofErr w:type="spellStart"/>
      <w:r w:rsidRPr="003A6068">
        <w:rPr>
          <w:color w:val="000000"/>
          <w:szCs w:val="24"/>
        </w:rPr>
        <w:t>Git</w:t>
      </w:r>
      <w:proofErr w:type="spellEnd"/>
      <w:r w:rsidRPr="003A6068">
        <w:rPr>
          <w:color w:val="000000"/>
          <w:szCs w:val="24"/>
        </w:rPr>
        <w:t xml:space="preserve"> eine solche Momentaufnahme aller vorhandenen Dateien und hält diese somit fest. Um effizienter arbeiten zu können, wird auf die vorherige Version eine Referenz angelegt.</w:t>
      </w:r>
      <w:r w:rsidR="00B06DDA">
        <w:rPr>
          <w:color w:val="000000"/>
          <w:szCs w:val="24"/>
        </w:rPr>
        <w:t xml:space="preserve"> </w:t>
      </w:r>
      <w:bookmarkStart w:id="176" w:name="_CTVK001ec39397f750a46b0be5f1044b7e6deb5"/>
      <w:r w:rsidR="00B06DDA" w:rsidRPr="00B06DDA">
        <w:rPr>
          <w:color w:val="000000"/>
          <w:szCs w:val="24"/>
        </w:rPr>
        <w:t>Das bede</w:t>
      </w:r>
      <w:r w:rsidR="00B06DDA" w:rsidRPr="00B06DDA">
        <w:rPr>
          <w:color w:val="000000"/>
          <w:szCs w:val="24"/>
        </w:rPr>
        <w:t>u</w:t>
      </w:r>
      <w:r w:rsidR="00B06DDA" w:rsidRPr="00B06DDA">
        <w:rPr>
          <w:color w:val="000000"/>
          <w:szCs w:val="24"/>
        </w:rPr>
        <w:t>tet, unveränderte Dateien werden nicht kopiert, sondern es werden lediglich Verknüpfungen zu diesen vorherigen Versionen erstellt.</w:t>
      </w:r>
      <w:bookmarkEnd w:id="176"/>
      <w:r w:rsidR="00B06DDA">
        <w:rPr>
          <w:rStyle w:val="Funotenzeichen"/>
        </w:rPr>
        <w:footnoteReference w:id="64"/>
      </w:r>
      <w:r w:rsidRPr="003A6068">
        <w:rPr>
          <w:color w:val="000000"/>
          <w:szCs w:val="24"/>
        </w:rPr>
        <w:t xml:space="preserve"> Diese </w:t>
      </w:r>
      <w:proofErr w:type="spellStart"/>
      <w:r w:rsidRPr="003A6068">
        <w:rPr>
          <w:color w:val="000000"/>
          <w:szCs w:val="24"/>
        </w:rPr>
        <w:t>Referenzi</w:t>
      </w:r>
      <w:r w:rsidRPr="003A6068">
        <w:rPr>
          <w:color w:val="000000"/>
          <w:szCs w:val="24"/>
        </w:rPr>
        <w:t>e</w:t>
      </w:r>
      <w:r w:rsidRPr="003A6068">
        <w:rPr>
          <w:color w:val="000000"/>
          <w:szCs w:val="24"/>
        </w:rPr>
        <w:t>rung</w:t>
      </w:r>
      <w:proofErr w:type="spellEnd"/>
      <w:r w:rsidRPr="003A6068">
        <w:rPr>
          <w:color w:val="000000"/>
          <w:szCs w:val="24"/>
        </w:rPr>
        <w:t xml:space="preserve"> erfolgt bei </w:t>
      </w:r>
      <w:proofErr w:type="spellStart"/>
      <w:r w:rsidRPr="003A6068">
        <w:rPr>
          <w:color w:val="000000"/>
          <w:szCs w:val="24"/>
        </w:rPr>
        <w:t>Git</w:t>
      </w:r>
      <w:proofErr w:type="spellEnd"/>
      <w:r w:rsidRPr="003A6068">
        <w:rPr>
          <w:color w:val="000000"/>
          <w:szCs w:val="24"/>
        </w:rPr>
        <w:t xml:space="preserve"> nicht über einen Namen, sondern über eine Checksu</w:t>
      </w:r>
      <w:r w:rsidRPr="003A6068">
        <w:rPr>
          <w:color w:val="000000"/>
          <w:szCs w:val="24"/>
        </w:rPr>
        <w:t>m</w:t>
      </w:r>
      <w:r w:rsidRPr="003A6068">
        <w:rPr>
          <w:color w:val="000000"/>
          <w:szCs w:val="24"/>
        </w:rPr>
        <w:t>me, welche 40 Zeichen lang ist. Berechnet wird diese entweder aus dem I</w:t>
      </w:r>
      <w:r w:rsidRPr="003A6068">
        <w:rPr>
          <w:color w:val="000000"/>
          <w:szCs w:val="24"/>
        </w:rPr>
        <w:t>n</w:t>
      </w:r>
      <w:r w:rsidRPr="003A6068">
        <w:rPr>
          <w:color w:val="000000"/>
          <w:szCs w:val="24"/>
        </w:rPr>
        <w:t>halt oder der Verzeichnisstruktur und verhindert Übertragungsfehler oder hilft dabei beschädigte Dateien ausfindig zu machen.</w:t>
      </w:r>
      <w:r>
        <w:rPr>
          <w:rStyle w:val="Funotenzeichen"/>
        </w:rPr>
        <w:footnoteReference w:id="65"/>
      </w:r>
    </w:p>
    <w:p w14:paraId="39F7A415" w14:textId="190290F8" w:rsidR="00F62A2E" w:rsidRDefault="00F62A2E" w:rsidP="00D8035E">
      <w:pPr>
        <w:rPr>
          <w:color w:val="000000"/>
          <w:szCs w:val="24"/>
        </w:rPr>
      </w:pPr>
      <w:bookmarkStart w:id="179" w:name="_CTVK001c01f011ba48f4ee18d973e552f9c7d2e"/>
      <w:bookmarkStart w:id="180" w:name="_CTVK001cc47b70c8e0242ae86001dd63f8f21b5"/>
      <w:r w:rsidRPr="00F62A2E">
        <w:rPr>
          <w:szCs w:val="24"/>
        </w:rPr>
        <w:t xml:space="preserve">Wenn bei jeder neuen </w:t>
      </w:r>
      <w:proofErr w:type="spellStart"/>
      <w:r w:rsidRPr="00F62A2E">
        <w:rPr>
          <w:szCs w:val="24"/>
        </w:rPr>
        <w:t>Versionierung</w:t>
      </w:r>
      <w:proofErr w:type="spellEnd"/>
      <w:r w:rsidRPr="00F62A2E">
        <w:rPr>
          <w:szCs w:val="24"/>
        </w:rPr>
        <w:t xml:space="preserve"> immer nur die </w:t>
      </w:r>
      <w:proofErr w:type="spellStart"/>
      <w:r w:rsidRPr="00F62A2E">
        <w:rPr>
          <w:szCs w:val="24"/>
        </w:rPr>
        <w:t>Diffs</w:t>
      </w:r>
      <w:proofErr w:type="spellEnd"/>
      <w:r w:rsidRPr="00F62A2E">
        <w:rPr>
          <w:szCs w:val="24"/>
        </w:rPr>
        <w:t xml:space="preserve"> gespeichert würden, würde zwar weniger Speicher verwendet werden, jedoch wäre dies viel lan</w:t>
      </w:r>
      <w:r w:rsidRPr="00F62A2E">
        <w:rPr>
          <w:szCs w:val="24"/>
        </w:rPr>
        <w:t>g</w:t>
      </w:r>
      <w:r w:rsidRPr="00F62A2E">
        <w:rPr>
          <w:szCs w:val="24"/>
        </w:rPr>
        <w:t>samer. Vor allem dann wenn ein älterer Stand ausgecheckt wird.</w:t>
      </w:r>
      <w:r>
        <w:rPr>
          <w:szCs w:val="24"/>
        </w:rPr>
        <w:t xml:space="preserve"> Wenn eine Datei mehrere M</w:t>
      </w:r>
      <w:r w:rsidRPr="00F62A2E">
        <w:rPr>
          <w:szCs w:val="24"/>
        </w:rPr>
        <w:t xml:space="preserve">ale verändert wurde, müsste man beim Auschecken eines </w:t>
      </w:r>
      <w:r w:rsidRPr="00F62A2E">
        <w:rPr>
          <w:szCs w:val="24"/>
        </w:rPr>
        <w:lastRenderedPageBreak/>
        <w:t xml:space="preserve">älteren Standes, bis zu diesem Zustand </w:t>
      </w:r>
      <w:proofErr w:type="spellStart"/>
      <w:r w:rsidRPr="00F62A2E">
        <w:rPr>
          <w:szCs w:val="24"/>
        </w:rPr>
        <w:t>Diffs</w:t>
      </w:r>
      <w:proofErr w:type="spellEnd"/>
      <w:r w:rsidRPr="00F62A2E">
        <w:rPr>
          <w:szCs w:val="24"/>
        </w:rPr>
        <w:t xml:space="preserve"> anwenden, was sehr langsam ist. Bei </w:t>
      </w:r>
      <w:proofErr w:type="spellStart"/>
      <w:r w:rsidRPr="00F62A2E">
        <w:rPr>
          <w:szCs w:val="24"/>
        </w:rPr>
        <w:t>Git</w:t>
      </w:r>
      <w:proofErr w:type="spellEnd"/>
      <w:r w:rsidRPr="00F62A2E">
        <w:rPr>
          <w:szCs w:val="24"/>
        </w:rPr>
        <w:t xml:space="preserve"> allerdings wird eine Datei einfach als </w:t>
      </w:r>
      <w:r w:rsidR="00966194">
        <w:rPr>
          <w:szCs w:val="24"/>
        </w:rPr>
        <w:t>Ganzes</w:t>
      </w:r>
      <w:r w:rsidR="00966194" w:rsidRPr="00F62A2E">
        <w:rPr>
          <w:szCs w:val="24"/>
        </w:rPr>
        <w:t xml:space="preserve"> </w:t>
      </w:r>
      <w:r w:rsidRPr="00F62A2E">
        <w:rPr>
          <w:szCs w:val="24"/>
        </w:rPr>
        <w:t>ausgecheckt, ohne das</w:t>
      </w:r>
      <w:r>
        <w:rPr>
          <w:szCs w:val="24"/>
        </w:rPr>
        <w:t>s</w:t>
      </w:r>
      <w:r w:rsidRPr="00F62A2E">
        <w:rPr>
          <w:szCs w:val="24"/>
        </w:rPr>
        <w:t xml:space="preserve"> dafür noch weitere Operationen nötig sind.</w:t>
      </w:r>
      <w:bookmarkEnd w:id="179"/>
      <w:r>
        <w:rPr>
          <w:rStyle w:val="Funotenzeichen"/>
        </w:rPr>
        <w:footnoteReference w:id="66"/>
      </w:r>
    </w:p>
    <w:p w14:paraId="6C5E7CD6" w14:textId="77777777" w:rsidR="00DB7E9F" w:rsidRDefault="0038404E" w:rsidP="00D8035E">
      <w:pPr>
        <w:rPr>
          <w:color w:val="000000"/>
          <w:szCs w:val="24"/>
        </w:rPr>
      </w:pPr>
      <w:r w:rsidRPr="0038404E">
        <w:rPr>
          <w:color w:val="000000"/>
          <w:szCs w:val="24"/>
        </w:rPr>
        <w:t xml:space="preserve">Hierin liegt </w:t>
      </w:r>
      <w:r w:rsidR="004935D7">
        <w:rPr>
          <w:color w:val="000000"/>
          <w:szCs w:val="24"/>
        </w:rPr>
        <w:t>ein</w:t>
      </w:r>
      <w:r w:rsidRPr="0038404E">
        <w:rPr>
          <w:color w:val="000000"/>
          <w:szCs w:val="24"/>
        </w:rPr>
        <w:t xml:space="preserve"> wichtige</w:t>
      </w:r>
      <w:r w:rsidR="004935D7">
        <w:rPr>
          <w:color w:val="000000"/>
          <w:szCs w:val="24"/>
        </w:rPr>
        <w:t>r</w:t>
      </w:r>
      <w:r w:rsidRPr="0038404E">
        <w:rPr>
          <w:color w:val="000000"/>
          <w:szCs w:val="24"/>
        </w:rPr>
        <w:t xml:space="preserve"> Unterschied zu </w:t>
      </w:r>
      <w:proofErr w:type="spellStart"/>
      <w:r w:rsidRPr="0038404E">
        <w:rPr>
          <w:color w:val="000000"/>
          <w:szCs w:val="24"/>
        </w:rPr>
        <w:t>Git</w:t>
      </w:r>
      <w:proofErr w:type="spellEnd"/>
      <w:r w:rsidRPr="0038404E">
        <w:rPr>
          <w:color w:val="000000"/>
          <w:szCs w:val="24"/>
        </w:rPr>
        <w:t xml:space="preserve"> und nahezu allen anderen Vers</w:t>
      </w:r>
      <w:r w:rsidRPr="0038404E">
        <w:rPr>
          <w:color w:val="000000"/>
          <w:szCs w:val="24"/>
        </w:rPr>
        <w:t>i</w:t>
      </w:r>
      <w:r w:rsidRPr="0038404E">
        <w:rPr>
          <w:color w:val="000000"/>
          <w:szCs w:val="24"/>
        </w:rPr>
        <w:t xml:space="preserve">onskontrollsystemen. Die Versionskontrolle an sich wurde bei </w:t>
      </w:r>
      <w:proofErr w:type="spellStart"/>
      <w:r w:rsidRPr="0038404E">
        <w:rPr>
          <w:color w:val="000000"/>
          <w:szCs w:val="24"/>
        </w:rPr>
        <w:t>Git</w:t>
      </w:r>
      <w:proofErr w:type="spellEnd"/>
      <w:r w:rsidRPr="0038404E">
        <w:rPr>
          <w:color w:val="000000"/>
          <w:szCs w:val="24"/>
        </w:rPr>
        <w:t xml:space="preserve"> in fast allen Bereichen neu durchdacht, während andere Systeme ihre Eigenschaften auf die ihrer Vorgängerversionen aufbauen. Grob betrachtet könnte man sagen, </w:t>
      </w:r>
      <w:proofErr w:type="spellStart"/>
      <w:r w:rsidRPr="0038404E">
        <w:rPr>
          <w:color w:val="000000"/>
          <w:szCs w:val="24"/>
        </w:rPr>
        <w:t>Git</w:t>
      </w:r>
      <w:proofErr w:type="spellEnd"/>
      <w:r w:rsidRPr="0038404E">
        <w:rPr>
          <w:color w:val="000000"/>
          <w:szCs w:val="24"/>
        </w:rPr>
        <w:t xml:space="preserve"> arbeitet </w:t>
      </w:r>
      <w:r w:rsidR="002D23CD">
        <w:rPr>
          <w:color w:val="000000"/>
          <w:szCs w:val="24"/>
        </w:rPr>
        <w:t>nicht wie</w:t>
      </w:r>
      <w:r w:rsidR="002D23CD" w:rsidRPr="0038404E">
        <w:rPr>
          <w:color w:val="000000"/>
          <w:szCs w:val="24"/>
        </w:rPr>
        <w:t xml:space="preserve"> eine herkömmliche Versionsverwaltung</w:t>
      </w:r>
      <w:r w:rsidR="002D23CD">
        <w:rPr>
          <w:color w:val="000000"/>
          <w:szCs w:val="24"/>
        </w:rPr>
        <w:t>,</w:t>
      </w:r>
      <w:r w:rsidRPr="0038404E">
        <w:rPr>
          <w:color w:val="000000"/>
          <w:szCs w:val="24"/>
        </w:rPr>
        <w:t xml:space="preserve"> so</w:t>
      </w:r>
      <w:r w:rsidR="002D23CD">
        <w:rPr>
          <w:color w:val="000000"/>
          <w:szCs w:val="24"/>
        </w:rPr>
        <w:t>ndern</w:t>
      </w:r>
      <w:r w:rsidRPr="0038404E">
        <w:rPr>
          <w:color w:val="000000"/>
          <w:szCs w:val="24"/>
        </w:rPr>
        <w:t xml:space="preserve"> ähn</w:t>
      </w:r>
      <w:r w:rsidR="002D23CD">
        <w:rPr>
          <w:color w:val="000000"/>
          <w:szCs w:val="24"/>
        </w:rPr>
        <w:t>elt</w:t>
      </w:r>
      <w:r w:rsidRPr="0038404E">
        <w:rPr>
          <w:color w:val="000000"/>
          <w:szCs w:val="24"/>
        </w:rPr>
        <w:t xml:space="preserve"> </w:t>
      </w:r>
      <w:r w:rsidR="002D23CD">
        <w:rPr>
          <w:color w:val="000000"/>
          <w:szCs w:val="24"/>
        </w:rPr>
        <w:t>einem kleinen</w:t>
      </w:r>
      <w:r w:rsidRPr="0038404E">
        <w:rPr>
          <w:color w:val="000000"/>
          <w:szCs w:val="24"/>
        </w:rPr>
        <w:t xml:space="preserve"> Dateisystem, welches wichtige Werkzeuge besitzt</w:t>
      </w:r>
      <w:bookmarkEnd w:id="180"/>
      <w:r w:rsidR="002D23CD">
        <w:rPr>
          <w:color w:val="000000"/>
          <w:szCs w:val="24"/>
        </w:rPr>
        <w:t>.</w:t>
      </w:r>
      <w:r>
        <w:rPr>
          <w:rStyle w:val="Funotenzeichen"/>
        </w:rPr>
        <w:footnoteReference w:id="67"/>
      </w:r>
      <w:r w:rsidR="005C1F34">
        <w:rPr>
          <w:color w:val="000000"/>
          <w:szCs w:val="24"/>
        </w:rPr>
        <w:t xml:space="preserve"> </w:t>
      </w:r>
      <w:bookmarkStart w:id="183" w:name="_CTVK001d96e2d008fd04b5bb5d11d345e1080a2"/>
      <w:r w:rsidR="00DB7E9F" w:rsidRPr="00DB7E9F">
        <w:rPr>
          <w:szCs w:val="24"/>
        </w:rPr>
        <w:t>Die Sammlung aus Dateien, die sich darin befindet, besteht aus Schlüssel-Daten Paaren. Der Schlüssel wiederum ist der weiter oben erwähnte Hash-Wert der Daten selber. Nicht nur den Dateien selber ist ein Hash-Wert zugeteilt, so</w:t>
      </w:r>
      <w:r w:rsidR="00DB7E9F" w:rsidRPr="00DB7E9F">
        <w:rPr>
          <w:szCs w:val="24"/>
        </w:rPr>
        <w:t>n</w:t>
      </w:r>
      <w:r w:rsidR="00DB7E9F" w:rsidRPr="00DB7E9F">
        <w:rPr>
          <w:szCs w:val="24"/>
        </w:rPr>
        <w:t xml:space="preserve">dern ebenso den Verzeichnissen und auch den </w:t>
      </w:r>
      <w:proofErr w:type="spellStart"/>
      <w:r w:rsidR="00DB7E9F" w:rsidRPr="00DB7E9F">
        <w:rPr>
          <w:szCs w:val="24"/>
        </w:rPr>
        <w:t>Commits</w:t>
      </w:r>
      <w:proofErr w:type="spellEnd"/>
      <w:r w:rsidR="00DB7E9F" w:rsidRPr="00DB7E9F">
        <w:rPr>
          <w:szCs w:val="24"/>
        </w:rPr>
        <w:t>. Der Hash-Wert für das Verzeichnis, enthält alle Informationen des bis dahin erstellten Date</w:t>
      </w:r>
      <w:r w:rsidR="00DB7E9F" w:rsidRPr="00DB7E9F">
        <w:rPr>
          <w:szCs w:val="24"/>
        </w:rPr>
        <w:t>i</w:t>
      </w:r>
      <w:r w:rsidR="00DB7E9F">
        <w:rPr>
          <w:szCs w:val="24"/>
        </w:rPr>
        <w:t>baums. Dass</w:t>
      </w:r>
      <w:r w:rsidR="00DB7E9F" w:rsidRPr="00DB7E9F">
        <w:rPr>
          <w:szCs w:val="24"/>
        </w:rPr>
        <w:t xml:space="preserve">elbe gilt für den Hash-Wert des </w:t>
      </w:r>
      <w:proofErr w:type="spellStart"/>
      <w:r w:rsidR="00DB7E9F" w:rsidRPr="00DB7E9F">
        <w:rPr>
          <w:szCs w:val="24"/>
        </w:rPr>
        <w:t>Commits</w:t>
      </w:r>
      <w:proofErr w:type="spellEnd"/>
      <w:r w:rsidR="00DB7E9F" w:rsidRPr="00DB7E9F">
        <w:rPr>
          <w:szCs w:val="24"/>
        </w:rPr>
        <w:t xml:space="preserve">, der dadurch alle früheren </w:t>
      </w:r>
      <w:proofErr w:type="spellStart"/>
      <w:r w:rsidR="00DB7E9F" w:rsidRPr="00DB7E9F">
        <w:rPr>
          <w:szCs w:val="24"/>
        </w:rPr>
        <w:t>Commits</w:t>
      </w:r>
      <w:proofErr w:type="spellEnd"/>
      <w:r w:rsidR="00DB7E9F" w:rsidRPr="00DB7E9F">
        <w:rPr>
          <w:szCs w:val="24"/>
        </w:rPr>
        <w:t xml:space="preserve"> beinhaltet.</w:t>
      </w:r>
      <w:bookmarkEnd w:id="183"/>
      <w:r w:rsidR="00DB7E9F">
        <w:rPr>
          <w:rStyle w:val="Funotenzeichen"/>
        </w:rPr>
        <w:footnoteReference w:id="68"/>
      </w:r>
    </w:p>
    <w:p w14:paraId="7FE81B52" w14:textId="77777777" w:rsidR="00F01490" w:rsidRDefault="00F01490" w:rsidP="00D8035E">
      <w:pPr>
        <w:rPr>
          <w:color w:val="000000"/>
          <w:szCs w:val="24"/>
        </w:rPr>
      </w:pPr>
      <w:r w:rsidRPr="00F01490">
        <w:rPr>
          <w:color w:val="000000"/>
          <w:szCs w:val="24"/>
        </w:rPr>
        <w:t>Der wichtigste Unterschied zu anderen Versionsverwaltungssystemen liegt darin, dass jeder Entwickler ein eigenes Repository bekommt, welches er nur einmal anlegen muss. Damit erhält er eine Kopie des Haupt-Repository auf seinem Rechner. Auf technischer Ebene gibt es zwischen dem lokalen und dem Repository auf dem Server keinen Unterschied, jedoch beinhaltet das Master-Reposi</w:t>
      </w:r>
      <w:r w:rsidR="00DB7E9F">
        <w:rPr>
          <w:color w:val="000000"/>
          <w:szCs w:val="24"/>
        </w:rPr>
        <w:t>t</w:t>
      </w:r>
      <w:r w:rsidRPr="00F01490">
        <w:rPr>
          <w:color w:val="000000"/>
          <w:szCs w:val="24"/>
        </w:rPr>
        <w:t>ory den Hauptentwicklungszweig.</w:t>
      </w:r>
      <w:r>
        <w:rPr>
          <w:rStyle w:val="Funotenzeichen"/>
        </w:rPr>
        <w:footnoteReference w:id="69"/>
      </w:r>
    </w:p>
    <w:p w14:paraId="066D031E" w14:textId="77777777" w:rsidR="00A5408F" w:rsidRDefault="00A5408F" w:rsidP="00D8035E">
      <w:pPr>
        <w:rPr>
          <w:color w:val="000000"/>
          <w:szCs w:val="24"/>
        </w:rPr>
      </w:pPr>
      <w:bookmarkStart w:id="186" w:name="_CTVK001148110e6c13f4a58b91f36745f1e14f9"/>
      <w:bookmarkStart w:id="187" w:name="_CTVK001b14d0114ef5e402495c82254a0830c31"/>
      <w:r w:rsidRPr="00A5408F">
        <w:rPr>
          <w:color w:val="000000"/>
          <w:szCs w:val="24"/>
        </w:rPr>
        <w:t xml:space="preserve">Bei </w:t>
      </w:r>
      <w:proofErr w:type="spellStart"/>
      <w:r w:rsidRPr="00A5408F">
        <w:rPr>
          <w:color w:val="000000"/>
          <w:szCs w:val="24"/>
        </w:rPr>
        <w:t>Git</w:t>
      </w:r>
      <w:proofErr w:type="spellEnd"/>
      <w:r w:rsidRPr="00A5408F">
        <w:rPr>
          <w:color w:val="000000"/>
          <w:szCs w:val="24"/>
        </w:rPr>
        <w:t xml:space="preserve"> existieren wie bei anderen Versionsverwaltungen auch </w:t>
      </w:r>
      <w:proofErr w:type="spellStart"/>
      <w:r w:rsidRPr="00A5408F">
        <w:rPr>
          <w:color w:val="000000"/>
          <w:szCs w:val="24"/>
        </w:rPr>
        <w:t>Branches</w:t>
      </w:r>
      <w:proofErr w:type="spellEnd"/>
      <w:r w:rsidRPr="00A5408F">
        <w:rPr>
          <w:color w:val="000000"/>
          <w:szCs w:val="24"/>
        </w:rPr>
        <w:t xml:space="preserve"> und Tags. Der Hauptentwicklungszweig heißt hier jedoch Master. Die Besonde</w:t>
      </w:r>
      <w:r w:rsidRPr="00A5408F">
        <w:rPr>
          <w:color w:val="000000"/>
          <w:szCs w:val="24"/>
        </w:rPr>
        <w:t>r</w:t>
      </w:r>
      <w:r w:rsidRPr="00A5408F">
        <w:rPr>
          <w:color w:val="000000"/>
          <w:szCs w:val="24"/>
        </w:rPr>
        <w:t xml:space="preserve">heit von </w:t>
      </w:r>
      <w:proofErr w:type="spellStart"/>
      <w:r w:rsidRPr="00A5408F">
        <w:rPr>
          <w:color w:val="000000"/>
          <w:szCs w:val="24"/>
        </w:rPr>
        <w:t>Git</w:t>
      </w:r>
      <w:proofErr w:type="spellEnd"/>
      <w:r w:rsidRPr="00A5408F">
        <w:rPr>
          <w:color w:val="000000"/>
          <w:szCs w:val="24"/>
        </w:rPr>
        <w:t xml:space="preserve"> liegt darin, dass jeder Entwickler zusätzlich zu seinem eigenen Repository noch einen eigenen Entwicklungszweig erhält und dieser Zweig kann an ein anderes Repository übermittelt werden.</w:t>
      </w:r>
      <w:bookmarkEnd w:id="186"/>
      <w:r>
        <w:rPr>
          <w:rStyle w:val="Funotenzeichen"/>
        </w:rPr>
        <w:footnoteReference w:id="70"/>
      </w:r>
    </w:p>
    <w:p w14:paraId="1F1D3FC9" w14:textId="5BF099BC" w:rsidR="00A600CE" w:rsidRDefault="00A600CE" w:rsidP="00D8035E">
      <w:pPr>
        <w:rPr>
          <w:color w:val="000000"/>
          <w:szCs w:val="24"/>
        </w:rPr>
      </w:pPr>
      <w:r w:rsidRPr="00A600CE">
        <w:rPr>
          <w:color w:val="000000"/>
          <w:szCs w:val="24"/>
        </w:rPr>
        <w:lastRenderedPageBreak/>
        <w:t xml:space="preserve">Bei den meisten ausgeführten Operationen werden zumeist Dateien benötigt, welche lokal auf dem Rechner vorhanden sind. Somit entfällt die </w:t>
      </w:r>
      <w:r>
        <w:rPr>
          <w:color w:val="000000"/>
          <w:szCs w:val="24"/>
        </w:rPr>
        <w:t>Kommun</w:t>
      </w:r>
      <w:r>
        <w:rPr>
          <w:color w:val="000000"/>
          <w:szCs w:val="24"/>
        </w:rPr>
        <w:t>i</w:t>
      </w:r>
      <w:r>
        <w:rPr>
          <w:color w:val="000000"/>
          <w:szCs w:val="24"/>
        </w:rPr>
        <w:t>kation mit einem anderen</w:t>
      </w:r>
      <w:r w:rsidRPr="00A600CE">
        <w:rPr>
          <w:color w:val="000000"/>
          <w:szCs w:val="24"/>
        </w:rPr>
        <w:t xml:space="preserve"> Rechner über ein Netzwerk und </w:t>
      </w:r>
      <w:r w:rsidR="00966194">
        <w:rPr>
          <w:color w:val="000000"/>
          <w:szCs w:val="24"/>
        </w:rPr>
        <w:t>die damit verbu</w:t>
      </w:r>
      <w:r w:rsidR="00966194">
        <w:rPr>
          <w:color w:val="000000"/>
          <w:szCs w:val="24"/>
        </w:rPr>
        <w:t>n</w:t>
      </w:r>
      <w:r w:rsidR="00966194">
        <w:rPr>
          <w:color w:val="000000"/>
          <w:szCs w:val="24"/>
        </w:rPr>
        <w:t xml:space="preserve">denen </w:t>
      </w:r>
      <w:r w:rsidRPr="00A600CE">
        <w:rPr>
          <w:color w:val="000000"/>
          <w:szCs w:val="24"/>
        </w:rPr>
        <w:t xml:space="preserve">Wartezeiten, welche von einem Netzwerk normalerweise verursacht werden. Dadurch ermöglicht </w:t>
      </w:r>
      <w:proofErr w:type="spellStart"/>
      <w:r w:rsidRPr="00A600CE">
        <w:rPr>
          <w:color w:val="000000"/>
          <w:szCs w:val="24"/>
        </w:rPr>
        <w:t>Git</w:t>
      </w:r>
      <w:proofErr w:type="spellEnd"/>
      <w:r w:rsidRPr="00A600CE">
        <w:rPr>
          <w:color w:val="000000"/>
          <w:szCs w:val="24"/>
        </w:rPr>
        <w:t xml:space="preserve"> eine viel schnellere Arbeitsweise gegenüber zentralen Versionsverwaltungen, denn die gesamte Historie eines Projekts befindet sich ebenfalls auf dem lokalen Rechner und ermöglicht ein viel schnelleres Arbeiten ohne Verzögerungen.</w:t>
      </w:r>
      <w:bookmarkEnd w:id="187"/>
      <w:r>
        <w:rPr>
          <w:rStyle w:val="Funotenzeichen"/>
        </w:rPr>
        <w:footnoteReference w:id="71"/>
      </w:r>
    </w:p>
    <w:p w14:paraId="4024CA1A" w14:textId="77777777" w:rsidR="002E6B25" w:rsidRDefault="002E6B25" w:rsidP="00D8035E">
      <w:pPr>
        <w:rPr>
          <w:color w:val="000000"/>
          <w:szCs w:val="24"/>
        </w:rPr>
      </w:pPr>
      <w:bookmarkStart w:id="190" w:name="_CTVK002c159b9c003984f8293771fb43c72d072"/>
      <w:r w:rsidRPr="002E6B25">
        <w:rPr>
          <w:szCs w:val="24"/>
        </w:rPr>
        <w:t xml:space="preserve">Dateien können sich in drei verschiedenen Zuständen befinden. Die erste Form heißt </w:t>
      </w:r>
      <w:proofErr w:type="spellStart"/>
      <w:r w:rsidRPr="002E6B25">
        <w:rPr>
          <w:szCs w:val="24"/>
        </w:rPr>
        <w:t>Mod</w:t>
      </w:r>
      <w:r w:rsidR="002D23CD">
        <w:rPr>
          <w:szCs w:val="24"/>
        </w:rPr>
        <w:t>i</w:t>
      </w:r>
      <w:r w:rsidRPr="002E6B25">
        <w:rPr>
          <w:szCs w:val="24"/>
        </w:rPr>
        <w:t>fied</w:t>
      </w:r>
      <w:proofErr w:type="spellEnd"/>
      <w:r w:rsidRPr="002E6B25">
        <w:rPr>
          <w:szCs w:val="24"/>
        </w:rPr>
        <w:t xml:space="preserve">. Dies ist der Zustand wenn eine Änderung noch nicht in die lokale Datenbank aufgenommen wurde. Der zweite Zustand wird </w:t>
      </w:r>
      <w:proofErr w:type="spellStart"/>
      <w:r w:rsidRPr="002E6B25">
        <w:rPr>
          <w:szCs w:val="24"/>
        </w:rPr>
        <w:t>Staged</w:t>
      </w:r>
      <w:proofErr w:type="spellEnd"/>
      <w:r w:rsidRPr="002E6B25">
        <w:rPr>
          <w:szCs w:val="24"/>
        </w:rPr>
        <w:t xml:space="preserve"> genannt und tritt ein wenn eine Änderung für den nächsten Commit vorg</w:t>
      </w:r>
      <w:r w:rsidRPr="002E6B25">
        <w:rPr>
          <w:szCs w:val="24"/>
        </w:rPr>
        <w:t>e</w:t>
      </w:r>
      <w:r w:rsidRPr="002E6B25">
        <w:rPr>
          <w:szCs w:val="24"/>
        </w:rPr>
        <w:t xml:space="preserve">merkt wurde. Der letzte der drei Zustände ist der </w:t>
      </w:r>
      <w:proofErr w:type="spellStart"/>
      <w:r w:rsidRPr="002E6B25">
        <w:rPr>
          <w:szCs w:val="24"/>
        </w:rPr>
        <w:t>Committed</w:t>
      </w:r>
      <w:proofErr w:type="spellEnd"/>
      <w:r w:rsidRPr="002E6B25">
        <w:rPr>
          <w:szCs w:val="24"/>
        </w:rPr>
        <w:t>-Zustand. Dieser ist erreicht, wenn die Änderung</w:t>
      </w:r>
      <w:r w:rsidR="00B06DDA">
        <w:rPr>
          <w:szCs w:val="24"/>
        </w:rPr>
        <w:t>en</w:t>
      </w:r>
      <w:r w:rsidRPr="002E6B25">
        <w:rPr>
          <w:szCs w:val="24"/>
        </w:rPr>
        <w:t xml:space="preserve"> in einer neuen Version festgehalten </w:t>
      </w:r>
      <w:r w:rsidR="00B06DDA">
        <w:rPr>
          <w:szCs w:val="24"/>
        </w:rPr>
        <w:t>wu</w:t>
      </w:r>
      <w:r w:rsidR="00B06DDA">
        <w:rPr>
          <w:szCs w:val="24"/>
        </w:rPr>
        <w:t>r</w:t>
      </w:r>
      <w:r w:rsidR="00B06DDA">
        <w:rPr>
          <w:szCs w:val="24"/>
        </w:rPr>
        <w:t>den</w:t>
      </w:r>
      <w:r w:rsidRPr="002E6B25">
        <w:rPr>
          <w:szCs w:val="24"/>
        </w:rPr>
        <w:t>.</w:t>
      </w:r>
      <w:r w:rsidRPr="002E6B25">
        <w:rPr>
          <w:szCs w:val="24"/>
        </w:rPr>
        <w:br/>
        <w:t xml:space="preserve">Aus diesen wiederum leiten sich die drei Hauptbereiche ab, die man in einem Projekt in </w:t>
      </w:r>
      <w:proofErr w:type="spellStart"/>
      <w:r w:rsidRPr="002E6B25">
        <w:rPr>
          <w:szCs w:val="24"/>
        </w:rPr>
        <w:t>Gi</w:t>
      </w:r>
      <w:r w:rsidR="0076449B">
        <w:rPr>
          <w:szCs w:val="24"/>
        </w:rPr>
        <w:t>t</w:t>
      </w:r>
      <w:proofErr w:type="spellEnd"/>
      <w:r w:rsidR="0076449B">
        <w:rPr>
          <w:szCs w:val="24"/>
        </w:rPr>
        <w:t xml:space="preserve"> verwendet. Das </w:t>
      </w:r>
      <w:proofErr w:type="spellStart"/>
      <w:r w:rsidR="0076449B">
        <w:rPr>
          <w:szCs w:val="24"/>
        </w:rPr>
        <w:t>Git</w:t>
      </w:r>
      <w:proofErr w:type="spellEnd"/>
      <w:r w:rsidR="0076449B">
        <w:rPr>
          <w:szCs w:val="24"/>
        </w:rPr>
        <w:t>-Verzeichni</w:t>
      </w:r>
      <w:r w:rsidRPr="002E6B25">
        <w:rPr>
          <w:szCs w:val="24"/>
        </w:rPr>
        <w:t xml:space="preserve">s, die Working Area und die </w:t>
      </w:r>
      <w:proofErr w:type="spellStart"/>
      <w:r w:rsidRPr="002E6B25">
        <w:rPr>
          <w:szCs w:val="24"/>
        </w:rPr>
        <w:t>Staging</w:t>
      </w:r>
      <w:proofErr w:type="spellEnd"/>
      <w:r w:rsidRPr="002E6B25">
        <w:rPr>
          <w:szCs w:val="24"/>
        </w:rPr>
        <w:t xml:space="preserve"> Area. Da es wichtige Metadaten und die lokale Datenbank enthält, ist das </w:t>
      </w:r>
      <w:proofErr w:type="spellStart"/>
      <w:r w:rsidRPr="002E6B25">
        <w:rPr>
          <w:szCs w:val="24"/>
        </w:rPr>
        <w:t>Git</w:t>
      </w:r>
      <w:proofErr w:type="spellEnd"/>
      <w:r w:rsidRPr="002E6B25">
        <w:rPr>
          <w:szCs w:val="24"/>
        </w:rPr>
        <w:t>-Verzeichnis gleichzustellen mit dem Repository. Die Working Area dient dazu</w:t>
      </w:r>
      <w:r>
        <w:rPr>
          <w:szCs w:val="24"/>
        </w:rPr>
        <w:t xml:space="preserve"> das gegenwärtige Projekt nach B</w:t>
      </w:r>
      <w:r w:rsidRPr="002E6B25">
        <w:rPr>
          <w:szCs w:val="24"/>
        </w:rPr>
        <w:t xml:space="preserve">elieben zu bearbeiten und zu modifizieren, weshalb es eine Version dieser beinhaltet. Die </w:t>
      </w:r>
      <w:proofErr w:type="spellStart"/>
      <w:r w:rsidRPr="002E6B25">
        <w:rPr>
          <w:szCs w:val="24"/>
        </w:rPr>
        <w:t>Staging</w:t>
      </w:r>
      <w:proofErr w:type="spellEnd"/>
      <w:r w:rsidRPr="002E6B25">
        <w:rPr>
          <w:szCs w:val="24"/>
        </w:rPr>
        <w:t xml:space="preserve"> Area enthält im Grunde nur eine Datei im Verzeichnis von </w:t>
      </w:r>
      <w:proofErr w:type="spellStart"/>
      <w:r w:rsidRPr="002E6B25">
        <w:rPr>
          <w:szCs w:val="24"/>
        </w:rPr>
        <w:t>Git</w:t>
      </w:r>
      <w:proofErr w:type="spellEnd"/>
      <w:r w:rsidRPr="002E6B25">
        <w:rPr>
          <w:szCs w:val="24"/>
        </w:rPr>
        <w:t>, welche den Inhalt des nächsten Commit bestimmt.</w:t>
      </w:r>
      <w:bookmarkEnd w:id="190"/>
      <w:r>
        <w:rPr>
          <w:rStyle w:val="Funotenzeichen"/>
        </w:rPr>
        <w:footnoteReference w:id="72"/>
      </w:r>
    </w:p>
    <w:p w14:paraId="5E6A173E" w14:textId="77777777" w:rsidR="002E6B25" w:rsidRPr="002E6B25" w:rsidRDefault="002E6B25" w:rsidP="002E6B25">
      <w:pPr>
        <w:spacing w:after="0"/>
        <w:rPr>
          <w:rFonts w:cs="Segoe UI"/>
          <w:color w:val="000000"/>
          <w:szCs w:val="24"/>
        </w:rPr>
      </w:pPr>
      <w:bookmarkStart w:id="192" w:name="_CTVK001410f00648f704ab9a0b12f8314699b1c"/>
      <w:bookmarkStart w:id="193" w:name="_CTVK001c159b9c003984f8293771fb43c72d072"/>
      <w:r w:rsidRPr="002E6B25">
        <w:rPr>
          <w:color w:val="000000"/>
          <w:szCs w:val="24"/>
        </w:rPr>
        <w:t xml:space="preserve">Dementsprechend würde ein Arbeitsablauf bei </w:t>
      </w:r>
      <w:proofErr w:type="spellStart"/>
      <w:r w:rsidRPr="002E6B25">
        <w:rPr>
          <w:color w:val="000000"/>
          <w:szCs w:val="24"/>
        </w:rPr>
        <w:t>Git</w:t>
      </w:r>
      <w:proofErr w:type="spellEnd"/>
      <w:r w:rsidRPr="002E6B25">
        <w:rPr>
          <w:color w:val="000000"/>
          <w:szCs w:val="24"/>
        </w:rPr>
        <w:t xml:space="preserve"> wie folgt aussehen:</w:t>
      </w:r>
    </w:p>
    <w:p w14:paraId="270A9086" w14:textId="77777777" w:rsidR="002E6B25" w:rsidRPr="002E6B25" w:rsidRDefault="002E6B25" w:rsidP="002E6B25">
      <w:pPr>
        <w:spacing w:after="0"/>
        <w:rPr>
          <w:rFonts w:cs="Segoe UI"/>
          <w:color w:val="000000"/>
          <w:szCs w:val="24"/>
        </w:rPr>
      </w:pPr>
    </w:p>
    <w:p w14:paraId="5B5726D7" w14:textId="77777777" w:rsidR="002E6B25" w:rsidRPr="002E6B25" w:rsidRDefault="002E6B25" w:rsidP="002E6B25">
      <w:pPr>
        <w:rPr>
          <w:rFonts w:cs="Times New Roman"/>
          <w:szCs w:val="24"/>
        </w:rPr>
      </w:pPr>
      <w:r w:rsidRPr="002E6B25">
        <w:rPr>
          <w:color w:val="000000"/>
          <w:szCs w:val="24"/>
        </w:rPr>
        <w:t xml:space="preserve">Zunächst wird durch einen </w:t>
      </w:r>
      <w:proofErr w:type="spellStart"/>
      <w:r w:rsidRPr="002E6B25">
        <w:rPr>
          <w:color w:val="000000"/>
          <w:szCs w:val="24"/>
        </w:rPr>
        <w:t>Checkout</w:t>
      </w:r>
      <w:proofErr w:type="spellEnd"/>
      <w:r w:rsidRPr="002E6B25">
        <w:rPr>
          <w:color w:val="000000"/>
          <w:szCs w:val="24"/>
        </w:rPr>
        <w:t xml:space="preserve"> eine </w:t>
      </w:r>
      <w:r w:rsidR="00935E2A">
        <w:rPr>
          <w:color w:val="000000"/>
          <w:szCs w:val="24"/>
        </w:rPr>
        <w:t>Version der zu bearbeitenden D</w:t>
      </w:r>
      <w:r w:rsidR="00935E2A">
        <w:rPr>
          <w:color w:val="000000"/>
          <w:szCs w:val="24"/>
        </w:rPr>
        <w:t>a</w:t>
      </w:r>
      <w:r w:rsidRPr="002E6B25">
        <w:rPr>
          <w:color w:val="000000"/>
          <w:szCs w:val="24"/>
        </w:rPr>
        <w:t>tei oder Dateien in die Working Area k</w:t>
      </w:r>
      <w:r w:rsidR="00935E2A">
        <w:rPr>
          <w:color w:val="000000"/>
          <w:szCs w:val="24"/>
        </w:rPr>
        <w:t>opiert. Diese werden bis zum g</w:t>
      </w:r>
      <w:r w:rsidR="00935E2A">
        <w:rPr>
          <w:color w:val="000000"/>
          <w:szCs w:val="24"/>
        </w:rPr>
        <w:t>e</w:t>
      </w:r>
      <w:r w:rsidRPr="002E6B25">
        <w:rPr>
          <w:color w:val="000000"/>
          <w:szCs w:val="24"/>
        </w:rPr>
        <w:t xml:space="preserve">wünschten Zustand bearbeitet. Als nächstes werden diese Änderungen in die </w:t>
      </w:r>
      <w:proofErr w:type="spellStart"/>
      <w:r w:rsidRPr="002E6B25">
        <w:rPr>
          <w:color w:val="000000"/>
          <w:szCs w:val="24"/>
        </w:rPr>
        <w:t>Staging</w:t>
      </w:r>
      <w:proofErr w:type="spellEnd"/>
      <w:r w:rsidRPr="002E6B25">
        <w:rPr>
          <w:color w:val="000000"/>
          <w:szCs w:val="24"/>
        </w:rPr>
        <w:t xml:space="preserve"> Area kopiert und somit für den nächsten Commit vorgemerkt. Zu g</w:t>
      </w:r>
      <w:r w:rsidRPr="002E6B25">
        <w:rPr>
          <w:color w:val="000000"/>
          <w:szCs w:val="24"/>
        </w:rPr>
        <w:t>u</w:t>
      </w:r>
      <w:r w:rsidRPr="002E6B25">
        <w:rPr>
          <w:color w:val="000000"/>
          <w:szCs w:val="24"/>
        </w:rPr>
        <w:lastRenderedPageBreak/>
        <w:t>ter Letzt werden diese Änderungen durch einen Commit dauerhaft in die D</w:t>
      </w:r>
      <w:r w:rsidRPr="002E6B25">
        <w:rPr>
          <w:color w:val="000000"/>
          <w:szCs w:val="24"/>
        </w:rPr>
        <w:t>a</w:t>
      </w:r>
      <w:r w:rsidRPr="002E6B25">
        <w:rPr>
          <w:color w:val="000000"/>
          <w:szCs w:val="24"/>
        </w:rPr>
        <w:t>tenbank aufgenommen.</w:t>
      </w:r>
      <w:bookmarkEnd w:id="192"/>
      <w:r>
        <w:rPr>
          <w:rStyle w:val="Funotenzeichen"/>
        </w:rPr>
        <w:footnoteReference w:id="73"/>
      </w:r>
    </w:p>
    <w:p w14:paraId="3979EEDB" w14:textId="77777777" w:rsidR="00876A92" w:rsidRDefault="00851F6B" w:rsidP="00876A92">
      <w:pPr>
        <w:pStyle w:val="berschrift3"/>
      </w:pPr>
      <w:bookmarkStart w:id="195" w:name="_Toc488923957"/>
      <w:bookmarkEnd w:id="193"/>
      <w:r>
        <w:t xml:space="preserve">Die </w:t>
      </w:r>
      <w:proofErr w:type="spellStart"/>
      <w:r>
        <w:t>Staging</w:t>
      </w:r>
      <w:proofErr w:type="spellEnd"/>
      <w:r>
        <w:t xml:space="preserve"> Area oder auch d</w:t>
      </w:r>
      <w:r w:rsidR="00876A92">
        <w:t>er Index</w:t>
      </w:r>
      <w:bookmarkEnd w:id="195"/>
    </w:p>
    <w:p w14:paraId="15CD1EDA" w14:textId="77777777" w:rsidR="00093826" w:rsidRDefault="00093826" w:rsidP="00093826"/>
    <w:p w14:paraId="79255C1F" w14:textId="77777777" w:rsidR="00966194" w:rsidRDefault="005C22FA" w:rsidP="00093826">
      <w:pPr>
        <w:rPr>
          <w:szCs w:val="24"/>
        </w:rPr>
      </w:pPr>
      <w:r w:rsidRPr="005C22FA">
        <w:rPr>
          <w:szCs w:val="24"/>
        </w:rPr>
        <w:t xml:space="preserve">Inhaltlich verteilen sich die Dateien bei </w:t>
      </w:r>
      <w:proofErr w:type="spellStart"/>
      <w:r w:rsidRPr="005C22FA">
        <w:rPr>
          <w:szCs w:val="24"/>
        </w:rPr>
        <w:t>Git</w:t>
      </w:r>
      <w:proofErr w:type="spellEnd"/>
      <w:r w:rsidRPr="005C22FA">
        <w:rPr>
          <w:szCs w:val="24"/>
        </w:rPr>
        <w:t xml:space="preserve"> auf drei Ebenen. Diese sind der Working </w:t>
      </w:r>
      <w:proofErr w:type="spellStart"/>
      <w:r w:rsidRPr="005C22FA">
        <w:rPr>
          <w:szCs w:val="24"/>
        </w:rPr>
        <w:t>Tree</w:t>
      </w:r>
      <w:proofErr w:type="spellEnd"/>
      <w:r w:rsidRPr="005C22FA">
        <w:rPr>
          <w:szCs w:val="24"/>
        </w:rPr>
        <w:t xml:space="preserve">, der Index und das Repository. Dateien auf dem Working </w:t>
      </w:r>
      <w:proofErr w:type="spellStart"/>
      <w:r w:rsidRPr="005C22FA">
        <w:rPr>
          <w:szCs w:val="24"/>
        </w:rPr>
        <w:t>Tree</w:t>
      </w:r>
      <w:proofErr w:type="spellEnd"/>
      <w:r w:rsidRPr="005C22FA">
        <w:rPr>
          <w:szCs w:val="24"/>
        </w:rPr>
        <w:t xml:space="preserve"> sind gleichzustellen mit den Dateien eines privaten Arbeitsrechners, also ist das der Ort, auf dem man Änderungen lokal durchführt.</w:t>
      </w:r>
    </w:p>
    <w:p w14:paraId="294C03AE" w14:textId="38469D4F" w:rsidR="00966194" w:rsidRDefault="005C22FA" w:rsidP="00093826">
      <w:pPr>
        <w:rPr>
          <w:szCs w:val="24"/>
        </w:rPr>
      </w:pPr>
      <w:r w:rsidRPr="005C22FA">
        <w:rPr>
          <w:szCs w:val="24"/>
        </w:rPr>
        <w:t>Das Repository ist, wie schon oft erwähnt, ein Behälter der alle gespeiche</w:t>
      </w:r>
      <w:r w:rsidRPr="005C22FA">
        <w:rPr>
          <w:szCs w:val="24"/>
        </w:rPr>
        <w:t>r</w:t>
      </w:r>
      <w:r w:rsidRPr="005C22FA">
        <w:rPr>
          <w:szCs w:val="24"/>
        </w:rPr>
        <w:t>ten Änderungen enthält. Aus der Sammlung dieser Änderungen entsteht die Versionsgeschichte oder auch Änderungshistorie.</w:t>
      </w:r>
    </w:p>
    <w:p w14:paraId="6435EBC5" w14:textId="787C70F8" w:rsidR="00966194" w:rsidRDefault="005C22FA" w:rsidP="00093826">
      <w:pPr>
        <w:rPr>
          <w:szCs w:val="24"/>
        </w:rPr>
      </w:pPr>
      <w:r w:rsidRPr="005C22FA">
        <w:rPr>
          <w:szCs w:val="24"/>
        </w:rPr>
        <w:t xml:space="preserve">Im Gegensatz zu vielen anderen Versionskontrollsystemen existiert bei </w:t>
      </w:r>
      <w:proofErr w:type="spellStart"/>
      <w:r w:rsidRPr="005C22FA">
        <w:rPr>
          <w:szCs w:val="24"/>
        </w:rPr>
        <w:t>Git</w:t>
      </w:r>
      <w:proofErr w:type="spellEnd"/>
      <w:r w:rsidRPr="005C22FA">
        <w:rPr>
          <w:szCs w:val="24"/>
        </w:rPr>
        <w:t xml:space="preserve"> eine dritte Ebene</w:t>
      </w:r>
      <w:r w:rsidR="00966194">
        <w:rPr>
          <w:szCs w:val="24"/>
        </w:rPr>
        <w:t>:</w:t>
      </w:r>
      <w:r w:rsidR="00851F6B">
        <w:rPr>
          <w:szCs w:val="24"/>
        </w:rPr>
        <w:t xml:space="preserve"> </w:t>
      </w:r>
      <w:r w:rsidR="00966194">
        <w:rPr>
          <w:szCs w:val="24"/>
        </w:rPr>
        <w:t>d</w:t>
      </w:r>
      <w:r w:rsidRPr="005C22FA">
        <w:rPr>
          <w:szCs w:val="24"/>
        </w:rPr>
        <w:t>er Index. Bei dieser Ebene handelt es sich um eine Zw</w:t>
      </w:r>
      <w:r w:rsidRPr="005C22FA">
        <w:rPr>
          <w:szCs w:val="24"/>
        </w:rPr>
        <w:t>i</w:t>
      </w:r>
      <w:r w:rsidRPr="005C22FA">
        <w:rPr>
          <w:szCs w:val="24"/>
        </w:rPr>
        <w:t xml:space="preserve">schenebene, welche sich zwischen dem Repository und dem Working </w:t>
      </w:r>
      <w:proofErr w:type="spellStart"/>
      <w:r w:rsidRPr="005C22FA">
        <w:rPr>
          <w:szCs w:val="24"/>
        </w:rPr>
        <w:t>Tree</w:t>
      </w:r>
      <w:proofErr w:type="spellEnd"/>
      <w:r w:rsidRPr="005C22FA">
        <w:rPr>
          <w:szCs w:val="24"/>
        </w:rPr>
        <w:t xml:space="preserve"> einordnet. Der Index dient dazu </w:t>
      </w:r>
      <w:proofErr w:type="spellStart"/>
      <w:r w:rsidRPr="005C22FA">
        <w:rPr>
          <w:szCs w:val="24"/>
        </w:rPr>
        <w:t>Commits</w:t>
      </w:r>
      <w:proofErr w:type="spellEnd"/>
      <w:r w:rsidRPr="005C22FA">
        <w:rPr>
          <w:szCs w:val="24"/>
        </w:rPr>
        <w:t xml:space="preserve"> vorzubereiten, so dass man nicht gezwungen ist alle Änderungen, </w:t>
      </w:r>
      <w:commentRangeStart w:id="196"/>
      <w:r w:rsidR="00966194">
        <w:rPr>
          <w:szCs w:val="24"/>
        </w:rPr>
        <w:t>die</w:t>
      </w:r>
      <w:commentRangeEnd w:id="196"/>
      <w:r w:rsidR="00966194">
        <w:rPr>
          <w:rStyle w:val="Kommentarzeichen"/>
        </w:rPr>
        <w:commentReference w:id="196"/>
      </w:r>
      <w:r w:rsidR="00966194" w:rsidRPr="005C22FA">
        <w:rPr>
          <w:szCs w:val="24"/>
        </w:rPr>
        <w:t xml:space="preserve"> </w:t>
      </w:r>
      <w:r w:rsidRPr="005C22FA">
        <w:rPr>
          <w:szCs w:val="24"/>
        </w:rPr>
        <w:t>man an einer Datei vorgeno</w:t>
      </w:r>
      <w:r w:rsidRPr="005C22FA">
        <w:rPr>
          <w:szCs w:val="24"/>
        </w:rPr>
        <w:t>m</w:t>
      </w:r>
      <w:r w:rsidRPr="005C22FA">
        <w:rPr>
          <w:szCs w:val="24"/>
        </w:rPr>
        <w:t>men hat, zwingend als Commit einchecken muss.</w:t>
      </w:r>
    </w:p>
    <w:p w14:paraId="03A2E24D" w14:textId="5906DCB1" w:rsidR="00093826" w:rsidRPr="00093826" w:rsidRDefault="005C22FA" w:rsidP="00093826">
      <w:r w:rsidRPr="005C22FA">
        <w:rPr>
          <w:szCs w:val="24"/>
        </w:rPr>
        <w:t xml:space="preserve">Durch die </w:t>
      </w:r>
      <w:proofErr w:type="spellStart"/>
      <w:r w:rsidRPr="005C22FA">
        <w:rPr>
          <w:szCs w:val="24"/>
        </w:rPr>
        <w:t>Git</w:t>
      </w:r>
      <w:proofErr w:type="spellEnd"/>
      <w:r w:rsidRPr="005C22FA">
        <w:rPr>
          <w:szCs w:val="24"/>
        </w:rPr>
        <w:t xml:space="preserve">-Kommandos </w:t>
      </w:r>
      <w:proofErr w:type="spellStart"/>
      <w:r w:rsidRPr="00D77041">
        <w:rPr>
          <w:i/>
          <w:szCs w:val="24"/>
        </w:rPr>
        <w:t>add</w:t>
      </w:r>
      <w:proofErr w:type="spellEnd"/>
      <w:r w:rsidRPr="005C22FA">
        <w:rPr>
          <w:szCs w:val="24"/>
        </w:rPr>
        <w:t xml:space="preserve"> und </w:t>
      </w:r>
      <w:proofErr w:type="spellStart"/>
      <w:r w:rsidRPr="00D77041">
        <w:rPr>
          <w:i/>
          <w:szCs w:val="24"/>
        </w:rPr>
        <w:t>reset</w:t>
      </w:r>
      <w:proofErr w:type="spellEnd"/>
      <w:r w:rsidRPr="005C22FA">
        <w:rPr>
          <w:szCs w:val="24"/>
        </w:rPr>
        <w:t xml:space="preserve"> werden Änderungen zunächst auf den Index geladen bzw. vom Index entfernt. Erst durch einen </w:t>
      </w:r>
      <w:proofErr w:type="spellStart"/>
      <w:r w:rsidRPr="00D77041">
        <w:rPr>
          <w:i/>
          <w:szCs w:val="24"/>
        </w:rPr>
        <w:t>commit</w:t>
      </w:r>
      <w:proofErr w:type="spellEnd"/>
      <w:r w:rsidRPr="005C22FA">
        <w:rPr>
          <w:szCs w:val="24"/>
        </w:rPr>
        <w:t>-Befehl werden diese Änderungen in das Repository übertragen.</w:t>
      </w:r>
      <w:r>
        <w:rPr>
          <w:rStyle w:val="Funotenzeichen"/>
        </w:rPr>
        <w:footnoteReference w:id="74"/>
      </w:r>
    </w:p>
    <w:p w14:paraId="1AD04F82" w14:textId="77777777" w:rsidR="00053F13" w:rsidRDefault="00053F13" w:rsidP="00CA5903">
      <w:pPr>
        <w:pStyle w:val="berschrift2"/>
      </w:pPr>
      <w:bookmarkStart w:id="198" w:name="_Toc488923958"/>
      <w:r>
        <w:t>Funktionsweise</w:t>
      </w:r>
      <w:r w:rsidR="008A68B6">
        <w:t xml:space="preserve"> von </w:t>
      </w:r>
      <w:proofErr w:type="spellStart"/>
      <w:r w:rsidR="008A68B6">
        <w:t>Git</w:t>
      </w:r>
      <w:bookmarkEnd w:id="198"/>
      <w:proofErr w:type="spellEnd"/>
    </w:p>
    <w:p w14:paraId="4486F628" w14:textId="77777777" w:rsidR="00053F13" w:rsidRDefault="00053F13" w:rsidP="00CA5903">
      <w:pPr>
        <w:pStyle w:val="berschrift2"/>
      </w:pPr>
      <w:bookmarkStart w:id="199" w:name="_Toc488923959"/>
      <w:r>
        <w:t>Vorteile</w:t>
      </w:r>
      <w:r w:rsidR="008A68B6">
        <w:t xml:space="preserve"> von </w:t>
      </w:r>
      <w:proofErr w:type="spellStart"/>
      <w:r w:rsidR="008A68B6">
        <w:t>Git</w:t>
      </w:r>
      <w:bookmarkEnd w:id="199"/>
      <w:proofErr w:type="spellEnd"/>
    </w:p>
    <w:p w14:paraId="089E44C3" w14:textId="77777777" w:rsidR="00D26D0A" w:rsidRDefault="00D26D0A" w:rsidP="00D26D0A"/>
    <w:p w14:paraId="3AC0935B" w14:textId="77777777" w:rsidR="00D26D0A" w:rsidRDefault="00BE1607" w:rsidP="00D26D0A">
      <w:proofErr w:type="spellStart"/>
      <w:r>
        <w:t>Git</w:t>
      </w:r>
      <w:proofErr w:type="spellEnd"/>
      <w:r>
        <w:t xml:space="preserve"> bietet gegenüber anderen Versionsverwaltungssystemen einige Vorteile.</w:t>
      </w:r>
    </w:p>
    <w:p w14:paraId="08E1CB7A" w14:textId="77777777" w:rsidR="000F13A1" w:rsidRDefault="00797870" w:rsidP="00D26D0A">
      <w:pPr>
        <w:rPr>
          <w:color w:val="000000"/>
          <w:szCs w:val="24"/>
        </w:rPr>
      </w:pPr>
      <w:bookmarkStart w:id="200" w:name="_CTVK001d5037a82819a4a7582cc4b17eda14108"/>
      <w:bookmarkStart w:id="201" w:name="_CTVK0015e339e3a45dc464b9458dba82b26b60d"/>
      <w:r w:rsidRPr="00797870">
        <w:rPr>
          <w:color w:val="000000"/>
          <w:szCs w:val="24"/>
        </w:rPr>
        <w:t xml:space="preserve">Ein Vorteil ist das Arbeiten mit Entwicklungszweigen. Im Umgang mit </w:t>
      </w:r>
      <w:proofErr w:type="spellStart"/>
      <w:r w:rsidRPr="00797870">
        <w:rPr>
          <w:color w:val="000000"/>
          <w:szCs w:val="24"/>
        </w:rPr>
        <w:t>Git</w:t>
      </w:r>
      <w:proofErr w:type="spellEnd"/>
      <w:r w:rsidRPr="00797870">
        <w:rPr>
          <w:color w:val="000000"/>
          <w:szCs w:val="24"/>
        </w:rPr>
        <w:t xml:space="preserve"> können viele Entwickler gleichzeitig auf verteilten </w:t>
      </w:r>
      <w:proofErr w:type="spellStart"/>
      <w:r w:rsidRPr="00797870">
        <w:rPr>
          <w:color w:val="000000"/>
          <w:szCs w:val="24"/>
        </w:rPr>
        <w:t>Repositories</w:t>
      </w:r>
      <w:proofErr w:type="spellEnd"/>
      <w:r w:rsidRPr="00797870">
        <w:rPr>
          <w:color w:val="000000"/>
          <w:szCs w:val="24"/>
        </w:rPr>
        <w:t xml:space="preserve"> arbeiten. Dies </w:t>
      </w:r>
      <w:r w:rsidRPr="00797870">
        <w:rPr>
          <w:color w:val="000000"/>
          <w:szCs w:val="24"/>
        </w:rPr>
        <w:lastRenderedPageBreak/>
        <w:t xml:space="preserve">führt zu vielen verschiedenen Entwicklungslinien. </w:t>
      </w:r>
      <w:proofErr w:type="spellStart"/>
      <w:r w:rsidRPr="00797870">
        <w:rPr>
          <w:color w:val="000000"/>
          <w:szCs w:val="24"/>
        </w:rPr>
        <w:t>Git</w:t>
      </w:r>
      <w:proofErr w:type="spellEnd"/>
      <w:r w:rsidRPr="00797870">
        <w:rPr>
          <w:color w:val="000000"/>
          <w:szCs w:val="24"/>
        </w:rPr>
        <w:t xml:space="preserve"> besitzt die Eigenschaft diese verschiedenen Entwicklungslinien zusammenzuführen. Die Technik, die das bewerkstelligt nennt man </w:t>
      </w:r>
      <w:proofErr w:type="spellStart"/>
      <w:r w:rsidRPr="00797870">
        <w:rPr>
          <w:color w:val="000000"/>
          <w:szCs w:val="24"/>
        </w:rPr>
        <w:t>Merging</w:t>
      </w:r>
      <w:proofErr w:type="spellEnd"/>
      <w:r w:rsidRPr="00797870">
        <w:rPr>
          <w:color w:val="000000"/>
          <w:szCs w:val="24"/>
        </w:rPr>
        <w:t>.</w:t>
      </w:r>
      <w:bookmarkEnd w:id="200"/>
      <w:r>
        <w:rPr>
          <w:rStyle w:val="Funotenzeichen"/>
        </w:rPr>
        <w:footnoteReference w:id="75"/>
      </w:r>
    </w:p>
    <w:p w14:paraId="5947AA63" w14:textId="77777777" w:rsidR="00797870" w:rsidRDefault="00797870" w:rsidP="00D26D0A">
      <w:pPr>
        <w:rPr>
          <w:color w:val="000000"/>
          <w:szCs w:val="24"/>
        </w:rPr>
      </w:pPr>
      <w:bookmarkStart w:id="203" w:name="_CTVK0018412701e93844c90879f705fa60e3172"/>
      <w:bookmarkStart w:id="204" w:name="_CTVK001e9bb58d57e7846e4948314088112c867"/>
      <w:bookmarkEnd w:id="201"/>
      <w:r w:rsidRPr="00797870">
        <w:rPr>
          <w:color w:val="000000"/>
          <w:szCs w:val="24"/>
        </w:rPr>
        <w:t xml:space="preserve">Eine weitere Besonderheit von </w:t>
      </w:r>
      <w:proofErr w:type="spellStart"/>
      <w:r w:rsidRPr="00797870">
        <w:rPr>
          <w:color w:val="000000"/>
          <w:szCs w:val="24"/>
        </w:rPr>
        <w:t>Git</w:t>
      </w:r>
      <w:proofErr w:type="spellEnd"/>
      <w:r w:rsidRPr="00797870">
        <w:rPr>
          <w:color w:val="000000"/>
          <w:szCs w:val="24"/>
        </w:rPr>
        <w:t xml:space="preserve"> ist die Anpassungsfähigkeit der Arbeitsa</w:t>
      </w:r>
      <w:r w:rsidRPr="00797870">
        <w:rPr>
          <w:color w:val="000000"/>
          <w:szCs w:val="24"/>
        </w:rPr>
        <w:t>b</w:t>
      </w:r>
      <w:r w:rsidRPr="00797870">
        <w:rPr>
          <w:color w:val="000000"/>
          <w:szCs w:val="24"/>
        </w:rPr>
        <w:t xml:space="preserve">läufe. Manch einer würde behaupten </w:t>
      </w:r>
      <w:proofErr w:type="spellStart"/>
      <w:r w:rsidRPr="00797870">
        <w:rPr>
          <w:color w:val="000000"/>
          <w:szCs w:val="24"/>
        </w:rPr>
        <w:t>Git</w:t>
      </w:r>
      <w:proofErr w:type="spellEnd"/>
      <w:r w:rsidRPr="00797870">
        <w:rPr>
          <w:color w:val="000000"/>
          <w:szCs w:val="24"/>
        </w:rPr>
        <w:t xml:space="preserve"> sei gar keine Versionsverwaltung</w:t>
      </w:r>
      <w:r w:rsidRPr="00797870">
        <w:rPr>
          <w:color w:val="000000"/>
          <w:szCs w:val="24"/>
        </w:rPr>
        <w:t>s</w:t>
      </w:r>
      <w:r w:rsidRPr="00797870">
        <w:rPr>
          <w:color w:val="000000"/>
          <w:szCs w:val="24"/>
        </w:rPr>
        <w:t>software, sondern eher ein Baukasten, aus dem man seine eigene Version</w:t>
      </w:r>
      <w:r w:rsidRPr="00797870">
        <w:rPr>
          <w:color w:val="000000"/>
          <w:szCs w:val="24"/>
        </w:rPr>
        <w:t>s</w:t>
      </w:r>
      <w:r w:rsidRPr="00797870">
        <w:rPr>
          <w:color w:val="000000"/>
          <w:szCs w:val="24"/>
        </w:rPr>
        <w:t xml:space="preserve">verwaltung zusammenfügen kann. Grund hierfür ist die Flexibilität von </w:t>
      </w:r>
      <w:proofErr w:type="spellStart"/>
      <w:r w:rsidRPr="00797870">
        <w:rPr>
          <w:color w:val="000000"/>
          <w:szCs w:val="24"/>
        </w:rPr>
        <w:t>Git</w:t>
      </w:r>
      <w:proofErr w:type="spellEnd"/>
      <w:r w:rsidRPr="00797870">
        <w:rPr>
          <w:color w:val="000000"/>
          <w:szCs w:val="24"/>
        </w:rPr>
        <w:t>. Es spielt keine Rolle ob es in einem agilen Team eingesetzt wird oder ob ein einzelner Entwickler es privat nutzen möchte. Selbst in einem internationalen Großprojekt mit mehreren Standortübergreifenden Teams können passende Arbeitsabläufe je nach Gebrauch ausgearbeitet werden.</w:t>
      </w:r>
      <w:bookmarkEnd w:id="203"/>
      <w:r>
        <w:rPr>
          <w:rStyle w:val="Funotenzeichen"/>
        </w:rPr>
        <w:footnoteReference w:id="76"/>
      </w:r>
    </w:p>
    <w:p w14:paraId="2D60721B" w14:textId="77777777" w:rsidR="00797870" w:rsidRDefault="00797870" w:rsidP="00D26D0A">
      <w:pPr>
        <w:rPr>
          <w:color w:val="000000"/>
          <w:szCs w:val="24"/>
        </w:rPr>
      </w:pPr>
      <w:bookmarkStart w:id="206" w:name="_CTVK001fee8d0e961124029b6588f2c688d0f02"/>
      <w:bookmarkStart w:id="207" w:name="_CTVK0018b6113f9934d4bbe9d00d5560ada33e2"/>
      <w:bookmarkEnd w:id="204"/>
      <w:proofErr w:type="spellStart"/>
      <w:r w:rsidRPr="00797870">
        <w:rPr>
          <w:color w:val="000000"/>
          <w:szCs w:val="24"/>
        </w:rPr>
        <w:t>Git</w:t>
      </w:r>
      <w:proofErr w:type="spellEnd"/>
      <w:r w:rsidRPr="00797870">
        <w:rPr>
          <w:color w:val="000000"/>
          <w:szCs w:val="24"/>
        </w:rPr>
        <w:t xml:space="preserve"> ist ebenfalls eine Open-Source-Software und ermöglicht jedem, der das möchte, etwas zu der Software beizutragen. Wichtig ist hierbei, das Beitr</w:t>
      </w:r>
      <w:r w:rsidRPr="00797870">
        <w:rPr>
          <w:color w:val="000000"/>
          <w:szCs w:val="24"/>
        </w:rPr>
        <w:t>a</w:t>
      </w:r>
      <w:r w:rsidRPr="00797870">
        <w:rPr>
          <w:color w:val="000000"/>
          <w:szCs w:val="24"/>
        </w:rPr>
        <w:t xml:space="preserve">gen so reibungslos wie nur möglich zu gestalten. Das wird durch die verteilte Arbeitsweise ermöglicht. Jeder kann bei </w:t>
      </w:r>
      <w:proofErr w:type="spellStart"/>
      <w:r w:rsidRPr="00797870">
        <w:rPr>
          <w:color w:val="000000"/>
          <w:szCs w:val="24"/>
        </w:rPr>
        <w:t>Git</w:t>
      </w:r>
      <w:proofErr w:type="spellEnd"/>
      <w:r w:rsidRPr="00797870">
        <w:rPr>
          <w:color w:val="000000"/>
          <w:szCs w:val="24"/>
        </w:rPr>
        <w:t xml:space="preserve"> ein bereits bestehendes Projekt auf seinen lokalen Rechner kopieren, es nach Belieben weiterführen und die gemachten Änderungen wieder übergeben. Bei der zentralen Versionsko</w:t>
      </w:r>
      <w:r w:rsidRPr="00797870">
        <w:rPr>
          <w:color w:val="000000"/>
          <w:szCs w:val="24"/>
        </w:rPr>
        <w:t>n</w:t>
      </w:r>
      <w:r w:rsidRPr="00797870">
        <w:rPr>
          <w:color w:val="000000"/>
          <w:szCs w:val="24"/>
        </w:rPr>
        <w:t>trolle wird das durch verschiedene Lese –und schreibrechte erschwert.</w:t>
      </w:r>
      <w:bookmarkEnd w:id="206"/>
      <w:r>
        <w:rPr>
          <w:rStyle w:val="Funotenzeichen"/>
        </w:rPr>
        <w:footnoteReference w:id="77"/>
      </w:r>
    </w:p>
    <w:bookmarkEnd w:id="207"/>
    <w:p w14:paraId="68063CFD" w14:textId="77777777" w:rsidR="00797870" w:rsidRDefault="00797870" w:rsidP="00D26D0A">
      <w:pPr>
        <w:rPr>
          <w:color w:val="000000"/>
          <w:szCs w:val="24"/>
        </w:rPr>
      </w:pPr>
      <w:r w:rsidRPr="00797870">
        <w:rPr>
          <w:color w:val="000000"/>
          <w:szCs w:val="24"/>
        </w:rPr>
        <w:t>Hohe Geschwindigkeit ist eine Eigenschaft, die jedes gute Softwarepr</w:t>
      </w:r>
      <w:r w:rsidRPr="00797870">
        <w:rPr>
          <w:color w:val="000000"/>
          <w:szCs w:val="24"/>
        </w:rPr>
        <w:t>o</w:t>
      </w:r>
      <w:r w:rsidRPr="00797870">
        <w:rPr>
          <w:color w:val="000000"/>
          <w:szCs w:val="24"/>
        </w:rPr>
        <w:t xml:space="preserve">gramm mit sich bringen muss. Auch hier kann </w:t>
      </w:r>
      <w:proofErr w:type="spellStart"/>
      <w:r w:rsidRPr="00797870">
        <w:rPr>
          <w:color w:val="000000"/>
          <w:szCs w:val="24"/>
        </w:rPr>
        <w:t>Git</w:t>
      </w:r>
      <w:proofErr w:type="spellEnd"/>
      <w:r w:rsidRPr="00797870">
        <w:rPr>
          <w:color w:val="000000"/>
          <w:szCs w:val="24"/>
        </w:rPr>
        <w:t xml:space="preserve"> überzeugen. Nicht nur das </w:t>
      </w:r>
      <w:proofErr w:type="spellStart"/>
      <w:r w:rsidRPr="00797870">
        <w:rPr>
          <w:color w:val="000000"/>
          <w:szCs w:val="24"/>
        </w:rPr>
        <w:t>Git</w:t>
      </w:r>
      <w:proofErr w:type="spellEnd"/>
      <w:r w:rsidRPr="00797870">
        <w:rPr>
          <w:color w:val="000000"/>
          <w:szCs w:val="24"/>
        </w:rPr>
        <w:t xml:space="preserve"> schnell ist, es bleibt auch schnell. Selbst wenn man zwischen Projekten wechselt, zwischen denen 200.000 </w:t>
      </w:r>
      <w:proofErr w:type="spellStart"/>
      <w:r w:rsidRPr="00797870">
        <w:rPr>
          <w:color w:val="000000"/>
          <w:szCs w:val="24"/>
        </w:rPr>
        <w:t>Commits</w:t>
      </w:r>
      <w:proofErr w:type="spellEnd"/>
      <w:r w:rsidRPr="00797870">
        <w:rPr>
          <w:color w:val="000000"/>
          <w:szCs w:val="24"/>
        </w:rPr>
        <w:t>, 40.000 veränderte Dateien und mehrere Jahre der Entwicklung liegen.</w:t>
      </w:r>
      <w:r>
        <w:rPr>
          <w:rStyle w:val="Funotenzeichen"/>
        </w:rPr>
        <w:footnoteReference w:id="78"/>
      </w:r>
    </w:p>
    <w:p w14:paraId="525EA52E" w14:textId="77777777" w:rsidR="00D67F64" w:rsidRDefault="00D67F64" w:rsidP="00D26D0A">
      <w:pPr>
        <w:rPr>
          <w:color w:val="000000"/>
          <w:szCs w:val="24"/>
        </w:rPr>
      </w:pPr>
      <w:r w:rsidRPr="00D67F64">
        <w:rPr>
          <w:color w:val="000000"/>
          <w:szCs w:val="24"/>
        </w:rPr>
        <w:t xml:space="preserve">Ein schwerwiegender Verlust von Daten wird bei </w:t>
      </w:r>
      <w:proofErr w:type="spellStart"/>
      <w:r w:rsidRPr="00D67F64">
        <w:rPr>
          <w:color w:val="000000"/>
          <w:szCs w:val="24"/>
        </w:rPr>
        <w:t>Git</w:t>
      </w:r>
      <w:proofErr w:type="spellEnd"/>
      <w:r w:rsidRPr="00D67F64">
        <w:rPr>
          <w:color w:val="000000"/>
          <w:szCs w:val="24"/>
        </w:rPr>
        <w:t xml:space="preserve"> durch das Verteilen der Änderungshistorie auf viele verschiedene </w:t>
      </w:r>
      <w:proofErr w:type="spellStart"/>
      <w:r w:rsidRPr="00D67F64">
        <w:rPr>
          <w:color w:val="000000"/>
          <w:szCs w:val="24"/>
        </w:rPr>
        <w:t>Repositories</w:t>
      </w:r>
      <w:proofErr w:type="spellEnd"/>
      <w:r w:rsidRPr="00D67F64">
        <w:rPr>
          <w:color w:val="000000"/>
          <w:szCs w:val="24"/>
        </w:rPr>
        <w:t xml:space="preserve"> verhindert. Die Stru</w:t>
      </w:r>
      <w:r w:rsidRPr="00D67F64">
        <w:rPr>
          <w:color w:val="000000"/>
          <w:szCs w:val="24"/>
        </w:rPr>
        <w:t>k</w:t>
      </w:r>
      <w:r w:rsidRPr="00D67F64">
        <w:rPr>
          <w:color w:val="000000"/>
          <w:szCs w:val="24"/>
        </w:rPr>
        <w:t xml:space="preserve">tur innerhalb der </w:t>
      </w:r>
      <w:proofErr w:type="spellStart"/>
      <w:r w:rsidRPr="00D67F64">
        <w:rPr>
          <w:color w:val="000000"/>
          <w:szCs w:val="24"/>
        </w:rPr>
        <w:t>Repositories</w:t>
      </w:r>
      <w:proofErr w:type="spellEnd"/>
      <w:r w:rsidRPr="00D67F64">
        <w:rPr>
          <w:color w:val="000000"/>
          <w:szCs w:val="24"/>
        </w:rPr>
        <w:t xml:space="preserve"> sorgt dafür, dass der Inhalt auch Jahre später Verständnisproblemen entgegenwirkt. Ein ständig eingesetzter Hash-Wert </w:t>
      </w:r>
      <w:r w:rsidRPr="00D67F64">
        <w:rPr>
          <w:color w:val="000000"/>
          <w:szCs w:val="24"/>
        </w:rPr>
        <w:lastRenderedPageBreak/>
        <w:t xml:space="preserve">sorgt dafür, dass die Ordnung und die Echtheit der </w:t>
      </w:r>
      <w:proofErr w:type="spellStart"/>
      <w:r w:rsidRPr="00D67F64">
        <w:rPr>
          <w:color w:val="000000"/>
          <w:szCs w:val="24"/>
        </w:rPr>
        <w:t>Repositories</w:t>
      </w:r>
      <w:proofErr w:type="spellEnd"/>
      <w:r w:rsidRPr="00D67F64">
        <w:rPr>
          <w:color w:val="000000"/>
          <w:szCs w:val="24"/>
        </w:rPr>
        <w:t xml:space="preserve"> nicht durch Angriffe von außen beschädigt werden.</w:t>
      </w:r>
      <w:r>
        <w:rPr>
          <w:rStyle w:val="Funotenzeichen"/>
        </w:rPr>
        <w:footnoteReference w:id="79"/>
      </w:r>
    </w:p>
    <w:p w14:paraId="13F3A570" w14:textId="77777777" w:rsidR="00B23A6A" w:rsidRDefault="00B23A6A" w:rsidP="00E21D6C">
      <w:pPr>
        <w:rPr>
          <w:color w:val="000000"/>
          <w:szCs w:val="24"/>
        </w:rPr>
      </w:pPr>
      <w:r w:rsidRPr="00B23A6A">
        <w:rPr>
          <w:color w:val="000000"/>
          <w:szCs w:val="24"/>
        </w:rPr>
        <w:t xml:space="preserve">Darüber hinaus sorgt die dezentrale Struktur von </w:t>
      </w:r>
      <w:proofErr w:type="spellStart"/>
      <w:r w:rsidRPr="00B23A6A">
        <w:rPr>
          <w:color w:val="000000"/>
          <w:szCs w:val="24"/>
        </w:rPr>
        <w:t>Git</w:t>
      </w:r>
      <w:proofErr w:type="spellEnd"/>
      <w:r w:rsidRPr="00B23A6A">
        <w:rPr>
          <w:color w:val="000000"/>
          <w:szCs w:val="24"/>
        </w:rPr>
        <w:t xml:space="preserve"> dafür, dass keine Net</w:t>
      </w:r>
      <w:r w:rsidRPr="00B23A6A">
        <w:rPr>
          <w:color w:val="000000"/>
          <w:szCs w:val="24"/>
        </w:rPr>
        <w:t>z</w:t>
      </w:r>
      <w:r w:rsidRPr="00B23A6A">
        <w:rPr>
          <w:color w:val="000000"/>
          <w:szCs w:val="24"/>
        </w:rPr>
        <w:t>werkverbindung zu einem zentralen Server notwendig ist um zu entwickeln. Dadurch kann, z.B. mit einem Laptop, jederzeit und an jedem Ort weiter en</w:t>
      </w:r>
      <w:r w:rsidRPr="00B23A6A">
        <w:rPr>
          <w:color w:val="000000"/>
          <w:szCs w:val="24"/>
        </w:rPr>
        <w:t>t</w:t>
      </w:r>
      <w:r w:rsidRPr="00B23A6A">
        <w:rPr>
          <w:color w:val="000000"/>
          <w:szCs w:val="24"/>
        </w:rPr>
        <w:t xml:space="preserve">wickelt werden. Lediglich das Übertragen der Änderungen auf das </w:t>
      </w:r>
      <w:r w:rsidR="00A94D8B">
        <w:rPr>
          <w:color w:val="000000"/>
          <w:szCs w:val="24"/>
        </w:rPr>
        <w:t>„zentrale“</w:t>
      </w:r>
      <w:r w:rsidRPr="00B23A6A">
        <w:rPr>
          <w:color w:val="000000"/>
          <w:szCs w:val="24"/>
        </w:rPr>
        <w:t xml:space="preserve"> Repository benötigt einen Online-Zugang.</w:t>
      </w:r>
      <w:r>
        <w:rPr>
          <w:rStyle w:val="Funotenzeichen"/>
        </w:rPr>
        <w:footnoteReference w:id="80"/>
      </w:r>
    </w:p>
    <w:p w14:paraId="051E775B" w14:textId="77777777" w:rsidR="00B23A6A" w:rsidRDefault="00B23A6A" w:rsidP="00E21D6C">
      <w:pPr>
        <w:rPr>
          <w:color w:val="000000"/>
          <w:szCs w:val="24"/>
        </w:rPr>
      </w:pPr>
      <w:r w:rsidRPr="00B23A6A">
        <w:rPr>
          <w:color w:val="000000"/>
          <w:szCs w:val="24"/>
        </w:rPr>
        <w:t xml:space="preserve">Dank einer großen Open-Source-Anhängerschaft von </w:t>
      </w:r>
      <w:proofErr w:type="spellStart"/>
      <w:r w:rsidRPr="00B23A6A">
        <w:rPr>
          <w:color w:val="000000"/>
          <w:szCs w:val="24"/>
        </w:rPr>
        <w:t>Git</w:t>
      </w:r>
      <w:proofErr w:type="spellEnd"/>
      <w:r w:rsidRPr="00B23A6A">
        <w:rPr>
          <w:color w:val="000000"/>
          <w:szCs w:val="24"/>
        </w:rPr>
        <w:t xml:space="preserve">, existieren neben der offiziellen Dokumentation, auch zahlreiche andere Hilfsmittel wie z.B. Anleitungen, Foren und Wikis, die den Anwender unter die Arme greifen. </w:t>
      </w:r>
      <w:proofErr w:type="spellStart"/>
      <w:r w:rsidRPr="00B23A6A">
        <w:rPr>
          <w:color w:val="000000"/>
          <w:szCs w:val="24"/>
        </w:rPr>
        <w:t>Git</w:t>
      </w:r>
      <w:proofErr w:type="spellEnd"/>
      <w:r w:rsidRPr="00B23A6A">
        <w:rPr>
          <w:color w:val="000000"/>
          <w:szCs w:val="24"/>
        </w:rPr>
        <w:t xml:space="preserve"> weist auch eine stark wachsende Plattform für Tools, Hosting-Plattformen und anderen hilfreichen </w:t>
      </w:r>
      <w:proofErr w:type="spellStart"/>
      <w:r w:rsidRPr="00B23A6A">
        <w:rPr>
          <w:color w:val="000000"/>
          <w:szCs w:val="24"/>
        </w:rPr>
        <w:t>Plug-ins</w:t>
      </w:r>
      <w:proofErr w:type="spellEnd"/>
      <w:r w:rsidRPr="00B23A6A">
        <w:rPr>
          <w:color w:val="000000"/>
          <w:szCs w:val="24"/>
        </w:rPr>
        <w:t xml:space="preserve"> für die Entwicklung auf.</w:t>
      </w:r>
      <w:r>
        <w:rPr>
          <w:rStyle w:val="Funotenzeichen"/>
        </w:rPr>
        <w:footnoteReference w:id="81"/>
      </w:r>
    </w:p>
    <w:p w14:paraId="7CD5A457" w14:textId="77777777" w:rsidR="009D353B" w:rsidRPr="009D353B" w:rsidRDefault="009D353B" w:rsidP="009D353B">
      <w:pPr>
        <w:pStyle w:val="berschrift2"/>
      </w:pPr>
      <w:bookmarkStart w:id="213" w:name="_Toc488923960"/>
      <w:r>
        <w:t xml:space="preserve">Nachteile von </w:t>
      </w:r>
      <w:proofErr w:type="spellStart"/>
      <w:r>
        <w:t>Git</w:t>
      </w:r>
      <w:bookmarkEnd w:id="213"/>
      <w:proofErr w:type="spellEnd"/>
    </w:p>
    <w:p w14:paraId="2B0E85FB" w14:textId="77777777" w:rsidR="00CA5903" w:rsidRDefault="00053F13" w:rsidP="00CA5903">
      <w:pPr>
        <w:pStyle w:val="berschrift2"/>
      </w:pPr>
      <w:bookmarkStart w:id="214" w:name="_Toc488923961"/>
      <w:r>
        <w:t xml:space="preserve">Wichtige Begriffe innerhalb </w:t>
      </w:r>
      <w:r w:rsidR="008A68B6">
        <w:t>von Versionsverwaltungssystemen</w:t>
      </w:r>
      <w:bookmarkEnd w:id="214"/>
    </w:p>
    <w:p w14:paraId="6736C912" w14:textId="77777777" w:rsidR="00154E21" w:rsidRDefault="00154E21" w:rsidP="00154E21"/>
    <w:p w14:paraId="3BCC9E0B" w14:textId="77777777" w:rsidR="00154E21" w:rsidRDefault="00154E21" w:rsidP="00154E21">
      <w:r>
        <w:t xml:space="preserve">Nicht alle Begriffe, die </w:t>
      </w:r>
      <w:r w:rsidR="00222BD8">
        <w:t>unter</w:t>
      </w:r>
      <w:r>
        <w:t xml:space="preserve"> diesem Punkt angesprochen werden, werden auch im weiteren Verlauf dieser Arbeit gebraucht. Jedoch schadet es nicht diese zu kennen um sie evtl. für die Unterstützung in anderen Projekten ei</w:t>
      </w:r>
      <w:r>
        <w:t>n</w:t>
      </w:r>
      <w:r>
        <w:t>zusetzen.</w:t>
      </w:r>
    </w:p>
    <w:p w14:paraId="33D7D20E" w14:textId="77777777" w:rsidR="002F0316" w:rsidRPr="002F0316" w:rsidRDefault="002F0316" w:rsidP="002F0316">
      <w:pPr>
        <w:pStyle w:val="Beschriftung"/>
        <w:keepNext/>
        <w:rPr>
          <w:b/>
        </w:rPr>
      </w:pPr>
      <w:bookmarkStart w:id="215" w:name="_Toc487813217"/>
      <w:r w:rsidRPr="002F0316">
        <w:rPr>
          <w:b/>
        </w:rPr>
        <w:t xml:space="preserve">Tabelle </w:t>
      </w:r>
      <w:r w:rsidRPr="002F0316">
        <w:rPr>
          <w:b/>
        </w:rPr>
        <w:fldChar w:fldCharType="begin"/>
      </w:r>
      <w:r w:rsidRPr="002F0316">
        <w:rPr>
          <w:b/>
        </w:rPr>
        <w:instrText xml:space="preserve"> SEQ Tabelle \* ARABIC </w:instrText>
      </w:r>
      <w:r w:rsidRPr="002F0316">
        <w:rPr>
          <w:b/>
        </w:rPr>
        <w:fldChar w:fldCharType="separate"/>
      </w:r>
      <w:r w:rsidR="00B47F79">
        <w:rPr>
          <w:b/>
          <w:noProof/>
        </w:rPr>
        <w:t>1</w:t>
      </w:r>
      <w:r w:rsidRPr="002F0316">
        <w:rPr>
          <w:b/>
        </w:rPr>
        <w:fldChar w:fldCharType="end"/>
      </w:r>
      <w:r w:rsidRPr="002F0316">
        <w:rPr>
          <w:b/>
        </w:rPr>
        <w:t xml:space="preserve"> - Grundlegende Begriffe</w:t>
      </w:r>
      <w:bookmarkEnd w:id="215"/>
      <w:r w:rsidR="00D36BD5">
        <w:rPr>
          <w:rStyle w:val="Funotenzeichen"/>
          <w:b/>
        </w:rPr>
        <w:footnoteReference w:id="82"/>
      </w:r>
    </w:p>
    <w:tbl>
      <w:tblPr>
        <w:tblStyle w:val="Tabellenraster"/>
        <w:tblW w:w="0" w:type="auto"/>
        <w:tblLook w:val="04A0" w:firstRow="1" w:lastRow="0" w:firstColumn="1" w:lastColumn="0" w:noHBand="0" w:noVBand="1"/>
      </w:tblPr>
      <w:tblGrid>
        <w:gridCol w:w="1951"/>
        <w:gridCol w:w="6408"/>
      </w:tblGrid>
      <w:tr w:rsidR="00963152" w14:paraId="30F4D2DE" w14:textId="77777777" w:rsidTr="002F0316">
        <w:tc>
          <w:tcPr>
            <w:tcW w:w="1951" w:type="dxa"/>
          </w:tcPr>
          <w:p w14:paraId="79A2368E" w14:textId="77777777" w:rsidR="00963152" w:rsidRDefault="00963152" w:rsidP="00154E21">
            <w:r>
              <w:t>Repository:</w:t>
            </w:r>
          </w:p>
        </w:tc>
        <w:tc>
          <w:tcPr>
            <w:tcW w:w="6408" w:type="dxa"/>
          </w:tcPr>
          <w:p w14:paraId="5F13CCC3" w14:textId="77777777" w:rsidR="00963152" w:rsidRDefault="00963152" w:rsidP="00963152">
            <w:r>
              <w:t xml:space="preserve">Das Repository ist eine Datenbank, in der bei </w:t>
            </w:r>
            <w:proofErr w:type="spellStart"/>
            <w:r>
              <w:t>Git</w:t>
            </w:r>
            <w:proofErr w:type="spellEnd"/>
            <w:r>
              <w:t>, Änd</w:t>
            </w:r>
            <w:r>
              <w:t>e</w:t>
            </w:r>
            <w:r>
              <w:t xml:space="preserve">rungen als </w:t>
            </w:r>
            <w:proofErr w:type="spellStart"/>
            <w:r>
              <w:t>Commits</w:t>
            </w:r>
            <w:proofErr w:type="spellEnd"/>
            <w:r>
              <w:t xml:space="preserve"> gespeichert werden.</w:t>
            </w:r>
          </w:p>
          <w:p w14:paraId="15A33354" w14:textId="77777777" w:rsidR="00963152" w:rsidRDefault="00963152" w:rsidP="00154E21"/>
        </w:tc>
      </w:tr>
      <w:tr w:rsidR="00963152" w14:paraId="0A0995A2" w14:textId="77777777" w:rsidTr="002F0316">
        <w:tc>
          <w:tcPr>
            <w:tcW w:w="1951" w:type="dxa"/>
          </w:tcPr>
          <w:p w14:paraId="3B4A4EB6" w14:textId="77777777" w:rsidR="00963152" w:rsidRDefault="00963152" w:rsidP="00154E21">
            <w:r>
              <w:t xml:space="preserve">Working </w:t>
            </w:r>
            <w:proofErr w:type="spellStart"/>
            <w:r>
              <w:t>Tree</w:t>
            </w:r>
            <w:proofErr w:type="spellEnd"/>
            <w:r>
              <w:t>:</w:t>
            </w:r>
          </w:p>
        </w:tc>
        <w:tc>
          <w:tcPr>
            <w:tcW w:w="6408" w:type="dxa"/>
          </w:tcPr>
          <w:p w14:paraId="2CBA8192" w14:textId="77777777" w:rsidR="00963152" w:rsidRDefault="00963152" w:rsidP="00963152">
            <w:r>
              <w:t>Die Ebene auf der man arbeitet um Änderungen an D</w:t>
            </w:r>
            <w:r>
              <w:t>a</w:t>
            </w:r>
            <w:r>
              <w:t>teien vorzunehmen.</w:t>
            </w:r>
          </w:p>
        </w:tc>
      </w:tr>
      <w:tr w:rsidR="00963152" w14:paraId="5E8694E9" w14:textId="77777777" w:rsidTr="002F0316">
        <w:tc>
          <w:tcPr>
            <w:tcW w:w="1951" w:type="dxa"/>
          </w:tcPr>
          <w:p w14:paraId="2CBE284B" w14:textId="77777777" w:rsidR="00963152" w:rsidRDefault="00963152" w:rsidP="00154E21">
            <w:r>
              <w:t>Commit:</w:t>
            </w:r>
          </w:p>
        </w:tc>
        <w:tc>
          <w:tcPr>
            <w:tcW w:w="6408" w:type="dxa"/>
          </w:tcPr>
          <w:p w14:paraId="161C80D1" w14:textId="77777777" w:rsidR="00963152" w:rsidRDefault="00963152" w:rsidP="00963152">
            <w:r>
              <w:t xml:space="preserve">Veränderungen an Dateien oder neue Dateien werden im </w:t>
            </w:r>
            <w:r>
              <w:lastRenderedPageBreak/>
              <w:t xml:space="preserve">Repository als Commit gespeichert. </w:t>
            </w:r>
            <w:proofErr w:type="spellStart"/>
            <w:r>
              <w:t>Commits</w:t>
            </w:r>
            <w:proofErr w:type="spellEnd"/>
            <w:r>
              <w:t xml:space="preserve"> enthalten auch Informationen zu den gemachten Veränderungen wie z.B. Datum, Uhrzeit, Autor und eine Nachricht (Co</w:t>
            </w:r>
            <w:r>
              <w:t>m</w:t>
            </w:r>
            <w:r>
              <w:t>mit Message), welche die gemachten Veränderungen b</w:t>
            </w:r>
            <w:r>
              <w:t>e</w:t>
            </w:r>
            <w:r>
              <w:t>schreibt.</w:t>
            </w:r>
          </w:p>
        </w:tc>
      </w:tr>
      <w:tr w:rsidR="00963152" w14:paraId="39A02896" w14:textId="77777777" w:rsidTr="002F0316">
        <w:tc>
          <w:tcPr>
            <w:tcW w:w="1951" w:type="dxa"/>
          </w:tcPr>
          <w:p w14:paraId="6C0B9751" w14:textId="77777777" w:rsidR="00963152" w:rsidRDefault="006C318A" w:rsidP="00154E21">
            <w:r>
              <w:lastRenderedPageBreak/>
              <w:t>HEAD</w:t>
            </w:r>
            <w:r w:rsidR="002F0316">
              <w:t>:</w:t>
            </w:r>
          </w:p>
        </w:tc>
        <w:tc>
          <w:tcPr>
            <w:tcW w:w="6408" w:type="dxa"/>
          </w:tcPr>
          <w:p w14:paraId="13B8F51D" w14:textId="77777777" w:rsidR="00963152" w:rsidRDefault="006C318A" w:rsidP="006C318A">
            <w:r>
              <w:t>Referenz auf den letzten durchgeführten Commit und den entsprechenden Entwicklungszweig. Bildet den Kopf oder die Spitze eines Entwicklungsstrangs.</w:t>
            </w:r>
          </w:p>
        </w:tc>
      </w:tr>
      <w:tr w:rsidR="006C318A" w14:paraId="1BA41F48" w14:textId="77777777" w:rsidTr="002F0316">
        <w:tc>
          <w:tcPr>
            <w:tcW w:w="1951" w:type="dxa"/>
          </w:tcPr>
          <w:p w14:paraId="5041CE2B" w14:textId="77777777" w:rsidR="006C318A" w:rsidRDefault="006C318A" w:rsidP="00154E21">
            <w:r>
              <w:t>SHA-1</w:t>
            </w:r>
            <w:r w:rsidR="002F0316">
              <w:t>:</w:t>
            </w:r>
          </w:p>
        </w:tc>
        <w:tc>
          <w:tcPr>
            <w:tcW w:w="6408" w:type="dxa"/>
          </w:tcPr>
          <w:p w14:paraId="078F32FF" w14:textId="77777777" w:rsidR="006C318A" w:rsidRDefault="006C318A" w:rsidP="006C318A">
            <w:r>
              <w:t xml:space="preserve">Durch den </w:t>
            </w:r>
            <w:r w:rsidRPr="00D77041">
              <w:rPr>
                <w:i/>
              </w:rPr>
              <w:t xml:space="preserve">Secure Hash </w:t>
            </w:r>
            <w:proofErr w:type="spellStart"/>
            <w:r w:rsidRPr="00D77041">
              <w:rPr>
                <w:i/>
              </w:rPr>
              <w:t>Algorithm</w:t>
            </w:r>
            <w:proofErr w:type="spellEnd"/>
            <w:r>
              <w:t xml:space="preserve"> wird eine Prüfsumme erstellt, welche 160 Bit lang ist. Dies entspricht 40 hex</w:t>
            </w:r>
            <w:r>
              <w:t>a</w:t>
            </w:r>
            <w:r>
              <w:t xml:space="preserve">dezimalzahlen. </w:t>
            </w:r>
            <w:r w:rsidR="00D77041">
              <w:t>Diese Prüfsumme kann beliebigen digit</w:t>
            </w:r>
            <w:r w:rsidR="00D77041">
              <w:t>a</w:t>
            </w:r>
            <w:r w:rsidR="00D77041">
              <w:t xml:space="preserve">len Zahlen zugeordnet werden. In </w:t>
            </w:r>
            <w:proofErr w:type="spellStart"/>
            <w:r w:rsidR="00D77041">
              <w:t>Git</w:t>
            </w:r>
            <w:proofErr w:type="spellEnd"/>
            <w:r w:rsidR="00D77041">
              <w:t xml:space="preserve"> werden alle </w:t>
            </w:r>
            <w:proofErr w:type="spellStart"/>
            <w:r w:rsidR="00D77041">
              <w:t>Co</w:t>
            </w:r>
            <w:r w:rsidR="00D77041">
              <w:t>m</w:t>
            </w:r>
            <w:r w:rsidR="00D77041">
              <w:t>mits</w:t>
            </w:r>
            <w:proofErr w:type="spellEnd"/>
            <w:r w:rsidR="00D77041">
              <w:t xml:space="preserve"> den nach ihnen zugeordnetem Hash-Wert benannt. (Commit-ID). Dieser Wert errechnet sich aus dem Inhalt und den Metadaten des </w:t>
            </w:r>
            <w:proofErr w:type="spellStart"/>
            <w:r w:rsidR="00D77041">
              <w:t>Commits</w:t>
            </w:r>
            <w:proofErr w:type="spellEnd"/>
            <w:r w:rsidR="00D77041">
              <w:t xml:space="preserve"> und ist dementspr</w:t>
            </w:r>
            <w:r w:rsidR="00D77041">
              <w:t>e</w:t>
            </w:r>
            <w:r w:rsidR="00D77041">
              <w:t>chend inhaltsabhängig.</w:t>
            </w:r>
          </w:p>
        </w:tc>
      </w:tr>
      <w:tr w:rsidR="00D77041" w14:paraId="6B69F661" w14:textId="77777777" w:rsidTr="002F0316">
        <w:tc>
          <w:tcPr>
            <w:tcW w:w="1951" w:type="dxa"/>
          </w:tcPr>
          <w:p w14:paraId="0250BAF1" w14:textId="77777777" w:rsidR="00D77041" w:rsidRDefault="00D77041" w:rsidP="00154E21">
            <w:proofErr w:type="spellStart"/>
            <w:r>
              <w:t>Staging</w:t>
            </w:r>
            <w:proofErr w:type="spellEnd"/>
            <w:r>
              <w:t xml:space="preserve"> Area/ Index</w:t>
            </w:r>
            <w:r w:rsidR="002F0316">
              <w:t>:</w:t>
            </w:r>
          </w:p>
        </w:tc>
        <w:tc>
          <w:tcPr>
            <w:tcW w:w="6408" w:type="dxa"/>
          </w:tcPr>
          <w:p w14:paraId="6E20625A" w14:textId="77777777" w:rsidR="00117516" w:rsidRDefault="00D77041" w:rsidP="006C318A">
            <w:r>
              <w:t xml:space="preserve">Zwischenebene zwischen dem Working </w:t>
            </w:r>
            <w:proofErr w:type="spellStart"/>
            <w:r>
              <w:t>Tree</w:t>
            </w:r>
            <w:proofErr w:type="spellEnd"/>
            <w:r>
              <w:t xml:space="preserve"> und dem Repository, welcher benutzt wird um einen</w:t>
            </w:r>
            <w:r w:rsidR="00117516">
              <w:t xml:space="preserve"> C</w:t>
            </w:r>
            <w:r>
              <w:t>ommit vo</w:t>
            </w:r>
            <w:r>
              <w:t>r</w:t>
            </w:r>
            <w:r>
              <w:t>zubereiten. Der Index weist darauf hin, welche Änderu</w:t>
            </w:r>
            <w:r>
              <w:t>n</w:t>
            </w:r>
            <w:r>
              <w:t xml:space="preserve">gen </w:t>
            </w:r>
            <w:r w:rsidR="00117516">
              <w:t>an welcher Datei als Commit vorbereitet werden.</w:t>
            </w:r>
          </w:p>
        </w:tc>
      </w:tr>
      <w:tr w:rsidR="00117516" w14:paraId="1FC94266" w14:textId="77777777" w:rsidTr="002F0316">
        <w:tc>
          <w:tcPr>
            <w:tcW w:w="1951" w:type="dxa"/>
          </w:tcPr>
          <w:p w14:paraId="5B1DD65B" w14:textId="77777777" w:rsidR="00117516" w:rsidRDefault="00117516" w:rsidP="00154E21">
            <w:proofErr w:type="spellStart"/>
            <w:r>
              <w:t>Clone</w:t>
            </w:r>
            <w:proofErr w:type="spellEnd"/>
            <w:r w:rsidR="002F0316">
              <w:t>:</w:t>
            </w:r>
          </w:p>
        </w:tc>
        <w:tc>
          <w:tcPr>
            <w:tcW w:w="6408" w:type="dxa"/>
          </w:tcPr>
          <w:p w14:paraId="22B54949" w14:textId="77777777" w:rsidR="00117516" w:rsidRDefault="00117516" w:rsidP="006C318A">
            <w:r>
              <w:t xml:space="preserve">Ein </w:t>
            </w:r>
            <w:proofErr w:type="spellStart"/>
            <w:r>
              <w:t>Clone</w:t>
            </w:r>
            <w:proofErr w:type="spellEnd"/>
            <w:r>
              <w:t xml:space="preserve"> ist eine Kopie eines </w:t>
            </w:r>
            <w:proofErr w:type="spellStart"/>
            <w:r>
              <w:t>Repositorys</w:t>
            </w:r>
            <w:proofErr w:type="spellEnd"/>
            <w:r>
              <w:t xml:space="preserve">, welcher alle Daten und auch </w:t>
            </w:r>
            <w:proofErr w:type="spellStart"/>
            <w:r>
              <w:t>Commits</w:t>
            </w:r>
            <w:proofErr w:type="spellEnd"/>
            <w:r>
              <w:t xml:space="preserve"> enthält, die darin abgelegt wu</w:t>
            </w:r>
            <w:r>
              <w:t>r</w:t>
            </w:r>
            <w:r>
              <w:t>den.</w:t>
            </w:r>
          </w:p>
        </w:tc>
      </w:tr>
      <w:tr w:rsidR="00117516" w14:paraId="395D7552" w14:textId="77777777" w:rsidTr="002F0316">
        <w:tc>
          <w:tcPr>
            <w:tcW w:w="1951" w:type="dxa"/>
          </w:tcPr>
          <w:p w14:paraId="07050479" w14:textId="77777777" w:rsidR="00117516" w:rsidRDefault="00117516" w:rsidP="00154E21">
            <w:proofErr w:type="spellStart"/>
            <w:r>
              <w:t>Branch</w:t>
            </w:r>
            <w:proofErr w:type="spellEnd"/>
            <w:r w:rsidR="002F0316">
              <w:t>:</w:t>
            </w:r>
          </w:p>
        </w:tc>
        <w:tc>
          <w:tcPr>
            <w:tcW w:w="6408" w:type="dxa"/>
          </w:tcPr>
          <w:p w14:paraId="66893905" w14:textId="77777777" w:rsidR="00117516" w:rsidRDefault="00117516" w:rsidP="006C318A">
            <w:r>
              <w:t xml:space="preserve">Ein </w:t>
            </w:r>
            <w:proofErr w:type="spellStart"/>
            <w:r>
              <w:t>Branch</w:t>
            </w:r>
            <w:proofErr w:type="spellEnd"/>
            <w:r>
              <w:t xml:space="preserve"> ist ein Entwicklungszweig in </w:t>
            </w:r>
            <w:proofErr w:type="spellStart"/>
            <w:r>
              <w:t>Git</w:t>
            </w:r>
            <w:proofErr w:type="spellEnd"/>
            <w:r>
              <w:t>. Entwic</w:t>
            </w:r>
            <w:r>
              <w:t>k</w:t>
            </w:r>
            <w:r>
              <w:t>lungszweige werden verwendet um Releases vorzubere</w:t>
            </w:r>
            <w:r>
              <w:t>i</w:t>
            </w:r>
            <w:r>
              <w:t>ten, Bugs zu fixen oder neue Features zu entwickel</w:t>
            </w:r>
            <w:r w:rsidR="00362673">
              <w:t xml:space="preserve">n. Verschiedene </w:t>
            </w:r>
            <w:proofErr w:type="spellStart"/>
            <w:r w:rsidR="00362673">
              <w:t>Branches</w:t>
            </w:r>
            <w:proofErr w:type="spellEnd"/>
            <w:r w:rsidR="00362673">
              <w:t xml:space="preserve"> können auch zusammengeführt werden. Dieser Vorgang wird als </w:t>
            </w:r>
            <w:proofErr w:type="spellStart"/>
            <w:r w:rsidR="00362673" w:rsidRPr="00362673">
              <w:rPr>
                <w:i/>
              </w:rPr>
              <w:t>merge</w:t>
            </w:r>
            <w:proofErr w:type="spellEnd"/>
            <w:r w:rsidR="00362673">
              <w:t xml:space="preserve"> beschrieben, also das „Verschmelzen“. Die </w:t>
            </w:r>
            <w:proofErr w:type="spellStart"/>
            <w:r w:rsidR="00362673">
              <w:t>Branches</w:t>
            </w:r>
            <w:proofErr w:type="spellEnd"/>
            <w:r w:rsidR="00362673">
              <w:t xml:space="preserve"> und das </w:t>
            </w:r>
            <w:proofErr w:type="spellStart"/>
            <w:r w:rsidR="00362673">
              <w:t>Merging</w:t>
            </w:r>
            <w:proofErr w:type="spellEnd"/>
            <w:r w:rsidR="00362673">
              <w:t xml:space="preserve"> g</w:t>
            </w:r>
            <w:r w:rsidR="00362673">
              <w:t>e</w:t>
            </w:r>
            <w:r w:rsidR="00362673">
              <w:t xml:space="preserve">hören zu den wichtigsten Merkmalen von </w:t>
            </w:r>
            <w:proofErr w:type="spellStart"/>
            <w:r w:rsidR="00362673">
              <w:t>Git</w:t>
            </w:r>
            <w:proofErr w:type="spellEnd"/>
            <w:r w:rsidR="00362673">
              <w:t>.</w:t>
            </w:r>
          </w:p>
        </w:tc>
      </w:tr>
      <w:tr w:rsidR="00365DE7" w14:paraId="34BCAD83" w14:textId="77777777" w:rsidTr="002F0316">
        <w:tc>
          <w:tcPr>
            <w:tcW w:w="1951" w:type="dxa"/>
          </w:tcPr>
          <w:p w14:paraId="516A91F8" w14:textId="77777777" w:rsidR="00365DE7" w:rsidRPr="002F0316" w:rsidRDefault="002F0316" w:rsidP="00154E21">
            <w:r w:rsidRPr="002F0316">
              <w:t>M</w:t>
            </w:r>
            <w:r w:rsidR="00365DE7" w:rsidRPr="002F0316">
              <w:t>aster</w:t>
            </w:r>
            <w:r w:rsidRPr="002F0316">
              <w:t>:</w:t>
            </w:r>
          </w:p>
        </w:tc>
        <w:tc>
          <w:tcPr>
            <w:tcW w:w="6408" w:type="dxa"/>
          </w:tcPr>
          <w:p w14:paraId="006EC65E" w14:textId="77777777" w:rsidR="00365DE7" w:rsidRPr="00365DE7" w:rsidRDefault="00365DE7" w:rsidP="00CA53E5">
            <w:r>
              <w:t xml:space="preserve">Beim Arbeiten mit </w:t>
            </w:r>
            <w:proofErr w:type="spellStart"/>
            <w:r>
              <w:t>Git</w:t>
            </w:r>
            <w:proofErr w:type="spellEnd"/>
            <w:r>
              <w:t xml:space="preserve"> wird mindestens ein Entwicklung</w:t>
            </w:r>
            <w:r>
              <w:t>s</w:t>
            </w:r>
            <w:r>
              <w:t xml:space="preserve">zweig benötigt. Daher wird beim Erstellen eines neuen </w:t>
            </w:r>
            <w:proofErr w:type="spellStart"/>
            <w:r>
              <w:t>Repositorys</w:t>
            </w:r>
            <w:proofErr w:type="spellEnd"/>
            <w:r>
              <w:t xml:space="preserve"> automatisch ein </w:t>
            </w:r>
            <w:proofErr w:type="spellStart"/>
            <w:r>
              <w:t>Branch</w:t>
            </w:r>
            <w:proofErr w:type="spellEnd"/>
            <w:r>
              <w:t xml:space="preserve"> angelegt, welcher </w:t>
            </w:r>
            <w:r>
              <w:lastRenderedPageBreak/>
              <w:t xml:space="preserve">den Namen </w:t>
            </w:r>
            <w:proofErr w:type="spellStart"/>
            <w:r w:rsidRPr="00365DE7">
              <w:rPr>
                <w:i/>
              </w:rPr>
              <w:t>master</w:t>
            </w:r>
            <w:proofErr w:type="spellEnd"/>
            <w:r>
              <w:rPr>
                <w:i/>
              </w:rPr>
              <w:t xml:space="preserve"> </w:t>
            </w:r>
            <w:r>
              <w:t xml:space="preserve">trägt. Da aus technischer Sicht kein Unterschied zwischen den </w:t>
            </w:r>
            <w:proofErr w:type="spellStart"/>
            <w:r>
              <w:t>Branches</w:t>
            </w:r>
            <w:proofErr w:type="spellEnd"/>
            <w:r>
              <w:t xml:space="preserve"> besteht, kann dieser Zweig beliebig umbenannt oder auch gelöscht werden. Jedoch muss immer mindestens ein Entwicklungszweig be</w:t>
            </w:r>
            <w:r w:rsidR="001F37DA">
              <w:t xml:space="preserve">i der Arbeit mit </w:t>
            </w:r>
            <w:proofErr w:type="spellStart"/>
            <w:r w:rsidR="001F37DA">
              <w:t>Git</w:t>
            </w:r>
            <w:proofErr w:type="spellEnd"/>
            <w:r w:rsidR="001F37DA">
              <w:t xml:space="preserve"> </w:t>
            </w:r>
            <w:r w:rsidR="00CA53E5">
              <w:t>vorhanden sein</w:t>
            </w:r>
            <w:r w:rsidR="00A52361">
              <w:t>.</w:t>
            </w:r>
          </w:p>
        </w:tc>
      </w:tr>
      <w:tr w:rsidR="00DB2EB8" w14:paraId="6AACC276" w14:textId="77777777" w:rsidTr="002F0316">
        <w:tc>
          <w:tcPr>
            <w:tcW w:w="1951" w:type="dxa"/>
          </w:tcPr>
          <w:p w14:paraId="45593842" w14:textId="77777777" w:rsidR="00DB2EB8" w:rsidRPr="00DB2EB8" w:rsidRDefault="00DB2EB8" w:rsidP="00154E21">
            <w:r w:rsidRPr="00DB2EB8">
              <w:lastRenderedPageBreak/>
              <w:t>Tag</w:t>
            </w:r>
            <w:r w:rsidR="002F0316">
              <w:t>:</w:t>
            </w:r>
          </w:p>
        </w:tc>
        <w:tc>
          <w:tcPr>
            <w:tcW w:w="6408" w:type="dxa"/>
          </w:tcPr>
          <w:p w14:paraId="0AD00DC4" w14:textId="77777777" w:rsidR="00DB2EB8" w:rsidRDefault="00DB2EB8" w:rsidP="00DB2EB8">
            <w:r>
              <w:t xml:space="preserve">Kennzeichnungen für besonders wichtige </w:t>
            </w:r>
            <w:proofErr w:type="spellStart"/>
            <w:r>
              <w:t>Commits</w:t>
            </w:r>
            <w:proofErr w:type="spellEnd"/>
            <w:r>
              <w:t>. Mö</w:t>
            </w:r>
            <w:r>
              <w:t>g</w:t>
            </w:r>
            <w:r>
              <w:t>liche Kennzeichnungen sind Metadaten.</w:t>
            </w:r>
          </w:p>
        </w:tc>
      </w:tr>
    </w:tbl>
    <w:p w14:paraId="00AD13CB" w14:textId="77777777" w:rsidR="00EE6F23" w:rsidRDefault="00AB7AAD" w:rsidP="00EE6F23">
      <w:pPr>
        <w:pStyle w:val="berschrift2"/>
      </w:pPr>
      <w:bookmarkStart w:id="216" w:name="_Toc488923962"/>
      <w:proofErr w:type="spellStart"/>
      <w:r>
        <w:t>Branch</w:t>
      </w:r>
      <w:r w:rsidR="00CF7730">
        <w:t>ing</w:t>
      </w:r>
      <w:proofErr w:type="spellEnd"/>
      <w:r w:rsidR="00CF7730">
        <w:t xml:space="preserve"> und </w:t>
      </w:r>
      <w:proofErr w:type="spellStart"/>
      <w:r w:rsidR="00CF7730">
        <w:t>Merging</w:t>
      </w:r>
      <w:bookmarkEnd w:id="216"/>
      <w:proofErr w:type="spellEnd"/>
    </w:p>
    <w:p w14:paraId="0ADD0DF1" w14:textId="77777777" w:rsidR="009616AF" w:rsidRPr="009616AF" w:rsidRDefault="009616AF" w:rsidP="009616AF"/>
    <w:p w14:paraId="5D6C9D0F" w14:textId="774D6337" w:rsidR="00F64745" w:rsidRDefault="00F64745" w:rsidP="00EE6F23">
      <w:pPr>
        <w:rPr>
          <w:szCs w:val="24"/>
        </w:rPr>
      </w:pPr>
      <w:r w:rsidRPr="00F64745">
        <w:rPr>
          <w:szCs w:val="24"/>
        </w:rPr>
        <w:t xml:space="preserve">Eines der wichtigsten Bestandteile von </w:t>
      </w:r>
      <w:proofErr w:type="spellStart"/>
      <w:r w:rsidRPr="00F64745">
        <w:rPr>
          <w:szCs w:val="24"/>
        </w:rPr>
        <w:t>Git</w:t>
      </w:r>
      <w:proofErr w:type="spellEnd"/>
      <w:r w:rsidRPr="00F64745">
        <w:rPr>
          <w:szCs w:val="24"/>
        </w:rPr>
        <w:t xml:space="preserve"> sowie anderen Versionsverwa</w:t>
      </w:r>
      <w:r w:rsidRPr="00F64745">
        <w:rPr>
          <w:szCs w:val="24"/>
        </w:rPr>
        <w:t>l</w:t>
      </w:r>
      <w:r w:rsidRPr="00F64745">
        <w:rPr>
          <w:szCs w:val="24"/>
        </w:rPr>
        <w:t xml:space="preserve">tungssystemen ist das </w:t>
      </w:r>
      <w:proofErr w:type="spellStart"/>
      <w:r w:rsidRPr="00F64745">
        <w:rPr>
          <w:szCs w:val="24"/>
        </w:rPr>
        <w:t>Branching</w:t>
      </w:r>
      <w:proofErr w:type="spellEnd"/>
      <w:r w:rsidRPr="00F64745">
        <w:rPr>
          <w:szCs w:val="24"/>
        </w:rPr>
        <w:t xml:space="preserve">. Im VCS-Umfeld ist ein </w:t>
      </w:r>
      <w:proofErr w:type="spellStart"/>
      <w:r w:rsidRPr="00F64745">
        <w:rPr>
          <w:szCs w:val="24"/>
        </w:rPr>
        <w:t>Branch</w:t>
      </w:r>
      <w:proofErr w:type="spellEnd"/>
      <w:r w:rsidRPr="00F64745">
        <w:rPr>
          <w:szCs w:val="24"/>
        </w:rPr>
        <w:t xml:space="preserve"> nichts and</w:t>
      </w:r>
      <w:r w:rsidRPr="00F64745">
        <w:rPr>
          <w:szCs w:val="24"/>
        </w:rPr>
        <w:t>e</w:t>
      </w:r>
      <w:r w:rsidRPr="00F64745">
        <w:rPr>
          <w:szCs w:val="24"/>
        </w:rPr>
        <w:t xml:space="preserve">res als ein Entwicklungszweig. Diese ermöglichen eine Abzweigung </w:t>
      </w:r>
      <w:r w:rsidR="00927C7B">
        <w:rPr>
          <w:szCs w:val="24"/>
        </w:rPr>
        <w:t>vom</w:t>
      </w:r>
      <w:r w:rsidRPr="00F64745">
        <w:rPr>
          <w:szCs w:val="24"/>
        </w:rPr>
        <w:t xml:space="preserve"> g</w:t>
      </w:r>
      <w:r w:rsidRPr="00F64745">
        <w:rPr>
          <w:szCs w:val="24"/>
        </w:rPr>
        <w:t>e</w:t>
      </w:r>
      <w:r w:rsidRPr="00F64745">
        <w:rPr>
          <w:szCs w:val="24"/>
        </w:rPr>
        <w:t>genwärtigen Stand der Entwicklung. Im Prinzip bedeu</w:t>
      </w:r>
      <w:r>
        <w:rPr>
          <w:szCs w:val="24"/>
        </w:rPr>
        <w:t>t</w:t>
      </w:r>
      <w:r w:rsidRPr="00F64745">
        <w:rPr>
          <w:szCs w:val="24"/>
        </w:rPr>
        <w:t>et das, dass der akt</w:t>
      </w:r>
      <w:r w:rsidRPr="00F64745">
        <w:rPr>
          <w:szCs w:val="24"/>
        </w:rPr>
        <w:t>u</w:t>
      </w:r>
      <w:r w:rsidRPr="00F64745">
        <w:rPr>
          <w:szCs w:val="24"/>
        </w:rPr>
        <w:t>elle Entwicklungsstand kopiert und auf einen neuen Zweig übertragen wird, auf dem dann weiter entwickelt werden kann ohne den Fortschritt eines a</w:t>
      </w:r>
      <w:r w:rsidRPr="00F64745">
        <w:rPr>
          <w:szCs w:val="24"/>
        </w:rPr>
        <w:t>n</w:t>
      </w:r>
      <w:r w:rsidRPr="00F64745">
        <w:rPr>
          <w:szCs w:val="24"/>
        </w:rPr>
        <w:t>deren Zweiges zu verhindern.</w:t>
      </w:r>
      <w:r>
        <w:rPr>
          <w:rStyle w:val="Funotenzeichen"/>
        </w:rPr>
        <w:footnoteReference w:id="83"/>
      </w:r>
    </w:p>
    <w:p w14:paraId="2AD22ADF" w14:textId="424F4F77" w:rsidR="00770905" w:rsidRDefault="00770905" w:rsidP="00EE6F23">
      <w:pPr>
        <w:rPr>
          <w:szCs w:val="24"/>
        </w:rPr>
      </w:pPr>
      <w:r w:rsidRPr="00770905">
        <w:rPr>
          <w:szCs w:val="24"/>
        </w:rPr>
        <w:t xml:space="preserve">Die Ursprüngliche Idee zu </w:t>
      </w:r>
      <w:proofErr w:type="spellStart"/>
      <w:r w:rsidRPr="00770905">
        <w:rPr>
          <w:szCs w:val="24"/>
        </w:rPr>
        <w:t>Git</w:t>
      </w:r>
      <w:proofErr w:type="spellEnd"/>
      <w:r w:rsidRPr="00770905">
        <w:rPr>
          <w:szCs w:val="24"/>
        </w:rPr>
        <w:t xml:space="preserve"> kam von den Entwicklern des Linux-Kernels, welche über die ganze Welt verteilt arbeiten. Das Zusammenführen von ei</w:t>
      </w:r>
      <w:r w:rsidRPr="00770905">
        <w:rPr>
          <w:szCs w:val="24"/>
        </w:rPr>
        <w:t>n</w:t>
      </w:r>
      <w:r w:rsidRPr="00770905">
        <w:rPr>
          <w:szCs w:val="24"/>
        </w:rPr>
        <w:t>zelnen Beiträgen stellt eine</w:t>
      </w:r>
      <w:r w:rsidR="00927C7B">
        <w:rPr>
          <w:szCs w:val="24"/>
        </w:rPr>
        <w:t>s</w:t>
      </w:r>
      <w:r w:rsidRPr="00770905">
        <w:rPr>
          <w:szCs w:val="24"/>
        </w:rPr>
        <w:t xml:space="preserve"> der größten Herausforderungen für sie dar. Während das Verzweigen und Zusammenführen bei anderen Versionsve</w:t>
      </w:r>
      <w:r w:rsidRPr="00770905">
        <w:rPr>
          <w:szCs w:val="24"/>
        </w:rPr>
        <w:t>r</w:t>
      </w:r>
      <w:r w:rsidRPr="00770905">
        <w:rPr>
          <w:szCs w:val="24"/>
        </w:rPr>
        <w:t xml:space="preserve">waltungssystemen einer Ausnahmesituation entspricht und als Arbeit für Fortgeschrittene angesehen wird, ist </w:t>
      </w:r>
      <w:proofErr w:type="spellStart"/>
      <w:r w:rsidRPr="00770905">
        <w:rPr>
          <w:szCs w:val="24"/>
        </w:rPr>
        <w:t>Git</w:t>
      </w:r>
      <w:proofErr w:type="spellEnd"/>
      <w:r w:rsidRPr="00770905">
        <w:rPr>
          <w:szCs w:val="24"/>
        </w:rPr>
        <w:t xml:space="preserve"> so konzipiert, dass es das </w:t>
      </w:r>
      <w:proofErr w:type="spellStart"/>
      <w:r w:rsidRPr="00770905">
        <w:rPr>
          <w:szCs w:val="24"/>
        </w:rPr>
        <w:t>Branching</w:t>
      </w:r>
      <w:proofErr w:type="spellEnd"/>
      <w:r w:rsidRPr="00770905">
        <w:rPr>
          <w:szCs w:val="24"/>
        </w:rPr>
        <w:t xml:space="preserve"> und </w:t>
      </w:r>
      <w:proofErr w:type="spellStart"/>
      <w:r w:rsidRPr="00770905">
        <w:rPr>
          <w:szCs w:val="24"/>
        </w:rPr>
        <w:t>Merging</w:t>
      </w:r>
      <w:proofErr w:type="spellEnd"/>
      <w:r w:rsidRPr="00770905">
        <w:rPr>
          <w:szCs w:val="24"/>
        </w:rPr>
        <w:t xml:space="preserve"> so einfach wie nur möglich gestaltet. Die Versionen von Proje</w:t>
      </w:r>
      <w:r w:rsidRPr="00770905">
        <w:rPr>
          <w:szCs w:val="24"/>
        </w:rPr>
        <w:t>k</w:t>
      </w:r>
      <w:r w:rsidRPr="00770905">
        <w:rPr>
          <w:szCs w:val="24"/>
        </w:rPr>
        <w:t xml:space="preserve">ten werden auf den </w:t>
      </w:r>
      <w:proofErr w:type="spellStart"/>
      <w:r w:rsidRPr="00770905">
        <w:rPr>
          <w:szCs w:val="24"/>
        </w:rPr>
        <w:t>Branches</w:t>
      </w:r>
      <w:proofErr w:type="spellEnd"/>
      <w:r w:rsidRPr="00770905">
        <w:rPr>
          <w:szCs w:val="24"/>
        </w:rPr>
        <w:t xml:space="preserve"> als Punkte dargestellt und entstehen mit jedem einzelnen Commit. </w:t>
      </w:r>
      <w:proofErr w:type="spellStart"/>
      <w:r w:rsidRPr="00770905">
        <w:rPr>
          <w:szCs w:val="24"/>
        </w:rPr>
        <w:t>Git</w:t>
      </w:r>
      <w:proofErr w:type="spellEnd"/>
      <w:r w:rsidRPr="00770905">
        <w:rPr>
          <w:szCs w:val="24"/>
        </w:rPr>
        <w:t xml:space="preserve"> </w:t>
      </w:r>
      <w:proofErr w:type="spellStart"/>
      <w:r w:rsidRPr="00770905">
        <w:rPr>
          <w:szCs w:val="24"/>
        </w:rPr>
        <w:t>versioniert</w:t>
      </w:r>
      <w:proofErr w:type="spellEnd"/>
      <w:r w:rsidRPr="00770905">
        <w:rPr>
          <w:szCs w:val="24"/>
        </w:rPr>
        <w:t xml:space="preserve"> immer das gesamte Projekt. Somit zeigt ein Punkt immer die zusammengehörenden Versionen von einem Projekt an. Bei der Änderung einer Version durch zwei verschiedene Entwickler entst</w:t>
      </w:r>
      <w:r w:rsidRPr="00770905">
        <w:rPr>
          <w:szCs w:val="24"/>
        </w:rPr>
        <w:t>e</w:t>
      </w:r>
      <w:r w:rsidRPr="00770905">
        <w:rPr>
          <w:szCs w:val="24"/>
        </w:rPr>
        <w:t>hen dadurch zwei verschieden neue Versionen eines Projektes. Diese befi</w:t>
      </w:r>
      <w:r w:rsidRPr="00770905">
        <w:rPr>
          <w:szCs w:val="24"/>
        </w:rPr>
        <w:t>n</w:t>
      </w:r>
      <w:r w:rsidRPr="00770905">
        <w:rPr>
          <w:szCs w:val="24"/>
        </w:rPr>
        <w:t xml:space="preserve">den sich jeweils auf dem eigenen Repository und dem dazugehörigen </w:t>
      </w:r>
      <w:proofErr w:type="spellStart"/>
      <w:r w:rsidRPr="00770905">
        <w:rPr>
          <w:szCs w:val="24"/>
        </w:rPr>
        <w:t>Branch</w:t>
      </w:r>
      <w:proofErr w:type="spellEnd"/>
      <w:r w:rsidRPr="00770905">
        <w:rPr>
          <w:szCs w:val="24"/>
        </w:rPr>
        <w:t xml:space="preserve"> der Entwickler. Wenn nun die Entwickler die Änderungen des and</w:t>
      </w:r>
      <w:r w:rsidRPr="00770905">
        <w:rPr>
          <w:szCs w:val="24"/>
        </w:rPr>
        <w:t>e</w:t>
      </w:r>
      <w:r w:rsidRPr="00770905">
        <w:rPr>
          <w:szCs w:val="24"/>
        </w:rPr>
        <w:lastRenderedPageBreak/>
        <w:t xml:space="preserve">ren in ihre eigenen </w:t>
      </w:r>
      <w:proofErr w:type="spellStart"/>
      <w:r w:rsidRPr="00770905">
        <w:rPr>
          <w:szCs w:val="24"/>
        </w:rPr>
        <w:t>Repositories</w:t>
      </w:r>
      <w:proofErr w:type="spellEnd"/>
      <w:r w:rsidRPr="00770905">
        <w:rPr>
          <w:szCs w:val="24"/>
        </w:rPr>
        <w:t xml:space="preserve"> aufnehmen, werden diese durch </w:t>
      </w:r>
      <w:proofErr w:type="spellStart"/>
      <w:r w:rsidRPr="00770905">
        <w:rPr>
          <w:szCs w:val="24"/>
        </w:rPr>
        <w:t>Git</w:t>
      </w:r>
      <w:proofErr w:type="spellEnd"/>
      <w:r w:rsidRPr="00770905">
        <w:rPr>
          <w:szCs w:val="24"/>
        </w:rPr>
        <w:t xml:space="preserve"> z</w:t>
      </w:r>
      <w:r w:rsidRPr="00770905">
        <w:rPr>
          <w:szCs w:val="24"/>
        </w:rPr>
        <w:t>u</w:t>
      </w:r>
      <w:r w:rsidRPr="00770905">
        <w:rPr>
          <w:szCs w:val="24"/>
        </w:rPr>
        <w:t>sammengeführt und beide Entwickler erhalten die Änderungen des jeweils anderen. Diese</w:t>
      </w:r>
      <w:r w:rsidR="00927C7B">
        <w:rPr>
          <w:szCs w:val="24"/>
        </w:rPr>
        <w:t>r</w:t>
      </w:r>
      <w:r w:rsidRPr="00770905">
        <w:rPr>
          <w:szCs w:val="24"/>
        </w:rPr>
        <w:t xml:space="preserve"> Vorgang wird als </w:t>
      </w:r>
      <w:proofErr w:type="spellStart"/>
      <w:r w:rsidRPr="00770905">
        <w:rPr>
          <w:szCs w:val="24"/>
        </w:rPr>
        <w:t>Merge</w:t>
      </w:r>
      <w:proofErr w:type="spellEnd"/>
      <w:r w:rsidRPr="00770905">
        <w:rPr>
          <w:szCs w:val="24"/>
        </w:rPr>
        <w:t>-Commit bezeichnet.</w:t>
      </w:r>
      <w:r>
        <w:rPr>
          <w:rStyle w:val="Funotenzeichen"/>
        </w:rPr>
        <w:footnoteReference w:id="84"/>
      </w:r>
    </w:p>
    <w:p w14:paraId="5BC363B5" w14:textId="77777777" w:rsidR="003308B4" w:rsidRDefault="003308B4" w:rsidP="00EE6F23">
      <w:commentRangeStart w:id="219"/>
      <w:proofErr w:type="spellStart"/>
      <w:r w:rsidRPr="00D46D74">
        <w:rPr>
          <w:szCs w:val="24"/>
        </w:rPr>
        <w:t>Branches</w:t>
      </w:r>
      <w:proofErr w:type="spellEnd"/>
      <w:r w:rsidRPr="00D46D74">
        <w:rPr>
          <w:szCs w:val="24"/>
        </w:rPr>
        <w:t xml:space="preserve"> sind wie parallele Ablauflinien der Entwicklung. Diese Linien kann man in mehrer</w:t>
      </w:r>
      <w:r>
        <w:rPr>
          <w:szCs w:val="24"/>
        </w:rPr>
        <w:t>e</w:t>
      </w:r>
      <w:r w:rsidRPr="00D46D74">
        <w:rPr>
          <w:szCs w:val="24"/>
        </w:rPr>
        <w:t xml:space="preserve"> Bahnen aufteilen, wo die </w:t>
      </w:r>
      <w:r w:rsidR="00CC3F63">
        <w:rPr>
          <w:szCs w:val="24"/>
        </w:rPr>
        <w:t xml:space="preserve">weiteren </w:t>
      </w:r>
      <w:r w:rsidRPr="00D46D74">
        <w:rPr>
          <w:szCs w:val="24"/>
        </w:rPr>
        <w:t>Entwicklungen ablaufen. Die Aufteilung in diese Bahnen ist jedoch reine Interpretationssache</w:t>
      </w:r>
      <w:r>
        <w:rPr>
          <w:szCs w:val="24"/>
        </w:rPr>
        <w:t xml:space="preserve"> und dient </w:t>
      </w:r>
      <w:r w:rsidR="005663F8">
        <w:rPr>
          <w:szCs w:val="24"/>
        </w:rPr>
        <w:t xml:space="preserve">einem </w:t>
      </w:r>
      <w:r>
        <w:rPr>
          <w:szCs w:val="24"/>
        </w:rPr>
        <w:t>besseren Verständnis</w:t>
      </w:r>
      <w:r w:rsidRPr="00D46D74">
        <w:rPr>
          <w:szCs w:val="24"/>
        </w:rPr>
        <w:t>.</w:t>
      </w:r>
      <w:r>
        <w:rPr>
          <w:rStyle w:val="Funotenzeichen"/>
        </w:rPr>
        <w:footnoteReference w:id="85"/>
      </w:r>
      <w:commentRangeEnd w:id="219"/>
      <w:r w:rsidR="00927C7B">
        <w:rPr>
          <w:rStyle w:val="Kommentarzeichen"/>
        </w:rPr>
        <w:commentReference w:id="219"/>
      </w:r>
    </w:p>
    <w:p w14:paraId="71D50785" w14:textId="77777777" w:rsidR="00927C7B" w:rsidRDefault="002454F7" w:rsidP="00EE6F23">
      <w:pPr>
        <w:rPr>
          <w:szCs w:val="24"/>
        </w:rPr>
      </w:pPr>
      <w:bookmarkStart w:id="221" w:name="_CTVK001f0d017772ac54fd5bfd5b3f2eda1ca63"/>
      <w:r w:rsidRPr="002454F7">
        <w:rPr>
          <w:szCs w:val="24"/>
        </w:rPr>
        <w:t xml:space="preserve">Der Hauptentwicklungszweig bei </w:t>
      </w:r>
      <w:proofErr w:type="spellStart"/>
      <w:r w:rsidRPr="002454F7">
        <w:rPr>
          <w:szCs w:val="24"/>
        </w:rPr>
        <w:t>Git</w:t>
      </w:r>
      <w:proofErr w:type="spellEnd"/>
      <w:r w:rsidRPr="002454F7">
        <w:rPr>
          <w:szCs w:val="24"/>
        </w:rPr>
        <w:t xml:space="preserve"> wird Ma</w:t>
      </w:r>
      <w:r w:rsidR="00F809C1">
        <w:rPr>
          <w:szCs w:val="24"/>
        </w:rPr>
        <w:t>ster genannt und entspricht in a</w:t>
      </w:r>
      <w:r w:rsidRPr="002454F7">
        <w:rPr>
          <w:szCs w:val="24"/>
        </w:rPr>
        <w:t>nderen Versionskontrollsystem</w:t>
      </w:r>
      <w:r w:rsidR="00927C7B">
        <w:rPr>
          <w:szCs w:val="24"/>
        </w:rPr>
        <w:t>en</w:t>
      </w:r>
      <w:r w:rsidRPr="002454F7">
        <w:rPr>
          <w:szCs w:val="24"/>
        </w:rPr>
        <w:t xml:space="preserve"> dem </w:t>
      </w:r>
      <w:proofErr w:type="spellStart"/>
      <w:r w:rsidRPr="002454F7">
        <w:rPr>
          <w:i/>
          <w:szCs w:val="24"/>
        </w:rPr>
        <w:t>trunk</w:t>
      </w:r>
      <w:proofErr w:type="spellEnd"/>
      <w:r w:rsidRPr="002454F7">
        <w:rPr>
          <w:i/>
          <w:szCs w:val="24"/>
        </w:rPr>
        <w:t>.</w:t>
      </w:r>
      <w:r w:rsidRPr="002454F7">
        <w:rPr>
          <w:szCs w:val="24"/>
        </w:rPr>
        <w:t xml:space="preserve"> Ein Beispiel hierfür ist Subve</w:t>
      </w:r>
      <w:r w:rsidRPr="002454F7">
        <w:rPr>
          <w:szCs w:val="24"/>
        </w:rPr>
        <w:t>r</w:t>
      </w:r>
      <w:r w:rsidRPr="002454F7">
        <w:rPr>
          <w:szCs w:val="24"/>
        </w:rPr>
        <w:t>s</w:t>
      </w:r>
      <w:r>
        <w:rPr>
          <w:szCs w:val="24"/>
        </w:rPr>
        <w:t>i</w:t>
      </w:r>
      <w:r w:rsidRPr="002454F7">
        <w:rPr>
          <w:szCs w:val="24"/>
        </w:rPr>
        <w:t xml:space="preserve">on. Der aktuellste Commit eines </w:t>
      </w:r>
      <w:proofErr w:type="spellStart"/>
      <w:r w:rsidRPr="002454F7">
        <w:rPr>
          <w:szCs w:val="24"/>
        </w:rPr>
        <w:t>Branches</w:t>
      </w:r>
      <w:proofErr w:type="spellEnd"/>
      <w:r w:rsidRPr="002454F7">
        <w:rPr>
          <w:szCs w:val="24"/>
        </w:rPr>
        <w:t xml:space="preserve"> wird mit der Bezeichnung </w:t>
      </w:r>
      <w:r w:rsidRPr="00A96EF9">
        <w:rPr>
          <w:i/>
          <w:szCs w:val="24"/>
        </w:rPr>
        <w:t>HEAD</w:t>
      </w:r>
      <w:r w:rsidRPr="002454F7">
        <w:rPr>
          <w:szCs w:val="24"/>
        </w:rPr>
        <w:t xml:space="preserve"> versehen.</w:t>
      </w:r>
      <w:r w:rsidR="00624DFE">
        <w:rPr>
          <w:rStyle w:val="Funotenzeichen"/>
          <w:szCs w:val="24"/>
        </w:rPr>
        <w:footnoteReference w:id="86"/>
      </w:r>
      <w:r w:rsidR="00261A95">
        <w:rPr>
          <w:szCs w:val="24"/>
        </w:rPr>
        <w:t xml:space="preserve"> Das kleingeschriebene </w:t>
      </w:r>
      <w:proofErr w:type="spellStart"/>
      <w:r w:rsidR="00261A95" w:rsidRPr="00A96EF9">
        <w:rPr>
          <w:i/>
          <w:szCs w:val="24"/>
        </w:rPr>
        <w:t>head</w:t>
      </w:r>
      <w:proofErr w:type="spellEnd"/>
      <w:r w:rsidR="00261A95">
        <w:rPr>
          <w:szCs w:val="24"/>
        </w:rPr>
        <w:t xml:space="preserve"> hingegen existiert mehr als einmal zur selben Zeit und stellt eine Referenz zu einem anderen Commit dar, we</w:t>
      </w:r>
      <w:r w:rsidR="00261A95">
        <w:rPr>
          <w:szCs w:val="24"/>
        </w:rPr>
        <w:t>l</w:t>
      </w:r>
      <w:r w:rsidR="00261A95">
        <w:rPr>
          <w:szCs w:val="24"/>
        </w:rPr>
        <w:t>cher nicht derzeitig ausgecheckt worden ist.</w:t>
      </w:r>
      <w:r w:rsidR="00261A95">
        <w:rPr>
          <w:rStyle w:val="Funotenzeichen"/>
          <w:szCs w:val="24"/>
        </w:rPr>
        <w:footnoteReference w:id="87"/>
      </w:r>
    </w:p>
    <w:p w14:paraId="148E6152" w14:textId="77A856D4" w:rsidR="00927C7B" w:rsidRDefault="002454F7" w:rsidP="00EE6F23">
      <w:pPr>
        <w:rPr>
          <w:szCs w:val="24"/>
        </w:rPr>
      </w:pPr>
      <w:r w:rsidRPr="002454F7">
        <w:rPr>
          <w:szCs w:val="24"/>
        </w:rPr>
        <w:t xml:space="preserve">Darüber hinaus ermöglicht </w:t>
      </w:r>
      <w:proofErr w:type="spellStart"/>
      <w:r w:rsidRPr="002454F7">
        <w:rPr>
          <w:szCs w:val="24"/>
        </w:rPr>
        <w:t>Git</w:t>
      </w:r>
      <w:proofErr w:type="spellEnd"/>
      <w:r w:rsidRPr="002454F7">
        <w:rPr>
          <w:szCs w:val="24"/>
        </w:rPr>
        <w:t xml:space="preserve"> </w:t>
      </w:r>
      <w:proofErr w:type="spellStart"/>
      <w:r w:rsidRPr="002454F7">
        <w:rPr>
          <w:szCs w:val="24"/>
        </w:rPr>
        <w:t>mitzuverfolgen</w:t>
      </w:r>
      <w:proofErr w:type="spellEnd"/>
      <w:r w:rsidRPr="002454F7">
        <w:rPr>
          <w:szCs w:val="24"/>
        </w:rPr>
        <w:t>, wenn Änderungen an Zweigen vorgenommen wur</w:t>
      </w:r>
      <w:r>
        <w:rPr>
          <w:szCs w:val="24"/>
        </w:rPr>
        <w:t xml:space="preserve">den, die zu anderen </w:t>
      </w:r>
      <w:proofErr w:type="spellStart"/>
      <w:r>
        <w:rPr>
          <w:szCs w:val="24"/>
        </w:rPr>
        <w:t>Repositories</w:t>
      </w:r>
      <w:proofErr w:type="spellEnd"/>
      <w:r w:rsidRPr="002454F7">
        <w:rPr>
          <w:szCs w:val="24"/>
        </w:rPr>
        <w:t xml:space="preserve"> gehören. Dies wird durch Tracking-</w:t>
      </w:r>
      <w:proofErr w:type="spellStart"/>
      <w:r w:rsidRPr="002454F7">
        <w:rPr>
          <w:szCs w:val="24"/>
        </w:rPr>
        <w:t>Branches</w:t>
      </w:r>
      <w:proofErr w:type="spellEnd"/>
      <w:r w:rsidRPr="002454F7">
        <w:rPr>
          <w:szCs w:val="24"/>
        </w:rPr>
        <w:t xml:space="preserve"> ermöglicht. Diese fungieren als eine Art lokaler Cache für die durchgeführten Änderungen.</w:t>
      </w:r>
    </w:p>
    <w:p w14:paraId="35383EC3" w14:textId="1017F19D" w:rsidR="002454F7" w:rsidRDefault="002454F7" w:rsidP="00EE6F23">
      <w:pPr>
        <w:rPr>
          <w:szCs w:val="24"/>
        </w:rPr>
      </w:pPr>
      <w:r w:rsidRPr="002454F7">
        <w:rPr>
          <w:szCs w:val="24"/>
        </w:rPr>
        <w:t>Eine Bearbeitung dieser Tracking-</w:t>
      </w:r>
      <w:proofErr w:type="spellStart"/>
      <w:r w:rsidRPr="002454F7">
        <w:rPr>
          <w:szCs w:val="24"/>
        </w:rPr>
        <w:t>Branches</w:t>
      </w:r>
      <w:proofErr w:type="spellEnd"/>
      <w:r w:rsidRPr="002454F7">
        <w:rPr>
          <w:szCs w:val="24"/>
        </w:rPr>
        <w:t xml:space="preserve"> ist nicht möglich, da diese von den lokalen Entwicklungszweigen abgezweigt sind.</w:t>
      </w:r>
      <w:bookmarkEnd w:id="221"/>
      <w:r>
        <w:rPr>
          <w:rStyle w:val="Funotenzeichen"/>
        </w:rPr>
        <w:footnoteReference w:id="88"/>
      </w:r>
    </w:p>
    <w:p w14:paraId="49CC8C9D" w14:textId="019CCB69" w:rsidR="005663F8" w:rsidRDefault="005663F8" w:rsidP="005663F8">
      <w:pPr>
        <w:rPr>
          <w:szCs w:val="24"/>
        </w:rPr>
      </w:pPr>
      <w:bookmarkStart w:id="225" w:name="_CTVK0017028f79aa5e04c19a32b170072c59f64"/>
      <w:r w:rsidRPr="009A1738">
        <w:rPr>
          <w:szCs w:val="24"/>
        </w:rPr>
        <w:t xml:space="preserve">Entwicklungszweige und deren Zusammenführungen sind in </w:t>
      </w:r>
      <w:proofErr w:type="spellStart"/>
      <w:r w:rsidRPr="009A1738">
        <w:rPr>
          <w:szCs w:val="24"/>
        </w:rPr>
        <w:t>Git</w:t>
      </w:r>
      <w:proofErr w:type="spellEnd"/>
      <w:r w:rsidRPr="009A1738">
        <w:rPr>
          <w:szCs w:val="24"/>
        </w:rPr>
        <w:t xml:space="preserve"> wichtige Werkzeuge, welche alltäglich zum Einsatz kommen. </w:t>
      </w:r>
      <w:proofErr w:type="spellStart"/>
      <w:r w:rsidRPr="009A1738">
        <w:rPr>
          <w:szCs w:val="24"/>
        </w:rPr>
        <w:t>Git</w:t>
      </w:r>
      <w:proofErr w:type="spellEnd"/>
      <w:r w:rsidRPr="009A1738">
        <w:rPr>
          <w:szCs w:val="24"/>
        </w:rPr>
        <w:t xml:space="preserve"> bietet eine transp</w:t>
      </w:r>
      <w:r w:rsidRPr="009A1738">
        <w:rPr>
          <w:szCs w:val="24"/>
        </w:rPr>
        <w:t>a</w:t>
      </w:r>
      <w:r w:rsidRPr="009A1738">
        <w:rPr>
          <w:szCs w:val="24"/>
        </w:rPr>
        <w:t xml:space="preserve">rente Übersicht über die einzelnen </w:t>
      </w:r>
      <w:proofErr w:type="spellStart"/>
      <w:r w:rsidRPr="009A1738">
        <w:rPr>
          <w:szCs w:val="24"/>
        </w:rPr>
        <w:t>Branches</w:t>
      </w:r>
      <w:proofErr w:type="spellEnd"/>
      <w:r w:rsidRPr="009A1738">
        <w:rPr>
          <w:szCs w:val="24"/>
        </w:rPr>
        <w:t xml:space="preserve"> und gestaltet das </w:t>
      </w:r>
      <w:proofErr w:type="spellStart"/>
      <w:r w:rsidRPr="009A1738">
        <w:rPr>
          <w:szCs w:val="24"/>
        </w:rPr>
        <w:t>Merging</w:t>
      </w:r>
      <w:proofErr w:type="spellEnd"/>
      <w:r w:rsidRPr="009A1738">
        <w:rPr>
          <w:szCs w:val="24"/>
        </w:rPr>
        <w:t xml:space="preserve">, also das Verschmelzen der einzelnen </w:t>
      </w:r>
      <w:proofErr w:type="spellStart"/>
      <w:r w:rsidRPr="009A1738">
        <w:rPr>
          <w:szCs w:val="24"/>
        </w:rPr>
        <w:t>Branches</w:t>
      </w:r>
      <w:proofErr w:type="spellEnd"/>
      <w:r w:rsidRPr="009A1738">
        <w:rPr>
          <w:szCs w:val="24"/>
        </w:rPr>
        <w:t>, auf eine einfache, schnelle Art und Weise. Aufgrund dessen kommt es nicht selten vor, da</w:t>
      </w:r>
      <w:r>
        <w:rPr>
          <w:szCs w:val="24"/>
        </w:rPr>
        <w:t>s</w:t>
      </w:r>
      <w:r w:rsidRPr="009A1738">
        <w:rPr>
          <w:szCs w:val="24"/>
        </w:rPr>
        <w:t xml:space="preserve">s Entwickler öfter </w:t>
      </w:r>
      <w:r w:rsidRPr="009A1738">
        <w:rPr>
          <w:szCs w:val="24"/>
        </w:rPr>
        <w:lastRenderedPageBreak/>
        <w:t xml:space="preserve">an einem Tag zahlreiche </w:t>
      </w:r>
      <w:proofErr w:type="spellStart"/>
      <w:r w:rsidRPr="009A1738">
        <w:rPr>
          <w:szCs w:val="24"/>
        </w:rPr>
        <w:t>Branches</w:t>
      </w:r>
      <w:proofErr w:type="spellEnd"/>
      <w:r w:rsidRPr="009A1738">
        <w:rPr>
          <w:szCs w:val="24"/>
        </w:rPr>
        <w:t xml:space="preserve"> erstellen, um diese letztendlich wieder zusammenzuführen.</w:t>
      </w:r>
      <w:r>
        <w:rPr>
          <w:rStyle w:val="Funotenzeichen"/>
          <w:szCs w:val="24"/>
        </w:rPr>
        <w:footnoteReference w:id="89"/>
      </w:r>
    </w:p>
    <w:p w14:paraId="473B51B4" w14:textId="77343789" w:rsidR="006A3FEB" w:rsidRDefault="006A3FEB" w:rsidP="005663F8">
      <w:pPr>
        <w:rPr>
          <w:color w:val="000000"/>
          <w:szCs w:val="24"/>
        </w:rPr>
      </w:pPr>
      <w:bookmarkStart w:id="227" w:name="_CTVK0015a75fe25036f4d9f8ba60d6c6ad0cdc7"/>
      <w:r w:rsidRPr="006A3FEB">
        <w:rPr>
          <w:color w:val="000000"/>
          <w:szCs w:val="24"/>
        </w:rPr>
        <w:t xml:space="preserve">Ob es nun darum geht etwas ausprobieren zu wollen, sich um einen </w:t>
      </w:r>
      <w:proofErr w:type="spellStart"/>
      <w:r w:rsidRPr="006A3FEB">
        <w:rPr>
          <w:color w:val="000000"/>
          <w:szCs w:val="24"/>
        </w:rPr>
        <w:t>Bugfix</w:t>
      </w:r>
      <w:proofErr w:type="spellEnd"/>
      <w:r w:rsidRPr="006A3FEB">
        <w:rPr>
          <w:color w:val="000000"/>
          <w:szCs w:val="24"/>
        </w:rPr>
        <w:t xml:space="preserve"> zu kümmern oder an einem neuen Fe</w:t>
      </w:r>
      <w:r w:rsidR="00927C7B">
        <w:rPr>
          <w:color w:val="000000"/>
          <w:szCs w:val="24"/>
        </w:rPr>
        <w:t>a</w:t>
      </w:r>
      <w:r w:rsidRPr="006A3FEB">
        <w:rPr>
          <w:color w:val="000000"/>
          <w:szCs w:val="24"/>
        </w:rPr>
        <w:t xml:space="preserve">ture herumzuexperimentieren, für all diese Dinge werden zugehörige </w:t>
      </w:r>
      <w:proofErr w:type="spellStart"/>
      <w:r w:rsidRPr="006A3FEB">
        <w:rPr>
          <w:color w:val="000000"/>
          <w:szCs w:val="24"/>
        </w:rPr>
        <w:t>Branches</w:t>
      </w:r>
      <w:proofErr w:type="spellEnd"/>
      <w:r w:rsidRPr="006A3FEB">
        <w:rPr>
          <w:color w:val="000000"/>
          <w:szCs w:val="24"/>
        </w:rPr>
        <w:t xml:space="preserve"> erstellt, zusammengeführt oder wieder gelöscht. All das ist gängige Praxis unter Entwicklern auch in realen Projekten.</w:t>
      </w:r>
      <w:bookmarkEnd w:id="227"/>
      <w:r>
        <w:rPr>
          <w:rStyle w:val="Funotenzeichen"/>
        </w:rPr>
        <w:footnoteReference w:id="90"/>
      </w:r>
    </w:p>
    <w:p w14:paraId="49BA4B18" w14:textId="77777777" w:rsidR="005B005B" w:rsidRDefault="005B005B" w:rsidP="005B005B">
      <w:pPr>
        <w:pStyle w:val="berschrift3"/>
      </w:pPr>
      <w:bookmarkStart w:id="229" w:name="_Toc488923963"/>
      <w:r>
        <w:t>Die Hauptentwicklungszweige</w:t>
      </w:r>
      <w:bookmarkEnd w:id="229"/>
    </w:p>
    <w:p w14:paraId="0ADFB65B" w14:textId="77777777" w:rsidR="005B005B" w:rsidRPr="005B005B" w:rsidRDefault="005B005B" w:rsidP="005B005B"/>
    <w:p w14:paraId="43638458" w14:textId="29436C0C" w:rsidR="00927C7B" w:rsidRDefault="0082304C" w:rsidP="005663F8">
      <w:pPr>
        <w:rPr>
          <w:szCs w:val="24"/>
        </w:rPr>
      </w:pPr>
      <w:bookmarkStart w:id="230" w:name="_CTVK00149bc0858ae7a47e3acd44ce20794fc92"/>
      <w:r w:rsidRPr="0082304C">
        <w:rPr>
          <w:szCs w:val="24"/>
        </w:rPr>
        <w:t xml:space="preserve">Da </w:t>
      </w:r>
      <w:proofErr w:type="spellStart"/>
      <w:r w:rsidRPr="0082304C">
        <w:rPr>
          <w:szCs w:val="24"/>
        </w:rPr>
        <w:t>Git</w:t>
      </w:r>
      <w:proofErr w:type="spellEnd"/>
      <w:r w:rsidRPr="0082304C">
        <w:rPr>
          <w:szCs w:val="24"/>
        </w:rPr>
        <w:t xml:space="preserve"> eine dezentrale Versionsverwaltung ist, existiert technisch gesehen so etwas wie ein zentrales Repository nicht. Unter </w:t>
      </w:r>
      <w:proofErr w:type="spellStart"/>
      <w:r w:rsidRPr="0082304C">
        <w:rPr>
          <w:szCs w:val="24"/>
        </w:rPr>
        <w:t>Git</w:t>
      </w:r>
      <w:proofErr w:type="spellEnd"/>
      <w:r w:rsidRPr="0082304C">
        <w:rPr>
          <w:szCs w:val="24"/>
        </w:rPr>
        <w:t>-Usern ist dieses "zentr</w:t>
      </w:r>
      <w:r w:rsidRPr="0082304C">
        <w:rPr>
          <w:szCs w:val="24"/>
        </w:rPr>
        <w:t>a</w:t>
      </w:r>
      <w:r w:rsidRPr="0082304C">
        <w:rPr>
          <w:szCs w:val="24"/>
        </w:rPr>
        <w:t xml:space="preserve">le" Repository viel mehr als </w:t>
      </w:r>
      <w:proofErr w:type="spellStart"/>
      <w:r w:rsidRPr="0082304C">
        <w:rPr>
          <w:i/>
          <w:szCs w:val="24"/>
        </w:rPr>
        <w:t>origin</w:t>
      </w:r>
      <w:proofErr w:type="spellEnd"/>
      <w:r w:rsidRPr="0082304C">
        <w:rPr>
          <w:i/>
          <w:szCs w:val="24"/>
        </w:rPr>
        <w:t xml:space="preserve">, </w:t>
      </w:r>
      <w:r w:rsidRPr="0082304C">
        <w:rPr>
          <w:szCs w:val="24"/>
        </w:rPr>
        <w:t>also Quelle oder Herkunft bekannt. Wic</w:t>
      </w:r>
      <w:r w:rsidRPr="0082304C">
        <w:rPr>
          <w:szCs w:val="24"/>
        </w:rPr>
        <w:t>h</w:t>
      </w:r>
      <w:r w:rsidRPr="0082304C">
        <w:rPr>
          <w:szCs w:val="24"/>
        </w:rPr>
        <w:t xml:space="preserve">tig im Zusammenhang mit </w:t>
      </w:r>
      <w:proofErr w:type="spellStart"/>
      <w:r w:rsidRPr="0082304C">
        <w:rPr>
          <w:szCs w:val="24"/>
        </w:rPr>
        <w:t>Branches</w:t>
      </w:r>
      <w:proofErr w:type="spellEnd"/>
      <w:r w:rsidRPr="0082304C">
        <w:rPr>
          <w:szCs w:val="24"/>
        </w:rPr>
        <w:t xml:space="preserve"> ist jedoch, das</w:t>
      </w:r>
      <w:r>
        <w:rPr>
          <w:szCs w:val="24"/>
        </w:rPr>
        <w:t>s</w:t>
      </w:r>
      <w:r w:rsidRPr="0082304C">
        <w:rPr>
          <w:szCs w:val="24"/>
        </w:rPr>
        <w:t xml:space="preserve"> dieses </w:t>
      </w:r>
      <w:proofErr w:type="spellStart"/>
      <w:r w:rsidRPr="0082304C">
        <w:rPr>
          <w:i/>
          <w:szCs w:val="24"/>
        </w:rPr>
        <w:t>origin</w:t>
      </w:r>
      <w:proofErr w:type="spellEnd"/>
      <w:r w:rsidRPr="0082304C">
        <w:rPr>
          <w:i/>
          <w:szCs w:val="24"/>
        </w:rPr>
        <w:t xml:space="preserve"> </w:t>
      </w:r>
      <w:r w:rsidRPr="0082304C">
        <w:rPr>
          <w:szCs w:val="24"/>
        </w:rPr>
        <w:t>in der R</w:t>
      </w:r>
      <w:r w:rsidRPr="0082304C">
        <w:rPr>
          <w:szCs w:val="24"/>
        </w:rPr>
        <w:t>e</w:t>
      </w:r>
      <w:r w:rsidRPr="0082304C">
        <w:rPr>
          <w:szCs w:val="24"/>
        </w:rPr>
        <w:t xml:space="preserve">gel zwei Hauptentwicklungszweige beinhaltet. Da wäre zunächst der Master-Zweig und als zweites der </w:t>
      </w:r>
      <w:proofErr w:type="spellStart"/>
      <w:r w:rsidRPr="0082304C">
        <w:rPr>
          <w:szCs w:val="24"/>
        </w:rPr>
        <w:t>Develop</w:t>
      </w:r>
      <w:proofErr w:type="spellEnd"/>
      <w:r w:rsidRPr="0082304C">
        <w:rPr>
          <w:szCs w:val="24"/>
        </w:rPr>
        <w:t xml:space="preserve">-Zweig. Dies hängt stark von </w:t>
      </w:r>
      <w:r w:rsidR="00927C7B">
        <w:rPr>
          <w:szCs w:val="24"/>
        </w:rPr>
        <w:t xml:space="preserve">der </w:t>
      </w:r>
      <w:r w:rsidRPr="0082304C">
        <w:rPr>
          <w:szCs w:val="24"/>
        </w:rPr>
        <w:t>Entwic</w:t>
      </w:r>
      <w:r w:rsidRPr="0082304C">
        <w:rPr>
          <w:szCs w:val="24"/>
        </w:rPr>
        <w:t>k</w:t>
      </w:r>
      <w:r w:rsidRPr="0082304C">
        <w:rPr>
          <w:szCs w:val="24"/>
        </w:rPr>
        <w:t xml:space="preserve">lungsmethode ab, </w:t>
      </w:r>
      <w:r w:rsidR="00927C7B">
        <w:rPr>
          <w:szCs w:val="24"/>
        </w:rPr>
        <w:t>die</w:t>
      </w:r>
      <w:r w:rsidR="00927C7B" w:rsidRPr="0082304C">
        <w:rPr>
          <w:szCs w:val="24"/>
        </w:rPr>
        <w:t xml:space="preserve"> </w:t>
      </w:r>
      <w:r w:rsidRPr="0082304C">
        <w:rPr>
          <w:szCs w:val="24"/>
        </w:rPr>
        <w:t>man anwenden möchte.</w:t>
      </w:r>
    </w:p>
    <w:p w14:paraId="5BD90227" w14:textId="59DC710C" w:rsidR="00927C7B" w:rsidRDefault="0082304C" w:rsidP="005663F8">
      <w:pPr>
        <w:rPr>
          <w:szCs w:val="24"/>
        </w:rPr>
      </w:pPr>
      <w:r w:rsidRPr="0082304C">
        <w:rPr>
          <w:szCs w:val="24"/>
        </w:rPr>
        <w:t xml:space="preserve">Der Master-Zweig im </w:t>
      </w:r>
      <w:proofErr w:type="spellStart"/>
      <w:r w:rsidRPr="0082304C">
        <w:rPr>
          <w:i/>
          <w:szCs w:val="24"/>
        </w:rPr>
        <w:t>origin</w:t>
      </w:r>
      <w:proofErr w:type="spellEnd"/>
      <w:r w:rsidRPr="0082304C">
        <w:rPr>
          <w:i/>
          <w:szCs w:val="24"/>
        </w:rPr>
        <w:t xml:space="preserve"> </w:t>
      </w:r>
      <w:r w:rsidRPr="0082304C">
        <w:rPr>
          <w:szCs w:val="24"/>
        </w:rPr>
        <w:t xml:space="preserve">ist der Ort, an dem der Quellcode abgelegt wird, der schlussendlich auch veröffentlicht wird. Der </w:t>
      </w:r>
      <w:proofErr w:type="spellStart"/>
      <w:r w:rsidRPr="0082304C">
        <w:rPr>
          <w:szCs w:val="24"/>
        </w:rPr>
        <w:t>Develop</w:t>
      </w:r>
      <w:proofErr w:type="spellEnd"/>
      <w:r w:rsidRPr="0082304C">
        <w:rPr>
          <w:szCs w:val="24"/>
        </w:rPr>
        <w:t>-Zweig hingegen enthält den zuletzt abgelieferten und für ein Release bereitstehenden Quel</w:t>
      </w:r>
      <w:r w:rsidRPr="0082304C">
        <w:rPr>
          <w:szCs w:val="24"/>
        </w:rPr>
        <w:t>l</w:t>
      </w:r>
      <w:r w:rsidRPr="0082304C">
        <w:rPr>
          <w:szCs w:val="24"/>
        </w:rPr>
        <w:t>code zur Verfügung.</w:t>
      </w:r>
    </w:p>
    <w:p w14:paraId="2F34785F" w14:textId="78E9BDAF" w:rsidR="0082304C" w:rsidRDefault="0082304C" w:rsidP="005663F8">
      <w:pPr>
        <w:rPr>
          <w:szCs w:val="24"/>
        </w:rPr>
      </w:pPr>
      <w:r w:rsidRPr="0082304C">
        <w:rPr>
          <w:szCs w:val="24"/>
        </w:rPr>
        <w:t xml:space="preserve">Wenn all der Fortschritt im </w:t>
      </w:r>
      <w:proofErr w:type="spellStart"/>
      <w:r w:rsidRPr="0082304C">
        <w:rPr>
          <w:szCs w:val="24"/>
        </w:rPr>
        <w:t>Develop</w:t>
      </w:r>
      <w:proofErr w:type="spellEnd"/>
      <w:r w:rsidRPr="0082304C">
        <w:rPr>
          <w:szCs w:val="24"/>
        </w:rPr>
        <w:t xml:space="preserve">-Zweig an dem Punkt angelangt ist, </w:t>
      </w:r>
      <w:r w:rsidR="005171C2">
        <w:rPr>
          <w:szCs w:val="24"/>
        </w:rPr>
        <w:t>s</w:t>
      </w:r>
      <w:r w:rsidR="005171C2">
        <w:rPr>
          <w:szCs w:val="24"/>
        </w:rPr>
        <w:t>o</w:t>
      </w:r>
      <w:r w:rsidRPr="0082304C">
        <w:rPr>
          <w:szCs w:val="24"/>
        </w:rPr>
        <w:t>das</w:t>
      </w:r>
      <w:r w:rsidR="005171C2">
        <w:rPr>
          <w:szCs w:val="24"/>
        </w:rPr>
        <w:t>s</w:t>
      </w:r>
      <w:r w:rsidRPr="0082304C">
        <w:rPr>
          <w:szCs w:val="24"/>
        </w:rPr>
        <w:t xml:space="preserve"> er veröffentlicht werden kann, sollte dieser Fortschritt mit dem Master-</w:t>
      </w:r>
      <w:proofErr w:type="spellStart"/>
      <w:r w:rsidRPr="0082304C">
        <w:rPr>
          <w:szCs w:val="24"/>
        </w:rPr>
        <w:t>Branch</w:t>
      </w:r>
      <w:proofErr w:type="spellEnd"/>
      <w:r w:rsidRPr="0082304C">
        <w:rPr>
          <w:szCs w:val="24"/>
        </w:rPr>
        <w:t xml:space="preserve"> zusammengelegt werden.</w:t>
      </w:r>
      <w:bookmarkEnd w:id="230"/>
      <w:r>
        <w:rPr>
          <w:rStyle w:val="Funotenzeichen"/>
        </w:rPr>
        <w:footnoteReference w:id="91"/>
      </w:r>
    </w:p>
    <w:p w14:paraId="0AFAA510" w14:textId="77777777" w:rsidR="00113008" w:rsidRDefault="00113008" w:rsidP="00113008">
      <w:pPr>
        <w:pStyle w:val="berschrift3"/>
      </w:pPr>
      <w:bookmarkStart w:id="232" w:name="_Toc488923964"/>
      <w:r>
        <w:t>Die Unterstützungszweige</w:t>
      </w:r>
      <w:bookmarkEnd w:id="232"/>
    </w:p>
    <w:p w14:paraId="4C9B1467" w14:textId="77777777" w:rsidR="00113008" w:rsidRPr="00113008" w:rsidRDefault="00113008" w:rsidP="00113008"/>
    <w:p w14:paraId="746A9918" w14:textId="77777777" w:rsidR="0097384D" w:rsidRPr="0097384D" w:rsidRDefault="0097384D" w:rsidP="0097384D">
      <w:pPr>
        <w:rPr>
          <w:rFonts w:cs="Times New Roman"/>
          <w:szCs w:val="24"/>
        </w:rPr>
      </w:pPr>
      <w:bookmarkStart w:id="233" w:name="_CTVK001fdbe5a256a2f42179df099eebae0d60c"/>
      <w:r w:rsidRPr="0097384D">
        <w:rPr>
          <w:szCs w:val="24"/>
        </w:rPr>
        <w:t xml:space="preserve">Neben diesen Hauptentwicklungszweigen </w:t>
      </w:r>
      <w:r w:rsidR="009420B0">
        <w:rPr>
          <w:szCs w:val="24"/>
        </w:rPr>
        <w:t>gibt es auch</w:t>
      </w:r>
      <w:r w:rsidRPr="0097384D">
        <w:rPr>
          <w:szCs w:val="24"/>
        </w:rPr>
        <w:t xml:space="preserve"> noch eine Vielzahl an Unterstützungszweigen. Diese haben die Aufgabe das gleichzeitige Entw</w:t>
      </w:r>
      <w:r w:rsidRPr="0097384D">
        <w:rPr>
          <w:szCs w:val="24"/>
        </w:rPr>
        <w:t>i</w:t>
      </w:r>
      <w:r w:rsidRPr="0097384D">
        <w:rPr>
          <w:szCs w:val="24"/>
        </w:rPr>
        <w:lastRenderedPageBreak/>
        <w:t>ckeln und den Informationsaustausch zwischen den Entwicklern zu fördern. Darüber hinaus sollen sie dabei helfen neue Feature zu entwickeln, Produ</w:t>
      </w:r>
      <w:r w:rsidRPr="0097384D">
        <w:rPr>
          <w:szCs w:val="24"/>
        </w:rPr>
        <w:t>k</w:t>
      </w:r>
      <w:r w:rsidRPr="0097384D">
        <w:rPr>
          <w:szCs w:val="24"/>
        </w:rPr>
        <w:t>tionsreleases vorzubereiten und auftretende Fehler schnell zu beheben. Di</w:t>
      </w:r>
      <w:r w:rsidRPr="0097384D">
        <w:rPr>
          <w:szCs w:val="24"/>
        </w:rPr>
        <w:t>e</w:t>
      </w:r>
      <w:r w:rsidRPr="0097384D">
        <w:rPr>
          <w:szCs w:val="24"/>
        </w:rPr>
        <w:t>se Zweige unterscheiden sich von den anderen insofern, da</w:t>
      </w:r>
      <w:r w:rsidR="00297D67">
        <w:rPr>
          <w:szCs w:val="24"/>
        </w:rPr>
        <w:t>s</w:t>
      </w:r>
      <w:r w:rsidRPr="0097384D">
        <w:rPr>
          <w:szCs w:val="24"/>
        </w:rPr>
        <w:t>s sie nur eine begrenzte Lebenszeit aufweisen, da sie nach Gebrauch mit einer hohen Wahrscheinlichkeit wieder entfernt werden. Diese Unterstützungszweige werden wie folgt unterschieden:</w:t>
      </w:r>
    </w:p>
    <w:p w14:paraId="38801A37" w14:textId="77777777" w:rsidR="0097384D" w:rsidRPr="0097384D" w:rsidRDefault="0097384D" w:rsidP="0097384D">
      <w:pPr>
        <w:numPr>
          <w:ilvl w:val="0"/>
          <w:numId w:val="20"/>
        </w:numPr>
        <w:autoSpaceDE w:val="0"/>
        <w:autoSpaceDN w:val="0"/>
        <w:adjustRightInd w:val="0"/>
        <w:spacing w:line="360" w:lineRule="atLeast"/>
        <w:ind w:left="360" w:hanging="360"/>
        <w:rPr>
          <w:rFonts w:cs="Times New Roman"/>
          <w:szCs w:val="24"/>
        </w:rPr>
      </w:pPr>
      <w:r w:rsidRPr="0097384D">
        <w:rPr>
          <w:szCs w:val="24"/>
        </w:rPr>
        <w:t>Feature-</w:t>
      </w:r>
      <w:proofErr w:type="spellStart"/>
      <w:r w:rsidRPr="0097384D">
        <w:rPr>
          <w:szCs w:val="24"/>
        </w:rPr>
        <w:t>Branch</w:t>
      </w:r>
      <w:proofErr w:type="spellEnd"/>
      <w:r w:rsidRPr="0097384D">
        <w:rPr>
          <w:szCs w:val="24"/>
        </w:rPr>
        <w:t xml:space="preserve"> (Funktionszweig</w:t>
      </w:r>
      <w:r w:rsidR="002C4744">
        <w:rPr>
          <w:szCs w:val="24"/>
        </w:rPr>
        <w:t>/Anforderungen</w:t>
      </w:r>
      <w:r w:rsidRPr="0097384D">
        <w:rPr>
          <w:szCs w:val="24"/>
        </w:rPr>
        <w:t>)</w:t>
      </w:r>
    </w:p>
    <w:p w14:paraId="257A8A6C" w14:textId="77777777" w:rsidR="0097384D" w:rsidRPr="0097384D" w:rsidRDefault="0097384D" w:rsidP="0097384D">
      <w:pPr>
        <w:numPr>
          <w:ilvl w:val="0"/>
          <w:numId w:val="20"/>
        </w:numPr>
        <w:autoSpaceDE w:val="0"/>
        <w:autoSpaceDN w:val="0"/>
        <w:adjustRightInd w:val="0"/>
        <w:spacing w:line="360" w:lineRule="atLeast"/>
        <w:ind w:left="360" w:hanging="360"/>
        <w:rPr>
          <w:rFonts w:cs="Times New Roman"/>
          <w:szCs w:val="24"/>
        </w:rPr>
      </w:pPr>
      <w:r w:rsidRPr="0097384D">
        <w:rPr>
          <w:szCs w:val="24"/>
        </w:rPr>
        <w:t>Release-</w:t>
      </w:r>
      <w:proofErr w:type="spellStart"/>
      <w:r w:rsidRPr="0097384D">
        <w:rPr>
          <w:szCs w:val="24"/>
        </w:rPr>
        <w:t>Branch</w:t>
      </w:r>
      <w:proofErr w:type="spellEnd"/>
      <w:r w:rsidRPr="0097384D">
        <w:rPr>
          <w:szCs w:val="24"/>
        </w:rPr>
        <w:t xml:space="preserve"> (Veröffentlichung)</w:t>
      </w:r>
    </w:p>
    <w:p w14:paraId="691D0DED" w14:textId="77777777" w:rsidR="0097384D" w:rsidRPr="0097384D" w:rsidRDefault="0097384D" w:rsidP="0097384D">
      <w:pPr>
        <w:numPr>
          <w:ilvl w:val="0"/>
          <w:numId w:val="20"/>
        </w:numPr>
        <w:autoSpaceDE w:val="0"/>
        <w:autoSpaceDN w:val="0"/>
        <w:adjustRightInd w:val="0"/>
        <w:spacing w:line="360" w:lineRule="atLeast"/>
        <w:ind w:left="360" w:hanging="360"/>
        <w:rPr>
          <w:rFonts w:cs="Times New Roman"/>
          <w:szCs w:val="24"/>
        </w:rPr>
      </w:pPr>
      <w:r w:rsidRPr="0097384D">
        <w:rPr>
          <w:szCs w:val="24"/>
        </w:rPr>
        <w:t>Hotfix-</w:t>
      </w:r>
      <w:proofErr w:type="spellStart"/>
      <w:r w:rsidRPr="0097384D">
        <w:rPr>
          <w:szCs w:val="24"/>
        </w:rPr>
        <w:t>Branch</w:t>
      </w:r>
      <w:proofErr w:type="spellEnd"/>
      <w:r w:rsidRPr="0097384D">
        <w:rPr>
          <w:szCs w:val="24"/>
        </w:rPr>
        <w:t xml:space="preserve"> (schnelle Fehlerbehebung)</w:t>
      </w:r>
      <w:bookmarkEnd w:id="233"/>
    </w:p>
    <w:p w14:paraId="1AAC1BE2" w14:textId="77777777" w:rsidR="0097384D" w:rsidRDefault="0097384D" w:rsidP="005663F8">
      <w:r>
        <w:rPr>
          <w:rStyle w:val="Funotenzeichen"/>
        </w:rPr>
        <w:footnoteReference w:id="92"/>
      </w:r>
    </w:p>
    <w:p w14:paraId="57B67E53" w14:textId="77777777" w:rsidR="0097384D" w:rsidRDefault="0097384D" w:rsidP="005663F8">
      <w:pPr>
        <w:rPr>
          <w:color w:val="000000"/>
          <w:szCs w:val="24"/>
        </w:rPr>
      </w:pPr>
      <w:bookmarkStart w:id="235" w:name="_CTVK001b122360d1cb441f3bdd0035e19bf1db2"/>
      <w:r w:rsidRPr="0097384D">
        <w:rPr>
          <w:color w:val="000000"/>
          <w:szCs w:val="24"/>
        </w:rPr>
        <w:t>Jeder einzelne dieser Zweige hat ihm zugewiesene Aufgaben und alle unte</w:t>
      </w:r>
      <w:r w:rsidRPr="0097384D">
        <w:rPr>
          <w:color w:val="000000"/>
          <w:szCs w:val="24"/>
        </w:rPr>
        <w:t>r</w:t>
      </w:r>
      <w:r w:rsidRPr="0097384D">
        <w:rPr>
          <w:color w:val="000000"/>
          <w:szCs w:val="24"/>
        </w:rPr>
        <w:t>stehen strengen Regeln. Es ist darauf zu achten, welcher Zweig von we</w:t>
      </w:r>
      <w:r w:rsidRPr="0097384D">
        <w:rPr>
          <w:color w:val="000000"/>
          <w:szCs w:val="24"/>
        </w:rPr>
        <w:t>l</w:t>
      </w:r>
      <w:r w:rsidRPr="0097384D">
        <w:rPr>
          <w:color w:val="000000"/>
          <w:szCs w:val="24"/>
        </w:rPr>
        <w:t>chem hervorgeht und welcher Zweig mit welchem zusammengeführt werden darf.</w:t>
      </w:r>
      <w:bookmarkEnd w:id="235"/>
      <w:r>
        <w:rPr>
          <w:rStyle w:val="Funotenzeichen"/>
        </w:rPr>
        <w:footnoteReference w:id="93"/>
      </w:r>
    </w:p>
    <w:p w14:paraId="0F190C19" w14:textId="77777777" w:rsidR="009420B0" w:rsidRDefault="00C77F2A" w:rsidP="009420B0">
      <w:pPr>
        <w:pStyle w:val="berschrift3"/>
      </w:pPr>
      <w:bookmarkStart w:id="237" w:name="_Toc488923965"/>
      <w:r>
        <w:t>Der Feature-</w:t>
      </w:r>
      <w:proofErr w:type="spellStart"/>
      <w:r>
        <w:t>Branch</w:t>
      </w:r>
      <w:bookmarkEnd w:id="237"/>
      <w:proofErr w:type="spellEnd"/>
    </w:p>
    <w:p w14:paraId="4EF1DBAB" w14:textId="77777777" w:rsidR="00C77F2A" w:rsidRDefault="00C77F2A" w:rsidP="00C77F2A"/>
    <w:p w14:paraId="2F851EFE" w14:textId="4F2DCF9C" w:rsidR="006C67EE" w:rsidRDefault="006C67EE" w:rsidP="00C77F2A">
      <w:pPr>
        <w:rPr>
          <w:szCs w:val="24"/>
        </w:rPr>
      </w:pPr>
      <w:bookmarkStart w:id="238" w:name="_CTVK0019db72c5d116a4670b989b9c4fd1b1e87"/>
      <w:r w:rsidRPr="006C67EE">
        <w:rPr>
          <w:szCs w:val="24"/>
        </w:rPr>
        <w:t>Fe</w:t>
      </w:r>
      <w:r w:rsidR="005171C2">
        <w:rPr>
          <w:szCs w:val="24"/>
        </w:rPr>
        <w:t>a</w:t>
      </w:r>
      <w:r w:rsidRPr="006C67EE">
        <w:rPr>
          <w:szCs w:val="24"/>
        </w:rPr>
        <w:t>ture-</w:t>
      </w:r>
      <w:proofErr w:type="spellStart"/>
      <w:r w:rsidRPr="006C67EE">
        <w:rPr>
          <w:szCs w:val="24"/>
        </w:rPr>
        <w:t>Branches</w:t>
      </w:r>
      <w:proofErr w:type="spellEnd"/>
      <w:r w:rsidRPr="006C67EE">
        <w:rPr>
          <w:szCs w:val="24"/>
        </w:rPr>
        <w:t xml:space="preserve"> dienen dazu neue Funktionen und Eigenschaften für das Projekt zu einem beliebigen Zeitpunkt zu entwickeln. Die Frist an dem diese Neuerungen in das Projekt integriert werden soll, ist am Anfang noch unb</w:t>
      </w:r>
      <w:r w:rsidRPr="006C67EE">
        <w:rPr>
          <w:szCs w:val="24"/>
        </w:rPr>
        <w:t>e</w:t>
      </w:r>
      <w:r w:rsidRPr="006C67EE">
        <w:rPr>
          <w:szCs w:val="24"/>
        </w:rPr>
        <w:t>kannt. Ein Feature-</w:t>
      </w:r>
      <w:proofErr w:type="spellStart"/>
      <w:r w:rsidRPr="006C67EE">
        <w:rPr>
          <w:szCs w:val="24"/>
        </w:rPr>
        <w:t>Branch</w:t>
      </w:r>
      <w:proofErr w:type="spellEnd"/>
      <w:r w:rsidRPr="006C67EE">
        <w:rPr>
          <w:szCs w:val="24"/>
        </w:rPr>
        <w:t xml:space="preserve"> zeichnet sich dadurch aus, das es so lange b</w:t>
      </w:r>
      <w:r w:rsidRPr="006C67EE">
        <w:rPr>
          <w:szCs w:val="24"/>
        </w:rPr>
        <w:t>e</w:t>
      </w:r>
      <w:r w:rsidRPr="006C67EE">
        <w:rPr>
          <w:szCs w:val="24"/>
        </w:rPr>
        <w:t xml:space="preserve">stehen bleibt, so lange der zu entwickelnde und benötigte Teil in Arbeit ist. Danach wird der Zweig in den </w:t>
      </w:r>
      <w:proofErr w:type="spellStart"/>
      <w:r w:rsidRPr="006C67EE">
        <w:rPr>
          <w:szCs w:val="24"/>
        </w:rPr>
        <w:t>Develop</w:t>
      </w:r>
      <w:proofErr w:type="spellEnd"/>
      <w:r w:rsidRPr="006C67EE">
        <w:rPr>
          <w:szCs w:val="24"/>
        </w:rPr>
        <w:t>-Zweig überführt oder im Falle eines Fehlschlages entfernt.</w:t>
      </w:r>
      <w:r>
        <w:rPr>
          <w:szCs w:val="24"/>
        </w:rPr>
        <w:t xml:space="preserve"> </w:t>
      </w:r>
      <w:r w:rsidRPr="006C67EE">
        <w:rPr>
          <w:szCs w:val="24"/>
        </w:rPr>
        <w:t>Der Feature-</w:t>
      </w:r>
      <w:proofErr w:type="spellStart"/>
      <w:r w:rsidRPr="006C67EE">
        <w:rPr>
          <w:szCs w:val="24"/>
        </w:rPr>
        <w:t>Branch</w:t>
      </w:r>
      <w:proofErr w:type="spellEnd"/>
      <w:r w:rsidRPr="006C67EE">
        <w:rPr>
          <w:szCs w:val="24"/>
        </w:rPr>
        <w:t xml:space="preserve"> darf aus dem </w:t>
      </w:r>
      <w:proofErr w:type="spellStart"/>
      <w:r w:rsidRPr="006C67EE">
        <w:rPr>
          <w:szCs w:val="24"/>
        </w:rPr>
        <w:t>Develop</w:t>
      </w:r>
      <w:proofErr w:type="spellEnd"/>
      <w:r w:rsidRPr="006C67EE">
        <w:rPr>
          <w:szCs w:val="24"/>
        </w:rPr>
        <w:t>-Zweig en</w:t>
      </w:r>
      <w:r w:rsidRPr="006C67EE">
        <w:rPr>
          <w:szCs w:val="24"/>
        </w:rPr>
        <w:t>t</w:t>
      </w:r>
      <w:r w:rsidRPr="006C67EE">
        <w:rPr>
          <w:szCs w:val="24"/>
        </w:rPr>
        <w:t>stehen und darf nur mit ihm wieder zusammengeführt werden.</w:t>
      </w:r>
      <w:r>
        <w:rPr>
          <w:szCs w:val="24"/>
        </w:rPr>
        <w:t xml:space="preserve"> </w:t>
      </w:r>
      <w:r w:rsidRPr="006C67EE">
        <w:rPr>
          <w:szCs w:val="24"/>
        </w:rPr>
        <w:t>Typische</w:t>
      </w:r>
      <w:r w:rsidRPr="006C67EE">
        <w:rPr>
          <w:szCs w:val="24"/>
        </w:rPr>
        <w:t>r</w:t>
      </w:r>
      <w:r w:rsidRPr="006C67EE">
        <w:rPr>
          <w:szCs w:val="24"/>
        </w:rPr>
        <w:t>weise existieren diese Feature-</w:t>
      </w:r>
      <w:proofErr w:type="spellStart"/>
      <w:r w:rsidRPr="006C67EE">
        <w:rPr>
          <w:szCs w:val="24"/>
        </w:rPr>
        <w:t>Branches</w:t>
      </w:r>
      <w:proofErr w:type="spellEnd"/>
      <w:r w:rsidRPr="006C67EE">
        <w:rPr>
          <w:szCs w:val="24"/>
        </w:rPr>
        <w:t xml:space="preserve"> nur in den </w:t>
      </w:r>
      <w:proofErr w:type="spellStart"/>
      <w:r w:rsidRPr="006C67EE">
        <w:rPr>
          <w:szCs w:val="24"/>
        </w:rPr>
        <w:t>Repositories</w:t>
      </w:r>
      <w:proofErr w:type="spellEnd"/>
      <w:r w:rsidRPr="006C67EE">
        <w:rPr>
          <w:szCs w:val="24"/>
        </w:rPr>
        <w:t xml:space="preserve"> der En</w:t>
      </w:r>
      <w:r w:rsidRPr="006C67EE">
        <w:rPr>
          <w:szCs w:val="24"/>
        </w:rPr>
        <w:t>t</w:t>
      </w:r>
      <w:r w:rsidRPr="006C67EE">
        <w:rPr>
          <w:szCs w:val="24"/>
        </w:rPr>
        <w:t xml:space="preserve">wickler und nicht auf dem </w:t>
      </w:r>
      <w:proofErr w:type="spellStart"/>
      <w:r w:rsidRPr="006C67EE">
        <w:rPr>
          <w:i/>
          <w:szCs w:val="24"/>
        </w:rPr>
        <w:t>origin</w:t>
      </w:r>
      <w:proofErr w:type="spellEnd"/>
      <w:r w:rsidRPr="006C67EE">
        <w:rPr>
          <w:szCs w:val="24"/>
        </w:rPr>
        <w:t>.</w:t>
      </w:r>
      <w:bookmarkEnd w:id="238"/>
      <w:r>
        <w:rPr>
          <w:rStyle w:val="Funotenzeichen"/>
        </w:rPr>
        <w:footnoteReference w:id="94"/>
      </w:r>
    </w:p>
    <w:p w14:paraId="2102B105" w14:textId="460EE7FE" w:rsidR="00C3668C" w:rsidRDefault="00C3668C" w:rsidP="00C77F2A">
      <w:pPr>
        <w:rPr>
          <w:szCs w:val="24"/>
        </w:rPr>
      </w:pPr>
      <w:bookmarkStart w:id="240" w:name="_CTVK00175a6dff69e3246acb378ae18fa7b9a71"/>
      <w:r w:rsidRPr="00C3668C">
        <w:rPr>
          <w:szCs w:val="24"/>
        </w:rPr>
        <w:lastRenderedPageBreak/>
        <w:t xml:space="preserve">Die Planung eines neuen Projektes oder Produktes sollte so gestaltet sein, das Anforderungen paketweise bearbeitet und übergeben werden. Je länger die Bearbeitung an einem Feature </w:t>
      </w:r>
      <w:r w:rsidR="005171C2">
        <w:rPr>
          <w:szCs w:val="24"/>
        </w:rPr>
        <w:t>andauert</w:t>
      </w:r>
      <w:r w:rsidRPr="00C3668C">
        <w:rPr>
          <w:szCs w:val="24"/>
        </w:rPr>
        <w:t>, desto höher ist die Wahrschei</w:t>
      </w:r>
      <w:r w:rsidRPr="00C3668C">
        <w:rPr>
          <w:szCs w:val="24"/>
        </w:rPr>
        <w:t>n</w:t>
      </w:r>
      <w:r w:rsidRPr="00C3668C">
        <w:rPr>
          <w:szCs w:val="24"/>
        </w:rPr>
        <w:t>lichkeit, dass bei der Übergabe des Features erhebliche Schwierigkeiten au</w:t>
      </w:r>
      <w:r w:rsidRPr="00C3668C">
        <w:rPr>
          <w:szCs w:val="24"/>
        </w:rPr>
        <w:t>f</w:t>
      </w:r>
      <w:r w:rsidRPr="00C3668C">
        <w:rPr>
          <w:szCs w:val="24"/>
        </w:rPr>
        <w:t xml:space="preserve">treten. Daher sollte die Vervollständigung in eine paar Stunden oder wenigen Tagen erfolgen. Um Fehler auf einem Minimum zu halten, müssen vorher auf dem lokalen Rechner Tests durchgeführt werden. Getestet wird, </w:t>
      </w:r>
      <w:commentRangeStart w:id="241"/>
      <w:r w:rsidRPr="00C3668C">
        <w:rPr>
          <w:szCs w:val="24"/>
        </w:rPr>
        <w:t>ob die Ä</w:t>
      </w:r>
      <w:r w:rsidRPr="00C3668C">
        <w:rPr>
          <w:szCs w:val="24"/>
        </w:rPr>
        <w:t>n</w:t>
      </w:r>
      <w:r w:rsidRPr="00C3668C">
        <w:rPr>
          <w:szCs w:val="24"/>
        </w:rPr>
        <w:t>derungen negative Auswirkungen von Features aufeinander haben</w:t>
      </w:r>
      <w:commentRangeEnd w:id="241"/>
      <w:r w:rsidR="005171C2">
        <w:rPr>
          <w:rStyle w:val="Kommentarzeichen"/>
        </w:rPr>
        <w:commentReference w:id="241"/>
      </w:r>
      <w:r w:rsidRPr="00C3668C">
        <w:rPr>
          <w:szCs w:val="24"/>
        </w:rPr>
        <w:t xml:space="preserve"> und ob diese Änderungen ein weiteres Zusammenarbeiten von Anforderungen e</w:t>
      </w:r>
      <w:r w:rsidRPr="00C3668C">
        <w:rPr>
          <w:szCs w:val="24"/>
        </w:rPr>
        <w:t>r</w:t>
      </w:r>
      <w:r w:rsidRPr="00C3668C">
        <w:rPr>
          <w:szCs w:val="24"/>
        </w:rPr>
        <w:t xml:space="preserve">möglichen. Das Auslassen solcher Tests </w:t>
      </w:r>
      <w:r w:rsidR="005171C2">
        <w:rPr>
          <w:szCs w:val="24"/>
        </w:rPr>
        <w:t>hätte</w:t>
      </w:r>
      <w:r w:rsidR="005171C2" w:rsidRPr="00C3668C">
        <w:rPr>
          <w:szCs w:val="24"/>
        </w:rPr>
        <w:t xml:space="preserve"> </w:t>
      </w:r>
      <w:r w:rsidRPr="00C3668C">
        <w:rPr>
          <w:szCs w:val="24"/>
        </w:rPr>
        <w:t>zur Folge, dass ein Fehlerha</w:t>
      </w:r>
      <w:r w:rsidRPr="00C3668C">
        <w:rPr>
          <w:szCs w:val="24"/>
        </w:rPr>
        <w:t>f</w:t>
      </w:r>
      <w:r w:rsidRPr="00C3668C">
        <w:rPr>
          <w:szCs w:val="24"/>
        </w:rPr>
        <w:t>tes Projekt in den Master-</w:t>
      </w:r>
      <w:proofErr w:type="spellStart"/>
      <w:r w:rsidRPr="00C3668C">
        <w:rPr>
          <w:szCs w:val="24"/>
        </w:rPr>
        <w:t>Branch</w:t>
      </w:r>
      <w:proofErr w:type="spellEnd"/>
      <w:r w:rsidRPr="00C3668C">
        <w:rPr>
          <w:szCs w:val="24"/>
        </w:rPr>
        <w:t xml:space="preserve"> </w:t>
      </w:r>
      <w:proofErr w:type="spellStart"/>
      <w:r w:rsidRPr="00C3668C">
        <w:rPr>
          <w:szCs w:val="24"/>
        </w:rPr>
        <w:t>gemerged</w:t>
      </w:r>
      <w:proofErr w:type="spellEnd"/>
      <w:r w:rsidRPr="00C3668C">
        <w:rPr>
          <w:szCs w:val="24"/>
        </w:rPr>
        <w:t xml:space="preserve"> wird und Fehler erst in di</w:t>
      </w:r>
      <w:r w:rsidRPr="00C3668C">
        <w:rPr>
          <w:szCs w:val="24"/>
        </w:rPr>
        <w:t>e</w:t>
      </w:r>
      <w:r w:rsidRPr="00C3668C">
        <w:rPr>
          <w:szCs w:val="24"/>
        </w:rPr>
        <w:t xml:space="preserve">sem </w:t>
      </w:r>
      <w:proofErr w:type="spellStart"/>
      <w:r w:rsidRPr="00C3668C">
        <w:rPr>
          <w:szCs w:val="24"/>
        </w:rPr>
        <w:t>Branch</w:t>
      </w:r>
      <w:proofErr w:type="spellEnd"/>
      <w:r w:rsidRPr="00C3668C">
        <w:rPr>
          <w:szCs w:val="24"/>
        </w:rPr>
        <w:t xml:space="preserve"> entdeckt werden.</w:t>
      </w:r>
      <w:bookmarkEnd w:id="240"/>
      <w:r>
        <w:rPr>
          <w:rStyle w:val="Funotenzeichen"/>
        </w:rPr>
        <w:footnoteReference w:id="95"/>
      </w:r>
    </w:p>
    <w:p w14:paraId="7F4DCFE0" w14:textId="77777777" w:rsidR="00BB6B3E" w:rsidRPr="00BB6B3E" w:rsidRDefault="00BB6B3E" w:rsidP="00BB6B3E">
      <w:pPr>
        <w:rPr>
          <w:rFonts w:cs="Times New Roman"/>
          <w:szCs w:val="24"/>
        </w:rPr>
      </w:pPr>
      <w:bookmarkStart w:id="243" w:name="_CTVK001c19fa6c2002c44809c88cc2f7907a748"/>
      <w:r w:rsidRPr="00BB6B3E">
        <w:rPr>
          <w:szCs w:val="24"/>
        </w:rPr>
        <w:t>Es ist sinnvoll zunächst den lokalen Master-</w:t>
      </w:r>
      <w:proofErr w:type="spellStart"/>
      <w:r w:rsidRPr="00BB6B3E">
        <w:rPr>
          <w:szCs w:val="24"/>
        </w:rPr>
        <w:t>Branch</w:t>
      </w:r>
      <w:proofErr w:type="spellEnd"/>
      <w:r w:rsidRPr="00BB6B3E">
        <w:rPr>
          <w:szCs w:val="24"/>
        </w:rPr>
        <w:t xml:space="preserve"> auf den neuesten Stand zu bringen. Dadurch wird verhindert, dass es zu Konflikten beim </w:t>
      </w:r>
      <w:proofErr w:type="spellStart"/>
      <w:r w:rsidRPr="00BB6B3E">
        <w:rPr>
          <w:szCs w:val="24"/>
        </w:rPr>
        <w:t>Merging</w:t>
      </w:r>
      <w:proofErr w:type="spellEnd"/>
      <w:r w:rsidRPr="00BB6B3E">
        <w:rPr>
          <w:szCs w:val="24"/>
        </w:rPr>
        <w:t xml:space="preserve"> kommt.</w:t>
      </w:r>
    </w:p>
    <w:p w14:paraId="672CB404" w14:textId="77777777" w:rsidR="00BB6B3E" w:rsidRPr="00BB6B3E" w:rsidRDefault="00BB6B3E" w:rsidP="00BB6B3E">
      <w:pPr>
        <w:rPr>
          <w:rFonts w:cs="Times New Roman"/>
          <w:szCs w:val="24"/>
          <w:lang w:val="en-US"/>
        </w:rPr>
      </w:pPr>
      <w:r w:rsidRPr="00BB6B3E">
        <w:rPr>
          <w:szCs w:val="24"/>
          <w:lang w:val="en-US"/>
        </w:rPr>
        <w:t xml:space="preserve">$ </w:t>
      </w:r>
      <w:proofErr w:type="spellStart"/>
      <w:proofErr w:type="gramStart"/>
      <w:r w:rsidRPr="00BB6B3E">
        <w:rPr>
          <w:szCs w:val="24"/>
          <w:lang w:val="en-US"/>
        </w:rPr>
        <w:t>git</w:t>
      </w:r>
      <w:proofErr w:type="spellEnd"/>
      <w:proofErr w:type="gramEnd"/>
      <w:r w:rsidRPr="00BB6B3E">
        <w:rPr>
          <w:szCs w:val="24"/>
          <w:lang w:val="en-US"/>
        </w:rPr>
        <w:t xml:space="preserve"> checkout master </w:t>
      </w:r>
    </w:p>
    <w:p w14:paraId="3902F02B" w14:textId="77777777" w:rsidR="00BB6B3E" w:rsidRPr="00BB6B3E" w:rsidRDefault="00BB6B3E" w:rsidP="00BB6B3E">
      <w:pPr>
        <w:rPr>
          <w:rFonts w:cs="Times New Roman"/>
          <w:szCs w:val="24"/>
          <w:lang w:val="en-US"/>
        </w:rPr>
      </w:pPr>
      <w:r w:rsidRPr="00BB6B3E">
        <w:rPr>
          <w:szCs w:val="24"/>
          <w:lang w:val="en-US"/>
        </w:rPr>
        <w:t xml:space="preserve">$ </w:t>
      </w:r>
      <w:proofErr w:type="spellStart"/>
      <w:proofErr w:type="gramStart"/>
      <w:r w:rsidRPr="00BB6B3E">
        <w:rPr>
          <w:szCs w:val="24"/>
          <w:lang w:val="en-US"/>
        </w:rPr>
        <w:t>git</w:t>
      </w:r>
      <w:proofErr w:type="spellEnd"/>
      <w:proofErr w:type="gramEnd"/>
      <w:r w:rsidRPr="00BB6B3E">
        <w:rPr>
          <w:szCs w:val="24"/>
          <w:lang w:val="en-US"/>
        </w:rPr>
        <w:t xml:space="preserve"> pull --</w:t>
      </w:r>
      <w:proofErr w:type="spellStart"/>
      <w:r w:rsidRPr="00BB6B3E">
        <w:rPr>
          <w:szCs w:val="24"/>
          <w:lang w:val="en-US"/>
        </w:rPr>
        <w:t>ff</w:t>
      </w:r>
      <w:proofErr w:type="spellEnd"/>
      <w:r w:rsidRPr="00BB6B3E">
        <w:rPr>
          <w:szCs w:val="24"/>
          <w:lang w:val="en-US"/>
        </w:rPr>
        <w:t>-only</w:t>
      </w:r>
    </w:p>
    <w:p w14:paraId="40C47EFB" w14:textId="0B45EF24" w:rsidR="00BB6B3E" w:rsidRDefault="00BB6B3E" w:rsidP="00BB6B3E">
      <w:pPr>
        <w:rPr>
          <w:szCs w:val="24"/>
        </w:rPr>
      </w:pPr>
      <w:r w:rsidRPr="00BB6B3E">
        <w:rPr>
          <w:szCs w:val="24"/>
        </w:rPr>
        <w:t>Der letzte Befehl sorgt dafür, da</w:t>
      </w:r>
      <w:r w:rsidR="005171C2">
        <w:rPr>
          <w:szCs w:val="24"/>
        </w:rPr>
        <w:t>s</w:t>
      </w:r>
      <w:r w:rsidRPr="00BB6B3E">
        <w:rPr>
          <w:szCs w:val="24"/>
        </w:rPr>
        <w:t>s nur ein Fast-Forward-</w:t>
      </w:r>
      <w:proofErr w:type="spellStart"/>
      <w:r w:rsidRPr="00BB6B3E">
        <w:rPr>
          <w:szCs w:val="24"/>
        </w:rPr>
        <w:t>Merge</w:t>
      </w:r>
      <w:proofErr w:type="spellEnd"/>
      <w:r w:rsidRPr="00BB6B3E">
        <w:rPr>
          <w:szCs w:val="24"/>
        </w:rPr>
        <w:t xml:space="preserve"> erlaubt ist. Dies bedeutet, dass ein </w:t>
      </w:r>
      <w:proofErr w:type="spellStart"/>
      <w:r w:rsidRPr="00BB6B3E">
        <w:rPr>
          <w:szCs w:val="24"/>
        </w:rPr>
        <w:t>Merge</w:t>
      </w:r>
      <w:proofErr w:type="spellEnd"/>
      <w:r w:rsidRPr="00BB6B3E">
        <w:rPr>
          <w:szCs w:val="24"/>
        </w:rPr>
        <w:t xml:space="preserve"> abgebrochen wird, wenn lokale Änderungen vorliegen. </w:t>
      </w:r>
      <w:r w:rsidR="005171C2">
        <w:rPr>
          <w:szCs w:val="24"/>
        </w:rPr>
        <w:t>Falls</w:t>
      </w:r>
      <w:r w:rsidR="005171C2" w:rsidRPr="00BB6B3E">
        <w:rPr>
          <w:szCs w:val="24"/>
        </w:rPr>
        <w:t xml:space="preserve"> </w:t>
      </w:r>
      <w:r w:rsidRPr="00BB6B3E">
        <w:rPr>
          <w:szCs w:val="24"/>
        </w:rPr>
        <w:t>eine Fehlermeldung auftaucht, wurde höchstwah</w:t>
      </w:r>
      <w:r w:rsidRPr="00BB6B3E">
        <w:rPr>
          <w:szCs w:val="24"/>
        </w:rPr>
        <w:t>r</w:t>
      </w:r>
      <w:r w:rsidRPr="00BB6B3E">
        <w:rPr>
          <w:szCs w:val="24"/>
        </w:rPr>
        <w:t>scheinlich vorher auf dem Master-</w:t>
      </w:r>
      <w:proofErr w:type="spellStart"/>
      <w:r w:rsidRPr="00BB6B3E">
        <w:rPr>
          <w:szCs w:val="24"/>
        </w:rPr>
        <w:t>Branch</w:t>
      </w:r>
      <w:proofErr w:type="spellEnd"/>
      <w:r w:rsidRPr="00BB6B3E">
        <w:rPr>
          <w:szCs w:val="24"/>
        </w:rPr>
        <w:t xml:space="preserve"> gearbeitet. Diese Änderungen müssen z</w:t>
      </w:r>
      <w:r w:rsidRPr="00BB6B3E">
        <w:rPr>
          <w:szCs w:val="24"/>
        </w:rPr>
        <w:t>u</w:t>
      </w:r>
      <w:r w:rsidRPr="00BB6B3E">
        <w:rPr>
          <w:szCs w:val="24"/>
        </w:rPr>
        <w:t>nächst auf einen Feature-</w:t>
      </w:r>
      <w:proofErr w:type="spellStart"/>
      <w:r w:rsidRPr="00BB6B3E">
        <w:rPr>
          <w:szCs w:val="24"/>
        </w:rPr>
        <w:t>Branch</w:t>
      </w:r>
      <w:proofErr w:type="spellEnd"/>
      <w:r w:rsidRPr="00BB6B3E">
        <w:rPr>
          <w:szCs w:val="24"/>
        </w:rPr>
        <w:t xml:space="preserve"> verschoben werden, damit </w:t>
      </w:r>
      <w:r w:rsidR="005171C2">
        <w:rPr>
          <w:szCs w:val="24"/>
        </w:rPr>
        <w:t>weitergearbeitet werden</w:t>
      </w:r>
      <w:r w:rsidRPr="00BB6B3E">
        <w:rPr>
          <w:szCs w:val="24"/>
        </w:rPr>
        <w:t xml:space="preserve"> kann.</w:t>
      </w:r>
      <w:bookmarkEnd w:id="243"/>
      <w:r>
        <w:rPr>
          <w:rStyle w:val="Funotenzeichen"/>
        </w:rPr>
        <w:footnoteReference w:id="96"/>
      </w:r>
    </w:p>
    <w:p w14:paraId="4D484976" w14:textId="77777777" w:rsidR="00956C40" w:rsidRPr="00956C40" w:rsidRDefault="00956C40" w:rsidP="00956C40">
      <w:pPr>
        <w:spacing w:after="0"/>
        <w:rPr>
          <w:rFonts w:cs="Segoe UI"/>
          <w:color w:val="000000"/>
          <w:szCs w:val="24"/>
        </w:rPr>
      </w:pPr>
      <w:bookmarkStart w:id="245" w:name="_CTVK001dcfa9a4d2b98480680a5874efee93960"/>
      <w:r w:rsidRPr="00956C40">
        <w:rPr>
          <w:color w:val="000000"/>
          <w:szCs w:val="24"/>
        </w:rPr>
        <w:t xml:space="preserve">Um einen </w:t>
      </w:r>
      <w:proofErr w:type="spellStart"/>
      <w:r w:rsidRPr="00956C40">
        <w:rPr>
          <w:color w:val="000000"/>
          <w:szCs w:val="24"/>
        </w:rPr>
        <w:t>Fetaure</w:t>
      </w:r>
      <w:proofErr w:type="spellEnd"/>
      <w:r w:rsidRPr="00956C40">
        <w:rPr>
          <w:color w:val="000000"/>
          <w:szCs w:val="24"/>
        </w:rPr>
        <w:t xml:space="preserve"> </w:t>
      </w:r>
      <w:proofErr w:type="spellStart"/>
      <w:r w:rsidRPr="00956C40">
        <w:rPr>
          <w:color w:val="000000"/>
          <w:szCs w:val="24"/>
        </w:rPr>
        <w:t>Branch</w:t>
      </w:r>
      <w:proofErr w:type="spellEnd"/>
      <w:r w:rsidRPr="00956C40">
        <w:rPr>
          <w:color w:val="000000"/>
          <w:szCs w:val="24"/>
        </w:rPr>
        <w:t xml:space="preserve"> aus dem </w:t>
      </w:r>
      <w:proofErr w:type="spellStart"/>
      <w:r w:rsidRPr="00956C40">
        <w:rPr>
          <w:color w:val="000000"/>
          <w:szCs w:val="24"/>
        </w:rPr>
        <w:t>Devel</w:t>
      </w:r>
      <w:r w:rsidR="005B005B">
        <w:rPr>
          <w:color w:val="000000"/>
          <w:szCs w:val="24"/>
        </w:rPr>
        <w:t>op</w:t>
      </w:r>
      <w:proofErr w:type="spellEnd"/>
      <w:r w:rsidR="005B005B">
        <w:rPr>
          <w:color w:val="000000"/>
          <w:szCs w:val="24"/>
        </w:rPr>
        <w:t>-Zweig zu erzeugen und mit ihm</w:t>
      </w:r>
      <w:r w:rsidRPr="00956C40">
        <w:rPr>
          <w:color w:val="000000"/>
          <w:szCs w:val="24"/>
        </w:rPr>
        <w:t xml:space="preserve"> zu arbeiten, verwendet man folgenden Befehl:</w:t>
      </w:r>
    </w:p>
    <w:p w14:paraId="69370B62" w14:textId="77777777" w:rsidR="00956C40" w:rsidRPr="00956C40" w:rsidRDefault="00956C40" w:rsidP="00956C40">
      <w:pPr>
        <w:spacing w:after="0"/>
        <w:rPr>
          <w:rFonts w:cs="Segoe UI"/>
          <w:color w:val="000000"/>
          <w:szCs w:val="24"/>
        </w:rPr>
      </w:pPr>
    </w:p>
    <w:p w14:paraId="7FBC8E6E" w14:textId="77777777" w:rsidR="00956C40" w:rsidRPr="00956C40" w:rsidRDefault="00956C40" w:rsidP="00956C40">
      <w:pPr>
        <w:spacing w:after="0"/>
        <w:rPr>
          <w:rFonts w:cs="Segoe UI"/>
          <w:color w:val="000000"/>
          <w:szCs w:val="24"/>
        </w:rPr>
      </w:pPr>
      <w:r w:rsidRPr="00956C40">
        <w:rPr>
          <w:color w:val="000000"/>
          <w:szCs w:val="24"/>
        </w:rPr>
        <w:t xml:space="preserve">$ </w:t>
      </w:r>
      <w:proofErr w:type="spellStart"/>
      <w:r w:rsidRPr="00956C40">
        <w:rPr>
          <w:color w:val="000000"/>
          <w:szCs w:val="24"/>
        </w:rPr>
        <w:t>git</w:t>
      </w:r>
      <w:proofErr w:type="spellEnd"/>
      <w:r w:rsidRPr="00956C40">
        <w:rPr>
          <w:color w:val="000000"/>
          <w:szCs w:val="24"/>
        </w:rPr>
        <w:t xml:space="preserve"> </w:t>
      </w:r>
      <w:proofErr w:type="spellStart"/>
      <w:r w:rsidRPr="00956C40">
        <w:rPr>
          <w:color w:val="000000"/>
          <w:szCs w:val="24"/>
        </w:rPr>
        <w:t>checkout</w:t>
      </w:r>
      <w:proofErr w:type="spellEnd"/>
      <w:r w:rsidRPr="00956C40">
        <w:rPr>
          <w:color w:val="000000"/>
          <w:szCs w:val="24"/>
        </w:rPr>
        <w:t xml:space="preserve"> -b &lt;Name des neuen </w:t>
      </w:r>
      <w:proofErr w:type="spellStart"/>
      <w:r w:rsidRPr="00956C40">
        <w:rPr>
          <w:color w:val="000000"/>
          <w:szCs w:val="24"/>
        </w:rPr>
        <w:t>Branches</w:t>
      </w:r>
      <w:proofErr w:type="spellEnd"/>
      <w:r w:rsidRPr="00956C40">
        <w:rPr>
          <w:color w:val="000000"/>
          <w:szCs w:val="24"/>
        </w:rPr>
        <w:t xml:space="preserve">&gt; </w:t>
      </w:r>
      <w:proofErr w:type="spellStart"/>
      <w:r w:rsidRPr="00956C40">
        <w:rPr>
          <w:color w:val="000000"/>
          <w:szCs w:val="24"/>
        </w:rPr>
        <w:t>develop</w:t>
      </w:r>
      <w:proofErr w:type="spellEnd"/>
    </w:p>
    <w:p w14:paraId="7FB11E5F" w14:textId="77777777" w:rsidR="00956C40" w:rsidRPr="00956C40" w:rsidRDefault="00956C40" w:rsidP="00956C40">
      <w:pPr>
        <w:spacing w:after="0"/>
        <w:rPr>
          <w:rFonts w:cs="Segoe UI"/>
          <w:color w:val="000000"/>
          <w:szCs w:val="24"/>
        </w:rPr>
      </w:pPr>
    </w:p>
    <w:p w14:paraId="48E73200" w14:textId="77777777" w:rsidR="00956C40" w:rsidRPr="00956C40" w:rsidRDefault="00956C40" w:rsidP="00956C40">
      <w:pPr>
        <w:spacing w:after="0"/>
        <w:rPr>
          <w:rFonts w:cs="Segoe UI"/>
          <w:color w:val="000000"/>
          <w:szCs w:val="24"/>
        </w:rPr>
      </w:pPr>
      <w:r w:rsidRPr="00956C40">
        <w:rPr>
          <w:color w:val="000000"/>
          <w:szCs w:val="24"/>
        </w:rPr>
        <w:lastRenderedPageBreak/>
        <w:t>Wenn die Arbeit im Feature-</w:t>
      </w:r>
      <w:proofErr w:type="spellStart"/>
      <w:r w:rsidRPr="00956C40">
        <w:rPr>
          <w:color w:val="000000"/>
          <w:szCs w:val="24"/>
        </w:rPr>
        <w:t>Branch</w:t>
      </w:r>
      <w:proofErr w:type="spellEnd"/>
      <w:r w:rsidRPr="00956C40">
        <w:rPr>
          <w:color w:val="000000"/>
          <w:szCs w:val="24"/>
        </w:rPr>
        <w:t xml:space="preserve"> vollbracht ist, muss er mit dem </w:t>
      </w:r>
      <w:proofErr w:type="spellStart"/>
      <w:r w:rsidRPr="00956C40">
        <w:rPr>
          <w:color w:val="000000"/>
          <w:szCs w:val="24"/>
        </w:rPr>
        <w:t>Develop</w:t>
      </w:r>
      <w:proofErr w:type="spellEnd"/>
      <w:r w:rsidRPr="00956C40">
        <w:rPr>
          <w:color w:val="000000"/>
          <w:szCs w:val="24"/>
        </w:rPr>
        <w:t xml:space="preserve">-Zweig </w:t>
      </w:r>
      <w:proofErr w:type="spellStart"/>
      <w:r w:rsidRPr="00956C40">
        <w:rPr>
          <w:color w:val="000000"/>
          <w:szCs w:val="24"/>
        </w:rPr>
        <w:t>gemerged</w:t>
      </w:r>
      <w:proofErr w:type="spellEnd"/>
      <w:r w:rsidRPr="00956C40">
        <w:rPr>
          <w:color w:val="000000"/>
          <w:szCs w:val="24"/>
        </w:rPr>
        <w:t xml:space="preserve"> werden. Dabei muss man als erstes in den </w:t>
      </w:r>
      <w:proofErr w:type="spellStart"/>
      <w:r w:rsidRPr="00956C40">
        <w:rPr>
          <w:color w:val="000000"/>
          <w:szCs w:val="24"/>
        </w:rPr>
        <w:t>Develop</w:t>
      </w:r>
      <w:proofErr w:type="spellEnd"/>
      <w:r w:rsidRPr="00956C40">
        <w:rPr>
          <w:color w:val="000000"/>
          <w:szCs w:val="24"/>
        </w:rPr>
        <w:t xml:space="preserve">-Zweig wechseln, also in den Zweig in den </w:t>
      </w:r>
      <w:proofErr w:type="spellStart"/>
      <w:r w:rsidRPr="00956C40">
        <w:rPr>
          <w:color w:val="000000"/>
          <w:szCs w:val="24"/>
        </w:rPr>
        <w:t>gemerged</w:t>
      </w:r>
      <w:proofErr w:type="spellEnd"/>
      <w:r w:rsidRPr="00956C40">
        <w:rPr>
          <w:color w:val="000000"/>
          <w:szCs w:val="24"/>
        </w:rPr>
        <w:t xml:space="preserve"> werden soll. Dies geschieht mit:</w:t>
      </w:r>
    </w:p>
    <w:p w14:paraId="6875FDD8" w14:textId="77777777" w:rsidR="00956C40" w:rsidRPr="00956C40" w:rsidRDefault="00956C40" w:rsidP="00956C40">
      <w:pPr>
        <w:spacing w:after="0"/>
        <w:rPr>
          <w:rFonts w:cs="Segoe UI"/>
          <w:color w:val="000000"/>
          <w:szCs w:val="24"/>
        </w:rPr>
      </w:pPr>
    </w:p>
    <w:p w14:paraId="11982B20" w14:textId="77777777" w:rsidR="00956C40" w:rsidRPr="00956C40" w:rsidRDefault="00956C40" w:rsidP="00956C40">
      <w:pPr>
        <w:spacing w:after="0"/>
        <w:rPr>
          <w:rFonts w:cs="Segoe UI"/>
          <w:color w:val="000000"/>
          <w:szCs w:val="24"/>
        </w:rPr>
      </w:pPr>
      <w:r w:rsidRPr="00956C40">
        <w:rPr>
          <w:color w:val="000000"/>
          <w:szCs w:val="24"/>
        </w:rPr>
        <w:t xml:space="preserve">$ </w:t>
      </w:r>
      <w:proofErr w:type="spellStart"/>
      <w:r w:rsidRPr="00956C40">
        <w:rPr>
          <w:color w:val="000000"/>
          <w:szCs w:val="24"/>
        </w:rPr>
        <w:t>git</w:t>
      </w:r>
      <w:proofErr w:type="spellEnd"/>
      <w:r w:rsidRPr="00956C40">
        <w:rPr>
          <w:color w:val="000000"/>
          <w:szCs w:val="24"/>
        </w:rPr>
        <w:t xml:space="preserve"> </w:t>
      </w:r>
      <w:proofErr w:type="spellStart"/>
      <w:r w:rsidRPr="00956C40">
        <w:rPr>
          <w:color w:val="000000"/>
          <w:szCs w:val="24"/>
        </w:rPr>
        <w:t>checkout</w:t>
      </w:r>
      <w:proofErr w:type="spellEnd"/>
      <w:r w:rsidRPr="00956C40">
        <w:rPr>
          <w:color w:val="000000"/>
          <w:szCs w:val="24"/>
        </w:rPr>
        <w:t xml:space="preserve"> </w:t>
      </w:r>
      <w:proofErr w:type="spellStart"/>
      <w:r w:rsidRPr="00956C40">
        <w:rPr>
          <w:color w:val="000000"/>
          <w:szCs w:val="24"/>
        </w:rPr>
        <w:t>develop</w:t>
      </w:r>
      <w:proofErr w:type="spellEnd"/>
    </w:p>
    <w:p w14:paraId="15BB346F" w14:textId="77777777" w:rsidR="00956C40" w:rsidRPr="00956C40" w:rsidRDefault="00956C40" w:rsidP="00956C40">
      <w:pPr>
        <w:spacing w:after="0"/>
        <w:rPr>
          <w:rFonts w:cs="Segoe UI"/>
          <w:color w:val="000000"/>
          <w:szCs w:val="24"/>
        </w:rPr>
      </w:pPr>
    </w:p>
    <w:p w14:paraId="49D73694" w14:textId="77777777" w:rsidR="00956C40" w:rsidRPr="00956C40" w:rsidRDefault="00956C40" w:rsidP="00956C40">
      <w:pPr>
        <w:spacing w:after="0"/>
        <w:rPr>
          <w:rFonts w:cs="Segoe UI"/>
          <w:color w:val="000000"/>
          <w:szCs w:val="24"/>
        </w:rPr>
      </w:pPr>
      <w:r w:rsidRPr="00956C40">
        <w:rPr>
          <w:color w:val="000000"/>
          <w:szCs w:val="24"/>
        </w:rPr>
        <w:t>Anschließend erstellt man ein Commit-Objekt und verhindert somit, dass ke</w:t>
      </w:r>
      <w:r w:rsidRPr="00956C40">
        <w:rPr>
          <w:color w:val="000000"/>
          <w:szCs w:val="24"/>
        </w:rPr>
        <w:t>i</w:t>
      </w:r>
      <w:r w:rsidRPr="00956C40">
        <w:rPr>
          <w:color w:val="000000"/>
          <w:szCs w:val="24"/>
        </w:rPr>
        <w:t>ne Informationen innerhalb der Änderungshistorie verloren gehen und all di</w:t>
      </w:r>
      <w:r w:rsidRPr="00956C40">
        <w:rPr>
          <w:color w:val="000000"/>
          <w:szCs w:val="24"/>
        </w:rPr>
        <w:t>e</w:t>
      </w:r>
      <w:r w:rsidRPr="00956C40">
        <w:rPr>
          <w:color w:val="000000"/>
          <w:szCs w:val="24"/>
        </w:rPr>
        <w:t xml:space="preserve">jenigen </w:t>
      </w:r>
      <w:proofErr w:type="spellStart"/>
      <w:r w:rsidRPr="00956C40">
        <w:rPr>
          <w:color w:val="000000"/>
          <w:szCs w:val="24"/>
        </w:rPr>
        <w:t>Commits</w:t>
      </w:r>
      <w:proofErr w:type="spellEnd"/>
      <w:r w:rsidRPr="00956C40">
        <w:rPr>
          <w:color w:val="000000"/>
          <w:szCs w:val="24"/>
        </w:rPr>
        <w:t xml:space="preserve">, welche die neuen Änderungen beinhalten zusammen als Gruppe übertragen werden. </w:t>
      </w:r>
    </w:p>
    <w:p w14:paraId="6055A4B4" w14:textId="77777777" w:rsidR="00956C40" w:rsidRPr="00956C40" w:rsidRDefault="00956C40" w:rsidP="00956C40">
      <w:pPr>
        <w:spacing w:after="0"/>
        <w:rPr>
          <w:rFonts w:cs="Segoe UI"/>
          <w:color w:val="000000"/>
          <w:szCs w:val="24"/>
        </w:rPr>
      </w:pPr>
    </w:p>
    <w:p w14:paraId="509C7E88" w14:textId="77777777" w:rsidR="00956C40" w:rsidRPr="00956C40" w:rsidRDefault="00956C40" w:rsidP="00956C40">
      <w:pPr>
        <w:spacing w:after="0"/>
        <w:rPr>
          <w:rFonts w:cs="Segoe UI"/>
          <w:color w:val="000000"/>
          <w:szCs w:val="24"/>
        </w:rPr>
      </w:pPr>
      <w:r w:rsidRPr="00956C40">
        <w:rPr>
          <w:color w:val="000000"/>
          <w:szCs w:val="24"/>
        </w:rPr>
        <w:t xml:space="preserve">§ </w:t>
      </w:r>
      <w:proofErr w:type="spellStart"/>
      <w:r w:rsidRPr="00956C40">
        <w:rPr>
          <w:color w:val="000000"/>
          <w:szCs w:val="24"/>
        </w:rPr>
        <w:t>git</w:t>
      </w:r>
      <w:proofErr w:type="spellEnd"/>
      <w:r w:rsidRPr="00956C40">
        <w:rPr>
          <w:color w:val="000000"/>
          <w:szCs w:val="24"/>
        </w:rPr>
        <w:t xml:space="preserve"> </w:t>
      </w:r>
      <w:proofErr w:type="spellStart"/>
      <w:r w:rsidRPr="00956C40">
        <w:rPr>
          <w:color w:val="000000"/>
          <w:szCs w:val="24"/>
        </w:rPr>
        <w:t>merge</w:t>
      </w:r>
      <w:proofErr w:type="spellEnd"/>
      <w:r w:rsidRPr="00956C40">
        <w:rPr>
          <w:color w:val="000000"/>
          <w:szCs w:val="24"/>
        </w:rPr>
        <w:t xml:space="preserve"> --</w:t>
      </w:r>
      <w:proofErr w:type="spellStart"/>
      <w:r w:rsidRPr="00956C40">
        <w:rPr>
          <w:color w:val="000000"/>
          <w:szCs w:val="24"/>
        </w:rPr>
        <w:t>no</w:t>
      </w:r>
      <w:proofErr w:type="spellEnd"/>
      <w:r w:rsidRPr="00956C40">
        <w:rPr>
          <w:color w:val="000000"/>
          <w:szCs w:val="24"/>
        </w:rPr>
        <w:t>-ff &lt;Name des Feature-</w:t>
      </w:r>
      <w:proofErr w:type="spellStart"/>
      <w:r w:rsidRPr="00956C40">
        <w:rPr>
          <w:color w:val="000000"/>
          <w:szCs w:val="24"/>
        </w:rPr>
        <w:t>Branches</w:t>
      </w:r>
      <w:proofErr w:type="spellEnd"/>
      <w:r w:rsidRPr="00956C40">
        <w:rPr>
          <w:color w:val="000000"/>
          <w:szCs w:val="24"/>
        </w:rPr>
        <w:t>&gt;</w:t>
      </w:r>
    </w:p>
    <w:p w14:paraId="1EAF0BE3" w14:textId="77777777" w:rsidR="00956C40" w:rsidRPr="00956C40" w:rsidRDefault="00956C40" w:rsidP="00956C40">
      <w:pPr>
        <w:spacing w:after="0"/>
        <w:rPr>
          <w:rFonts w:cs="Segoe UI"/>
          <w:color w:val="000000"/>
          <w:szCs w:val="24"/>
        </w:rPr>
      </w:pPr>
    </w:p>
    <w:p w14:paraId="3C67CD32" w14:textId="77777777" w:rsidR="00956C40" w:rsidRPr="00956C40" w:rsidRDefault="00956C40" w:rsidP="00956C40">
      <w:pPr>
        <w:spacing w:after="0"/>
        <w:rPr>
          <w:rFonts w:cs="Segoe UI"/>
          <w:color w:val="000000"/>
          <w:szCs w:val="24"/>
        </w:rPr>
      </w:pPr>
      <w:r w:rsidRPr="00956C40">
        <w:rPr>
          <w:color w:val="000000"/>
          <w:szCs w:val="24"/>
        </w:rPr>
        <w:t xml:space="preserve">Es ist schlichtweg unmöglich durch die Änderungshistorie zu sehen, welche </w:t>
      </w:r>
      <w:proofErr w:type="spellStart"/>
      <w:r w:rsidRPr="00956C40">
        <w:rPr>
          <w:color w:val="000000"/>
          <w:szCs w:val="24"/>
        </w:rPr>
        <w:t>Commits</w:t>
      </w:r>
      <w:proofErr w:type="spellEnd"/>
      <w:r w:rsidRPr="00956C40">
        <w:rPr>
          <w:color w:val="000000"/>
          <w:szCs w:val="24"/>
        </w:rPr>
        <w:t xml:space="preserve"> zusammen gehören und gemeinsam ein Feature beigetragen h</w:t>
      </w:r>
      <w:r w:rsidRPr="00956C40">
        <w:rPr>
          <w:color w:val="000000"/>
          <w:szCs w:val="24"/>
        </w:rPr>
        <w:t>a</w:t>
      </w:r>
      <w:r w:rsidRPr="00956C40">
        <w:rPr>
          <w:color w:val="000000"/>
          <w:szCs w:val="24"/>
        </w:rPr>
        <w:t xml:space="preserve">ben. Dazu müsste man sich die einzelnen Protokolldaten manuell ansehen. Falls im Vorfeld zum </w:t>
      </w:r>
      <w:proofErr w:type="spellStart"/>
      <w:r w:rsidRPr="00956C40">
        <w:rPr>
          <w:color w:val="000000"/>
          <w:szCs w:val="24"/>
        </w:rPr>
        <w:t>mergen</w:t>
      </w:r>
      <w:proofErr w:type="spellEnd"/>
      <w:r w:rsidRPr="00956C40">
        <w:rPr>
          <w:color w:val="000000"/>
          <w:szCs w:val="24"/>
        </w:rPr>
        <w:t xml:space="preserve"> der obige Befehl genutzt worden ist, ist es j</w:t>
      </w:r>
      <w:r w:rsidRPr="00956C40">
        <w:rPr>
          <w:color w:val="000000"/>
          <w:szCs w:val="24"/>
        </w:rPr>
        <w:t>e</w:t>
      </w:r>
      <w:r w:rsidRPr="00956C40">
        <w:rPr>
          <w:color w:val="000000"/>
          <w:szCs w:val="24"/>
        </w:rPr>
        <w:t xml:space="preserve">doch wiederum ein Leichtes eine Gruppe von </w:t>
      </w:r>
      <w:proofErr w:type="spellStart"/>
      <w:r w:rsidRPr="00956C40">
        <w:rPr>
          <w:color w:val="000000"/>
          <w:szCs w:val="24"/>
        </w:rPr>
        <w:t>Commits</w:t>
      </w:r>
      <w:proofErr w:type="spellEnd"/>
      <w:r w:rsidRPr="00956C40">
        <w:rPr>
          <w:color w:val="000000"/>
          <w:szCs w:val="24"/>
        </w:rPr>
        <w:t>, welche zusammen gehören und ein gemeinsames Feature implementiert haben, gemeinsam zu entfernen.</w:t>
      </w:r>
    </w:p>
    <w:p w14:paraId="7537C6CF" w14:textId="77777777" w:rsidR="00956C40" w:rsidRPr="00956C40" w:rsidRDefault="00956C40" w:rsidP="00956C40">
      <w:pPr>
        <w:spacing w:after="0"/>
        <w:rPr>
          <w:rFonts w:cs="Segoe UI"/>
          <w:color w:val="000000"/>
          <w:szCs w:val="24"/>
        </w:rPr>
      </w:pPr>
    </w:p>
    <w:p w14:paraId="77D2F69F" w14:textId="77777777" w:rsidR="00956C40" w:rsidRPr="00956C40" w:rsidRDefault="00956C40" w:rsidP="00956C40">
      <w:pPr>
        <w:spacing w:after="0"/>
        <w:rPr>
          <w:rFonts w:cs="Segoe UI"/>
          <w:color w:val="000000"/>
          <w:szCs w:val="24"/>
        </w:rPr>
      </w:pPr>
      <w:r w:rsidRPr="00956C40">
        <w:rPr>
          <w:color w:val="000000"/>
          <w:szCs w:val="24"/>
        </w:rPr>
        <w:t>Danach kann man den Feature-</w:t>
      </w:r>
      <w:proofErr w:type="spellStart"/>
      <w:r w:rsidRPr="00956C40">
        <w:rPr>
          <w:color w:val="000000"/>
          <w:szCs w:val="24"/>
        </w:rPr>
        <w:t>Branch</w:t>
      </w:r>
      <w:proofErr w:type="spellEnd"/>
      <w:r w:rsidRPr="00956C40">
        <w:rPr>
          <w:color w:val="000000"/>
          <w:szCs w:val="24"/>
        </w:rPr>
        <w:t xml:space="preserve"> löschen.</w:t>
      </w:r>
    </w:p>
    <w:p w14:paraId="734C22AD" w14:textId="77777777" w:rsidR="00956C40" w:rsidRPr="00956C40" w:rsidRDefault="00956C40" w:rsidP="00956C40">
      <w:pPr>
        <w:spacing w:after="0"/>
        <w:rPr>
          <w:rFonts w:cs="Segoe UI"/>
          <w:color w:val="000000"/>
          <w:szCs w:val="24"/>
        </w:rPr>
      </w:pPr>
    </w:p>
    <w:p w14:paraId="4ADB3CDC" w14:textId="77777777" w:rsidR="00956C40" w:rsidRPr="00956C40" w:rsidRDefault="00956C40" w:rsidP="00956C40">
      <w:pPr>
        <w:spacing w:after="0"/>
        <w:rPr>
          <w:rFonts w:cs="Segoe UI"/>
          <w:color w:val="000000"/>
          <w:szCs w:val="24"/>
        </w:rPr>
      </w:pPr>
      <w:r w:rsidRPr="00956C40">
        <w:rPr>
          <w:color w:val="000000"/>
          <w:szCs w:val="24"/>
        </w:rPr>
        <w:t xml:space="preserve">$ </w:t>
      </w:r>
      <w:proofErr w:type="spellStart"/>
      <w:r w:rsidRPr="00956C40">
        <w:rPr>
          <w:color w:val="000000"/>
          <w:szCs w:val="24"/>
        </w:rPr>
        <w:t>git</w:t>
      </w:r>
      <w:proofErr w:type="spellEnd"/>
      <w:r w:rsidRPr="00956C40">
        <w:rPr>
          <w:color w:val="000000"/>
          <w:szCs w:val="24"/>
        </w:rPr>
        <w:t xml:space="preserve"> </w:t>
      </w:r>
      <w:proofErr w:type="spellStart"/>
      <w:r w:rsidRPr="00956C40">
        <w:rPr>
          <w:color w:val="000000"/>
          <w:szCs w:val="24"/>
        </w:rPr>
        <w:t>branch</w:t>
      </w:r>
      <w:proofErr w:type="spellEnd"/>
      <w:r w:rsidRPr="00956C40">
        <w:rPr>
          <w:color w:val="000000"/>
          <w:szCs w:val="24"/>
        </w:rPr>
        <w:t xml:space="preserve"> -d &lt;Name des Feature-</w:t>
      </w:r>
      <w:proofErr w:type="spellStart"/>
      <w:r w:rsidRPr="00956C40">
        <w:rPr>
          <w:color w:val="000000"/>
          <w:szCs w:val="24"/>
        </w:rPr>
        <w:t>Branches</w:t>
      </w:r>
      <w:proofErr w:type="spellEnd"/>
      <w:r w:rsidRPr="00956C40">
        <w:rPr>
          <w:color w:val="000000"/>
          <w:szCs w:val="24"/>
        </w:rPr>
        <w:t>&gt;</w:t>
      </w:r>
    </w:p>
    <w:p w14:paraId="57BAA10E" w14:textId="77777777" w:rsidR="00956C40" w:rsidRPr="00956C40" w:rsidRDefault="00956C40" w:rsidP="00956C40">
      <w:pPr>
        <w:spacing w:after="0"/>
        <w:rPr>
          <w:rFonts w:cs="Segoe UI"/>
          <w:color w:val="000000"/>
          <w:szCs w:val="24"/>
        </w:rPr>
      </w:pPr>
    </w:p>
    <w:p w14:paraId="2DC18DD3" w14:textId="77777777" w:rsidR="00956C40" w:rsidRPr="00956C40" w:rsidRDefault="00956C40" w:rsidP="00956C40">
      <w:pPr>
        <w:spacing w:after="0"/>
        <w:rPr>
          <w:rFonts w:cs="Segoe UI"/>
          <w:color w:val="000000"/>
          <w:szCs w:val="24"/>
        </w:rPr>
      </w:pPr>
      <w:r w:rsidRPr="00956C40">
        <w:rPr>
          <w:color w:val="000000"/>
          <w:szCs w:val="24"/>
        </w:rPr>
        <w:t xml:space="preserve">Als letztes werden die Änderungen in den </w:t>
      </w:r>
      <w:proofErr w:type="spellStart"/>
      <w:r w:rsidRPr="00956C40">
        <w:rPr>
          <w:color w:val="000000"/>
          <w:szCs w:val="24"/>
        </w:rPr>
        <w:t>Develop</w:t>
      </w:r>
      <w:proofErr w:type="spellEnd"/>
      <w:r w:rsidRPr="00956C40">
        <w:rPr>
          <w:color w:val="000000"/>
          <w:szCs w:val="24"/>
        </w:rPr>
        <w:t xml:space="preserve">-Zweig, welcher sich auf dem </w:t>
      </w:r>
      <w:proofErr w:type="spellStart"/>
      <w:r w:rsidRPr="00956C40">
        <w:rPr>
          <w:i/>
          <w:color w:val="000000"/>
          <w:szCs w:val="24"/>
        </w:rPr>
        <w:t>origin</w:t>
      </w:r>
      <w:proofErr w:type="spellEnd"/>
      <w:r w:rsidRPr="00956C40">
        <w:rPr>
          <w:i/>
          <w:color w:val="000000"/>
          <w:szCs w:val="24"/>
        </w:rPr>
        <w:t xml:space="preserve"> </w:t>
      </w:r>
      <w:r w:rsidRPr="00956C40">
        <w:rPr>
          <w:color w:val="000000"/>
          <w:szCs w:val="24"/>
        </w:rPr>
        <w:t>befindet, übertragen.</w:t>
      </w:r>
    </w:p>
    <w:p w14:paraId="756A952A" w14:textId="77777777" w:rsidR="00956C40" w:rsidRPr="00956C40" w:rsidRDefault="00956C40" w:rsidP="00956C40">
      <w:pPr>
        <w:spacing w:after="0"/>
        <w:rPr>
          <w:rFonts w:cs="Segoe UI"/>
          <w:color w:val="000000"/>
          <w:szCs w:val="24"/>
        </w:rPr>
      </w:pPr>
    </w:p>
    <w:p w14:paraId="14E97155" w14:textId="77777777" w:rsidR="00956C40" w:rsidRDefault="00956C40" w:rsidP="00956C40">
      <w:pPr>
        <w:rPr>
          <w:color w:val="000000"/>
          <w:szCs w:val="24"/>
        </w:rPr>
      </w:pPr>
      <w:r w:rsidRPr="00956C40">
        <w:rPr>
          <w:color w:val="000000"/>
          <w:szCs w:val="24"/>
        </w:rPr>
        <w:t xml:space="preserve">$ push </w:t>
      </w:r>
      <w:proofErr w:type="spellStart"/>
      <w:r w:rsidRPr="00956C40">
        <w:rPr>
          <w:color w:val="000000"/>
          <w:szCs w:val="24"/>
        </w:rPr>
        <w:t>origin</w:t>
      </w:r>
      <w:proofErr w:type="spellEnd"/>
      <w:r w:rsidRPr="00956C40">
        <w:rPr>
          <w:color w:val="000000"/>
          <w:szCs w:val="24"/>
        </w:rPr>
        <w:t xml:space="preserve"> </w:t>
      </w:r>
      <w:proofErr w:type="spellStart"/>
      <w:r w:rsidRPr="00956C40">
        <w:rPr>
          <w:color w:val="000000"/>
          <w:szCs w:val="24"/>
        </w:rPr>
        <w:t>develop</w:t>
      </w:r>
      <w:bookmarkEnd w:id="245"/>
      <w:proofErr w:type="spellEnd"/>
      <w:r>
        <w:rPr>
          <w:rStyle w:val="Funotenzeichen"/>
        </w:rPr>
        <w:footnoteReference w:id="97"/>
      </w:r>
    </w:p>
    <w:p w14:paraId="5AAD9422" w14:textId="77777777" w:rsidR="00E85DE7" w:rsidRPr="00E85DE7" w:rsidRDefault="00E85DE7" w:rsidP="00E85DE7">
      <w:pPr>
        <w:rPr>
          <w:rFonts w:cs="Times New Roman"/>
          <w:szCs w:val="24"/>
        </w:rPr>
      </w:pPr>
      <w:bookmarkStart w:id="247" w:name="_CTVK001722372615ef04f2090c1095b80bbe6e1"/>
      <w:r w:rsidRPr="00E85DE7">
        <w:rPr>
          <w:szCs w:val="24"/>
        </w:rPr>
        <w:lastRenderedPageBreak/>
        <w:t>Weil Feature-</w:t>
      </w:r>
      <w:proofErr w:type="spellStart"/>
      <w:r w:rsidRPr="00E85DE7">
        <w:rPr>
          <w:szCs w:val="24"/>
        </w:rPr>
        <w:t>Branches</w:t>
      </w:r>
      <w:proofErr w:type="spellEnd"/>
      <w:r w:rsidRPr="00E85DE7">
        <w:rPr>
          <w:szCs w:val="24"/>
        </w:rPr>
        <w:t xml:space="preserve"> oft eine kurze Lebensdauer haben, werden sie meist nur lokal angelegt. Jedoch kann es vorkommen, dass die Entwicklung eines neuen Features länger dauert, das Sichern von Zwischenergebnissen sehr wichtig ist oder dass mehrere Entwickler an einem Feature gleichzeitig en</w:t>
      </w:r>
      <w:r w:rsidRPr="00E85DE7">
        <w:rPr>
          <w:szCs w:val="24"/>
        </w:rPr>
        <w:t>t</w:t>
      </w:r>
      <w:r w:rsidRPr="00E85DE7">
        <w:rPr>
          <w:szCs w:val="24"/>
        </w:rPr>
        <w:t xml:space="preserve">wickeln. In diesen Fällen kann der </w:t>
      </w:r>
      <w:proofErr w:type="spellStart"/>
      <w:r w:rsidRPr="00E85DE7">
        <w:rPr>
          <w:szCs w:val="24"/>
        </w:rPr>
        <w:t>Branch</w:t>
      </w:r>
      <w:proofErr w:type="spellEnd"/>
      <w:r w:rsidRPr="00E85DE7">
        <w:rPr>
          <w:szCs w:val="24"/>
        </w:rPr>
        <w:t xml:space="preserve"> auch im zentralen Repository a</w:t>
      </w:r>
      <w:r w:rsidRPr="00E85DE7">
        <w:rPr>
          <w:szCs w:val="24"/>
        </w:rPr>
        <w:t>n</w:t>
      </w:r>
      <w:r w:rsidRPr="00E85DE7">
        <w:rPr>
          <w:szCs w:val="24"/>
        </w:rPr>
        <w:t>gelegt werden. Dazu benutzt man folgenden Befehl:</w:t>
      </w:r>
    </w:p>
    <w:p w14:paraId="5018B66A" w14:textId="77777777" w:rsidR="00E85DE7" w:rsidRPr="00E85DE7" w:rsidRDefault="00E85DE7" w:rsidP="00E85DE7">
      <w:pPr>
        <w:rPr>
          <w:rFonts w:cs="Times New Roman"/>
          <w:szCs w:val="24"/>
        </w:rPr>
      </w:pPr>
      <w:r w:rsidRPr="00E85DE7">
        <w:rPr>
          <w:szCs w:val="24"/>
        </w:rPr>
        <w:t xml:space="preserve">$ </w:t>
      </w:r>
      <w:proofErr w:type="spellStart"/>
      <w:r w:rsidRPr="00E85DE7">
        <w:rPr>
          <w:szCs w:val="24"/>
        </w:rPr>
        <w:t>git</w:t>
      </w:r>
      <w:proofErr w:type="spellEnd"/>
      <w:r w:rsidRPr="00E85DE7">
        <w:rPr>
          <w:szCs w:val="24"/>
        </w:rPr>
        <w:t xml:space="preserve"> push --</w:t>
      </w:r>
      <w:proofErr w:type="spellStart"/>
      <w:r w:rsidRPr="00E85DE7">
        <w:rPr>
          <w:szCs w:val="24"/>
        </w:rPr>
        <w:t>set-upstream</w:t>
      </w:r>
      <w:proofErr w:type="spellEnd"/>
      <w:r w:rsidRPr="00E85DE7">
        <w:rPr>
          <w:szCs w:val="24"/>
        </w:rPr>
        <w:t xml:space="preserve"> </w:t>
      </w:r>
      <w:proofErr w:type="spellStart"/>
      <w:r w:rsidRPr="00E85DE7">
        <w:rPr>
          <w:szCs w:val="24"/>
        </w:rPr>
        <w:t>origin</w:t>
      </w:r>
      <w:proofErr w:type="spellEnd"/>
      <w:r w:rsidRPr="00E85DE7">
        <w:rPr>
          <w:szCs w:val="24"/>
        </w:rPr>
        <w:t xml:space="preserve"> &lt;Name des Feature-</w:t>
      </w:r>
      <w:proofErr w:type="spellStart"/>
      <w:r w:rsidRPr="00E85DE7">
        <w:rPr>
          <w:szCs w:val="24"/>
        </w:rPr>
        <w:t>Branch</w:t>
      </w:r>
      <w:proofErr w:type="spellEnd"/>
      <w:r w:rsidRPr="00E85DE7">
        <w:rPr>
          <w:szCs w:val="24"/>
        </w:rPr>
        <w:t>&gt;</w:t>
      </w:r>
    </w:p>
    <w:p w14:paraId="5F1AE715" w14:textId="77777777" w:rsidR="00BB6B3E" w:rsidRDefault="00E85DE7" w:rsidP="00E85DE7">
      <w:pPr>
        <w:rPr>
          <w:color w:val="000000"/>
          <w:szCs w:val="24"/>
        </w:rPr>
      </w:pPr>
      <w:r w:rsidRPr="00E85DE7">
        <w:rPr>
          <w:szCs w:val="24"/>
        </w:rPr>
        <w:t>Durch diesen Befehl wird zeitgleich der lokale Feature-</w:t>
      </w:r>
      <w:proofErr w:type="spellStart"/>
      <w:r w:rsidRPr="00E85DE7">
        <w:rPr>
          <w:szCs w:val="24"/>
        </w:rPr>
        <w:t>Branch</w:t>
      </w:r>
      <w:proofErr w:type="spellEnd"/>
      <w:r w:rsidRPr="00E85DE7">
        <w:rPr>
          <w:szCs w:val="24"/>
        </w:rPr>
        <w:t xml:space="preserve"> mit dem auf dem zentralen Repository verknüpft.</w:t>
      </w:r>
      <w:bookmarkEnd w:id="247"/>
      <w:r>
        <w:rPr>
          <w:rStyle w:val="Funotenzeichen"/>
        </w:rPr>
        <w:footnoteReference w:id="98"/>
      </w:r>
    </w:p>
    <w:p w14:paraId="26200405" w14:textId="77777777" w:rsidR="005B005B" w:rsidRDefault="00113008" w:rsidP="00113008">
      <w:pPr>
        <w:pStyle w:val="berschrift3"/>
      </w:pPr>
      <w:bookmarkStart w:id="249" w:name="_Toc488923966"/>
      <w:r>
        <w:t>Der Release-</w:t>
      </w:r>
      <w:proofErr w:type="spellStart"/>
      <w:r>
        <w:t>Branch</w:t>
      </w:r>
      <w:bookmarkEnd w:id="249"/>
      <w:proofErr w:type="spellEnd"/>
    </w:p>
    <w:p w14:paraId="3547032B" w14:textId="77777777" w:rsidR="00113008" w:rsidRDefault="00113008" w:rsidP="00113008"/>
    <w:p w14:paraId="005149D0" w14:textId="77777777" w:rsidR="005171C2" w:rsidRDefault="00ED5CEC" w:rsidP="00113008">
      <w:pPr>
        <w:rPr>
          <w:szCs w:val="24"/>
        </w:rPr>
      </w:pPr>
      <w:bookmarkStart w:id="250" w:name="_CTVK00174f87e2b0e2a422aa0f7e24659ce7de1"/>
      <w:r w:rsidRPr="00ED5CEC">
        <w:rPr>
          <w:szCs w:val="24"/>
        </w:rPr>
        <w:t>Wie der Name schon sagt dienen Release-</w:t>
      </w:r>
      <w:proofErr w:type="spellStart"/>
      <w:r w:rsidRPr="00ED5CEC">
        <w:rPr>
          <w:szCs w:val="24"/>
        </w:rPr>
        <w:t>Branches</w:t>
      </w:r>
      <w:proofErr w:type="spellEnd"/>
      <w:r w:rsidRPr="00ED5CEC">
        <w:rPr>
          <w:szCs w:val="24"/>
        </w:rPr>
        <w:t xml:space="preserve"> dafür, an den Teilen des Projektes zu arbeiten, welche kurz vor einer Veröffentlichung stehen. Sie erlauben es kleinere Fehler und notwendige Vorbereitungen zu meistern, welche immer wieder kurz vor einem Release entstehen. Durch das Erarbe</w:t>
      </w:r>
      <w:r w:rsidRPr="00ED5CEC">
        <w:rPr>
          <w:szCs w:val="24"/>
        </w:rPr>
        <w:t>i</w:t>
      </w:r>
      <w:r w:rsidRPr="00ED5CEC">
        <w:rPr>
          <w:szCs w:val="24"/>
        </w:rPr>
        <w:t xml:space="preserve">ten dieser Dinge auf einem separaten </w:t>
      </w:r>
      <w:proofErr w:type="spellStart"/>
      <w:r w:rsidRPr="00ED5CEC">
        <w:rPr>
          <w:szCs w:val="24"/>
        </w:rPr>
        <w:t>Branch</w:t>
      </w:r>
      <w:proofErr w:type="spellEnd"/>
      <w:r w:rsidRPr="00ED5CEC">
        <w:rPr>
          <w:szCs w:val="24"/>
        </w:rPr>
        <w:t xml:space="preserve"> wird die Arbeit auf dem </w:t>
      </w:r>
      <w:proofErr w:type="spellStart"/>
      <w:r w:rsidRPr="00ED5CEC">
        <w:rPr>
          <w:szCs w:val="24"/>
        </w:rPr>
        <w:t>Dev</w:t>
      </w:r>
      <w:r w:rsidRPr="00ED5CEC">
        <w:rPr>
          <w:szCs w:val="24"/>
        </w:rPr>
        <w:t>e</w:t>
      </w:r>
      <w:r w:rsidRPr="00ED5CEC">
        <w:rPr>
          <w:szCs w:val="24"/>
        </w:rPr>
        <w:t>lop</w:t>
      </w:r>
      <w:proofErr w:type="spellEnd"/>
      <w:r w:rsidRPr="00ED5CEC">
        <w:rPr>
          <w:szCs w:val="24"/>
        </w:rPr>
        <w:t>-Zweig erleichtert damit dieser aus dem Feature-</w:t>
      </w:r>
      <w:proofErr w:type="spellStart"/>
      <w:r w:rsidRPr="00ED5CEC">
        <w:rPr>
          <w:szCs w:val="24"/>
        </w:rPr>
        <w:t>Branch</w:t>
      </w:r>
      <w:proofErr w:type="spellEnd"/>
      <w:r w:rsidRPr="00ED5CEC">
        <w:rPr>
          <w:szCs w:val="24"/>
        </w:rPr>
        <w:t xml:space="preserve"> neues empfa</w:t>
      </w:r>
      <w:r w:rsidRPr="00ED5CEC">
        <w:rPr>
          <w:szCs w:val="24"/>
        </w:rPr>
        <w:t>n</w:t>
      </w:r>
      <w:r w:rsidRPr="00ED5CEC">
        <w:rPr>
          <w:szCs w:val="24"/>
        </w:rPr>
        <w:t>gen und einen neuen Release durchführen kann.</w:t>
      </w:r>
    </w:p>
    <w:p w14:paraId="49896516" w14:textId="14F3E09E" w:rsidR="00113008" w:rsidRDefault="00ED5CEC" w:rsidP="00113008">
      <w:pPr>
        <w:rPr>
          <w:szCs w:val="24"/>
        </w:rPr>
      </w:pPr>
      <w:r w:rsidRPr="00ED5CEC">
        <w:rPr>
          <w:szCs w:val="24"/>
        </w:rPr>
        <w:t>Der Release-</w:t>
      </w:r>
      <w:proofErr w:type="spellStart"/>
      <w:r w:rsidRPr="00ED5CEC">
        <w:rPr>
          <w:szCs w:val="24"/>
        </w:rPr>
        <w:t>Branch</w:t>
      </w:r>
      <w:proofErr w:type="spellEnd"/>
      <w:r w:rsidRPr="00ED5CEC">
        <w:rPr>
          <w:szCs w:val="24"/>
        </w:rPr>
        <w:t xml:space="preserve"> geht, wie schon der Feature-</w:t>
      </w:r>
      <w:proofErr w:type="spellStart"/>
      <w:r w:rsidRPr="00ED5CEC">
        <w:rPr>
          <w:szCs w:val="24"/>
        </w:rPr>
        <w:t>Branch</w:t>
      </w:r>
      <w:proofErr w:type="spellEnd"/>
      <w:r w:rsidRPr="00ED5CEC">
        <w:rPr>
          <w:szCs w:val="24"/>
        </w:rPr>
        <w:t xml:space="preserve">, aus dem </w:t>
      </w:r>
      <w:proofErr w:type="spellStart"/>
      <w:r w:rsidRPr="00ED5CEC">
        <w:rPr>
          <w:szCs w:val="24"/>
        </w:rPr>
        <w:t>Develop</w:t>
      </w:r>
      <w:proofErr w:type="spellEnd"/>
      <w:r w:rsidRPr="00ED5CEC">
        <w:rPr>
          <w:szCs w:val="24"/>
        </w:rPr>
        <w:t xml:space="preserve">-Zweig hervor. Er sollte sich erst dann von dem </w:t>
      </w:r>
      <w:proofErr w:type="spellStart"/>
      <w:r w:rsidRPr="00ED5CEC">
        <w:rPr>
          <w:szCs w:val="24"/>
        </w:rPr>
        <w:t>Develop</w:t>
      </w:r>
      <w:proofErr w:type="spellEnd"/>
      <w:r w:rsidRPr="00ED5CEC">
        <w:rPr>
          <w:szCs w:val="24"/>
        </w:rPr>
        <w:t xml:space="preserve">-Zweig </w:t>
      </w:r>
      <w:proofErr w:type="spellStart"/>
      <w:r w:rsidRPr="00ED5CEC">
        <w:rPr>
          <w:szCs w:val="24"/>
        </w:rPr>
        <w:t>entzweigen</w:t>
      </w:r>
      <w:proofErr w:type="spellEnd"/>
      <w:r w:rsidRPr="00ED5CEC">
        <w:rPr>
          <w:szCs w:val="24"/>
        </w:rPr>
        <w:t>, wenn all die vorher geforderten Eigenschaften für die nächste Veröffentl</w:t>
      </w:r>
      <w:r w:rsidRPr="00ED5CEC">
        <w:rPr>
          <w:szCs w:val="24"/>
        </w:rPr>
        <w:t>i</w:t>
      </w:r>
      <w:r w:rsidRPr="00ED5CEC">
        <w:rPr>
          <w:szCs w:val="24"/>
        </w:rPr>
        <w:t>chung bereitstehen. In dem Release-</w:t>
      </w:r>
      <w:proofErr w:type="spellStart"/>
      <w:r w:rsidRPr="00ED5CEC">
        <w:rPr>
          <w:szCs w:val="24"/>
        </w:rPr>
        <w:t>Branch</w:t>
      </w:r>
      <w:proofErr w:type="spellEnd"/>
      <w:r w:rsidRPr="00ED5CEC">
        <w:rPr>
          <w:szCs w:val="24"/>
        </w:rPr>
        <w:t xml:space="preserve"> werden dann die Feinheiten b</w:t>
      </w:r>
      <w:r w:rsidRPr="00ED5CEC">
        <w:rPr>
          <w:szCs w:val="24"/>
        </w:rPr>
        <w:t>e</w:t>
      </w:r>
      <w:r w:rsidRPr="00ED5CEC">
        <w:rPr>
          <w:szCs w:val="24"/>
        </w:rPr>
        <w:t>arbeitet, welche dem nächsten Release im Wege stehen. Funktionen und Eigenschaften, die nicht auf dem Release-</w:t>
      </w:r>
      <w:proofErr w:type="spellStart"/>
      <w:r w:rsidRPr="00ED5CEC">
        <w:rPr>
          <w:szCs w:val="24"/>
        </w:rPr>
        <w:t>Branch</w:t>
      </w:r>
      <w:proofErr w:type="spellEnd"/>
      <w:r w:rsidRPr="00ED5CEC">
        <w:rPr>
          <w:szCs w:val="24"/>
        </w:rPr>
        <w:t xml:space="preserve"> bearbeitet werden, mü</w:t>
      </w:r>
      <w:r w:rsidRPr="00ED5CEC">
        <w:rPr>
          <w:szCs w:val="24"/>
        </w:rPr>
        <w:t>s</w:t>
      </w:r>
      <w:r w:rsidRPr="00ED5CEC">
        <w:rPr>
          <w:szCs w:val="24"/>
        </w:rPr>
        <w:t>sen auf eine nächste Abzweigung warten. Nach getaner Arbeit wird der R</w:t>
      </w:r>
      <w:r w:rsidRPr="00ED5CEC">
        <w:rPr>
          <w:szCs w:val="24"/>
        </w:rPr>
        <w:t>e</w:t>
      </w:r>
      <w:r w:rsidRPr="00ED5CEC">
        <w:rPr>
          <w:szCs w:val="24"/>
        </w:rPr>
        <w:t>lease-</w:t>
      </w:r>
      <w:proofErr w:type="spellStart"/>
      <w:r w:rsidRPr="00ED5CEC">
        <w:rPr>
          <w:szCs w:val="24"/>
        </w:rPr>
        <w:t>Branch</w:t>
      </w:r>
      <w:proofErr w:type="spellEnd"/>
      <w:r w:rsidRPr="00ED5CEC">
        <w:rPr>
          <w:szCs w:val="24"/>
        </w:rPr>
        <w:t xml:space="preserve"> wieder mit dem </w:t>
      </w:r>
      <w:proofErr w:type="spellStart"/>
      <w:r w:rsidRPr="00ED5CEC">
        <w:rPr>
          <w:szCs w:val="24"/>
        </w:rPr>
        <w:t>Develop</w:t>
      </w:r>
      <w:proofErr w:type="spellEnd"/>
      <w:r w:rsidRPr="00ED5CEC">
        <w:rPr>
          <w:szCs w:val="24"/>
        </w:rPr>
        <w:t xml:space="preserve">-Zweig zusammengeführt. Dadurch kann der </w:t>
      </w:r>
      <w:proofErr w:type="spellStart"/>
      <w:r w:rsidRPr="00ED5CEC">
        <w:rPr>
          <w:szCs w:val="24"/>
        </w:rPr>
        <w:t>Develop</w:t>
      </w:r>
      <w:proofErr w:type="spellEnd"/>
      <w:r w:rsidRPr="00ED5CEC">
        <w:rPr>
          <w:szCs w:val="24"/>
        </w:rPr>
        <w:t xml:space="preserve">-Zweig letztendlich in den Master </w:t>
      </w:r>
      <w:proofErr w:type="spellStart"/>
      <w:r w:rsidRPr="00ED5CEC">
        <w:rPr>
          <w:szCs w:val="24"/>
        </w:rPr>
        <w:t>gemerged</w:t>
      </w:r>
      <w:proofErr w:type="spellEnd"/>
      <w:r w:rsidRPr="00ED5CEC">
        <w:rPr>
          <w:szCs w:val="24"/>
        </w:rPr>
        <w:t xml:space="preserve"> und dadurch automatisch </w:t>
      </w:r>
      <w:proofErr w:type="spellStart"/>
      <w:r w:rsidRPr="00ED5CEC">
        <w:rPr>
          <w:szCs w:val="24"/>
        </w:rPr>
        <w:t>released</w:t>
      </w:r>
      <w:proofErr w:type="spellEnd"/>
      <w:r w:rsidRPr="00ED5CEC">
        <w:rPr>
          <w:szCs w:val="24"/>
        </w:rPr>
        <w:t xml:space="preserve"> werden.</w:t>
      </w:r>
      <w:bookmarkEnd w:id="250"/>
      <w:r>
        <w:rPr>
          <w:rStyle w:val="Funotenzeichen"/>
        </w:rPr>
        <w:footnoteReference w:id="99"/>
      </w:r>
    </w:p>
    <w:p w14:paraId="36F7E37F" w14:textId="6AFCCB23" w:rsidR="00813D3A" w:rsidRDefault="00813D3A" w:rsidP="00113008">
      <w:pPr>
        <w:rPr>
          <w:szCs w:val="24"/>
        </w:rPr>
      </w:pPr>
      <w:bookmarkStart w:id="252" w:name="_CTVK0016a87bb472a8c4395ab65e3a3fae3b44b"/>
      <w:r w:rsidRPr="00813D3A">
        <w:rPr>
          <w:szCs w:val="24"/>
        </w:rPr>
        <w:lastRenderedPageBreak/>
        <w:t>Mit dem Erzeugen eines neuen Release-</w:t>
      </w:r>
      <w:proofErr w:type="spellStart"/>
      <w:r w:rsidRPr="00813D3A">
        <w:rPr>
          <w:szCs w:val="24"/>
        </w:rPr>
        <w:t>Branches</w:t>
      </w:r>
      <w:proofErr w:type="spellEnd"/>
      <w:r w:rsidRPr="00813D3A">
        <w:rPr>
          <w:szCs w:val="24"/>
        </w:rPr>
        <w:t xml:space="preserve"> wird diesem auch gleic</w:t>
      </w:r>
      <w:r w:rsidRPr="00813D3A">
        <w:rPr>
          <w:szCs w:val="24"/>
        </w:rPr>
        <w:t>h</w:t>
      </w:r>
      <w:r w:rsidRPr="00813D3A">
        <w:rPr>
          <w:szCs w:val="24"/>
        </w:rPr>
        <w:t xml:space="preserve">zeitig eine neue Versionsnummer für das neue Release zugewiesen. Durch das Zuweisen einer Versionsnummer wird auch im Vorfeld bekannt um was für eine Art von Release es sich letztendlich handelt. Nehmen wir an unser Produkt befindet sich in der Version mit der Versionsnummer 1.1.5. Der </w:t>
      </w:r>
      <w:proofErr w:type="spellStart"/>
      <w:r w:rsidRPr="00813D3A">
        <w:rPr>
          <w:szCs w:val="24"/>
        </w:rPr>
        <w:t>D</w:t>
      </w:r>
      <w:r w:rsidRPr="00813D3A">
        <w:rPr>
          <w:szCs w:val="24"/>
        </w:rPr>
        <w:t>e</w:t>
      </w:r>
      <w:r w:rsidRPr="00813D3A">
        <w:rPr>
          <w:szCs w:val="24"/>
        </w:rPr>
        <w:t>velop</w:t>
      </w:r>
      <w:proofErr w:type="spellEnd"/>
      <w:r w:rsidRPr="00813D3A">
        <w:rPr>
          <w:szCs w:val="24"/>
        </w:rPr>
        <w:t>-Zweig steht für die Veröffentlichung einer neuen Version bereit. Beim Erzeugen eines neuen Release-</w:t>
      </w:r>
      <w:proofErr w:type="spellStart"/>
      <w:r w:rsidRPr="00813D3A">
        <w:rPr>
          <w:szCs w:val="24"/>
        </w:rPr>
        <w:t>Branches</w:t>
      </w:r>
      <w:proofErr w:type="spellEnd"/>
      <w:r w:rsidRPr="00813D3A">
        <w:rPr>
          <w:szCs w:val="24"/>
        </w:rPr>
        <w:t xml:space="preserve"> wird gleich zu Beginn eine neue Versionsnummer vergeben, z.B. 1.2. Dadurch wird klar ob es sich um einen </w:t>
      </w:r>
      <w:r w:rsidR="005171C2">
        <w:rPr>
          <w:szCs w:val="24"/>
        </w:rPr>
        <w:t>größeren</w:t>
      </w:r>
      <w:r w:rsidR="005171C2" w:rsidRPr="00813D3A">
        <w:rPr>
          <w:szCs w:val="24"/>
        </w:rPr>
        <w:t xml:space="preserve"> </w:t>
      </w:r>
      <w:r w:rsidRPr="00813D3A">
        <w:rPr>
          <w:szCs w:val="24"/>
        </w:rPr>
        <w:t>oder einen kleineren Release handelt.</w:t>
      </w:r>
      <w:bookmarkEnd w:id="252"/>
      <w:r>
        <w:rPr>
          <w:rStyle w:val="Funotenzeichen"/>
        </w:rPr>
        <w:footnoteReference w:id="100"/>
      </w:r>
    </w:p>
    <w:p w14:paraId="5EDF5394" w14:textId="77777777" w:rsidR="00BE6DA4" w:rsidRPr="00BE6DA4" w:rsidRDefault="00BE6DA4" w:rsidP="00BE6DA4">
      <w:pPr>
        <w:rPr>
          <w:rFonts w:cs="Segoe UI"/>
          <w:szCs w:val="24"/>
        </w:rPr>
      </w:pPr>
      <w:bookmarkStart w:id="254" w:name="_CTVK001f247f480c0a1450ea18b284af115d374"/>
      <w:r w:rsidRPr="00BE6DA4">
        <w:rPr>
          <w:szCs w:val="24"/>
        </w:rPr>
        <w:t xml:space="preserve">Zunächst wird ein neuer </w:t>
      </w:r>
      <w:proofErr w:type="spellStart"/>
      <w:r w:rsidRPr="00BE6DA4">
        <w:rPr>
          <w:szCs w:val="24"/>
        </w:rPr>
        <w:t>Branch</w:t>
      </w:r>
      <w:proofErr w:type="spellEnd"/>
      <w:r w:rsidRPr="00BE6DA4">
        <w:rPr>
          <w:szCs w:val="24"/>
        </w:rPr>
        <w:t xml:space="preserve"> aus dem </w:t>
      </w:r>
      <w:proofErr w:type="spellStart"/>
      <w:r w:rsidRPr="00BE6DA4">
        <w:rPr>
          <w:szCs w:val="24"/>
        </w:rPr>
        <w:t>Develop</w:t>
      </w:r>
      <w:proofErr w:type="spellEnd"/>
      <w:r w:rsidRPr="00BE6DA4">
        <w:rPr>
          <w:szCs w:val="24"/>
        </w:rPr>
        <w:t>-Zweig erstellt und in di</w:t>
      </w:r>
      <w:r w:rsidRPr="00BE6DA4">
        <w:rPr>
          <w:szCs w:val="24"/>
        </w:rPr>
        <w:t>e</w:t>
      </w:r>
      <w:r w:rsidRPr="00BE6DA4">
        <w:rPr>
          <w:szCs w:val="24"/>
        </w:rPr>
        <w:t>sen gewechselt.</w:t>
      </w:r>
    </w:p>
    <w:p w14:paraId="389649CE" w14:textId="77777777" w:rsidR="00BE6DA4" w:rsidRPr="00BE6DA4" w:rsidRDefault="00BE6DA4" w:rsidP="00BE6DA4">
      <w:pPr>
        <w:rPr>
          <w:rFonts w:cs="Segoe UI"/>
          <w:szCs w:val="24"/>
          <w:lang w:val="en-US"/>
        </w:rPr>
      </w:pPr>
      <w:r w:rsidRPr="00BE6DA4">
        <w:rPr>
          <w:szCs w:val="24"/>
          <w:lang w:val="en-US"/>
        </w:rPr>
        <w:t xml:space="preserve">$ </w:t>
      </w:r>
      <w:proofErr w:type="spellStart"/>
      <w:proofErr w:type="gramStart"/>
      <w:r w:rsidRPr="00BE6DA4">
        <w:rPr>
          <w:szCs w:val="24"/>
          <w:lang w:val="en-US"/>
        </w:rPr>
        <w:t>git</w:t>
      </w:r>
      <w:proofErr w:type="spellEnd"/>
      <w:proofErr w:type="gramEnd"/>
      <w:r w:rsidRPr="00BE6DA4">
        <w:rPr>
          <w:szCs w:val="24"/>
          <w:lang w:val="en-US"/>
        </w:rPr>
        <w:t xml:space="preserve"> checkout -b &lt;Name des Branches&gt; develop</w:t>
      </w:r>
    </w:p>
    <w:p w14:paraId="789A3308" w14:textId="77777777" w:rsidR="00BE6DA4" w:rsidRPr="00BE6DA4" w:rsidRDefault="00BE6DA4" w:rsidP="00BE6DA4">
      <w:pPr>
        <w:rPr>
          <w:rFonts w:cs="Segoe UI"/>
          <w:szCs w:val="24"/>
        </w:rPr>
      </w:pPr>
      <w:r w:rsidRPr="00BE6DA4">
        <w:rPr>
          <w:szCs w:val="24"/>
        </w:rPr>
        <w:t xml:space="preserve">In diesem Fall ist es </w:t>
      </w:r>
      <w:proofErr w:type="spellStart"/>
      <w:r w:rsidRPr="00BE6DA4">
        <w:rPr>
          <w:szCs w:val="24"/>
        </w:rPr>
        <w:t>sinvoll</w:t>
      </w:r>
      <w:proofErr w:type="spellEnd"/>
      <w:r w:rsidRPr="00BE6DA4">
        <w:rPr>
          <w:szCs w:val="24"/>
        </w:rPr>
        <w:t xml:space="preserve"> auch gleich die </w:t>
      </w:r>
      <w:proofErr w:type="spellStart"/>
      <w:r w:rsidRPr="00BE6DA4">
        <w:rPr>
          <w:szCs w:val="24"/>
        </w:rPr>
        <w:t>Versionnummer</w:t>
      </w:r>
      <w:proofErr w:type="spellEnd"/>
      <w:r w:rsidRPr="00BE6DA4">
        <w:rPr>
          <w:szCs w:val="24"/>
        </w:rPr>
        <w:t xml:space="preserve"> in den Namen des </w:t>
      </w:r>
      <w:proofErr w:type="spellStart"/>
      <w:r w:rsidRPr="00BE6DA4">
        <w:rPr>
          <w:szCs w:val="24"/>
        </w:rPr>
        <w:t>Branches</w:t>
      </w:r>
      <w:proofErr w:type="spellEnd"/>
      <w:r w:rsidRPr="00BE6DA4">
        <w:rPr>
          <w:szCs w:val="24"/>
        </w:rPr>
        <w:t xml:space="preserve"> einzutragen. Beispielsweise könnte der Befehl dann so auss</w:t>
      </w:r>
      <w:r w:rsidRPr="00BE6DA4">
        <w:rPr>
          <w:szCs w:val="24"/>
        </w:rPr>
        <w:t>e</w:t>
      </w:r>
      <w:r w:rsidRPr="00BE6DA4">
        <w:rPr>
          <w:szCs w:val="24"/>
        </w:rPr>
        <w:t>hen:</w:t>
      </w:r>
    </w:p>
    <w:p w14:paraId="4EA4B9E2" w14:textId="77777777" w:rsidR="00BE6DA4" w:rsidRPr="00BE6DA4" w:rsidRDefault="00BE6DA4" w:rsidP="00BE6DA4">
      <w:pPr>
        <w:rPr>
          <w:rFonts w:cs="Segoe UI"/>
          <w:szCs w:val="24"/>
        </w:rPr>
      </w:pPr>
      <w:r w:rsidRPr="00BE6DA4">
        <w:rPr>
          <w:szCs w:val="24"/>
        </w:rPr>
        <w:t xml:space="preserve">$ </w:t>
      </w:r>
      <w:proofErr w:type="spellStart"/>
      <w:r w:rsidRPr="00BE6DA4">
        <w:rPr>
          <w:szCs w:val="24"/>
        </w:rPr>
        <w:t>git</w:t>
      </w:r>
      <w:proofErr w:type="spellEnd"/>
      <w:r w:rsidRPr="00BE6DA4">
        <w:rPr>
          <w:szCs w:val="24"/>
        </w:rPr>
        <w:t xml:space="preserve"> </w:t>
      </w:r>
      <w:proofErr w:type="spellStart"/>
      <w:r w:rsidRPr="00BE6DA4">
        <w:rPr>
          <w:szCs w:val="24"/>
        </w:rPr>
        <w:t>checkout</w:t>
      </w:r>
      <w:proofErr w:type="spellEnd"/>
      <w:r w:rsidRPr="00BE6DA4">
        <w:rPr>
          <w:szCs w:val="24"/>
        </w:rPr>
        <w:t xml:space="preserve"> -b release-1.2 </w:t>
      </w:r>
      <w:proofErr w:type="spellStart"/>
      <w:r w:rsidRPr="00BE6DA4">
        <w:rPr>
          <w:szCs w:val="24"/>
        </w:rPr>
        <w:t>develop</w:t>
      </w:r>
      <w:proofErr w:type="spellEnd"/>
    </w:p>
    <w:p w14:paraId="207BF63C" w14:textId="77777777" w:rsidR="00BE6DA4" w:rsidRPr="00BE6DA4" w:rsidRDefault="00BE6DA4" w:rsidP="00BE6DA4">
      <w:pPr>
        <w:rPr>
          <w:rFonts w:cs="Segoe UI"/>
          <w:szCs w:val="24"/>
        </w:rPr>
      </w:pPr>
      <w:r w:rsidRPr="00BE6DA4">
        <w:rPr>
          <w:szCs w:val="24"/>
        </w:rPr>
        <w:t>Nachdem der Zweig erstellt und in ihn gewechselt wurde, muss ihm die en</w:t>
      </w:r>
      <w:r w:rsidRPr="00BE6DA4">
        <w:rPr>
          <w:szCs w:val="24"/>
        </w:rPr>
        <w:t>t</w:t>
      </w:r>
      <w:r w:rsidRPr="00BE6DA4">
        <w:rPr>
          <w:szCs w:val="24"/>
        </w:rPr>
        <w:t xml:space="preserve">sprechende Versionsnummer nun noch zugewiesen werden. Dies geschieht mit dem Befehl </w:t>
      </w:r>
      <w:proofErr w:type="spellStart"/>
      <w:r w:rsidRPr="00BE6DA4">
        <w:rPr>
          <w:i/>
          <w:szCs w:val="24"/>
        </w:rPr>
        <w:t>bump</w:t>
      </w:r>
      <w:proofErr w:type="spellEnd"/>
      <w:r w:rsidRPr="00BE6DA4">
        <w:rPr>
          <w:szCs w:val="24"/>
        </w:rPr>
        <w:t>.</w:t>
      </w:r>
    </w:p>
    <w:p w14:paraId="4EA21B30" w14:textId="77777777" w:rsidR="00BE6DA4" w:rsidRPr="00BE6DA4" w:rsidRDefault="00BE6DA4" w:rsidP="00BE6DA4">
      <w:pPr>
        <w:rPr>
          <w:rFonts w:cs="Segoe UI"/>
          <w:szCs w:val="24"/>
        </w:rPr>
      </w:pPr>
      <w:r w:rsidRPr="00BE6DA4">
        <w:rPr>
          <w:szCs w:val="24"/>
        </w:rPr>
        <w:t xml:space="preserve">$ ./bump-version.sh 1.2 </w:t>
      </w:r>
    </w:p>
    <w:p w14:paraId="3BF9CD8A" w14:textId="77777777" w:rsidR="00BE6DA4" w:rsidRPr="00BE6DA4" w:rsidRDefault="00BE6DA4" w:rsidP="00BE6DA4">
      <w:pPr>
        <w:rPr>
          <w:rFonts w:cs="Segoe UI"/>
          <w:szCs w:val="24"/>
        </w:rPr>
      </w:pPr>
      <w:r w:rsidRPr="00BE6DA4">
        <w:rPr>
          <w:szCs w:val="24"/>
        </w:rPr>
        <w:t>Dadurch werden einige Dateien verändert, um auf die neue Version zu ve</w:t>
      </w:r>
      <w:r w:rsidRPr="00BE6DA4">
        <w:rPr>
          <w:szCs w:val="24"/>
        </w:rPr>
        <w:t>r</w:t>
      </w:r>
      <w:r w:rsidRPr="00BE6DA4">
        <w:rPr>
          <w:szCs w:val="24"/>
        </w:rPr>
        <w:t xml:space="preserve">weisen. Die neue Versionsnummer wird dadurch auch </w:t>
      </w:r>
      <w:proofErr w:type="spellStart"/>
      <w:r w:rsidRPr="00BE6DA4">
        <w:rPr>
          <w:szCs w:val="24"/>
        </w:rPr>
        <w:t>comitted</w:t>
      </w:r>
      <w:proofErr w:type="spellEnd"/>
      <w:r w:rsidRPr="00BE6DA4">
        <w:rPr>
          <w:szCs w:val="24"/>
        </w:rPr>
        <w:t>. Dieser Zweig existiert dann solange bis eine offizielle Veröffentlichung der Version stattfindet. Wie schon erwähnt dient dieser Zweig eher dem Bugfixing. Er ist nicht dafür gedacht neue und große Änderungen zu implementieren.</w:t>
      </w:r>
      <w:r w:rsidRPr="00BE6DA4">
        <w:rPr>
          <w:szCs w:val="24"/>
        </w:rPr>
        <w:br/>
        <w:t xml:space="preserve">Um schlussendlich </w:t>
      </w:r>
      <w:proofErr w:type="spellStart"/>
      <w:r w:rsidRPr="00BE6DA4">
        <w:rPr>
          <w:szCs w:val="24"/>
        </w:rPr>
        <w:t>releasen</w:t>
      </w:r>
      <w:proofErr w:type="spellEnd"/>
      <w:r w:rsidRPr="00BE6DA4">
        <w:rPr>
          <w:szCs w:val="24"/>
        </w:rPr>
        <w:t xml:space="preserve"> zu können sind einige Schritte notwendig. Als erstes muss man den Release-</w:t>
      </w:r>
      <w:proofErr w:type="spellStart"/>
      <w:r w:rsidRPr="00BE6DA4">
        <w:rPr>
          <w:szCs w:val="24"/>
        </w:rPr>
        <w:t>Branch</w:t>
      </w:r>
      <w:proofErr w:type="spellEnd"/>
      <w:r w:rsidRPr="00BE6DA4">
        <w:rPr>
          <w:szCs w:val="24"/>
        </w:rPr>
        <w:t xml:space="preserve"> mit dem </w:t>
      </w:r>
      <w:proofErr w:type="spellStart"/>
      <w:r w:rsidRPr="00BE6DA4">
        <w:rPr>
          <w:szCs w:val="24"/>
        </w:rPr>
        <w:t>master</w:t>
      </w:r>
      <w:proofErr w:type="spellEnd"/>
      <w:r w:rsidRPr="00BE6DA4">
        <w:rPr>
          <w:szCs w:val="24"/>
        </w:rPr>
        <w:t xml:space="preserve"> zusammenführen. Dazu muss man erst in den </w:t>
      </w:r>
      <w:proofErr w:type="spellStart"/>
      <w:r w:rsidRPr="00BE6DA4">
        <w:rPr>
          <w:szCs w:val="24"/>
        </w:rPr>
        <w:t>master</w:t>
      </w:r>
      <w:proofErr w:type="spellEnd"/>
      <w:r w:rsidRPr="00BE6DA4">
        <w:rPr>
          <w:szCs w:val="24"/>
        </w:rPr>
        <w:t xml:space="preserve"> wechseln.</w:t>
      </w:r>
    </w:p>
    <w:p w14:paraId="794EFD72" w14:textId="77777777" w:rsidR="00BE6DA4" w:rsidRPr="00BE6DA4" w:rsidRDefault="00BE6DA4" w:rsidP="00BE6DA4">
      <w:pPr>
        <w:rPr>
          <w:rFonts w:cs="Segoe UI"/>
          <w:szCs w:val="24"/>
        </w:rPr>
      </w:pPr>
      <w:r w:rsidRPr="00BE6DA4">
        <w:rPr>
          <w:szCs w:val="24"/>
        </w:rPr>
        <w:lastRenderedPageBreak/>
        <w:t xml:space="preserve">$ </w:t>
      </w:r>
      <w:proofErr w:type="spellStart"/>
      <w:r w:rsidRPr="00BE6DA4">
        <w:rPr>
          <w:szCs w:val="24"/>
        </w:rPr>
        <w:t>git</w:t>
      </w:r>
      <w:proofErr w:type="spellEnd"/>
      <w:r w:rsidRPr="00BE6DA4">
        <w:rPr>
          <w:szCs w:val="24"/>
        </w:rPr>
        <w:t xml:space="preserve"> </w:t>
      </w:r>
      <w:proofErr w:type="spellStart"/>
      <w:r w:rsidRPr="00BE6DA4">
        <w:rPr>
          <w:szCs w:val="24"/>
        </w:rPr>
        <w:t>checkout</w:t>
      </w:r>
      <w:proofErr w:type="spellEnd"/>
      <w:r w:rsidRPr="00BE6DA4">
        <w:rPr>
          <w:szCs w:val="24"/>
        </w:rPr>
        <w:t xml:space="preserve"> </w:t>
      </w:r>
      <w:proofErr w:type="spellStart"/>
      <w:r w:rsidRPr="00BE6DA4">
        <w:rPr>
          <w:szCs w:val="24"/>
        </w:rPr>
        <w:t>master</w:t>
      </w:r>
      <w:proofErr w:type="spellEnd"/>
    </w:p>
    <w:p w14:paraId="665E0835" w14:textId="77777777" w:rsidR="00BE6DA4" w:rsidRPr="00BE6DA4" w:rsidRDefault="00841DE8" w:rsidP="00BE6DA4">
      <w:pPr>
        <w:rPr>
          <w:rFonts w:cs="Segoe UI"/>
          <w:szCs w:val="24"/>
        </w:rPr>
      </w:pPr>
      <w:r>
        <w:rPr>
          <w:szCs w:val="24"/>
        </w:rPr>
        <w:t>Alles was auf dem M</w:t>
      </w:r>
      <w:r w:rsidR="00BE6DA4" w:rsidRPr="00BE6DA4">
        <w:rPr>
          <w:szCs w:val="24"/>
        </w:rPr>
        <w:t xml:space="preserve">aster landet wird auch veröffentlicht. </w:t>
      </w:r>
    </w:p>
    <w:p w14:paraId="406DB497" w14:textId="77777777" w:rsidR="00BE6DA4" w:rsidRPr="00BE6DA4" w:rsidRDefault="00BE6DA4" w:rsidP="00BE6DA4">
      <w:pPr>
        <w:rPr>
          <w:rFonts w:cs="Segoe UI"/>
          <w:szCs w:val="24"/>
          <w:lang w:val="en-US"/>
        </w:rPr>
      </w:pPr>
      <w:r w:rsidRPr="00BE6DA4">
        <w:rPr>
          <w:szCs w:val="24"/>
          <w:lang w:val="en-US"/>
        </w:rPr>
        <w:t xml:space="preserve">$ </w:t>
      </w:r>
      <w:proofErr w:type="spellStart"/>
      <w:proofErr w:type="gramStart"/>
      <w:r w:rsidRPr="00BE6DA4">
        <w:rPr>
          <w:szCs w:val="24"/>
          <w:lang w:val="en-US"/>
        </w:rPr>
        <w:t>git</w:t>
      </w:r>
      <w:proofErr w:type="spellEnd"/>
      <w:proofErr w:type="gramEnd"/>
      <w:r w:rsidRPr="00BE6DA4">
        <w:rPr>
          <w:szCs w:val="24"/>
          <w:lang w:val="en-US"/>
        </w:rPr>
        <w:t xml:space="preserve"> merge --no-</w:t>
      </w:r>
      <w:proofErr w:type="spellStart"/>
      <w:r w:rsidRPr="00BE6DA4">
        <w:rPr>
          <w:szCs w:val="24"/>
          <w:lang w:val="en-US"/>
        </w:rPr>
        <w:t>ff</w:t>
      </w:r>
      <w:proofErr w:type="spellEnd"/>
      <w:r w:rsidRPr="00BE6DA4">
        <w:rPr>
          <w:szCs w:val="24"/>
          <w:lang w:val="en-US"/>
        </w:rPr>
        <w:t xml:space="preserve"> release-1.2</w:t>
      </w:r>
    </w:p>
    <w:p w14:paraId="4BB5EECE" w14:textId="77777777" w:rsidR="00BE6DA4" w:rsidRPr="00BE6DA4" w:rsidRDefault="00BE6DA4" w:rsidP="00BE6DA4">
      <w:pPr>
        <w:rPr>
          <w:rFonts w:cs="Segoe UI"/>
          <w:szCs w:val="24"/>
        </w:rPr>
      </w:pPr>
      <w:r w:rsidRPr="00BE6DA4">
        <w:rPr>
          <w:szCs w:val="24"/>
        </w:rPr>
        <w:t xml:space="preserve">Als nächstes muss dieser </w:t>
      </w:r>
      <w:proofErr w:type="spellStart"/>
      <w:r w:rsidRPr="00BE6DA4">
        <w:rPr>
          <w:szCs w:val="24"/>
        </w:rPr>
        <w:t>commit</w:t>
      </w:r>
      <w:proofErr w:type="spellEnd"/>
      <w:r w:rsidRPr="00BE6DA4">
        <w:rPr>
          <w:szCs w:val="24"/>
        </w:rPr>
        <w:t xml:space="preserve"> durch einen </w:t>
      </w:r>
      <w:proofErr w:type="spellStart"/>
      <w:r w:rsidRPr="00BE6DA4">
        <w:rPr>
          <w:i/>
          <w:szCs w:val="24"/>
        </w:rPr>
        <w:t>tag</w:t>
      </w:r>
      <w:proofErr w:type="spellEnd"/>
      <w:r w:rsidRPr="00BE6DA4">
        <w:rPr>
          <w:i/>
          <w:szCs w:val="24"/>
        </w:rPr>
        <w:t xml:space="preserve"> </w:t>
      </w:r>
      <w:r w:rsidRPr="00BE6DA4">
        <w:rPr>
          <w:szCs w:val="24"/>
        </w:rPr>
        <w:t xml:space="preserve">gekennzeichnet werden, damit später aus der Änderungshistorie ersichtlich wird wie dieser </w:t>
      </w:r>
      <w:proofErr w:type="spellStart"/>
      <w:r w:rsidRPr="00BE6DA4">
        <w:rPr>
          <w:szCs w:val="24"/>
        </w:rPr>
        <w:t>commit</w:t>
      </w:r>
      <w:proofErr w:type="spellEnd"/>
      <w:r w:rsidRPr="00BE6DA4">
        <w:rPr>
          <w:szCs w:val="24"/>
        </w:rPr>
        <w:t xml:space="preserve"> zugeordnet werden kann.</w:t>
      </w:r>
    </w:p>
    <w:p w14:paraId="1D972889" w14:textId="77777777" w:rsidR="00BE6DA4" w:rsidRPr="00BE6DA4" w:rsidRDefault="00BE6DA4" w:rsidP="00BE6DA4">
      <w:pPr>
        <w:rPr>
          <w:rFonts w:cs="Segoe UI"/>
          <w:szCs w:val="24"/>
        </w:rPr>
      </w:pPr>
      <w:r w:rsidRPr="00BE6DA4">
        <w:rPr>
          <w:szCs w:val="24"/>
        </w:rPr>
        <w:t xml:space="preserve">$ </w:t>
      </w:r>
      <w:proofErr w:type="spellStart"/>
      <w:r w:rsidRPr="00BE6DA4">
        <w:rPr>
          <w:szCs w:val="24"/>
        </w:rPr>
        <w:t>git</w:t>
      </w:r>
      <w:proofErr w:type="spellEnd"/>
      <w:r w:rsidRPr="00BE6DA4">
        <w:rPr>
          <w:szCs w:val="24"/>
        </w:rPr>
        <w:t xml:space="preserve"> tag -a 1.2</w:t>
      </w:r>
    </w:p>
    <w:p w14:paraId="4AFABF20" w14:textId="77777777" w:rsidR="00BE6DA4" w:rsidRPr="00BE6DA4" w:rsidRDefault="00BE6DA4" w:rsidP="00BE6DA4">
      <w:pPr>
        <w:rPr>
          <w:rFonts w:cs="Segoe UI"/>
          <w:szCs w:val="24"/>
        </w:rPr>
      </w:pPr>
      <w:commentRangeStart w:id="255"/>
      <w:r w:rsidRPr="00BE6DA4">
        <w:rPr>
          <w:szCs w:val="24"/>
        </w:rPr>
        <w:t>Der Release ist jetzt durch</w:t>
      </w:r>
      <w:commentRangeEnd w:id="255"/>
      <w:r w:rsidR="005171C2">
        <w:rPr>
          <w:rStyle w:val="Kommentarzeichen"/>
        </w:rPr>
        <w:commentReference w:id="255"/>
      </w:r>
      <w:r w:rsidRPr="00BE6DA4">
        <w:rPr>
          <w:szCs w:val="24"/>
        </w:rPr>
        <w:t xml:space="preserve"> und für die Zukunft gekennzeichnet.</w:t>
      </w:r>
    </w:p>
    <w:p w14:paraId="108300AD" w14:textId="77777777" w:rsidR="00BE6DA4" w:rsidRPr="00BE6DA4" w:rsidRDefault="00BE6DA4" w:rsidP="00BE6DA4">
      <w:pPr>
        <w:rPr>
          <w:rFonts w:cs="Segoe UI"/>
          <w:szCs w:val="24"/>
        </w:rPr>
      </w:pPr>
      <w:r w:rsidRPr="00BE6DA4">
        <w:rPr>
          <w:szCs w:val="24"/>
        </w:rPr>
        <w:t>Um die in dem Release-</w:t>
      </w:r>
      <w:proofErr w:type="spellStart"/>
      <w:r w:rsidRPr="00BE6DA4">
        <w:rPr>
          <w:szCs w:val="24"/>
        </w:rPr>
        <w:t>Branch</w:t>
      </w:r>
      <w:proofErr w:type="spellEnd"/>
      <w:r w:rsidRPr="00BE6DA4">
        <w:rPr>
          <w:szCs w:val="24"/>
        </w:rPr>
        <w:t xml:space="preserve"> gemachten Änderungen nicht zu verlieren, muss dieser wieder mit dem </w:t>
      </w:r>
      <w:proofErr w:type="spellStart"/>
      <w:r w:rsidRPr="00BE6DA4">
        <w:rPr>
          <w:szCs w:val="24"/>
        </w:rPr>
        <w:t>Develop</w:t>
      </w:r>
      <w:proofErr w:type="spellEnd"/>
      <w:r w:rsidRPr="00BE6DA4">
        <w:rPr>
          <w:szCs w:val="24"/>
        </w:rPr>
        <w:t xml:space="preserve">-Zweig zusammengeführt werden, aus dem er hervorgegangen ist. </w:t>
      </w:r>
    </w:p>
    <w:p w14:paraId="0CBD9C5B" w14:textId="77777777" w:rsidR="00BE6DA4" w:rsidRPr="00BE6DA4" w:rsidRDefault="00BE6DA4" w:rsidP="00BE6DA4">
      <w:pPr>
        <w:rPr>
          <w:rFonts w:cs="Segoe UI"/>
          <w:szCs w:val="24"/>
          <w:lang w:val="en-US"/>
        </w:rPr>
      </w:pPr>
      <w:r w:rsidRPr="00BE6DA4">
        <w:rPr>
          <w:szCs w:val="24"/>
          <w:lang w:val="en-US"/>
        </w:rPr>
        <w:t xml:space="preserve">$ </w:t>
      </w:r>
      <w:proofErr w:type="spellStart"/>
      <w:proofErr w:type="gramStart"/>
      <w:r w:rsidRPr="00BE6DA4">
        <w:rPr>
          <w:szCs w:val="24"/>
          <w:lang w:val="en-US"/>
        </w:rPr>
        <w:t>git</w:t>
      </w:r>
      <w:proofErr w:type="spellEnd"/>
      <w:proofErr w:type="gramEnd"/>
      <w:r w:rsidRPr="00BE6DA4">
        <w:rPr>
          <w:szCs w:val="24"/>
          <w:lang w:val="en-US"/>
        </w:rPr>
        <w:t xml:space="preserve"> checkout develop</w:t>
      </w:r>
    </w:p>
    <w:p w14:paraId="612408AD" w14:textId="77777777" w:rsidR="00BE6DA4" w:rsidRPr="00BE6DA4" w:rsidRDefault="00BE6DA4" w:rsidP="00BE6DA4">
      <w:pPr>
        <w:rPr>
          <w:rFonts w:cs="Segoe UI"/>
          <w:szCs w:val="24"/>
          <w:lang w:val="en-US"/>
        </w:rPr>
      </w:pPr>
      <w:r w:rsidRPr="00BE6DA4">
        <w:rPr>
          <w:szCs w:val="24"/>
          <w:lang w:val="en-US"/>
        </w:rPr>
        <w:t xml:space="preserve">$ </w:t>
      </w:r>
      <w:proofErr w:type="spellStart"/>
      <w:proofErr w:type="gramStart"/>
      <w:r w:rsidRPr="00BE6DA4">
        <w:rPr>
          <w:szCs w:val="24"/>
          <w:lang w:val="en-US"/>
        </w:rPr>
        <w:t>git</w:t>
      </w:r>
      <w:proofErr w:type="spellEnd"/>
      <w:proofErr w:type="gramEnd"/>
      <w:r w:rsidRPr="00BE6DA4">
        <w:rPr>
          <w:szCs w:val="24"/>
          <w:lang w:val="en-US"/>
        </w:rPr>
        <w:t xml:space="preserve"> merge --no-</w:t>
      </w:r>
      <w:proofErr w:type="spellStart"/>
      <w:r w:rsidRPr="00BE6DA4">
        <w:rPr>
          <w:szCs w:val="24"/>
          <w:lang w:val="en-US"/>
        </w:rPr>
        <w:t>ff</w:t>
      </w:r>
      <w:proofErr w:type="spellEnd"/>
      <w:r w:rsidRPr="00BE6DA4">
        <w:rPr>
          <w:szCs w:val="24"/>
          <w:lang w:val="en-US"/>
        </w:rPr>
        <w:t xml:space="preserve"> release-1.2</w:t>
      </w:r>
    </w:p>
    <w:p w14:paraId="3E6DC8D6" w14:textId="77777777" w:rsidR="00BE6DA4" w:rsidRPr="00BE6DA4" w:rsidRDefault="00BE6DA4" w:rsidP="00BE6DA4">
      <w:pPr>
        <w:rPr>
          <w:rFonts w:cs="Segoe UI"/>
          <w:szCs w:val="24"/>
        </w:rPr>
      </w:pPr>
      <w:r w:rsidRPr="00BE6DA4">
        <w:rPr>
          <w:szCs w:val="24"/>
        </w:rPr>
        <w:t>Jetzt sind wir mit dem Release durch und können den Release-</w:t>
      </w:r>
      <w:proofErr w:type="spellStart"/>
      <w:r w:rsidRPr="00BE6DA4">
        <w:rPr>
          <w:szCs w:val="24"/>
        </w:rPr>
        <w:t>Branch</w:t>
      </w:r>
      <w:proofErr w:type="spellEnd"/>
      <w:r w:rsidRPr="00BE6DA4">
        <w:rPr>
          <w:szCs w:val="24"/>
        </w:rPr>
        <w:t xml:space="preserve"> l</w:t>
      </w:r>
      <w:r w:rsidRPr="00BE6DA4">
        <w:rPr>
          <w:szCs w:val="24"/>
        </w:rPr>
        <w:t>ö</w:t>
      </w:r>
      <w:r w:rsidRPr="00BE6DA4">
        <w:rPr>
          <w:szCs w:val="24"/>
        </w:rPr>
        <w:t>schen, da er nicht mehr gebraucht wird.</w:t>
      </w:r>
    </w:p>
    <w:p w14:paraId="14BE9A7A" w14:textId="77777777" w:rsidR="00BE6DA4" w:rsidRDefault="00BE6DA4" w:rsidP="00BE6DA4">
      <w:pPr>
        <w:rPr>
          <w:szCs w:val="24"/>
        </w:rPr>
      </w:pPr>
      <w:r w:rsidRPr="00BE6DA4">
        <w:rPr>
          <w:szCs w:val="24"/>
        </w:rPr>
        <w:t xml:space="preserve">$ </w:t>
      </w:r>
      <w:proofErr w:type="spellStart"/>
      <w:r w:rsidRPr="00BE6DA4">
        <w:rPr>
          <w:szCs w:val="24"/>
        </w:rPr>
        <w:t>git</w:t>
      </w:r>
      <w:proofErr w:type="spellEnd"/>
      <w:r w:rsidRPr="00BE6DA4">
        <w:rPr>
          <w:szCs w:val="24"/>
        </w:rPr>
        <w:t xml:space="preserve"> </w:t>
      </w:r>
      <w:proofErr w:type="spellStart"/>
      <w:r w:rsidRPr="00BE6DA4">
        <w:rPr>
          <w:szCs w:val="24"/>
        </w:rPr>
        <w:t>branch</w:t>
      </w:r>
      <w:proofErr w:type="spellEnd"/>
      <w:r w:rsidRPr="00BE6DA4">
        <w:rPr>
          <w:szCs w:val="24"/>
        </w:rPr>
        <w:t xml:space="preserve"> -d release-1.2</w:t>
      </w:r>
      <w:bookmarkEnd w:id="254"/>
      <w:r>
        <w:rPr>
          <w:rStyle w:val="Funotenzeichen"/>
        </w:rPr>
        <w:footnoteReference w:id="101"/>
      </w:r>
    </w:p>
    <w:p w14:paraId="6F3900E6" w14:textId="77777777" w:rsidR="00BD3CC1" w:rsidRDefault="00BD3CC1" w:rsidP="00BD3CC1">
      <w:pPr>
        <w:pStyle w:val="berschrift3"/>
      </w:pPr>
      <w:bookmarkStart w:id="257" w:name="_Toc488923967"/>
      <w:r>
        <w:t>Der Hotfix-</w:t>
      </w:r>
      <w:proofErr w:type="spellStart"/>
      <w:r>
        <w:t>Branch</w:t>
      </w:r>
      <w:bookmarkEnd w:id="257"/>
      <w:proofErr w:type="spellEnd"/>
    </w:p>
    <w:p w14:paraId="78E47BCD" w14:textId="77777777" w:rsidR="00BD3CC1" w:rsidRDefault="00BD3CC1" w:rsidP="00BD3CC1"/>
    <w:p w14:paraId="706E583D" w14:textId="77777777" w:rsidR="008A7929" w:rsidRDefault="008A7929" w:rsidP="00BD3CC1">
      <w:pPr>
        <w:rPr>
          <w:szCs w:val="24"/>
        </w:rPr>
      </w:pPr>
      <w:bookmarkStart w:id="258" w:name="_CTVK001a49d896619da4a628d7973f7973607e4"/>
      <w:r w:rsidRPr="008A7929">
        <w:rPr>
          <w:szCs w:val="24"/>
        </w:rPr>
        <w:t>Hotfix-</w:t>
      </w:r>
      <w:proofErr w:type="spellStart"/>
      <w:r w:rsidRPr="008A7929">
        <w:rPr>
          <w:szCs w:val="24"/>
        </w:rPr>
        <w:t>Branches</w:t>
      </w:r>
      <w:proofErr w:type="spellEnd"/>
      <w:r w:rsidRPr="008A7929">
        <w:rPr>
          <w:szCs w:val="24"/>
        </w:rPr>
        <w:t xml:space="preserve"> ähneln sich in ihrem Sinn und Zweck den Release-</w:t>
      </w:r>
      <w:proofErr w:type="spellStart"/>
      <w:r w:rsidRPr="008A7929">
        <w:rPr>
          <w:szCs w:val="24"/>
        </w:rPr>
        <w:t>Branches</w:t>
      </w:r>
      <w:proofErr w:type="spellEnd"/>
      <w:r w:rsidRPr="008A7929">
        <w:rPr>
          <w:szCs w:val="24"/>
        </w:rPr>
        <w:t>. Hotfix-</w:t>
      </w:r>
      <w:proofErr w:type="spellStart"/>
      <w:r w:rsidRPr="008A7929">
        <w:rPr>
          <w:szCs w:val="24"/>
        </w:rPr>
        <w:t>Branches</w:t>
      </w:r>
      <w:proofErr w:type="spellEnd"/>
      <w:r w:rsidRPr="008A7929">
        <w:rPr>
          <w:szCs w:val="24"/>
        </w:rPr>
        <w:t xml:space="preserve"> sind ebenfalls dazu gedacht, bevorstehende R</w:t>
      </w:r>
      <w:r w:rsidRPr="008A7929">
        <w:rPr>
          <w:szCs w:val="24"/>
        </w:rPr>
        <w:t>e</w:t>
      </w:r>
      <w:r w:rsidRPr="008A7929">
        <w:rPr>
          <w:szCs w:val="24"/>
        </w:rPr>
        <w:t>leases zu unterstützen oder vorzubereiten. Der Unterschied zwischen diesen beiden Zweigen ist allerdings, dass der Hotfix-</w:t>
      </w:r>
      <w:proofErr w:type="spellStart"/>
      <w:r w:rsidRPr="008A7929">
        <w:rPr>
          <w:szCs w:val="24"/>
        </w:rPr>
        <w:t>Branch</w:t>
      </w:r>
      <w:proofErr w:type="spellEnd"/>
      <w:r w:rsidRPr="008A7929">
        <w:rPr>
          <w:szCs w:val="24"/>
        </w:rPr>
        <w:t xml:space="preserve"> aus einer Notsituation heraus entsteht. Bei einem fehlerhaften Zustand des Produkts, wird ein ne</w:t>
      </w:r>
      <w:r w:rsidRPr="008A7929">
        <w:rPr>
          <w:szCs w:val="24"/>
        </w:rPr>
        <w:t>u</w:t>
      </w:r>
      <w:r w:rsidRPr="008A7929">
        <w:rPr>
          <w:szCs w:val="24"/>
        </w:rPr>
        <w:t xml:space="preserve">er </w:t>
      </w:r>
      <w:proofErr w:type="spellStart"/>
      <w:r w:rsidRPr="008A7929">
        <w:rPr>
          <w:szCs w:val="24"/>
        </w:rPr>
        <w:t>Branch</w:t>
      </w:r>
      <w:proofErr w:type="spellEnd"/>
      <w:r w:rsidRPr="008A7929">
        <w:rPr>
          <w:szCs w:val="24"/>
        </w:rPr>
        <w:t xml:space="preserve"> gebildet, um diese neu entdeckten Fehler so schnell wie möglich zu beheben. Dieser neue </w:t>
      </w:r>
      <w:proofErr w:type="spellStart"/>
      <w:r w:rsidRPr="008A7929">
        <w:rPr>
          <w:szCs w:val="24"/>
        </w:rPr>
        <w:t>Branch</w:t>
      </w:r>
      <w:proofErr w:type="spellEnd"/>
      <w:r w:rsidRPr="008A7929">
        <w:rPr>
          <w:szCs w:val="24"/>
        </w:rPr>
        <w:t xml:space="preserve"> entstammt nicht wie die anderen aus dem </w:t>
      </w:r>
      <w:proofErr w:type="spellStart"/>
      <w:r w:rsidRPr="008A7929">
        <w:rPr>
          <w:szCs w:val="24"/>
        </w:rPr>
        <w:t>Develop</w:t>
      </w:r>
      <w:proofErr w:type="spellEnd"/>
      <w:r w:rsidRPr="008A7929">
        <w:rPr>
          <w:szCs w:val="24"/>
        </w:rPr>
        <w:t xml:space="preserve">-Zweig, sondern entsteht aus dem Master heraus. Dadurch ist es </w:t>
      </w:r>
      <w:r w:rsidRPr="008A7929">
        <w:rPr>
          <w:szCs w:val="24"/>
        </w:rPr>
        <w:lastRenderedPageBreak/>
        <w:t xml:space="preserve">möglich auf dem </w:t>
      </w:r>
      <w:proofErr w:type="spellStart"/>
      <w:r w:rsidRPr="008A7929">
        <w:rPr>
          <w:szCs w:val="24"/>
        </w:rPr>
        <w:t>Develop</w:t>
      </w:r>
      <w:proofErr w:type="spellEnd"/>
      <w:r w:rsidRPr="008A7929">
        <w:rPr>
          <w:szCs w:val="24"/>
        </w:rPr>
        <w:t>-Zweig ungehindert weiter zu arbeiten während a</w:t>
      </w:r>
      <w:r w:rsidRPr="008A7929">
        <w:rPr>
          <w:szCs w:val="24"/>
        </w:rPr>
        <w:t>n</w:t>
      </w:r>
      <w:r w:rsidRPr="008A7929">
        <w:rPr>
          <w:szCs w:val="24"/>
        </w:rPr>
        <w:t>dere Teammitglieder, die neu entdeckten Fehler rasch beheben können.</w:t>
      </w:r>
      <w:bookmarkEnd w:id="258"/>
      <w:r>
        <w:rPr>
          <w:rStyle w:val="Funotenzeichen"/>
        </w:rPr>
        <w:footnoteReference w:id="102"/>
      </w:r>
    </w:p>
    <w:p w14:paraId="543C043C" w14:textId="2045CBB4" w:rsidR="00841DE8" w:rsidRPr="00841DE8" w:rsidRDefault="00841DE8" w:rsidP="00841DE8">
      <w:pPr>
        <w:rPr>
          <w:rFonts w:cs="Times New Roman"/>
          <w:szCs w:val="24"/>
        </w:rPr>
      </w:pPr>
      <w:bookmarkStart w:id="260" w:name="_CTVK001ec84e181c76f459590e1724f7ea97b20"/>
      <w:commentRangeStart w:id="261"/>
      <w:r w:rsidRPr="00841DE8">
        <w:rPr>
          <w:szCs w:val="24"/>
        </w:rPr>
        <w:t>Tauchen in einem neuen Release schwerwiegender Fehler auf, müssen di</w:t>
      </w:r>
      <w:r w:rsidRPr="00841DE8">
        <w:rPr>
          <w:szCs w:val="24"/>
        </w:rPr>
        <w:t>e</w:t>
      </w:r>
      <w:r w:rsidRPr="00841DE8">
        <w:rPr>
          <w:szCs w:val="24"/>
        </w:rPr>
        <w:t xml:space="preserve">se so schnell wie möglich behoben werden. Da auf dem </w:t>
      </w:r>
      <w:proofErr w:type="spellStart"/>
      <w:r w:rsidRPr="00841DE8">
        <w:rPr>
          <w:szCs w:val="24"/>
        </w:rPr>
        <w:t>Develop</w:t>
      </w:r>
      <w:proofErr w:type="spellEnd"/>
      <w:r w:rsidRPr="00841DE8">
        <w:rPr>
          <w:szCs w:val="24"/>
        </w:rPr>
        <w:t>-Zweig i</w:t>
      </w:r>
      <w:r w:rsidRPr="00841DE8">
        <w:rPr>
          <w:szCs w:val="24"/>
        </w:rPr>
        <w:t>n</w:t>
      </w:r>
      <w:r w:rsidRPr="00841DE8">
        <w:rPr>
          <w:szCs w:val="24"/>
        </w:rPr>
        <w:t xml:space="preserve">zwischen an einem neuen Release gearbeitet wird, ist es daher nicht ratsam, die fehlerhafte Version in den </w:t>
      </w:r>
      <w:proofErr w:type="spellStart"/>
      <w:r w:rsidRPr="00841DE8">
        <w:rPr>
          <w:szCs w:val="24"/>
        </w:rPr>
        <w:t>Develop</w:t>
      </w:r>
      <w:proofErr w:type="spellEnd"/>
      <w:r w:rsidRPr="00841DE8">
        <w:rPr>
          <w:szCs w:val="24"/>
        </w:rPr>
        <w:t xml:space="preserve">-Zweig zu. </w:t>
      </w:r>
      <w:r w:rsidR="004379EB">
        <w:rPr>
          <w:szCs w:val="24"/>
        </w:rPr>
        <w:t>Also wird s</w:t>
      </w:r>
      <w:r w:rsidRPr="00841DE8">
        <w:rPr>
          <w:szCs w:val="24"/>
        </w:rPr>
        <w:t>tattdessen aus dem Master heraus ein neuer Zweig erstellt, welcher Hotfix-</w:t>
      </w:r>
      <w:proofErr w:type="spellStart"/>
      <w:r w:rsidRPr="00841DE8">
        <w:rPr>
          <w:szCs w:val="24"/>
        </w:rPr>
        <w:t>Branch</w:t>
      </w:r>
      <w:proofErr w:type="spellEnd"/>
      <w:r w:rsidRPr="00841DE8">
        <w:rPr>
          <w:szCs w:val="24"/>
        </w:rPr>
        <w:t xml:space="preserve"> g</w:t>
      </w:r>
      <w:r w:rsidRPr="00841DE8">
        <w:rPr>
          <w:szCs w:val="24"/>
        </w:rPr>
        <w:t>e</w:t>
      </w:r>
      <w:r w:rsidRPr="00841DE8">
        <w:rPr>
          <w:szCs w:val="24"/>
        </w:rPr>
        <w:t xml:space="preserve">nannt wird. Zu beachten sind die </w:t>
      </w:r>
      <w:proofErr w:type="spellStart"/>
      <w:r w:rsidRPr="00841DE8">
        <w:rPr>
          <w:szCs w:val="24"/>
        </w:rPr>
        <w:t>Commits</w:t>
      </w:r>
      <w:proofErr w:type="spellEnd"/>
      <w:r w:rsidRPr="00841DE8">
        <w:rPr>
          <w:szCs w:val="24"/>
        </w:rPr>
        <w:t xml:space="preserve"> mit den entsprechenden </w:t>
      </w:r>
      <w:r w:rsidRPr="00841DE8">
        <w:rPr>
          <w:i/>
          <w:szCs w:val="24"/>
        </w:rPr>
        <w:t xml:space="preserve">tags </w:t>
      </w:r>
      <w:r w:rsidRPr="00841DE8">
        <w:rPr>
          <w:szCs w:val="24"/>
        </w:rPr>
        <w:t>und den Versionsnummern.</w:t>
      </w:r>
      <w:commentRangeEnd w:id="261"/>
      <w:r w:rsidR="004379EB">
        <w:rPr>
          <w:rStyle w:val="Kommentarzeichen"/>
        </w:rPr>
        <w:commentReference w:id="261"/>
      </w:r>
    </w:p>
    <w:p w14:paraId="1D7B572D" w14:textId="77777777" w:rsidR="00841DE8" w:rsidRPr="00841DE8" w:rsidRDefault="00841DE8" w:rsidP="00841DE8">
      <w:pPr>
        <w:rPr>
          <w:rFonts w:cs="Times New Roman"/>
          <w:szCs w:val="24"/>
        </w:rPr>
      </w:pPr>
      <w:r w:rsidRPr="00841DE8">
        <w:rPr>
          <w:szCs w:val="24"/>
        </w:rPr>
        <w:t xml:space="preserve">$ </w:t>
      </w:r>
      <w:proofErr w:type="spellStart"/>
      <w:r w:rsidRPr="00841DE8">
        <w:rPr>
          <w:szCs w:val="24"/>
        </w:rPr>
        <w:t>git</w:t>
      </w:r>
      <w:proofErr w:type="spellEnd"/>
      <w:r w:rsidRPr="00841DE8">
        <w:rPr>
          <w:szCs w:val="24"/>
        </w:rPr>
        <w:t xml:space="preserve"> </w:t>
      </w:r>
      <w:proofErr w:type="spellStart"/>
      <w:r w:rsidRPr="00841DE8">
        <w:rPr>
          <w:szCs w:val="24"/>
        </w:rPr>
        <w:t>checkout</w:t>
      </w:r>
      <w:proofErr w:type="spellEnd"/>
      <w:r w:rsidRPr="00841DE8">
        <w:rPr>
          <w:szCs w:val="24"/>
        </w:rPr>
        <w:t xml:space="preserve"> -b hotfix-&lt;Versionsnummer&gt; </w:t>
      </w:r>
      <w:proofErr w:type="spellStart"/>
      <w:r w:rsidRPr="00841DE8">
        <w:rPr>
          <w:szCs w:val="24"/>
        </w:rPr>
        <w:t>master</w:t>
      </w:r>
      <w:proofErr w:type="spellEnd"/>
    </w:p>
    <w:p w14:paraId="1FCC29F9" w14:textId="77777777" w:rsidR="00841DE8" w:rsidRPr="00841DE8" w:rsidRDefault="00841DE8" w:rsidP="00841DE8">
      <w:pPr>
        <w:rPr>
          <w:rFonts w:cs="Times New Roman"/>
          <w:szCs w:val="24"/>
        </w:rPr>
      </w:pPr>
      <w:r w:rsidRPr="00841DE8">
        <w:rPr>
          <w:szCs w:val="24"/>
        </w:rPr>
        <w:t xml:space="preserve">Die entsprechende Versionsnummer muss nun dem </w:t>
      </w:r>
      <w:proofErr w:type="spellStart"/>
      <w:r w:rsidRPr="00841DE8">
        <w:rPr>
          <w:szCs w:val="24"/>
        </w:rPr>
        <w:t>Branch</w:t>
      </w:r>
      <w:proofErr w:type="spellEnd"/>
      <w:r w:rsidRPr="00841DE8">
        <w:rPr>
          <w:szCs w:val="24"/>
        </w:rPr>
        <w:t xml:space="preserve"> zugewiesen werden. </w:t>
      </w:r>
    </w:p>
    <w:p w14:paraId="7672FA03" w14:textId="77777777" w:rsidR="00841DE8" w:rsidRPr="00841DE8" w:rsidRDefault="00841DE8" w:rsidP="00841DE8">
      <w:pPr>
        <w:rPr>
          <w:rFonts w:cs="Times New Roman"/>
          <w:szCs w:val="24"/>
        </w:rPr>
      </w:pPr>
      <w:r w:rsidRPr="00841DE8">
        <w:rPr>
          <w:szCs w:val="24"/>
        </w:rPr>
        <w:t>$ ./bump-version.sh &lt;Versionsnummer&gt;</w:t>
      </w:r>
    </w:p>
    <w:p w14:paraId="33EE4D03" w14:textId="77777777" w:rsidR="00841DE8" w:rsidRPr="00841DE8" w:rsidRDefault="00841DE8" w:rsidP="00841DE8">
      <w:pPr>
        <w:rPr>
          <w:rFonts w:cs="Times New Roman"/>
          <w:szCs w:val="24"/>
        </w:rPr>
      </w:pPr>
      <w:r w:rsidRPr="00841DE8">
        <w:rPr>
          <w:szCs w:val="24"/>
        </w:rPr>
        <w:t xml:space="preserve">Nachdem die Fehler behoben wurden, werden die Änderungen </w:t>
      </w:r>
      <w:proofErr w:type="spellStart"/>
      <w:r w:rsidRPr="00841DE8">
        <w:rPr>
          <w:szCs w:val="24"/>
        </w:rPr>
        <w:t>comitted</w:t>
      </w:r>
      <w:proofErr w:type="spellEnd"/>
      <w:r w:rsidRPr="00841DE8">
        <w:rPr>
          <w:szCs w:val="24"/>
        </w:rPr>
        <w:t>.</w:t>
      </w:r>
    </w:p>
    <w:p w14:paraId="580D32BF" w14:textId="77777777" w:rsidR="00841DE8" w:rsidRPr="00841DE8" w:rsidRDefault="00841DE8" w:rsidP="00841DE8">
      <w:pPr>
        <w:rPr>
          <w:rFonts w:cs="Times New Roman"/>
          <w:szCs w:val="24"/>
        </w:rPr>
      </w:pPr>
      <w:r w:rsidRPr="00841DE8">
        <w:rPr>
          <w:szCs w:val="24"/>
        </w:rPr>
        <w:t xml:space="preserve">$ </w:t>
      </w:r>
      <w:proofErr w:type="spellStart"/>
      <w:r w:rsidRPr="00841DE8">
        <w:rPr>
          <w:szCs w:val="24"/>
        </w:rPr>
        <w:t>git</w:t>
      </w:r>
      <w:proofErr w:type="spellEnd"/>
      <w:r w:rsidRPr="00841DE8">
        <w:rPr>
          <w:szCs w:val="24"/>
        </w:rPr>
        <w:t xml:space="preserve"> </w:t>
      </w:r>
      <w:proofErr w:type="spellStart"/>
      <w:r w:rsidRPr="00841DE8">
        <w:rPr>
          <w:szCs w:val="24"/>
        </w:rPr>
        <w:t>commit</w:t>
      </w:r>
      <w:proofErr w:type="spellEnd"/>
      <w:r w:rsidRPr="00841DE8">
        <w:rPr>
          <w:szCs w:val="24"/>
        </w:rPr>
        <w:t xml:space="preserve"> -m</w:t>
      </w:r>
    </w:p>
    <w:p w14:paraId="0D60AE3E" w14:textId="6A9BC485" w:rsidR="008A7929" w:rsidRDefault="00841DE8" w:rsidP="00841DE8">
      <w:pPr>
        <w:rPr>
          <w:szCs w:val="24"/>
        </w:rPr>
      </w:pPr>
      <w:r w:rsidRPr="00841DE8">
        <w:rPr>
          <w:szCs w:val="24"/>
        </w:rPr>
        <w:t>Anschließend wird der Hotfix-</w:t>
      </w:r>
      <w:proofErr w:type="spellStart"/>
      <w:r w:rsidRPr="00841DE8">
        <w:rPr>
          <w:szCs w:val="24"/>
        </w:rPr>
        <w:t>Branch</w:t>
      </w:r>
      <w:proofErr w:type="spellEnd"/>
      <w:r w:rsidRPr="00841DE8">
        <w:rPr>
          <w:szCs w:val="24"/>
        </w:rPr>
        <w:t xml:space="preserve"> zurück in den Master </w:t>
      </w:r>
      <w:proofErr w:type="spellStart"/>
      <w:r w:rsidRPr="00841DE8">
        <w:rPr>
          <w:szCs w:val="24"/>
        </w:rPr>
        <w:t>gemerged</w:t>
      </w:r>
      <w:proofErr w:type="spellEnd"/>
      <w:r w:rsidRPr="00841DE8">
        <w:rPr>
          <w:szCs w:val="24"/>
        </w:rPr>
        <w:t xml:space="preserve"> aber auch in den </w:t>
      </w:r>
      <w:proofErr w:type="spellStart"/>
      <w:r w:rsidRPr="00841DE8">
        <w:rPr>
          <w:szCs w:val="24"/>
        </w:rPr>
        <w:t>Develop</w:t>
      </w:r>
      <w:proofErr w:type="spellEnd"/>
      <w:r w:rsidRPr="00841DE8">
        <w:rPr>
          <w:szCs w:val="24"/>
        </w:rPr>
        <w:t>-Zweig. Dadurch wird sichergestellt, dass die Fehler</w:t>
      </w:r>
      <w:r w:rsidR="004379EB">
        <w:rPr>
          <w:szCs w:val="24"/>
        </w:rPr>
        <w:t xml:space="preserve"> im neuen Release ebenfalls behoben sind</w:t>
      </w:r>
      <w:r w:rsidRPr="00841DE8">
        <w:rPr>
          <w:szCs w:val="24"/>
        </w:rPr>
        <w:t>.</w:t>
      </w:r>
      <w:bookmarkEnd w:id="260"/>
      <w:r>
        <w:rPr>
          <w:rStyle w:val="Funotenzeichen"/>
        </w:rPr>
        <w:footnoteReference w:id="103"/>
      </w:r>
    </w:p>
    <w:p w14:paraId="510946BB" w14:textId="74CF0EA9" w:rsidR="004B2CAC" w:rsidRDefault="004B2CAC" w:rsidP="00841DE8">
      <w:pPr>
        <w:rPr>
          <w:szCs w:val="24"/>
        </w:rPr>
      </w:pPr>
      <w:bookmarkStart w:id="263" w:name="_CTVK001d0bbe6b90f0447dfb02373254e2051da"/>
      <w:r w:rsidRPr="004B2CAC">
        <w:rPr>
          <w:szCs w:val="24"/>
        </w:rPr>
        <w:t>Falls während dieses gesamten Vorgangs ein Release-</w:t>
      </w:r>
      <w:proofErr w:type="spellStart"/>
      <w:r w:rsidRPr="004B2CAC">
        <w:rPr>
          <w:szCs w:val="24"/>
        </w:rPr>
        <w:t>Branch</w:t>
      </w:r>
      <w:proofErr w:type="spellEnd"/>
      <w:r w:rsidRPr="004B2CAC">
        <w:rPr>
          <w:szCs w:val="24"/>
        </w:rPr>
        <w:t xml:space="preserve"> existiert, müssen die Änderungen aus dem Hotfix in den Release-</w:t>
      </w:r>
      <w:proofErr w:type="spellStart"/>
      <w:r w:rsidRPr="004B2CAC">
        <w:rPr>
          <w:szCs w:val="24"/>
        </w:rPr>
        <w:t>Branch</w:t>
      </w:r>
      <w:proofErr w:type="spellEnd"/>
      <w:r w:rsidRPr="004B2CAC">
        <w:rPr>
          <w:szCs w:val="24"/>
        </w:rPr>
        <w:t xml:space="preserve"> </w:t>
      </w:r>
      <w:proofErr w:type="spellStart"/>
      <w:r w:rsidRPr="004B2CAC">
        <w:rPr>
          <w:szCs w:val="24"/>
        </w:rPr>
        <w:t>gemerged</w:t>
      </w:r>
      <w:proofErr w:type="spellEnd"/>
      <w:r w:rsidRPr="004B2CAC">
        <w:rPr>
          <w:szCs w:val="24"/>
        </w:rPr>
        <w:t xml:space="preserve"> werden. Da dieser wiederum mit dem </w:t>
      </w:r>
      <w:proofErr w:type="spellStart"/>
      <w:r w:rsidRPr="004B2CAC">
        <w:rPr>
          <w:szCs w:val="24"/>
        </w:rPr>
        <w:t>Develop</w:t>
      </w:r>
      <w:proofErr w:type="spellEnd"/>
      <w:r w:rsidRPr="004B2CAC">
        <w:rPr>
          <w:szCs w:val="24"/>
        </w:rPr>
        <w:t xml:space="preserve">-Zweig zusammengeführt wird, werden die Verbesserungen schlussendlich im neuen Release landen. Dies ist jedoch </w:t>
      </w:r>
      <w:r w:rsidR="004379EB">
        <w:rPr>
          <w:szCs w:val="24"/>
        </w:rPr>
        <w:t>s</w:t>
      </w:r>
      <w:r w:rsidRPr="004B2CAC">
        <w:rPr>
          <w:szCs w:val="24"/>
        </w:rPr>
        <w:t xml:space="preserve">ituationsabhängig. Wenn die Verbesserungen aus dem Hotfix zeitnah benötigt werden, können sie auch direkt wieder in den Master </w:t>
      </w:r>
      <w:proofErr w:type="spellStart"/>
      <w:r w:rsidRPr="004B2CAC">
        <w:rPr>
          <w:szCs w:val="24"/>
        </w:rPr>
        <w:t>g</w:t>
      </w:r>
      <w:r w:rsidRPr="004B2CAC">
        <w:rPr>
          <w:szCs w:val="24"/>
        </w:rPr>
        <w:t>e</w:t>
      </w:r>
      <w:r w:rsidRPr="004B2CAC">
        <w:rPr>
          <w:szCs w:val="24"/>
        </w:rPr>
        <w:t>merged</w:t>
      </w:r>
      <w:proofErr w:type="spellEnd"/>
      <w:r w:rsidRPr="004B2CAC">
        <w:rPr>
          <w:szCs w:val="24"/>
        </w:rPr>
        <w:t xml:space="preserve"> werden.</w:t>
      </w:r>
      <w:bookmarkEnd w:id="263"/>
      <w:r>
        <w:rPr>
          <w:rStyle w:val="Funotenzeichen"/>
        </w:rPr>
        <w:footnoteReference w:id="104"/>
      </w:r>
    </w:p>
    <w:p w14:paraId="6BEB5557" w14:textId="77777777" w:rsidR="002717D7" w:rsidRDefault="002717D7" w:rsidP="00841DE8">
      <w:pPr>
        <w:rPr>
          <w:szCs w:val="24"/>
        </w:rPr>
      </w:pPr>
      <w:r>
        <w:rPr>
          <w:szCs w:val="24"/>
        </w:rPr>
        <w:lastRenderedPageBreak/>
        <w:t>Der Hotfix-</w:t>
      </w:r>
      <w:proofErr w:type="spellStart"/>
      <w:r>
        <w:rPr>
          <w:szCs w:val="24"/>
        </w:rPr>
        <w:t>Branch</w:t>
      </w:r>
      <w:proofErr w:type="spellEnd"/>
      <w:r>
        <w:rPr>
          <w:szCs w:val="24"/>
        </w:rPr>
        <w:t xml:space="preserve"> wird ab diesem Zeitpunkt nicht mehr benötigt und kann nun gelöscht werden.</w:t>
      </w:r>
    </w:p>
    <w:p w14:paraId="3E35C98A" w14:textId="77777777" w:rsidR="002717D7" w:rsidRDefault="002717D7" w:rsidP="00841DE8">
      <w:r>
        <w:rPr>
          <w:szCs w:val="24"/>
        </w:rPr>
        <w:t xml:space="preserve">$ </w:t>
      </w:r>
      <w:proofErr w:type="spellStart"/>
      <w:r>
        <w:rPr>
          <w:szCs w:val="24"/>
        </w:rPr>
        <w:t>git</w:t>
      </w:r>
      <w:proofErr w:type="spellEnd"/>
      <w:r>
        <w:rPr>
          <w:szCs w:val="24"/>
        </w:rPr>
        <w:t xml:space="preserve"> </w:t>
      </w:r>
      <w:proofErr w:type="spellStart"/>
      <w:r>
        <w:rPr>
          <w:szCs w:val="24"/>
        </w:rPr>
        <w:t>branch</w:t>
      </w:r>
      <w:proofErr w:type="spellEnd"/>
      <w:r>
        <w:rPr>
          <w:szCs w:val="24"/>
        </w:rPr>
        <w:t xml:space="preserve"> -d hotfix-&lt;Versionsnummer&gt;</w:t>
      </w:r>
    </w:p>
    <w:p w14:paraId="3081925E" w14:textId="77777777" w:rsidR="00ED6198" w:rsidRDefault="00ED6198" w:rsidP="00ED6198">
      <w:pPr>
        <w:pStyle w:val="berschrift3"/>
      </w:pPr>
      <w:bookmarkStart w:id="266" w:name="_Toc488923968"/>
      <w:bookmarkEnd w:id="225"/>
      <w:proofErr w:type="spellStart"/>
      <w:r>
        <w:t>Branches</w:t>
      </w:r>
      <w:proofErr w:type="spellEnd"/>
      <w:r>
        <w:t xml:space="preserve"> verwalten</w:t>
      </w:r>
      <w:bookmarkEnd w:id="266"/>
    </w:p>
    <w:p w14:paraId="75D8F4D0" w14:textId="77777777" w:rsidR="008067CC" w:rsidRDefault="008067CC" w:rsidP="008067CC"/>
    <w:p w14:paraId="1F34D982" w14:textId="77777777" w:rsidR="006A3FEB" w:rsidRDefault="006A3FEB" w:rsidP="008067CC">
      <w:r w:rsidRPr="006A3FEB">
        <w:rPr>
          <w:color w:val="000000"/>
          <w:szCs w:val="24"/>
        </w:rPr>
        <w:t xml:space="preserve">Einen neuen </w:t>
      </w:r>
      <w:proofErr w:type="spellStart"/>
      <w:r w:rsidRPr="006A3FEB">
        <w:rPr>
          <w:color w:val="000000"/>
          <w:szCs w:val="24"/>
        </w:rPr>
        <w:t>Branch</w:t>
      </w:r>
      <w:proofErr w:type="spellEnd"/>
      <w:r w:rsidRPr="006A3FEB">
        <w:rPr>
          <w:color w:val="000000"/>
          <w:szCs w:val="24"/>
        </w:rPr>
        <w:t xml:space="preserve"> anzulegen ist unter </w:t>
      </w:r>
      <w:proofErr w:type="spellStart"/>
      <w:r w:rsidRPr="006A3FEB">
        <w:rPr>
          <w:color w:val="000000"/>
          <w:szCs w:val="24"/>
        </w:rPr>
        <w:t>Git</w:t>
      </w:r>
      <w:proofErr w:type="spellEnd"/>
      <w:r w:rsidRPr="006A3FEB">
        <w:rPr>
          <w:color w:val="000000"/>
          <w:szCs w:val="24"/>
        </w:rPr>
        <w:t xml:space="preserve"> kein Problem. Dazu muss ledi</w:t>
      </w:r>
      <w:r w:rsidRPr="006A3FEB">
        <w:rPr>
          <w:color w:val="000000"/>
          <w:szCs w:val="24"/>
        </w:rPr>
        <w:t>g</w:t>
      </w:r>
      <w:r w:rsidRPr="006A3FEB">
        <w:rPr>
          <w:color w:val="000000"/>
          <w:szCs w:val="24"/>
        </w:rPr>
        <w:t>lich der aktuell ausgecheckte Commit ausfindig gemacht und der entspr</w:t>
      </w:r>
      <w:r w:rsidRPr="006A3FEB">
        <w:rPr>
          <w:color w:val="000000"/>
          <w:szCs w:val="24"/>
        </w:rPr>
        <w:t>e</w:t>
      </w:r>
      <w:r w:rsidRPr="006A3FEB">
        <w:rPr>
          <w:color w:val="000000"/>
          <w:szCs w:val="24"/>
        </w:rPr>
        <w:t>chende Hash-Wert in der .</w:t>
      </w:r>
      <w:proofErr w:type="spellStart"/>
      <w:r w:rsidRPr="006A3FEB">
        <w:rPr>
          <w:color w:val="000000"/>
          <w:szCs w:val="24"/>
        </w:rPr>
        <w:t>git</w:t>
      </w:r>
      <w:proofErr w:type="spellEnd"/>
      <w:r w:rsidRPr="006A3FEB">
        <w:rPr>
          <w:color w:val="000000"/>
          <w:szCs w:val="24"/>
        </w:rPr>
        <w:t>-Datei abgelegt werden.</w:t>
      </w:r>
      <w:r>
        <w:rPr>
          <w:rStyle w:val="Funotenzeichen"/>
        </w:rPr>
        <w:footnoteReference w:id="105"/>
      </w:r>
    </w:p>
    <w:p w14:paraId="49891323" w14:textId="77777777" w:rsidR="00850B1C" w:rsidRDefault="00850B1C" w:rsidP="008067CC">
      <w:r>
        <w:t xml:space="preserve">Einige wichtige Befehle zur Bedienung von </w:t>
      </w:r>
      <w:proofErr w:type="spellStart"/>
      <w:r>
        <w:t>Branches</w:t>
      </w:r>
      <w:proofErr w:type="spellEnd"/>
      <w:r>
        <w:t xml:space="preserve"> sind:</w:t>
      </w:r>
    </w:p>
    <w:p w14:paraId="2AB0076C" w14:textId="77777777" w:rsidR="00606929" w:rsidRDefault="00606929" w:rsidP="00850B1C">
      <w:pPr>
        <w:spacing w:after="0"/>
      </w:pPr>
    </w:p>
    <w:p w14:paraId="3E198EAE" w14:textId="77777777" w:rsidR="00850B1C" w:rsidRDefault="00850B1C" w:rsidP="00850B1C">
      <w:pPr>
        <w:spacing w:after="0"/>
      </w:pPr>
      <w:r>
        <w:t xml:space="preserve">$ </w:t>
      </w:r>
      <w:proofErr w:type="spellStart"/>
      <w:r>
        <w:t>git</w:t>
      </w:r>
      <w:proofErr w:type="spellEnd"/>
      <w:r>
        <w:t xml:space="preserve"> </w:t>
      </w:r>
      <w:proofErr w:type="spellStart"/>
      <w:r>
        <w:t>checkout</w:t>
      </w:r>
      <w:proofErr w:type="spellEnd"/>
      <w:r>
        <w:t xml:space="preserve"> -b (Name des </w:t>
      </w:r>
      <w:proofErr w:type="spellStart"/>
      <w:r>
        <w:t>Branches</w:t>
      </w:r>
      <w:proofErr w:type="spellEnd"/>
      <w:r>
        <w:t>)</w:t>
      </w:r>
    </w:p>
    <w:p w14:paraId="758377E2" w14:textId="77777777" w:rsidR="00850B1C" w:rsidRDefault="00850B1C" w:rsidP="00850B1C">
      <w:pPr>
        <w:ind w:left="576"/>
      </w:pPr>
      <w:r>
        <w:t xml:space="preserve">Neuen </w:t>
      </w:r>
      <w:proofErr w:type="spellStart"/>
      <w:r>
        <w:t>Branch</w:t>
      </w:r>
      <w:proofErr w:type="spellEnd"/>
      <w:r>
        <w:t xml:space="preserve"> erstellen und in diesen </w:t>
      </w:r>
      <w:proofErr w:type="spellStart"/>
      <w:r>
        <w:t>Branch</w:t>
      </w:r>
      <w:proofErr w:type="spellEnd"/>
      <w:r>
        <w:t xml:space="preserve"> wechseln.</w:t>
      </w:r>
    </w:p>
    <w:p w14:paraId="4F9B0EAA" w14:textId="77777777" w:rsidR="00850B1C" w:rsidRDefault="00850B1C" w:rsidP="00850B1C">
      <w:pPr>
        <w:spacing w:after="0"/>
      </w:pPr>
    </w:p>
    <w:p w14:paraId="0A8E6973" w14:textId="77777777" w:rsidR="00850B1C" w:rsidRDefault="00850B1C" w:rsidP="00850B1C">
      <w:pPr>
        <w:spacing w:after="0"/>
      </w:pPr>
      <w:r>
        <w:t xml:space="preserve">$ </w:t>
      </w:r>
      <w:proofErr w:type="spellStart"/>
      <w:r>
        <w:t>git</w:t>
      </w:r>
      <w:proofErr w:type="spellEnd"/>
      <w:r>
        <w:t xml:space="preserve"> </w:t>
      </w:r>
      <w:proofErr w:type="spellStart"/>
      <w:r>
        <w:t>checkout</w:t>
      </w:r>
      <w:proofErr w:type="spellEnd"/>
      <w:r>
        <w:t xml:space="preserve"> </w:t>
      </w:r>
      <w:proofErr w:type="spellStart"/>
      <w:r>
        <w:t>master</w:t>
      </w:r>
      <w:proofErr w:type="spellEnd"/>
    </w:p>
    <w:p w14:paraId="14702484" w14:textId="77777777" w:rsidR="00850B1C" w:rsidRDefault="00850B1C" w:rsidP="00850B1C">
      <w:pPr>
        <w:ind w:left="576"/>
      </w:pPr>
      <w:r>
        <w:t>Zum Master-</w:t>
      </w:r>
      <w:proofErr w:type="spellStart"/>
      <w:r>
        <w:t>Branch</w:t>
      </w:r>
      <w:proofErr w:type="spellEnd"/>
      <w:r>
        <w:t xml:space="preserve"> wechseln.</w:t>
      </w:r>
    </w:p>
    <w:p w14:paraId="2D359739" w14:textId="77777777" w:rsidR="00850B1C" w:rsidRDefault="00850B1C" w:rsidP="00850B1C"/>
    <w:p w14:paraId="7BF7332E" w14:textId="77777777" w:rsidR="00850B1C" w:rsidRDefault="00850B1C" w:rsidP="00850B1C">
      <w:pPr>
        <w:spacing w:after="0"/>
      </w:pPr>
      <w:r>
        <w:t xml:space="preserve">$ </w:t>
      </w:r>
      <w:proofErr w:type="spellStart"/>
      <w:r>
        <w:t>git</w:t>
      </w:r>
      <w:proofErr w:type="spellEnd"/>
      <w:r>
        <w:t xml:space="preserve"> </w:t>
      </w:r>
      <w:proofErr w:type="spellStart"/>
      <w:r>
        <w:t>branch</w:t>
      </w:r>
      <w:proofErr w:type="spellEnd"/>
      <w:r>
        <w:t xml:space="preserve"> -d </w:t>
      </w:r>
      <w:r w:rsidR="001F3D7E">
        <w:t>&lt;</w:t>
      </w:r>
      <w:proofErr w:type="spellStart"/>
      <w:r w:rsidR="001F3D7E">
        <w:t>branch</w:t>
      </w:r>
      <w:proofErr w:type="spellEnd"/>
      <w:r w:rsidR="001F3D7E">
        <w:t>&gt;</w:t>
      </w:r>
    </w:p>
    <w:p w14:paraId="557364DE" w14:textId="77777777" w:rsidR="00850B1C" w:rsidRDefault="00850B1C" w:rsidP="00850B1C">
      <w:pPr>
        <w:ind w:left="576"/>
      </w:pPr>
      <w:r>
        <w:t xml:space="preserve">Einen bestehenden oder erstellten </w:t>
      </w:r>
      <w:proofErr w:type="spellStart"/>
      <w:r>
        <w:t>Branch</w:t>
      </w:r>
      <w:proofErr w:type="spellEnd"/>
      <w:r>
        <w:t xml:space="preserve"> löschen.</w:t>
      </w:r>
      <w:r w:rsidR="001F3D7E">
        <w:t xml:space="preserve"> Es können mehrere </w:t>
      </w:r>
      <w:proofErr w:type="spellStart"/>
      <w:r w:rsidR="001F3D7E">
        <w:t>Branches</w:t>
      </w:r>
      <w:proofErr w:type="spellEnd"/>
      <w:r w:rsidR="001F3D7E">
        <w:t xml:space="preserve"> </w:t>
      </w:r>
      <w:r w:rsidR="007E6C18">
        <w:t xml:space="preserve">gleichzeitig </w:t>
      </w:r>
      <w:r w:rsidR="001F3D7E">
        <w:t xml:space="preserve">ausgewählt werden, jedoch </w:t>
      </w:r>
      <w:r w:rsidR="007E6C18">
        <w:t>müssen diese ko</w:t>
      </w:r>
      <w:r w:rsidR="007E6C18">
        <w:t>m</w:t>
      </w:r>
      <w:r w:rsidR="007E6C18">
        <w:t>plett im HEAD integriert sein.</w:t>
      </w:r>
    </w:p>
    <w:p w14:paraId="46F18DE9" w14:textId="77777777" w:rsidR="00E941C6" w:rsidRDefault="00E941C6" w:rsidP="00E941C6"/>
    <w:p w14:paraId="3BDE07C0" w14:textId="77777777" w:rsidR="00E941C6" w:rsidRDefault="00E941C6" w:rsidP="00E941C6">
      <w:pPr>
        <w:spacing w:after="0"/>
      </w:pPr>
      <w:r>
        <w:t xml:space="preserve">$ </w:t>
      </w:r>
      <w:proofErr w:type="spellStart"/>
      <w:r>
        <w:t>git</w:t>
      </w:r>
      <w:proofErr w:type="spellEnd"/>
      <w:r>
        <w:t xml:space="preserve"> push </w:t>
      </w:r>
      <w:proofErr w:type="spellStart"/>
      <w:r>
        <w:t>origin</w:t>
      </w:r>
      <w:proofErr w:type="spellEnd"/>
      <w:r>
        <w:t xml:space="preserve"> (Name des </w:t>
      </w:r>
      <w:proofErr w:type="spellStart"/>
      <w:r>
        <w:t>Branches</w:t>
      </w:r>
      <w:proofErr w:type="spellEnd"/>
      <w:r>
        <w:t>)</w:t>
      </w:r>
    </w:p>
    <w:p w14:paraId="4FDC1E00" w14:textId="77777777" w:rsidR="00E941C6" w:rsidRDefault="00E941C6" w:rsidP="00E941C6">
      <w:pPr>
        <w:ind w:left="576"/>
      </w:pPr>
      <w:r>
        <w:t xml:space="preserve">Lädt den </w:t>
      </w:r>
      <w:proofErr w:type="spellStart"/>
      <w:r>
        <w:t>Branch</w:t>
      </w:r>
      <w:proofErr w:type="spellEnd"/>
      <w:r>
        <w:t xml:space="preserve"> in das </w:t>
      </w:r>
      <w:r w:rsidR="00693B98">
        <w:t>remote</w:t>
      </w:r>
      <w:r>
        <w:t xml:space="preserve"> Repository hoch, um es für andere z</w:t>
      </w:r>
      <w:r>
        <w:t>u</w:t>
      </w:r>
      <w:r>
        <w:t>gänglich zu machen</w:t>
      </w:r>
    </w:p>
    <w:p w14:paraId="4A77CA41" w14:textId="77777777" w:rsidR="00E941C6" w:rsidRDefault="00E941C6" w:rsidP="00E941C6"/>
    <w:p w14:paraId="7096FACC" w14:textId="77777777" w:rsidR="00693B98" w:rsidRPr="004379EB" w:rsidRDefault="00693B98" w:rsidP="00693B98">
      <w:pPr>
        <w:spacing w:after="0"/>
      </w:pPr>
      <w:r>
        <w:lastRenderedPageBreak/>
        <w:t xml:space="preserve">$ </w:t>
      </w:r>
      <w:proofErr w:type="spellStart"/>
      <w:r>
        <w:t>git</w:t>
      </w:r>
      <w:proofErr w:type="spellEnd"/>
      <w:r>
        <w:t xml:space="preserve"> </w:t>
      </w:r>
      <w:proofErr w:type="spellStart"/>
      <w:r>
        <w:t>branch</w:t>
      </w:r>
      <w:proofErr w:type="spellEnd"/>
    </w:p>
    <w:p w14:paraId="6B20667B" w14:textId="77777777" w:rsidR="00693B98" w:rsidRDefault="00693B98" w:rsidP="00693B98">
      <w:pPr>
        <w:ind w:left="576"/>
      </w:pPr>
      <w:r>
        <w:t>Gibt eine Liste mit allen vorhandenen Entwicklungszweigen aus.</w:t>
      </w:r>
    </w:p>
    <w:p w14:paraId="55087EFC" w14:textId="77777777" w:rsidR="00693B98" w:rsidRDefault="00693B98" w:rsidP="00693B98"/>
    <w:p w14:paraId="41FC5E97" w14:textId="77777777" w:rsidR="00693B98" w:rsidRDefault="00891CF2" w:rsidP="00472A9B">
      <w:pPr>
        <w:spacing w:after="0"/>
      </w:pPr>
      <w:r>
        <w:t>$</w:t>
      </w:r>
      <w:r w:rsidR="00693B98">
        <w:t xml:space="preserve"> </w:t>
      </w:r>
      <w:proofErr w:type="spellStart"/>
      <w:r w:rsidR="00693B98">
        <w:t>git</w:t>
      </w:r>
      <w:proofErr w:type="spellEnd"/>
      <w:r w:rsidR="00693B98">
        <w:t xml:space="preserve"> </w:t>
      </w:r>
      <w:proofErr w:type="spellStart"/>
      <w:r w:rsidR="00693B98">
        <w:t>branch</w:t>
      </w:r>
      <w:proofErr w:type="spellEnd"/>
      <w:r w:rsidR="00693B98">
        <w:t xml:space="preserve"> -v</w:t>
      </w:r>
    </w:p>
    <w:p w14:paraId="09C5A6EB" w14:textId="77777777" w:rsidR="00693B98" w:rsidRDefault="00472A9B" w:rsidP="00472A9B">
      <w:pPr>
        <w:ind w:left="576"/>
      </w:pPr>
      <w:r>
        <w:t xml:space="preserve">Liste mit vorhandenen </w:t>
      </w:r>
      <w:proofErr w:type="spellStart"/>
      <w:r>
        <w:t>Branches</w:t>
      </w:r>
      <w:proofErr w:type="spellEnd"/>
      <w:r>
        <w:t xml:space="preserve"> und den dazugehörigen letzten </w:t>
      </w:r>
      <w:proofErr w:type="spellStart"/>
      <w:r>
        <w:t>Co</w:t>
      </w:r>
      <w:r>
        <w:t>m</w:t>
      </w:r>
      <w:r>
        <w:t>mits</w:t>
      </w:r>
      <w:proofErr w:type="spellEnd"/>
      <w:r>
        <w:t>.</w:t>
      </w:r>
    </w:p>
    <w:p w14:paraId="7EA13399" w14:textId="77777777" w:rsidR="00472A9B" w:rsidRDefault="00472A9B" w:rsidP="00472A9B"/>
    <w:p w14:paraId="0945778F" w14:textId="77777777" w:rsidR="00472A9B" w:rsidRDefault="00891CF2" w:rsidP="00472A9B">
      <w:pPr>
        <w:spacing w:after="0"/>
      </w:pPr>
      <w:r>
        <w:t>$</w:t>
      </w:r>
      <w:r w:rsidR="00472A9B">
        <w:t xml:space="preserve"> </w:t>
      </w:r>
      <w:proofErr w:type="spellStart"/>
      <w:r w:rsidR="00472A9B">
        <w:t>git</w:t>
      </w:r>
      <w:proofErr w:type="spellEnd"/>
      <w:r w:rsidR="00472A9B">
        <w:t xml:space="preserve"> </w:t>
      </w:r>
      <w:proofErr w:type="spellStart"/>
      <w:r w:rsidR="00472A9B">
        <w:t>branch</w:t>
      </w:r>
      <w:proofErr w:type="spellEnd"/>
      <w:r w:rsidR="00472A9B">
        <w:t xml:space="preserve"> -- </w:t>
      </w:r>
      <w:proofErr w:type="spellStart"/>
      <w:r w:rsidR="00472A9B">
        <w:t>merged</w:t>
      </w:r>
      <w:proofErr w:type="spellEnd"/>
    </w:p>
    <w:p w14:paraId="49086FE8" w14:textId="77777777" w:rsidR="00472A9B" w:rsidRDefault="00472A9B" w:rsidP="00472A9B">
      <w:pPr>
        <w:ind w:left="576"/>
      </w:pPr>
      <w:r>
        <w:t xml:space="preserve">Zeigt an, welche </w:t>
      </w:r>
      <w:proofErr w:type="spellStart"/>
      <w:r>
        <w:t>Branches</w:t>
      </w:r>
      <w:proofErr w:type="spellEnd"/>
      <w:r>
        <w:t xml:space="preserve"> bereits mit dem aktuell benutzten Zweig z</w:t>
      </w:r>
      <w:r>
        <w:t>u</w:t>
      </w:r>
      <w:r>
        <w:t>sammengeführt wurden.</w:t>
      </w:r>
    </w:p>
    <w:p w14:paraId="63B9F1A5" w14:textId="77777777" w:rsidR="00891CF2" w:rsidRDefault="00891CF2" w:rsidP="00891CF2"/>
    <w:p w14:paraId="6F782307" w14:textId="77777777" w:rsidR="00891CF2" w:rsidRDefault="00891CF2" w:rsidP="00891CF2">
      <w:pPr>
        <w:spacing w:after="0"/>
      </w:pPr>
      <w:r>
        <w:t xml:space="preserve">$ </w:t>
      </w:r>
      <w:proofErr w:type="spellStart"/>
      <w:r>
        <w:t>git</w:t>
      </w:r>
      <w:proofErr w:type="spellEnd"/>
      <w:r>
        <w:t xml:space="preserve"> </w:t>
      </w:r>
      <w:proofErr w:type="spellStart"/>
      <w:r>
        <w:t>branch</w:t>
      </w:r>
      <w:proofErr w:type="spellEnd"/>
      <w:r>
        <w:t xml:space="preserve"> --</w:t>
      </w:r>
      <w:proofErr w:type="spellStart"/>
      <w:r>
        <w:t>no</w:t>
      </w:r>
      <w:proofErr w:type="spellEnd"/>
      <w:r>
        <w:t xml:space="preserve"> –</w:t>
      </w:r>
      <w:proofErr w:type="spellStart"/>
      <w:r>
        <w:t>merged</w:t>
      </w:r>
      <w:proofErr w:type="spellEnd"/>
    </w:p>
    <w:p w14:paraId="6EE4A672" w14:textId="77777777" w:rsidR="00891CF2" w:rsidRDefault="00891CF2" w:rsidP="00891CF2">
      <w:pPr>
        <w:ind w:left="576"/>
      </w:pPr>
      <w:r>
        <w:t xml:space="preserve">Zeigt an, welche </w:t>
      </w:r>
      <w:proofErr w:type="spellStart"/>
      <w:r>
        <w:t>Branches</w:t>
      </w:r>
      <w:proofErr w:type="spellEnd"/>
      <w:r>
        <w:t xml:space="preserve"> mit dem aktuell benutzten Zweig noch nicht zusammengeführt wurden.</w:t>
      </w:r>
    </w:p>
    <w:p w14:paraId="54D25AA0" w14:textId="77777777" w:rsidR="00516CC3" w:rsidRDefault="00516CC3" w:rsidP="00516CC3"/>
    <w:p w14:paraId="24EB85AB" w14:textId="77777777" w:rsidR="00516CC3" w:rsidRDefault="00516CC3" w:rsidP="00516CC3">
      <w:pPr>
        <w:spacing w:after="0"/>
      </w:pPr>
      <w:r>
        <w:t xml:space="preserve">$ </w:t>
      </w:r>
      <w:proofErr w:type="spellStart"/>
      <w:r>
        <w:t>git</w:t>
      </w:r>
      <w:proofErr w:type="spellEnd"/>
      <w:r>
        <w:t xml:space="preserve"> </w:t>
      </w:r>
      <w:proofErr w:type="spellStart"/>
      <w:r>
        <w:t>checkout</w:t>
      </w:r>
      <w:proofErr w:type="spellEnd"/>
      <w:r>
        <w:t xml:space="preserve"> &lt;</w:t>
      </w:r>
      <w:proofErr w:type="spellStart"/>
      <w:r>
        <w:t>branch</w:t>
      </w:r>
      <w:proofErr w:type="spellEnd"/>
      <w:r>
        <w:t>&gt;</w:t>
      </w:r>
    </w:p>
    <w:p w14:paraId="7A73A6EB" w14:textId="77777777" w:rsidR="00516CC3" w:rsidRDefault="00516CC3" w:rsidP="00516CC3">
      <w:pPr>
        <w:ind w:left="576"/>
      </w:pPr>
      <w:r>
        <w:t xml:space="preserve">Wechseln zwischen </w:t>
      </w:r>
      <w:proofErr w:type="spellStart"/>
      <w:r>
        <w:t>Branches</w:t>
      </w:r>
      <w:proofErr w:type="spellEnd"/>
      <w:r>
        <w:t>.</w:t>
      </w:r>
    </w:p>
    <w:p w14:paraId="41D76F3F" w14:textId="77777777" w:rsidR="00516CC3" w:rsidRDefault="00516CC3" w:rsidP="00516CC3"/>
    <w:p w14:paraId="00D390B1" w14:textId="77777777" w:rsidR="00606929" w:rsidRDefault="00606929" w:rsidP="00516CC3">
      <w:pPr>
        <w:rPr>
          <w:szCs w:val="24"/>
        </w:rPr>
      </w:pPr>
      <w:r w:rsidRPr="00606929">
        <w:rPr>
          <w:szCs w:val="24"/>
        </w:rPr>
        <w:t xml:space="preserve">Was passiert denn nun genau bei einem </w:t>
      </w:r>
      <w:proofErr w:type="spellStart"/>
      <w:r w:rsidRPr="00606929">
        <w:rPr>
          <w:szCs w:val="24"/>
        </w:rPr>
        <w:t>Checkout</w:t>
      </w:r>
      <w:proofErr w:type="spellEnd"/>
      <w:r w:rsidRPr="00606929">
        <w:rPr>
          <w:szCs w:val="24"/>
        </w:rPr>
        <w:t xml:space="preserve">? Jeder </w:t>
      </w:r>
      <w:proofErr w:type="spellStart"/>
      <w:r w:rsidRPr="00606929">
        <w:rPr>
          <w:szCs w:val="24"/>
        </w:rPr>
        <w:t>Branch</w:t>
      </w:r>
      <w:proofErr w:type="spellEnd"/>
      <w:r w:rsidRPr="00606929">
        <w:rPr>
          <w:szCs w:val="24"/>
        </w:rPr>
        <w:t xml:space="preserve"> nimmt B</w:t>
      </w:r>
      <w:r w:rsidRPr="00606929">
        <w:rPr>
          <w:szCs w:val="24"/>
        </w:rPr>
        <w:t>e</w:t>
      </w:r>
      <w:r w:rsidRPr="00606929">
        <w:rPr>
          <w:szCs w:val="24"/>
        </w:rPr>
        <w:t xml:space="preserve">zug zu einem Commit. Dieser Commit wiederum bezieht sich auf einen </w:t>
      </w:r>
      <w:proofErr w:type="spellStart"/>
      <w:r w:rsidRPr="00606929">
        <w:rPr>
          <w:szCs w:val="24"/>
        </w:rPr>
        <w:t>Tree</w:t>
      </w:r>
      <w:proofErr w:type="spellEnd"/>
      <w:r w:rsidRPr="00606929">
        <w:rPr>
          <w:szCs w:val="24"/>
        </w:rPr>
        <w:t xml:space="preserve">. Ein </w:t>
      </w:r>
      <w:proofErr w:type="spellStart"/>
      <w:r w:rsidRPr="00606929">
        <w:rPr>
          <w:szCs w:val="24"/>
        </w:rPr>
        <w:t>Tree</w:t>
      </w:r>
      <w:proofErr w:type="spellEnd"/>
      <w:r w:rsidRPr="00606929">
        <w:rPr>
          <w:szCs w:val="24"/>
        </w:rPr>
        <w:t xml:space="preserve"> </w:t>
      </w:r>
      <w:r w:rsidR="001D7FCA">
        <w:rPr>
          <w:szCs w:val="24"/>
        </w:rPr>
        <w:t>stellt</w:t>
      </w:r>
      <w:r w:rsidRPr="00606929">
        <w:rPr>
          <w:szCs w:val="24"/>
        </w:rPr>
        <w:t xml:space="preserve"> das Abbild einer Verzeichnisstruktur</w:t>
      </w:r>
      <w:r w:rsidR="001D7FCA">
        <w:rPr>
          <w:szCs w:val="24"/>
        </w:rPr>
        <w:t xml:space="preserve"> dar</w:t>
      </w:r>
      <w:r w:rsidRPr="00606929">
        <w:rPr>
          <w:szCs w:val="24"/>
        </w:rPr>
        <w:t xml:space="preserve">. Durch den Befehl </w:t>
      </w:r>
      <w:proofErr w:type="spellStart"/>
      <w:r w:rsidRPr="00606929">
        <w:rPr>
          <w:szCs w:val="24"/>
        </w:rPr>
        <w:t>git</w:t>
      </w:r>
      <w:proofErr w:type="spellEnd"/>
      <w:r w:rsidRPr="00606929">
        <w:rPr>
          <w:szCs w:val="24"/>
        </w:rPr>
        <w:t xml:space="preserve"> </w:t>
      </w:r>
      <w:proofErr w:type="spellStart"/>
      <w:r w:rsidRPr="00606929">
        <w:rPr>
          <w:szCs w:val="24"/>
        </w:rPr>
        <w:t>checkout</w:t>
      </w:r>
      <w:proofErr w:type="spellEnd"/>
      <w:r w:rsidRPr="00606929">
        <w:rPr>
          <w:szCs w:val="24"/>
        </w:rPr>
        <w:t xml:space="preserve"> &lt;</w:t>
      </w:r>
      <w:proofErr w:type="spellStart"/>
      <w:r w:rsidRPr="00606929">
        <w:rPr>
          <w:szCs w:val="24"/>
        </w:rPr>
        <w:t>branch</w:t>
      </w:r>
      <w:proofErr w:type="spellEnd"/>
      <w:r w:rsidRPr="00606929">
        <w:rPr>
          <w:szCs w:val="24"/>
        </w:rPr>
        <w:t xml:space="preserve">&gt; werden die Beziehungen von diesem Commit zu dem Zweig aufgelöst. Der </w:t>
      </w:r>
      <w:proofErr w:type="spellStart"/>
      <w:r w:rsidRPr="00606929">
        <w:rPr>
          <w:szCs w:val="24"/>
        </w:rPr>
        <w:t>Tree</w:t>
      </w:r>
      <w:proofErr w:type="spellEnd"/>
      <w:r w:rsidRPr="00606929">
        <w:rPr>
          <w:szCs w:val="24"/>
        </w:rPr>
        <w:t xml:space="preserve"> des </w:t>
      </w:r>
      <w:proofErr w:type="spellStart"/>
      <w:r w:rsidRPr="00606929">
        <w:rPr>
          <w:szCs w:val="24"/>
        </w:rPr>
        <w:t>Commits</w:t>
      </w:r>
      <w:proofErr w:type="spellEnd"/>
      <w:r w:rsidRPr="00606929">
        <w:rPr>
          <w:szCs w:val="24"/>
        </w:rPr>
        <w:t xml:space="preserve"> wird dabei kopiert und auf dem In-</w:t>
      </w:r>
      <w:proofErr w:type="spellStart"/>
      <w:r w:rsidRPr="00606929">
        <w:rPr>
          <w:szCs w:val="24"/>
        </w:rPr>
        <w:t>dex</w:t>
      </w:r>
      <w:proofErr w:type="spellEnd"/>
      <w:r w:rsidRPr="00606929">
        <w:rPr>
          <w:szCs w:val="24"/>
        </w:rPr>
        <w:t xml:space="preserve"> und </w:t>
      </w:r>
      <w:r>
        <w:rPr>
          <w:szCs w:val="24"/>
        </w:rPr>
        <w:t xml:space="preserve">dem </w:t>
      </w:r>
      <w:r w:rsidRPr="00606929">
        <w:rPr>
          <w:szCs w:val="24"/>
        </w:rPr>
        <w:t xml:space="preserve">Working </w:t>
      </w:r>
      <w:proofErr w:type="spellStart"/>
      <w:r w:rsidRPr="00606929">
        <w:rPr>
          <w:szCs w:val="24"/>
        </w:rPr>
        <w:t>Tree</w:t>
      </w:r>
      <w:proofErr w:type="spellEnd"/>
      <w:r w:rsidRPr="00606929">
        <w:rPr>
          <w:szCs w:val="24"/>
        </w:rPr>
        <w:t xml:space="preserve"> abgelegt. Er wurde also repliziert.</w:t>
      </w:r>
      <w:r>
        <w:rPr>
          <w:szCs w:val="24"/>
        </w:rPr>
        <w:t xml:space="preserve"> </w:t>
      </w:r>
      <w:proofErr w:type="spellStart"/>
      <w:r>
        <w:rPr>
          <w:szCs w:val="24"/>
        </w:rPr>
        <w:t>Git</w:t>
      </w:r>
      <w:proofErr w:type="spellEnd"/>
      <w:r>
        <w:rPr>
          <w:szCs w:val="24"/>
        </w:rPr>
        <w:t xml:space="preserve"> weiß in welcher Version sich Dateien auf dem Index und auf dem Working </w:t>
      </w:r>
      <w:proofErr w:type="spellStart"/>
      <w:r>
        <w:rPr>
          <w:szCs w:val="24"/>
        </w:rPr>
        <w:t>Tree</w:t>
      </w:r>
      <w:proofErr w:type="spellEnd"/>
      <w:r>
        <w:rPr>
          <w:szCs w:val="24"/>
        </w:rPr>
        <w:t xml:space="preserve"> b</w:t>
      </w:r>
      <w:r>
        <w:rPr>
          <w:szCs w:val="24"/>
        </w:rPr>
        <w:t>e</w:t>
      </w:r>
      <w:r>
        <w:rPr>
          <w:szCs w:val="24"/>
        </w:rPr>
        <w:lastRenderedPageBreak/>
        <w:t xml:space="preserve">finden. Daher müssen nur die Dateien ausgecheckt werden, die sich auf dem neuen und dem alten </w:t>
      </w:r>
      <w:proofErr w:type="spellStart"/>
      <w:r>
        <w:rPr>
          <w:szCs w:val="24"/>
        </w:rPr>
        <w:t>Branch</w:t>
      </w:r>
      <w:proofErr w:type="spellEnd"/>
      <w:r>
        <w:rPr>
          <w:szCs w:val="24"/>
        </w:rPr>
        <w:t xml:space="preserve"> unterscheiden.</w:t>
      </w:r>
      <w:r>
        <w:rPr>
          <w:rStyle w:val="Funotenzeichen"/>
        </w:rPr>
        <w:footnoteReference w:id="106"/>
      </w:r>
    </w:p>
    <w:p w14:paraId="4F6290BF" w14:textId="77777777" w:rsidR="000F42D8" w:rsidRDefault="000F42D8" w:rsidP="00516CC3">
      <w:pPr>
        <w:rPr>
          <w:szCs w:val="24"/>
        </w:rPr>
      </w:pPr>
      <w:proofErr w:type="spellStart"/>
      <w:r w:rsidRPr="000F42D8">
        <w:rPr>
          <w:color w:val="000000"/>
          <w:szCs w:val="24"/>
        </w:rPr>
        <w:t>Git</w:t>
      </w:r>
      <w:proofErr w:type="spellEnd"/>
      <w:r w:rsidRPr="000F42D8">
        <w:rPr>
          <w:color w:val="000000"/>
          <w:szCs w:val="24"/>
        </w:rPr>
        <w:t xml:space="preserve"> sorgt dafür, dass Informationen nicht verloren gehen. Es ist wahrscheinl</w:t>
      </w:r>
      <w:r w:rsidRPr="000F42D8">
        <w:rPr>
          <w:color w:val="000000"/>
          <w:szCs w:val="24"/>
        </w:rPr>
        <w:t>i</w:t>
      </w:r>
      <w:r w:rsidRPr="000F42D8">
        <w:rPr>
          <w:color w:val="000000"/>
          <w:szCs w:val="24"/>
        </w:rPr>
        <w:t xml:space="preserve">cher dass ein </w:t>
      </w:r>
      <w:proofErr w:type="spellStart"/>
      <w:r w:rsidRPr="000F42D8">
        <w:rPr>
          <w:color w:val="000000"/>
          <w:szCs w:val="24"/>
        </w:rPr>
        <w:t>Checkout</w:t>
      </w:r>
      <w:proofErr w:type="spellEnd"/>
      <w:r w:rsidRPr="000F42D8">
        <w:rPr>
          <w:color w:val="000000"/>
          <w:szCs w:val="24"/>
        </w:rPr>
        <w:t xml:space="preserve"> fehlschlägt, als dass Dateien überschrieben werden. </w:t>
      </w:r>
      <w:proofErr w:type="spellStart"/>
      <w:r w:rsidRPr="000F42D8">
        <w:rPr>
          <w:color w:val="000000"/>
          <w:szCs w:val="24"/>
        </w:rPr>
        <w:t>Git</w:t>
      </w:r>
      <w:proofErr w:type="spellEnd"/>
      <w:r w:rsidRPr="000F42D8">
        <w:rPr>
          <w:color w:val="000000"/>
          <w:szCs w:val="24"/>
        </w:rPr>
        <w:t xml:space="preserve"> würde einen </w:t>
      </w:r>
      <w:proofErr w:type="spellStart"/>
      <w:r w:rsidRPr="000F42D8">
        <w:rPr>
          <w:color w:val="000000"/>
          <w:szCs w:val="24"/>
        </w:rPr>
        <w:t>Checkout</w:t>
      </w:r>
      <w:proofErr w:type="spellEnd"/>
      <w:r w:rsidRPr="000F42D8">
        <w:rPr>
          <w:color w:val="000000"/>
          <w:szCs w:val="24"/>
        </w:rPr>
        <w:t xml:space="preserve"> fehlschlagen lassen, wenn:</w:t>
      </w:r>
      <w:r>
        <w:rPr>
          <w:rStyle w:val="Funotenzeichen"/>
        </w:rPr>
        <w:footnoteReference w:id="107"/>
      </w:r>
    </w:p>
    <w:p w14:paraId="1357BCF1" w14:textId="46725C42" w:rsidR="000C459A" w:rsidRPr="000C459A" w:rsidRDefault="004379EB" w:rsidP="000C459A">
      <w:pPr>
        <w:pStyle w:val="Listenabsatz"/>
        <w:numPr>
          <w:ilvl w:val="0"/>
          <w:numId w:val="19"/>
        </w:numPr>
        <w:rPr>
          <w:szCs w:val="24"/>
        </w:rPr>
      </w:pPr>
      <w:r>
        <w:rPr>
          <w:szCs w:val="24"/>
        </w:rPr>
        <w:t>e</w:t>
      </w:r>
      <w:r w:rsidR="000C459A" w:rsidRPr="000C459A">
        <w:rPr>
          <w:szCs w:val="24"/>
        </w:rPr>
        <w:t xml:space="preserve">ine Datei den Working </w:t>
      </w:r>
      <w:proofErr w:type="spellStart"/>
      <w:r w:rsidR="000C459A" w:rsidRPr="000C459A">
        <w:rPr>
          <w:szCs w:val="24"/>
        </w:rPr>
        <w:t>Tree</w:t>
      </w:r>
      <w:proofErr w:type="spellEnd"/>
      <w:r w:rsidR="000C459A" w:rsidRPr="000C459A">
        <w:rPr>
          <w:szCs w:val="24"/>
        </w:rPr>
        <w:t xml:space="preserve"> überschreiben wollen würde, auf dem sich Änderungen befinden.</w:t>
      </w:r>
    </w:p>
    <w:p w14:paraId="27F8286B" w14:textId="77777777" w:rsidR="000C459A" w:rsidRPr="000C459A" w:rsidRDefault="000C459A" w:rsidP="000C459A">
      <w:pPr>
        <w:pStyle w:val="Listenabsatz"/>
        <w:numPr>
          <w:ilvl w:val="0"/>
          <w:numId w:val="19"/>
        </w:numPr>
        <w:rPr>
          <w:szCs w:val="24"/>
        </w:rPr>
      </w:pPr>
      <w:r w:rsidRPr="000C459A">
        <w:rPr>
          <w:szCs w:val="24"/>
        </w:rPr>
        <w:t>Änderungen an einer Datei sich auf dem Index befinden und ein Wechsel des Zweiges diese Datei verändern würde.</w:t>
      </w:r>
    </w:p>
    <w:p w14:paraId="7633538E" w14:textId="452D72FA" w:rsidR="000C459A" w:rsidRPr="0066049C" w:rsidRDefault="004379EB" w:rsidP="000C459A">
      <w:pPr>
        <w:pStyle w:val="Listenabsatz"/>
        <w:numPr>
          <w:ilvl w:val="0"/>
          <w:numId w:val="19"/>
        </w:numPr>
      </w:pPr>
      <w:r>
        <w:rPr>
          <w:szCs w:val="24"/>
        </w:rPr>
        <w:t>e</w:t>
      </w:r>
      <w:r w:rsidR="000C459A" w:rsidRPr="000C459A">
        <w:rPr>
          <w:szCs w:val="24"/>
        </w:rPr>
        <w:t>ine Datei überschr</w:t>
      </w:r>
      <w:r>
        <w:rPr>
          <w:szCs w:val="24"/>
        </w:rPr>
        <w:t>ie</w:t>
      </w:r>
      <w:r w:rsidR="000C459A" w:rsidRPr="000C459A">
        <w:rPr>
          <w:szCs w:val="24"/>
        </w:rPr>
        <w:t xml:space="preserve">ben werden würde, welche nicht von </w:t>
      </w:r>
      <w:proofErr w:type="spellStart"/>
      <w:r w:rsidR="000C459A" w:rsidRPr="000C459A">
        <w:rPr>
          <w:szCs w:val="24"/>
        </w:rPr>
        <w:t>Git</w:t>
      </w:r>
      <w:proofErr w:type="spellEnd"/>
      <w:r w:rsidR="000C459A" w:rsidRPr="000C459A">
        <w:rPr>
          <w:szCs w:val="24"/>
        </w:rPr>
        <w:t xml:space="preserve"> verwa</w:t>
      </w:r>
      <w:r w:rsidR="000C459A" w:rsidRPr="000C459A">
        <w:rPr>
          <w:szCs w:val="24"/>
        </w:rPr>
        <w:t>l</w:t>
      </w:r>
      <w:r w:rsidR="000C459A" w:rsidRPr="000C459A">
        <w:rPr>
          <w:szCs w:val="24"/>
        </w:rPr>
        <w:t>tet wird.</w:t>
      </w:r>
    </w:p>
    <w:p w14:paraId="2A1961C1" w14:textId="77777777" w:rsidR="0066049C" w:rsidRDefault="00782C97" w:rsidP="00782C97">
      <w:pPr>
        <w:pStyle w:val="berschrift3"/>
      </w:pPr>
      <w:r>
        <w:t xml:space="preserve">Fast Forward </w:t>
      </w:r>
      <w:proofErr w:type="spellStart"/>
      <w:r w:rsidR="00D05205">
        <w:t>Merge</w:t>
      </w:r>
      <w:proofErr w:type="spellEnd"/>
    </w:p>
    <w:p w14:paraId="2AC7E3A2" w14:textId="77777777" w:rsidR="00D05205" w:rsidRDefault="00D05205" w:rsidP="00D05205"/>
    <w:p w14:paraId="5174925F" w14:textId="77777777" w:rsidR="00150B94" w:rsidRDefault="007C39B3" w:rsidP="00150B94">
      <w:r w:rsidRPr="007C39B3">
        <w:rPr>
          <w:szCs w:val="24"/>
        </w:rPr>
        <w:t xml:space="preserve">Eine Situation, der man bei </w:t>
      </w:r>
      <w:proofErr w:type="spellStart"/>
      <w:r w:rsidRPr="007C39B3">
        <w:rPr>
          <w:szCs w:val="24"/>
        </w:rPr>
        <w:t>Git</w:t>
      </w:r>
      <w:proofErr w:type="spellEnd"/>
      <w:r w:rsidRPr="007C39B3">
        <w:rPr>
          <w:szCs w:val="24"/>
        </w:rPr>
        <w:t xml:space="preserve"> oft begegnet, ist das Vorspulen eines </w:t>
      </w:r>
      <w:proofErr w:type="spellStart"/>
      <w:r w:rsidRPr="007C39B3">
        <w:rPr>
          <w:szCs w:val="24"/>
        </w:rPr>
        <w:t>Bra</w:t>
      </w:r>
      <w:r w:rsidRPr="007C39B3">
        <w:rPr>
          <w:szCs w:val="24"/>
        </w:rPr>
        <w:t>n</w:t>
      </w:r>
      <w:r w:rsidRPr="007C39B3">
        <w:rPr>
          <w:szCs w:val="24"/>
        </w:rPr>
        <w:t>ches</w:t>
      </w:r>
      <w:proofErr w:type="spellEnd"/>
      <w:r w:rsidRPr="007C39B3">
        <w:rPr>
          <w:szCs w:val="24"/>
        </w:rPr>
        <w:t>, ein so genannter Fast-Forward-</w:t>
      </w:r>
      <w:proofErr w:type="spellStart"/>
      <w:r w:rsidRPr="007C39B3">
        <w:rPr>
          <w:szCs w:val="24"/>
        </w:rPr>
        <w:t>Merge</w:t>
      </w:r>
      <w:proofErr w:type="spellEnd"/>
      <w:r w:rsidRPr="007C39B3">
        <w:rPr>
          <w:szCs w:val="24"/>
        </w:rPr>
        <w:t>.</w:t>
      </w:r>
      <w:r>
        <w:rPr>
          <w:rStyle w:val="Funotenzeichen"/>
        </w:rPr>
        <w:footnoteReference w:id="108"/>
      </w:r>
      <w:r w:rsidRPr="007C39B3">
        <w:t xml:space="preserve"> </w:t>
      </w:r>
      <w:bookmarkStart w:id="271" w:name="_CTVK001ebc7d57c2e2947228e81efb1d8825359"/>
      <w:bookmarkStart w:id="272" w:name="_Toc488923969"/>
      <w:r w:rsidR="00150B94" w:rsidRPr="00150B94">
        <w:rPr>
          <w:szCs w:val="24"/>
        </w:rPr>
        <w:t>Der Fast-Forward-</w:t>
      </w:r>
      <w:proofErr w:type="spellStart"/>
      <w:r w:rsidR="00150B94" w:rsidRPr="00150B94">
        <w:rPr>
          <w:szCs w:val="24"/>
        </w:rPr>
        <w:t>Merge</w:t>
      </w:r>
      <w:proofErr w:type="spellEnd"/>
      <w:r w:rsidR="00150B94" w:rsidRPr="00150B94">
        <w:rPr>
          <w:szCs w:val="24"/>
        </w:rPr>
        <w:t xml:space="preserve"> tritt dann auf, wenn es mehrere </w:t>
      </w:r>
      <w:proofErr w:type="spellStart"/>
      <w:r w:rsidR="00150B94" w:rsidRPr="00150B94">
        <w:rPr>
          <w:szCs w:val="24"/>
        </w:rPr>
        <w:t>Branches</w:t>
      </w:r>
      <w:proofErr w:type="spellEnd"/>
      <w:r w:rsidR="00150B94" w:rsidRPr="00150B94">
        <w:rPr>
          <w:szCs w:val="24"/>
        </w:rPr>
        <w:t xml:space="preserve"> gibt, jedoch nur auf einem weiter gea</w:t>
      </w:r>
      <w:r w:rsidR="00150B94" w:rsidRPr="00150B94">
        <w:rPr>
          <w:szCs w:val="24"/>
        </w:rPr>
        <w:t>r</w:t>
      </w:r>
      <w:r w:rsidR="00150B94" w:rsidRPr="00150B94">
        <w:rPr>
          <w:szCs w:val="24"/>
        </w:rPr>
        <w:t xml:space="preserve">beitet wurde. Angenommen, es existiert ein </w:t>
      </w:r>
      <w:proofErr w:type="spellStart"/>
      <w:r w:rsidR="00150B94" w:rsidRPr="00150B94">
        <w:rPr>
          <w:szCs w:val="24"/>
        </w:rPr>
        <w:t>branch</w:t>
      </w:r>
      <w:proofErr w:type="spellEnd"/>
      <w:r w:rsidR="00150B94" w:rsidRPr="00150B94">
        <w:rPr>
          <w:szCs w:val="24"/>
        </w:rPr>
        <w:t xml:space="preserve">-a und ein </w:t>
      </w:r>
      <w:proofErr w:type="spellStart"/>
      <w:r w:rsidR="00150B94" w:rsidRPr="00150B94">
        <w:rPr>
          <w:szCs w:val="24"/>
        </w:rPr>
        <w:t>branch</w:t>
      </w:r>
      <w:proofErr w:type="spellEnd"/>
      <w:r w:rsidR="00150B94" w:rsidRPr="00150B94">
        <w:rPr>
          <w:szCs w:val="24"/>
        </w:rPr>
        <w:t>-b, w</w:t>
      </w:r>
      <w:r w:rsidR="00150B94" w:rsidRPr="00150B94">
        <w:rPr>
          <w:szCs w:val="24"/>
        </w:rPr>
        <w:t>o</w:t>
      </w:r>
      <w:r w:rsidR="00150B94" w:rsidRPr="00150B94">
        <w:rPr>
          <w:szCs w:val="24"/>
        </w:rPr>
        <w:t xml:space="preserve">bei </w:t>
      </w:r>
      <w:proofErr w:type="spellStart"/>
      <w:r w:rsidR="00150B94" w:rsidRPr="00150B94">
        <w:rPr>
          <w:szCs w:val="24"/>
        </w:rPr>
        <w:t>branch</w:t>
      </w:r>
      <w:proofErr w:type="spellEnd"/>
      <w:r w:rsidR="00150B94" w:rsidRPr="00150B94">
        <w:rPr>
          <w:szCs w:val="24"/>
        </w:rPr>
        <w:t xml:space="preserve">-b von </w:t>
      </w:r>
      <w:proofErr w:type="spellStart"/>
      <w:r w:rsidR="00150B94" w:rsidRPr="00150B94">
        <w:rPr>
          <w:szCs w:val="24"/>
        </w:rPr>
        <w:t>branch</w:t>
      </w:r>
      <w:proofErr w:type="spellEnd"/>
      <w:r w:rsidR="00150B94" w:rsidRPr="00150B94">
        <w:rPr>
          <w:szCs w:val="24"/>
        </w:rPr>
        <w:t xml:space="preserve">-a abstammt. Auf </w:t>
      </w:r>
      <w:proofErr w:type="spellStart"/>
      <w:r w:rsidR="00150B94" w:rsidRPr="00150B94">
        <w:rPr>
          <w:szCs w:val="24"/>
        </w:rPr>
        <w:t>branch</w:t>
      </w:r>
      <w:proofErr w:type="spellEnd"/>
      <w:r w:rsidR="00150B94" w:rsidRPr="00150B94">
        <w:rPr>
          <w:szCs w:val="24"/>
        </w:rPr>
        <w:t xml:space="preserve">-b wurde weiter gearbeitet, auf </w:t>
      </w:r>
      <w:proofErr w:type="spellStart"/>
      <w:r w:rsidR="00150B94" w:rsidRPr="00150B94">
        <w:rPr>
          <w:szCs w:val="24"/>
        </w:rPr>
        <w:t>branch</w:t>
      </w:r>
      <w:proofErr w:type="spellEnd"/>
      <w:r w:rsidR="00150B94" w:rsidRPr="00150B94">
        <w:rPr>
          <w:szCs w:val="24"/>
        </w:rPr>
        <w:t xml:space="preserve">-a dagegen nicht. Möchte man nun </w:t>
      </w:r>
      <w:proofErr w:type="spellStart"/>
      <w:r w:rsidR="00150B94" w:rsidRPr="00150B94">
        <w:rPr>
          <w:szCs w:val="24"/>
        </w:rPr>
        <w:t>branch</w:t>
      </w:r>
      <w:proofErr w:type="spellEnd"/>
      <w:r w:rsidR="00150B94" w:rsidRPr="00150B94">
        <w:rPr>
          <w:szCs w:val="24"/>
        </w:rPr>
        <w:t xml:space="preserve">-b mit </w:t>
      </w:r>
      <w:proofErr w:type="spellStart"/>
      <w:r w:rsidR="00150B94" w:rsidRPr="00150B94">
        <w:rPr>
          <w:szCs w:val="24"/>
        </w:rPr>
        <w:t>branch</w:t>
      </w:r>
      <w:proofErr w:type="spellEnd"/>
      <w:r w:rsidR="00150B94" w:rsidRPr="00150B94">
        <w:rPr>
          <w:szCs w:val="24"/>
        </w:rPr>
        <w:t>-a z</w:t>
      </w:r>
      <w:r w:rsidR="00150B94" w:rsidRPr="00150B94">
        <w:rPr>
          <w:szCs w:val="24"/>
        </w:rPr>
        <w:t>u</w:t>
      </w:r>
      <w:r w:rsidR="00150B94" w:rsidRPr="00150B94">
        <w:rPr>
          <w:szCs w:val="24"/>
        </w:rPr>
        <w:t xml:space="preserve">sammenführen, zählt </w:t>
      </w:r>
      <w:proofErr w:type="spellStart"/>
      <w:r w:rsidR="00150B94" w:rsidRPr="00150B94">
        <w:rPr>
          <w:szCs w:val="24"/>
        </w:rPr>
        <w:t>Git</w:t>
      </w:r>
      <w:proofErr w:type="spellEnd"/>
      <w:r w:rsidR="00150B94" w:rsidRPr="00150B94">
        <w:rPr>
          <w:szCs w:val="24"/>
        </w:rPr>
        <w:t xml:space="preserve"> lediglich den </w:t>
      </w:r>
      <w:proofErr w:type="spellStart"/>
      <w:r w:rsidR="00150B94" w:rsidRPr="00150B94">
        <w:rPr>
          <w:szCs w:val="24"/>
        </w:rPr>
        <w:t>branch</w:t>
      </w:r>
      <w:proofErr w:type="spellEnd"/>
      <w:r w:rsidR="00150B94" w:rsidRPr="00150B94">
        <w:rPr>
          <w:szCs w:val="24"/>
        </w:rPr>
        <w:t>-a hoch.</w:t>
      </w:r>
      <w:r w:rsidR="00150B94">
        <w:rPr>
          <w:szCs w:val="24"/>
        </w:rPr>
        <w:t xml:space="preserve"> </w:t>
      </w:r>
      <w:bookmarkStart w:id="273" w:name="_CTVK001252f58af18924730b8d21c1b109c252e"/>
      <w:r w:rsidR="00150B94" w:rsidRPr="00150B94">
        <w:rPr>
          <w:szCs w:val="24"/>
        </w:rPr>
        <w:t xml:space="preserve">Anders ausgedrückt, werden die </w:t>
      </w:r>
      <w:proofErr w:type="spellStart"/>
      <w:r w:rsidR="00150B94" w:rsidRPr="00150B94">
        <w:rPr>
          <w:szCs w:val="24"/>
        </w:rPr>
        <w:t>Commits</w:t>
      </w:r>
      <w:proofErr w:type="spellEnd"/>
      <w:r w:rsidR="00150B94" w:rsidRPr="00150B94">
        <w:rPr>
          <w:szCs w:val="24"/>
        </w:rPr>
        <w:t xml:space="preserve"> aus dem </w:t>
      </w:r>
      <w:proofErr w:type="spellStart"/>
      <w:r w:rsidR="00150B94" w:rsidRPr="00150B94">
        <w:rPr>
          <w:szCs w:val="24"/>
        </w:rPr>
        <w:t>branch</w:t>
      </w:r>
      <w:proofErr w:type="spellEnd"/>
      <w:r w:rsidR="00150B94" w:rsidRPr="00150B94">
        <w:rPr>
          <w:szCs w:val="24"/>
        </w:rPr>
        <w:t>-b übernommen, ohne dass diese intern verändert werden.</w:t>
      </w:r>
      <w:bookmarkEnd w:id="273"/>
      <w:r w:rsidR="00150B94">
        <w:rPr>
          <w:rStyle w:val="Funotenzeichen"/>
        </w:rPr>
        <w:footnoteReference w:id="109"/>
      </w:r>
      <w:r w:rsidR="00150B94" w:rsidRPr="00150B94">
        <w:rPr>
          <w:szCs w:val="24"/>
        </w:rPr>
        <w:t xml:space="preserve"> Dadurch ist kein </w:t>
      </w:r>
      <w:proofErr w:type="spellStart"/>
      <w:r w:rsidR="00150B94" w:rsidRPr="00150B94">
        <w:rPr>
          <w:szCs w:val="24"/>
        </w:rPr>
        <w:t>Merge</w:t>
      </w:r>
      <w:proofErr w:type="spellEnd"/>
      <w:r w:rsidR="00150B94" w:rsidRPr="00150B94">
        <w:rPr>
          <w:szCs w:val="24"/>
        </w:rPr>
        <w:t>-Commit entstanden und man redet vom Fast-Forward-</w:t>
      </w:r>
      <w:proofErr w:type="spellStart"/>
      <w:r w:rsidR="00150B94" w:rsidRPr="00150B94">
        <w:rPr>
          <w:szCs w:val="24"/>
        </w:rPr>
        <w:t>Merge</w:t>
      </w:r>
      <w:proofErr w:type="spellEnd"/>
      <w:r w:rsidR="00150B94" w:rsidRPr="00150B94">
        <w:rPr>
          <w:szCs w:val="24"/>
        </w:rPr>
        <w:t>. Der Vorteil liegt darin, dass die Änderung</w:t>
      </w:r>
      <w:r w:rsidR="00150B94" w:rsidRPr="00150B94">
        <w:rPr>
          <w:szCs w:val="24"/>
        </w:rPr>
        <w:t>s</w:t>
      </w:r>
      <w:r w:rsidR="00150B94" w:rsidRPr="00150B94">
        <w:rPr>
          <w:szCs w:val="24"/>
        </w:rPr>
        <w:t>historie übersichtlich bleibt. Ein Nachteil ist jedoch, das durch die Änd</w:t>
      </w:r>
      <w:r w:rsidR="00150B94" w:rsidRPr="00150B94">
        <w:rPr>
          <w:szCs w:val="24"/>
        </w:rPr>
        <w:t>e</w:t>
      </w:r>
      <w:r w:rsidR="00150B94" w:rsidRPr="00150B94">
        <w:rPr>
          <w:szCs w:val="24"/>
        </w:rPr>
        <w:t>rungshistorie nicht mehr zu sehen ist, dass eine Zusammenführung stattg</w:t>
      </w:r>
      <w:r w:rsidR="00150B94" w:rsidRPr="00150B94">
        <w:rPr>
          <w:szCs w:val="24"/>
        </w:rPr>
        <w:t>e</w:t>
      </w:r>
      <w:r w:rsidR="00150B94" w:rsidRPr="00150B94">
        <w:rPr>
          <w:szCs w:val="24"/>
        </w:rPr>
        <w:t>funden hat.</w:t>
      </w:r>
      <w:bookmarkEnd w:id="271"/>
      <w:r w:rsidR="00150B94">
        <w:rPr>
          <w:rStyle w:val="Funotenzeichen"/>
        </w:rPr>
        <w:footnoteReference w:id="110"/>
      </w:r>
    </w:p>
    <w:p w14:paraId="00201C29" w14:textId="77777777" w:rsidR="00891CF2" w:rsidRDefault="00891CF2" w:rsidP="00150B94">
      <w:pPr>
        <w:pStyle w:val="berschrift3"/>
      </w:pPr>
      <w:r>
        <w:lastRenderedPageBreak/>
        <w:t>Der HEAD</w:t>
      </w:r>
      <w:bookmarkEnd w:id="272"/>
    </w:p>
    <w:p w14:paraId="6AE4F59B" w14:textId="77777777" w:rsidR="00550A13" w:rsidRDefault="00550A13" w:rsidP="00550A13"/>
    <w:p w14:paraId="6CAF3BA9" w14:textId="77777777" w:rsidR="00550A13" w:rsidRPr="00550A13" w:rsidRDefault="00550A13" w:rsidP="00550A13">
      <w:bookmarkStart w:id="276" w:name="_CTVK0016690e663a6f34715886a55bbd355d381"/>
      <w:r w:rsidRPr="00550A13">
        <w:rPr>
          <w:szCs w:val="24"/>
        </w:rPr>
        <w:t>Der HEAD wird meist unbewusst benutzt und stellt einen Bezug zu dem a</w:t>
      </w:r>
      <w:r w:rsidRPr="00550A13">
        <w:rPr>
          <w:szCs w:val="24"/>
        </w:rPr>
        <w:t>k</w:t>
      </w:r>
      <w:r w:rsidRPr="00550A13">
        <w:rPr>
          <w:szCs w:val="24"/>
        </w:rPr>
        <w:t xml:space="preserve">tuell ausgecheckten </w:t>
      </w:r>
      <w:proofErr w:type="spellStart"/>
      <w:r w:rsidRPr="00550A13">
        <w:rPr>
          <w:szCs w:val="24"/>
        </w:rPr>
        <w:t>Branch</w:t>
      </w:r>
      <w:proofErr w:type="spellEnd"/>
      <w:r w:rsidRPr="00550A13">
        <w:rPr>
          <w:szCs w:val="24"/>
        </w:rPr>
        <w:t xml:space="preserve"> dar. Technisch gesehen bedeutet das, dass der HEAD anzeigt wo man sich im Moment befindet und auf was sich die näch</w:t>
      </w:r>
      <w:r w:rsidRPr="00550A13">
        <w:rPr>
          <w:szCs w:val="24"/>
        </w:rPr>
        <w:t>s</w:t>
      </w:r>
      <w:r w:rsidRPr="00550A13">
        <w:rPr>
          <w:szCs w:val="24"/>
        </w:rPr>
        <w:t>ten Operationen und Befehle beziehen. Durch den HEAD wird unter And</w:t>
      </w:r>
      <w:r w:rsidRPr="00550A13">
        <w:rPr>
          <w:szCs w:val="24"/>
        </w:rPr>
        <w:t>e</w:t>
      </w:r>
      <w:r w:rsidRPr="00550A13">
        <w:rPr>
          <w:szCs w:val="24"/>
        </w:rPr>
        <w:t xml:space="preserve">rem bestimmt, welche Dateien auf dem Working </w:t>
      </w:r>
      <w:proofErr w:type="spellStart"/>
      <w:r w:rsidRPr="00550A13">
        <w:rPr>
          <w:szCs w:val="24"/>
        </w:rPr>
        <w:t>Tree</w:t>
      </w:r>
      <w:proofErr w:type="spellEnd"/>
      <w:r w:rsidRPr="00550A13">
        <w:rPr>
          <w:szCs w:val="24"/>
        </w:rPr>
        <w:t xml:space="preserve"> zu finden sind und welche </w:t>
      </w:r>
      <w:proofErr w:type="spellStart"/>
      <w:r w:rsidRPr="00550A13">
        <w:rPr>
          <w:szCs w:val="24"/>
        </w:rPr>
        <w:t>Commits</w:t>
      </w:r>
      <w:proofErr w:type="spellEnd"/>
      <w:r w:rsidRPr="00550A13">
        <w:rPr>
          <w:szCs w:val="24"/>
        </w:rPr>
        <w:t xml:space="preserve"> Vorgänger von darauf folgenden </w:t>
      </w:r>
      <w:proofErr w:type="spellStart"/>
      <w:r w:rsidRPr="00550A13">
        <w:rPr>
          <w:szCs w:val="24"/>
        </w:rPr>
        <w:t>Commits</w:t>
      </w:r>
      <w:proofErr w:type="spellEnd"/>
      <w:r w:rsidRPr="00550A13">
        <w:rPr>
          <w:szCs w:val="24"/>
        </w:rPr>
        <w:t xml:space="preserve"> werden. Durch den Befehl </w:t>
      </w:r>
      <w:commentRangeStart w:id="277"/>
      <w:proofErr w:type="spellStart"/>
      <w:r w:rsidRPr="00E45E94">
        <w:rPr>
          <w:i/>
          <w:szCs w:val="24"/>
        </w:rPr>
        <w:t>git</w:t>
      </w:r>
      <w:proofErr w:type="spellEnd"/>
      <w:r w:rsidRPr="00E45E94">
        <w:rPr>
          <w:i/>
          <w:szCs w:val="24"/>
        </w:rPr>
        <w:t xml:space="preserve"> </w:t>
      </w:r>
      <w:proofErr w:type="spellStart"/>
      <w:r w:rsidRPr="00E45E94">
        <w:rPr>
          <w:i/>
          <w:szCs w:val="24"/>
        </w:rPr>
        <w:t>checkout</w:t>
      </w:r>
      <w:proofErr w:type="spellEnd"/>
      <w:r w:rsidRPr="00E45E94">
        <w:rPr>
          <w:i/>
          <w:szCs w:val="24"/>
        </w:rPr>
        <w:t xml:space="preserve"> &lt;</w:t>
      </w:r>
      <w:proofErr w:type="spellStart"/>
      <w:r w:rsidRPr="00E45E94">
        <w:rPr>
          <w:i/>
          <w:szCs w:val="24"/>
        </w:rPr>
        <w:t>commit-id</w:t>
      </w:r>
      <w:proofErr w:type="spellEnd"/>
      <w:r w:rsidRPr="00E45E94">
        <w:rPr>
          <w:i/>
          <w:szCs w:val="24"/>
        </w:rPr>
        <w:t>&gt;</w:t>
      </w:r>
      <w:commentRangeEnd w:id="277"/>
      <w:r w:rsidR="00640120">
        <w:rPr>
          <w:rStyle w:val="Kommentarzeichen"/>
        </w:rPr>
        <w:commentReference w:id="277"/>
      </w:r>
      <w:r w:rsidRPr="00550A13">
        <w:rPr>
          <w:szCs w:val="24"/>
        </w:rPr>
        <w:t xml:space="preserve"> kann der HEAD auch direkt auf einen bestimmten Commit zeigen, allerdings besteht hier die Gefahr das </w:t>
      </w:r>
      <w:proofErr w:type="spellStart"/>
      <w:r w:rsidRPr="00550A13">
        <w:rPr>
          <w:szCs w:val="24"/>
        </w:rPr>
        <w:t>Commits</w:t>
      </w:r>
      <w:proofErr w:type="spellEnd"/>
      <w:r w:rsidRPr="00550A13">
        <w:rPr>
          <w:szCs w:val="24"/>
        </w:rPr>
        <w:t xml:space="preserve"> verloren gehen können. Die meisten Befehle, welche über die Kommand</w:t>
      </w:r>
      <w:r w:rsidRPr="00550A13">
        <w:rPr>
          <w:szCs w:val="24"/>
        </w:rPr>
        <w:t>o</w:t>
      </w:r>
      <w:r w:rsidRPr="00550A13">
        <w:rPr>
          <w:szCs w:val="24"/>
        </w:rPr>
        <w:t xml:space="preserve">zeile eingegeben werden, nehmen HEAD als erstes Argument an, sofern keine anderen Argumente angegeben wurden. Beispielsweise entspricht der Befehl </w:t>
      </w:r>
      <w:proofErr w:type="spellStart"/>
      <w:r w:rsidRPr="00550A13">
        <w:rPr>
          <w:szCs w:val="24"/>
        </w:rPr>
        <w:t>git</w:t>
      </w:r>
      <w:proofErr w:type="spellEnd"/>
      <w:r w:rsidRPr="00550A13">
        <w:rPr>
          <w:szCs w:val="24"/>
        </w:rPr>
        <w:t xml:space="preserve"> log dem Befehl </w:t>
      </w:r>
      <w:proofErr w:type="spellStart"/>
      <w:r w:rsidRPr="00550A13">
        <w:rPr>
          <w:szCs w:val="24"/>
        </w:rPr>
        <w:t>git</w:t>
      </w:r>
      <w:proofErr w:type="spellEnd"/>
      <w:r w:rsidRPr="00550A13">
        <w:rPr>
          <w:szCs w:val="24"/>
        </w:rPr>
        <w:t xml:space="preserve"> log HEAD.</w:t>
      </w:r>
      <w:bookmarkEnd w:id="276"/>
      <w:r>
        <w:rPr>
          <w:rStyle w:val="Funotenzeichen"/>
        </w:rPr>
        <w:footnoteReference w:id="111"/>
      </w:r>
    </w:p>
    <w:p w14:paraId="1990B078" w14:textId="77777777" w:rsidR="00CA5903" w:rsidRDefault="00CA5903" w:rsidP="00CA5903">
      <w:pPr>
        <w:pStyle w:val="berschrift2"/>
      </w:pPr>
      <w:bookmarkStart w:id="279" w:name="_Toc488923970"/>
      <w:r>
        <w:t>Protokollierung</w:t>
      </w:r>
      <w:bookmarkEnd w:id="279"/>
    </w:p>
    <w:p w14:paraId="5ECE98A0" w14:textId="77777777" w:rsidR="00CA5903" w:rsidRDefault="00CA5903" w:rsidP="00CA5903">
      <w:pPr>
        <w:pStyle w:val="berschrift2"/>
      </w:pPr>
      <w:bookmarkStart w:id="280" w:name="_Toc488923971"/>
      <w:r>
        <w:t>Wiederherstellung</w:t>
      </w:r>
      <w:bookmarkEnd w:id="280"/>
    </w:p>
    <w:p w14:paraId="36C21255" w14:textId="77777777" w:rsidR="00CA5903" w:rsidRDefault="00CA5903" w:rsidP="00CA5903">
      <w:pPr>
        <w:pStyle w:val="berschrift2"/>
      </w:pPr>
      <w:bookmarkStart w:id="281" w:name="_Toc488923972"/>
      <w:r>
        <w:t>Archivierung</w:t>
      </w:r>
      <w:bookmarkEnd w:id="281"/>
    </w:p>
    <w:p w14:paraId="4E462969" w14:textId="77777777" w:rsidR="00CA5903" w:rsidRDefault="00CA5903" w:rsidP="00CA5903">
      <w:pPr>
        <w:pStyle w:val="berschrift2"/>
      </w:pPr>
      <w:bookmarkStart w:id="282" w:name="_Toc488923973"/>
      <w:r>
        <w:t>Koordinierung</w:t>
      </w:r>
      <w:bookmarkEnd w:id="282"/>
    </w:p>
    <w:p w14:paraId="74AF7583" w14:textId="77777777" w:rsidR="00053F13" w:rsidRDefault="00CA5903" w:rsidP="00CA5903">
      <w:pPr>
        <w:pStyle w:val="berschrift2"/>
      </w:pPr>
      <w:bookmarkStart w:id="283" w:name="_Toc488923974"/>
      <w:r>
        <w:t>Gleichzeitiges Entwickeln</w:t>
      </w:r>
      <w:bookmarkEnd w:id="283"/>
    </w:p>
    <w:p w14:paraId="0A3C10AA" w14:textId="77777777" w:rsidR="00F62A2E" w:rsidRPr="00F62A2E" w:rsidRDefault="00F62A2E" w:rsidP="007775BF">
      <w:pPr>
        <w:pStyle w:val="berschrift2"/>
      </w:pPr>
      <w:bookmarkStart w:id="284" w:name="_Toc488923975"/>
      <w:r>
        <w:t>Konflikte</w:t>
      </w:r>
      <w:bookmarkEnd w:id="284"/>
    </w:p>
    <w:p w14:paraId="3D57F6CA" w14:textId="77777777" w:rsidR="00053F13" w:rsidRDefault="00053F13" w:rsidP="00CA5903">
      <w:pPr>
        <w:pStyle w:val="berschrift2"/>
      </w:pPr>
      <w:bookmarkStart w:id="285" w:name="_Toc488923976"/>
      <w:r>
        <w:t>Verteilte Abläufe</w:t>
      </w:r>
      <w:bookmarkEnd w:id="285"/>
    </w:p>
    <w:p w14:paraId="72A38397" w14:textId="77777777" w:rsidR="00053F13" w:rsidRDefault="00053F13" w:rsidP="00CA5903">
      <w:pPr>
        <w:pStyle w:val="berschrift2"/>
      </w:pPr>
      <w:bookmarkStart w:id="286" w:name="_Toc488923977"/>
      <w:r>
        <w:t xml:space="preserve">Hosting über </w:t>
      </w:r>
      <w:proofErr w:type="spellStart"/>
      <w:r>
        <w:t>GitHub</w:t>
      </w:r>
      <w:bookmarkEnd w:id="286"/>
      <w:proofErr w:type="spellEnd"/>
    </w:p>
    <w:p w14:paraId="05FC1A64" w14:textId="77777777" w:rsidR="00053F13" w:rsidRPr="00DE5CC2" w:rsidRDefault="00053F13" w:rsidP="00CA5903">
      <w:pPr>
        <w:pStyle w:val="berschrift2"/>
      </w:pPr>
      <w:bookmarkStart w:id="287" w:name="_Toc488923978"/>
      <w:r>
        <w:t>Befehle</w:t>
      </w:r>
      <w:bookmarkEnd w:id="287"/>
    </w:p>
    <w:p w14:paraId="338D1C69" w14:textId="77777777" w:rsidR="00053F13" w:rsidRDefault="00053F13" w:rsidP="00CA5903">
      <w:pPr>
        <w:pStyle w:val="berschrift2"/>
      </w:pPr>
      <w:bookmarkStart w:id="288" w:name="_Toc488923979"/>
      <w:r>
        <w:t xml:space="preserve">Kommandozeile zur Bedienung von </w:t>
      </w:r>
      <w:proofErr w:type="spellStart"/>
      <w:r>
        <w:t>Git</w:t>
      </w:r>
      <w:bookmarkEnd w:id="288"/>
      <w:proofErr w:type="spellEnd"/>
    </w:p>
    <w:p w14:paraId="4787B6D2" w14:textId="77777777" w:rsidR="00A320A5" w:rsidRPr="00A320A5" w:rsidRDefault="00A320A5" w:rsidP="00A320A5">
      <w:pPr>
        <w:pStyle w:val="berschrift2"/>
      </w:pPr>
      <w:bookmarkStart w:id="289" w:name="_Toc488923980"/>
      <w:r>
        <w:t>Zusammenfassung</w:t>
      </w:r>
      <w:bookmarkEnd w:id="289"/>
    </w:p>
    <w:p w14:paraId="3C7D657D" w14:textId="77777777" w:rsidR="00A320A5" w:rsidRPr="00A320A5" w:rsidRDefault="00A320A5" w:rsidP="00A320A5">
      <w:pPr>
        <w:pStyle w:val="berschrift2"/>
        <w:sectPr w:rsidR="00A320A5" w:rsidRPr="00A320A5" w:rsidSect="00EC4BA7">
          <w:type w:val="oddPage"/>
          <w:pgSz w:w="11906" w:h="16838" w:code="9"/>
          <w:pgMar w:top="1701" w:right="1418" w:bottom="1134" w:left="1418" w:header="709" w:footer="709" w:gutter="851"/>
          <w:cols w:space="708"/>
          <w:docGrid w:linePitch="360"/>
        </w:sectPr>
      </w:pPr>
    </w:p>
    <w:p w14:paraId="31AB4607" w14:textId="77777777" w:rsidR="00080EA4" w:rsidRPr="00080EA4" w:rsidRDefault="00BF6141" w:rsidP="00080EA4">
      <w:pPr>
        <w:pStyle w:val="berschrift1"/>
      </w:pPr>
      <w:bookmarkStart w:id="290" w:name="_Toc488923981"/>
      <w:r>
        <w:lastRenderedPageBreak/>
        <w:t>Versionsverwaltungssysteme</w:t>
      </w:r>
      <w:bookmarkEnd w:id="290"/>
    </w:p>
    <w:p w14:paraId="12AA3750" w14:textId="77777777" w:rsidR="00BF6141" w:rsidRDefault="00BF6141" w:rsidP="00BF6141">
      <w:pPr>
        <w:pStyle w:val="berschrift2"/>
      </w:pPr>
      <w:bookmarkStart w:id="291" w:name="_Toc488923982"/>
      <w:r>
        <w:t>Ziele</w:t>
      </w:r>
      <w:r w:rsidR="008A68B6">
        <w:t xml:space="preserve"> der Versionsverwaltung</w:t>
      </w:r>
      <w:bookmarkEnd w:id="291"/>
    </w:p>
    <w:p w14:paraId="2718B774" w14:textId="77777777" w:rsidR="00BF6141" w:rsidRDefault="00BF6141" w:rsidP="00BF6141">
      <w:pPr>
        <w:pStyle w:val="berschrift2"/>
      </w:pPr>
      <w:bookmarkStart w:id="292" w:name="_Toc488923983"/>
      <w:r>
        <w:t>Verschiedene Versionsverwaltungssysteme im Überblick</w:t>
      </w:r>
      <w:bookmarkEnd w:id="292"/>
    </w:p>
    <w:p w14:paraId="7A42AA3D" w14:textId="77777777" w:rsidR="00BF6141" w:rsidRDefault="00BF6141" w:rsidP="00BF6141">
      <w:pPr>
        <w:pStyle w:val="berschrift3"/>
      </w:pPr>
      <w:bookmarkStart w:id="293" w:name="_Toc488923984"/>
      <w:proofErr w:type="spellStart"/>
      <w:r>
        <w:t>Darcs</w:t>
      </w:r>
      <w:bookmarkEnd w:id="293"/>
      <w:proofErr w:type="spellEnd"/>
    </w:p>
    <w:p w14:paraId="6A89E2D7" w14:textId="77777777" w:rsidR="00BF6141" w:rsidRDefault="00BF6141" w:rsidP="00BF6141">
      <w:pPr>
        <w:pStyle w:val="berschrift3"/>
      </w:pPr>
      <w:bookmarkStart w:id="294" w:name="_Toc488923985"/>
      <w:proofErr w:type="spellStart"/>
      <w:r>
        <w:t>Git</w:t>
      </w:r>
      <w:bookmarkEnd w:id="294"/>
      <w:proofErr w:type="spellEnd"/>
    </w:p>
    <w:p w14:paraId="46D03589" w14:textId="77777777" w:rsidR="00BF6141" w:rsidRDefault="00BF6141" w:rsidP="00BF6141">
      <w:pPr>
        <w:pStyle w:val="berschrift3"/>
      </w:pPr>
      <w:bookmarkStart w:id="295" w:name="_Toc488923986"/>
      <w:r>
        <w:t xml:space="preserve">GNU </w:t>
      </w:r>
      <w:proofErr w:type="spellStart"/>
      <w:r>
        <w:t>arch</w:t>
      </w:r>
      <w:bookmarkEnd w:id="295"/>
      <w:proofErr w:type="spellEnd"/>
    </w:p>
    <w:p w14:paraId="3CA2A408" w14:textId="77777777" w:rsidR="00BF6141" w:rsidRDefault="00BF6141" w:rsidP="00BF6141">
      <w:pPr>
        <w:pStyle w:val="berschrift3"/>
      </w:pPr>
      <w:bookmarkStart w:id="296" w:name="_Toc488923987"/>
      <w:r>
        <w:t>Apache Subversion</w:t>
      </w:r>
      <w:bookmarkEnd w:id="296"/>
    </w:p>
    <w:p w14:paraId="467BA9E3" w14:textId="77777777" w:rsidR="00BF6141" w:rsidRDefault="00BF6141" w:rsidP="00BF6141">
      <w:pPr>
        <w:pStyle w:val="berschrift3"/>
      </w:pPr>
      <w:bookmarkStart w:id="297" w:name="_Toc488923988"/>
      <w:r>
        <w:t>Fossil</w:t>
      </w:r>
      <w:bookmarkEnd w:id="297"/>
    </w:p>
    <w:p w14:paraId="11314149" w14:textId="77777777" w:rsidR="00BF6141" w:rsidRDefault="00BF6141" w:rsidP="00BF6141">
      <w:pPr>
        <w:pStyle w:val="berschrift3"/>
      </w:pPr>
      <w:bookmarkStart w:id="298" w:name="_Toc488923989"/>
      <w:proofErr w:type="spellStart"/>
      <w:r>
        <w:t>Mercurial</w:t>
      </w:r>
      <w:bookmarkEnd w:id="298"/>
      <w:proofErr w:type="spellEnd"/>
    </w:p>
    <w:p w14:paraId="29A23C80" w14:textId="77777777" w:rsidR="00BF6141" w:rsidRDefault="00BF6141" w:rsidP="00BF6141">
      <w:pPr>
        <w:pStyle w:val="berschrift3"/>
      </w:pPr>
      <w:bookmarkStart w:id="299" w:name="_Toc488923990"/>
      <w:proofErr w:type="spellStart"/>
      <w:r>
        <w:t>Bazaar</w:t>
      </w:r>
      <w:bookmarkEnd w:id="299"/>
      <w:proofErr w:type="spellEnd"/>
    </w:p>
    <w:p w14:paraId="4FF7D011" w14:textId="77777777" w:rsidR="00BF6141" w:rsidRDefault="00BF6141" w:rsidP="00BF6141">
      <w:pPr>
        <w:pStyle w:val="berschrift3"/>
      </w:pPr>
      <w:bookmarkStart w:id="300" w:name="_Toc488923991"/>
      <w:r>
        <w:t>Gegenüberstellung verschiede</w:t>
      </w:r>
      <w:r w:rsidR="00785CB6">
        <w:t>ne</w:t>
      </w:r>
      <w:r>
        <w:t>r Systeme</w:t>
      </w:r>
      <w:bookmarkEnd w:id="300"/>
    </w:p>
    <w:p w14:paraId="70F606A5" w14:textId="77777777" w:rsidR="00223678" w:rsidRPr="00223678" w:rsidRDefault="00223678" w:rsidP="00223678">
      <w:pPr>
        <w:pStyle w:val="berschrift3"/>
      </w:pPr>
      <w:bookmarkStart w:id="301" w:name="_Toc488923992"/>
      <w:proofErr w:type="spellStart"/>
      <w:r>
        <w:t>Git</w:t>
      </w:r>
      <w:proofErr w:type="spellEnd"/>
      <w:r>
        <w:t xml:space="preserve"> oder SVN</w:t>
      </w:r>
      <w:r w:rsidR="00761E01">
        <w:t>?</w:t>
      </w:r>
      <w:bookmarkEnd w:id="301"/>
    </w:p>
    <w:p w14:paraId="2969EC6B" w14:textId="77777777" w:rsidR="00A320A5" w:rsidRPr="00A320A5" w:rsidRDefault="00A320A5" w:rsidP="00A320A5">
      <w:pPr>
        <w:pStyle w:val="berschrift2"/>
      </w:pPr>
      <w:bookmarkStart w:id="302" w:name="_Toc488923993"/>
      <w:r>
        <w:t>Zusammenfassung</w:t>
      </w:r>
      <w:bookmarkEnd w:id="302"/>
    </w:p>
    <w:p w14:paraId="5F9F7DBD" w14:textId="77777777" w:rsidR="005A6595" w:rsidRDefault="007732FD" w:rsidP="005A6595">
      <w:pPr>
        <w:pStyle w:val="berschrift1"/>
      </w:pPr>
      <w:bookmarkStart w:id="303" w:name="_Toc488923994"/>
      <w:r>
        <w:t>Umsetzung/In</w:t>
      </w:r>
      <w:r w:rsidR="005A6595">
        <w:t>t</w:t>
      </w:r>
      <w:r>
        <w:t>egration des Tools in die Vorlesung</w:t>
      </w:r>
      <w:bookmarkEnd w:id="303"/>
    </w:p>
    <w:p w14:paraId="04A7B6B2" w14:textId="77777777" w:rsidR="007732FD" w:rsidRDefault="007732FD" w:rsidP="007732FD">
      <w:pPr>
        <w:pStyle w:val="berschrift2"/>
      </w:pPr>
      <w:bookmarkStart w:id="304" w:name="_Toc488923995"/>
      <w:proofErr w:type="spellStart"/>
      <w:r>
        <w:t>Git</w:t>
      </w:r>
      <w:proofErr w:type="spellEnd"/>
      <w:r>
        <w:t xml:space="preserve"> installieren</w:t>
      </w:r>
      <w:bookmarkEnd w:id="304"/>
    </w:p>
    <w:p w14:paraId="311887E2" w14:textId="77777777" w:rsidR="007732FD" w:rsidRDefault="007732FD" w:rsidP="007732FD">
      <w:pPr>
        <w:pStyle w:val="berschrift2"/>
      </w:pPr>
      <w:bookmarkStart w:id="305" w:name="_Toc488923996"/>
      <w:proofErr w:type="spellStart"/>
      <w:r>
        <w:t>GitHub</w:t>
      </w:r>
      <w:bookmarkEnd w:id="305"/>
      <w:proofErr w:type="spellEnd"/>
    </w:p>
    <w:p w14:paraId="1521ABF1" w14:textId="77777777" w:rsidR="007732FD" w:rsidRDefault="007732FD" w:rsidP="007732FD">
      <w:pPr>
        <w:pStyle w:val="berschrift2"/>
      </w:pPr>
      <w:bookmarkStart w:id="306" w:name="_Toc488923997"/>
      <w:r>
        <w:t>Repository aufbauen</w:t>
      </w:r>
      <w:bookmarkEnd w:id="306"/>
    </w:p>
    <w:p w14:paraId="47CDF0ED" w14:textId="77777777" w:rsidR="00ED6198" w:rsidRDefault="00ED6198" w:rsidP="00ED6198">
      <w:pPr>
        <w:pStyle w:val="berschrift3"/>
      </w:pPr>
      <w:bookmarkStart w:id="307" w:name="_Toc488923998"/>
      <w:r>
        <w:t>Vorhandene Daten übernehmen</w:t>
      </w:r>
      <w:bookmarkEnd w:id="307"/>
    </w:p>
    <w:p w14:paraId="42A08CAA" w14:textId="77777777" w:rsidR="00ED6198" w:rsidRPr="00ED6198" w:rsidRDefault="00ED6198" w:rsidP="00ED6198">
      <w:pPr>
        <w:pStyle w:val="berschrift3"/>
      </w:pPr>
      <w:bookmarkStart w:id="308" w:name="_Toc488923999"/>
      <w:r>
        <w:t>Repository klonen</w:t>
      </w:r>
      <w:bookmarkEnd w:id="308"/>
    </w:p>
    <w:p w14:paraId="2441240F" w14:textId="77777777" w:rsidR="007732FD" w:rsidRDefault="007732FD" w:rsidP="007732FD">
      <w:pPr>
        <w:pStyle w:val="berschrift2"/>
      </w:pPr>
      <w:bookmarkStart w:id="309" w:name="_Toc488924000"/>
      <w:r>
        <w:t>Veränderung an Repository melden</w:t>
      </w:r>
      <w:bookmarkEnd w:id="309"/>
    </w:p>
    <w:p w14:paraId="7211262B" w14:textId="77777777" w:rsidR="007732FD" w:rsidRDefault="007732FD" w:rsidP="007732FD">
      <w:pPr>
        <w:pStyle w:val="berschrift2"/>
      </w:pPr>
      <w:bookmarkStart w:id="310" w:name="_Toc488924001"/>
      <w:r>
        <w:t>Commit-Verlauf einsehen</w:t>
      </w:r>
      <w:bookmarkEnd w:id="310"/>
    </w:p>
    <w:p w14:paraId="16F22DD8" w14:textId="77777777" w:rsidR="007732FD" w:rsidRDefault="007732FD" w:rsidP="007732FD">
      <w:pPr>
        <w:pStyle w:val="berschrift2"/>
      </w:pPr>
      <w:bookmarkStart w:id="311" w:name="_Toc488924002"/>
      <w:r>
        <w:lastRenderedPageBreak/>
        <w:t>Rückgängig machen</w:t>
      </w:r>
      <w:bookmarkEnd w:id="311"/>
    </w:p>
    <w:p w14:paraId="63D5726F" w14:textId="77777777" w:rsidR="00175C31" w:rsidRPr="00175C31" w:rsidRDefault="00175C31" w:rsidP="00175C31">
      <w:pPr>
        <w:pStyle w:val="berschrift2"/>
      </w:pPr>
      <w:bookmarkStart w:id="312" w:name="_Toc488924003"/>
      <w:r>
        <w:t>Wartung und Wiederherstellung</w:t>
      </w:r>
      <w:bookmarkEnd w:id="312"/>
    </w:p>
    <w:p w14:paraId="0E940AA8" w14:textId="77777777" w:rsidR="00A320A5" w:rsidRDefault="007732FD" w:rsidP="000B53D3">
      <w:pPr>
        <w:pStyle w:val="berschrift2"/>
      </w:pPr>
      <w:bookmarkStart w:id="313" w:name="_Toc488924004"/>
      <w:proofErr w:type="spellStart"/>
      <w:r>
        <w:t>Git</w:t>
      </w:r>
      <w:proofErr w:type="spellEnd"/>
      <w:r>
        <w:t xml:space="preserve"> als </w:t>
      </w:r>
      <w:proofErr w:type="spellStart"/>
      <w:r>
        <w:t>PlugIn</w:t>
      </w:r>
      <w:proofErr w:type="spellEnd"/>
      <w:r>
        <w:t xml:space="preserve"> in </w:t>
      </w:r>
      <w:proofErr w:type="spellStart"/>
      <w:r>
        <w:t>Eclipse</w:t>
      </w:r>
      <w:proofErr w:type="spellEnd"/>
      <w:r w:rsidR="00761E01">
        <w:t xml:space="preserve"> (</w:t>
      </w:r>
      <w:proofErr w:type="spellStart"/>
      <w:r w:rsidR="00761E01">
        <w:t>eGit</w:t>
      </w:r>
      <w:proofErr w:type="spellEnd"/>
      <w:r w:rsidR="00761E01">
        <w:t>)</w:t>
      </w:r>
      <w:bookmarkEnd w:id="313"/>
    </w:p>
    <w:p w14:paraId="60698BF2" w14:textId="77777777" w:rsidR="00A320A5" w:rsidRPr="00A320A5" w:rsidRDefault="00A320A5" w:rsidP="00A320A5">
      <w:pPr>
        <w:pStyle w:val="berschrift2"/>
      </w:pPr>
      <w:bookmarkStart w:id="314" w:name="_Toc488924005"/>
      <w:r>
        <w:t>Zusammenfassung</w:t>
      </w:r>
      <w:bookmarkEnd w:id="314"/>
    </w:p>
    <w:p w14:paraId="4C2AB69A" w14:textId="77777777" w:rsidR="000B53D3" w:rsidRPr="000B53D3" w:rsidRDefault="000B53D3" w:rsidP="00A320A5">
      <w:pPr>
        <w:pStyle w:val="berschrift1"/>
        <w:sectPr w:rsidR="000B53D3" w:rsidRPr="000B53D3" w:rsidSect="00EC4BA7">
          <w:type w:val="oddPage"/>
          <w:pgSz w:w="11906" w:h="16838" w:code="9"/>
          <w:pgMar w:top="1701" w:right="1418" w:bottom="1134" w:left="1418" w:header="709" w:footer="709" w:gutter="851"/>
          <w:cols w:space="708"/>
          <w:docGrid w:linePitch="360"/>
        </w:sectPr>
      </w:pPr>
      <w:bookmarkStart w:id="315" w:name="_Toc488924006"/>
      <w:proofErr w:type="spellStart"/>
      <w:r>
        <w:t>Resumee</w:t>
      </w:r>
      <w:bookmarkEnd w:id="315"/>
      <w:proofErr w:type="spellEnd"/>
    </w:p>
    <w:p w14:paraId="1DAC1D2C" w14:textId="77777777" w:rsidR="00D9183C" w:rsidRDefault="00993D94" w:rsidP="005A6595">
      <w:pPr>
        <w:pStyle w:val="berschrift1"/>
        <w:numPr>
          <w:ilvl w:val="0"/>
          <w:numId w:val="0"/>
        </w:numPr>
      </w:pPr>
      <w:bookmarkStart w:id="316" w:name="_Toc488924007"/>
      <w:r w:rsidRPr="00992A1D">
        <w:lastRenderedPageBreak/>
        <w:t>Literaturverzeichnis</w:t>
      </w:r>
      <w:bookmarkEnd w:id="316"/>
    </w:p>
    <w:p w14:paraId="6EE7D1AF" w14:textId="77777777" w:rsidR="00061A3C" w:rsidRPr="00D9183C" w:rsidRDefault="00D9183C" w:rsidP="00D9183C">
      <w:pPr>
        <w:rPr>
          <w:rFonts w:asciiTheme="majorHAnsi" w:eastAsiaTheme="majorEastAsia" w:hAnsiTheme="majorHAnsi" w:cstheme="majorBidi"/>
          <w:sz w:val="28"/>
          <w:szCs w:val="28"/>
        </w:rPr>
        <w:sectPr w:rsidR="00061A3C" w:rsidRPr="00D9183C" w:rsidSect="00EC4BA7">
          <w:headerReference w:type="even" r:id="rId20"/>
          <w:headerReference w:type="first" r:id="rId21"/>
          <w:type w:val="oddPage"/>
          <w:pgSz w:w="11906" w:h="16838" w:code="9"/>
          <w:pgMar w:top="1701" w:right="1418" w:bottom="1134" w:left="1418" w:header="709" w:footer="709" w:gutter="851"/>
          <w:cols w:space="708"/>
          <w:titlePg/>
          <w:docGrid w:linePitch="360"/>
        </w:sectPr>
      </w:pPr>
      <w:r>
        <w:br w:type="page"/>
      </w:r>
      <w:r w:rsidR="00A93992">
        <w:rPr>
          <w:noProof/>
          <w:lang w:eastAsia="de-DE"/>
        </w:rPr>
        <mc:AlternateContent>
          <mc:Choice Requires="wps">
            <w:drawing>
              <wp:anchor distT="0" distB="0" distL="114300" distR="114300" simplePos="0" relativeHeight="251677696" behindDoc="0" locked="0" layoutInCell="1" allowOverlap="1" wp14:anchorId="77D2FB5F" wp14:editId="74026F88">
                <wp:simplePos x="0" y="0"/>
                <wp:positionH relativeFrom="column">
                  <wp:posOffset>885190</wp:posOffset>
                </wp:positionH>
                <wp:positionV relativeFrom="paragraph">
                  <wp:posOffset>1016635</wp:posOffset>
                </wp:positionV>
                <wp:extent cx="3275462" cy="2074459"/>
                <wp:effectExtent l="19050" t="704850" r="39370" b="40640"/>
                <wp:wrapNone/>
                <wp:docPr id="11" name="Wolkenförmige Legende 11"/>
                <wp:cNvGraphicFramePr/>
                <a:graphic xmlns:a="http://schemas.openxmlformats.org/drawingml/2006/main">
                  <a:graphicData uri="http://schemas.microsoft.com/office/word/2010/wordprocessingShape">
                    <wps:wsp>
                      <wps:cNvSpPr/>
                      <wps:spPr>
                        <a:xfrm>
                          <a:off x="0" y="0"/>
                          <a:ext cx="3275462" cy="2074459"/>
                        </a:xfrm>
                        <a:prstGeom prst="cloudCallout">
                          <a:avLst>
                            <a:gd name="adj1" fmla="val -38728"/>
                            <a:gd name="adj2" fmla="val -80786"/>
                          </a:avLst>
                        </a:prstGeom>
                        <a:solidFill>
                          <a:schemeClr val="bg1"/>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3DFA56D" w14:textId="77777777" w:rsidR="00AA3688" w:rsidRPr="009937AF" w:rsidRDefault="00AA3688" w:rsidP="00A93992">
                            <w:pPr>
                              <w:jc w:val="center"/>
                              <w:rPr>
                                <w:color w:val="FF0000"/>
                              </w:rPr>
                            </w:pPr>
                            <w:r>
                              <w:rPr>
                                <w:color w:val="FF0000"/>
                              </w:rPr>
                              <w:t>Fügen Sie hier ihre verwe</w:t>
                            </w:r>
                            <w:r>
                              <w:rPr>
                                <w:color w:val="FF0000"/>
                              </w:rPr>
                              <w:t>n</w:t>
                            </w:r>
                            <w:r>
                              <w:rPr>
                                <w:color w:val="FF0000"/>
                              </w:rPr>
                              <w:t>dete Literatur ein. Beachten Sie dabei die Vorgaben zu den Zitierstilen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06" coordsize="21600,21600" o:spt="106" adj="1350,25920" path="ar,7165,4345,13110,1950,7185,1080,12690,475,11732,4835,17650,1080,12690,2910,17640,2387,9757,10107,20300,2910,17640,8235,19545,7660,12382,14412,21597,8235,19545,14280,18330,12910,11080,18695,18947,14280,18330,18690,15045,14822,5862,21597,15082,18690,15045,20895,7665,15772,2592,21105,9865,20895,7665,19140,2715,14330,,19187,6595,19140,2715,14910,1170,10992,,15357,5945,14910,1170,11250,1665,6692,650,12025,7917,11250,1665,7005,2580,1912,1972,8665,11162,7005,2580,1950,7185xear,7165,4345,13110,1080,12690,2340,13080nfear475,11732,4835,17650,2910,17640,3465,17445nfear7660,12382,14412,21597,7905,18675,8235,19545nfear7660,12382,14412,21597,14280,18330,14400,17370nfear12910,11080,18695,18947,18690,15045,17070,11475nfear15772,2592,21105,9865,20175,9015,20895,7665nfear14330,,19187,6595,19200,3345,19140,2715nfear14330,,19187,6595,14910,1170,14550,1980nfear10992,,15357,5945,11250,1665,11040,2340nfear1912,1972,8665,11162,7650,3270,7005,2580nfear1912,1972,8665,11162,1950,7185,2070,7890nfem@23@37qx@35@24@23@36@34@24@23@37xem@16@33qx@31@17@16@32@30@17@16@33xem@38@29qx@27@39@38@28@26@39@38@29xe">
                <v:formulas>
                  <v:f eqn="sum #0 0 10800"/>
                  <v:f eqn="sum #1 0 10800"/>
                  <v:f eqn="cosatan2 10800 @0 @1"/>
                  <v:f eqn="sinatan2 10800 @0 @1"/>
                  <v:f eqn="sum @2 10800 0"/>
                  <v:f eqn="sum @3 10800 0"/>
                  <v:f eqn="sum @4 0 #0"/>
                  <v:f eqn="sum @5 0 #1"/>
                  <v:f eqn="mod @6 @7 0"/>
                  <v:f eqn="prod 600 11 1"/>
                  <v:f eqn="sum @8 0 @9"/>
                  <v:f eqn="prod @10 1 3"/>
                  <v:f eqn="prod 600 3 1"/>
                  <v:f eqn="sum @11 @12 0"/>
                  <v:f eqn="prod @13 @6 @8"/>
                  <v:f eqn="prod @13 @7 @8"/>
                  <v:f eqn="sum @14 #0 0"/>
                  <v:f eqn="sum @15 #1 0"/>
                  <v:f eqn="prod 600 8 1"/>
                  <v:f eqn="prod @11 2 1"/>
                  <v:f eqn="sum @18 @19 0"/>
                  <v:f eqn="prod @20 @6 @8"/>
                  <v:f eqn="prod @20 @7 @8"/>
                  <v:f eqn="sum @21 #0 0"/>
                  <v:f eqn="sum @22 #1 0"/>
                  <v:f eqn="prod 600 2 1"/>
                  <v:f eqn="sum #0 600 0"/>
                  <v:f eqn="sum #0 0 600"/>
                  <v:f eqn="sum #1 600 0"/>
                  <v:f eqn="sum #1 0 600"/>
                  <v:f eqn="sum @16 @25 0"/>
                  <v:f eqn="sum @16 0 @25"/>
                  <v:f eqn="sum @17 @25 0"/>
                  <v:f eqn="sum @17 0 @25"/>
                  <v:f eqn="sum @23 @12 0"/>
                  <v:f eqn="sum @23 0 @12"/>
                  <v:f eqn="sum @24 @12 0"/>
                  <v:f eqn="sum @24 0 @12"/>
                  <v:f eqn="val #0"/>
                  <v:f eqn="val #1"/>
                </v:formulas>
                <v:path o:extrusionok="f" o:connecttype="custom" o:connectlocs="67,10800;10800,21577;21582,10800;10800,1235;@38,@39" textboxrect="2977,3262,17087,17337"/>
                <v:handles>
                  <v:h position="#0,#1"/>
                </v:handles>
                <o:complex v:ext="view"/>
              </v:shapetype>
              <v:shape id="Wolkenförmige Legende 11" o:spid="_x0000_s1026" type="#_x0000_t106" style="position:absolute;left:0;text-align:left;margin-left:69.7pt;margin-top:80.05pt;width:257.9pt;height:163.3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" adj="2435,-6650" fillcolor="white [3212]" strokecolor="red" strokeweight="2pt">
                <v:textbox>
                  <w:txbxContent>
                    <w:p w14:paraId="03DFA56D" w14:textId="77777777" w:rsidR="00AA3688" w:rsidRPr="009937AF" w:rsidRDefault="00AA3688" w:rsidP="00A93992">
                      <w:pPr>
                        <w:jc w:val="center"/>
                        <w:rPr>
                          <w:color w:val="FF0000"/>
                        </w:rPr>
                      </w:pPr>
                      <w:r>
                        <w:rPr>
                          <w:color w:val="FF0000"/>
                        </w:rPr>
                        <w:t>Fügen Sie hier ihre verwe</w:t>
                      </w:r>
                      <w:r>
                        <w:rPr>
                          <w:color w:val="FF0000"/>
                        </w:rPr>
                        <w:t>n</w:t>
                      </w:r>
                      <w:r>
                        <w:rPr>
                          <w:color w:val="FF0000"/>
                        </w:rPr>
                        <w:t>dete Literatur ein. Beachten Sie dabei die Vorgaben zu den Zitierstilen</w:t>
                      </w:r>
                    </w:p>
                  </w:txbxContent>
                </v:textbox>
              </v:shape>
            </w:pict>
          </mc:Fallback>
        </mc:AlternateContent>
      </w:r>
    </w:p>
    <w:p w14:paraId="4E642953" w14:textId="77777777" w:rsidR="00061A3C" w:rsidRDefault="00387FE8" w:rsidP="005A6595">
      <w:pPr>
        <w:pStyle w:val="berschrift1"/>
        <w:numPr>
          <w:ilvl w:val="0"/>
          <w:numId w:val="0"/>
        </w:numPr>
        <w:ind w:left="360" w:hanging="360"/>
      </w:pPr>
      <w:bookmarkStart w:id="317" w:name="_Toc488924008"/>
      <w:r w:rsidRPr="00992A1D">
        <w:lastRenderedPageBreak/>
        <w:t>Stichwortverzeichnis</w:t>
      </w:r>
      <w:bookmarkEnd w:id="317"/>
    </w:p>
    <w:p w14:paraId="73922DA4" w14:textId="77777777" w:rsidR="004218E9" w:rsidRDefault="004218E9" w:rsidP="004218E9"/>
    <w:p w14:paraId="49EDDA46" w14:textId="77777777" w:rsidR="004218E9" w:rsidRPr="004218E9" w:rsidRDefault="00A93992" w:rsidP="001B7647">
      <w:pPr>
        <w:pStyle w:val="berschrift4"/>
        <w:sectPr w:rsidR="004218E9" w:rsidRPr="004218E9" w:rsidSect="00EC4BA7">
          <w:type w:val="oddPage"/>
          <w:pgSz w:w="11906" w:h="16838" w:code="9"/>
          <w:pgMar w:top="1701" w:right="1418" w:bottom="1134" w:left="1418" w:header="709" w:footer="709" w:gutter="851"/>
          <w:cols w:space="708"/>
          <w:titlePg/>
          <w:docGrid w:linePitch="360"/>
        </w:sectPr>
      </w:pPr>
      <w:r>
        <w:rPr>
          <w:noProof/>
          <w:lang w:eastAsia="de-DE"/>
        </w:rPr>
        <mc:AlternateContent>
          <mc:Choice Requires="wps">
            <w:drawing>
              <wp:anchor distT="0" distB="0" distL="114300" distR="114300" simplePos="0" relativeHeight="251671552" behindDoc="0" locked="0" layoutInCell="1" allowOverlap="1" wp14:anchorId="1C7DB6B6" wp14:editId="1DD712CD">
                <wp:simplePos x="0" y="0"/>
                <wp:positionH relativeFrom="column">
                  <wp:posOffset>243205</wp:posOffset>
                </wp:positionH>
                <wp:positionV relativeFrom="paragraph">
                  <wp:posOffset>917035</wp:posOffset>
                </wp:positionV>
                <wp:extent cx="3275330" cy="2073910"/>
                <wp:effectExtent l="19050" t="704850" r="39370" b="40640"/>
                <wp:wrapNone/>
                <wp:docPr id="8" name="Wolkenförmige Legende 8"/>
                <wp:cNvGraphicFramePr/>
                <a:graphic xmlns:a="http://schemas.openxmlformats.org/drawingml/2006/main">
                  <a:graphicData uri="http://schemas.microsoft.com/office/word/2010/wordprocessingShape">
                    <wps:wsp>
                      <wps:cNvSpPr/>
                      <wps:spPr>
                        <a:xfrm>
                          <a:off x="0" y="0"/>
                          <a:ext cx="3275330" cy="2073910"/>
                        </a:xfrm>
                        <a:prstGeom prst="cloudCallout">
                          <a:avLst>
                            <a:gd name="adj1" fmla="val -38728"/>
                            <a:gd name="adj2" fmla="val -80786"/>
                          </a:avLst>
                        </a:prstGeom>
                        <a:solidFill>
                          <a:schemeClr val="bg1"/>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6C8B7AA" w14:textId="77777777" w:rsidR="00AA3688" w:rsidRPr="009937AF" w:rsidRDefault="00AA3688" w:rsidP="00A93992">
                            <w:pPr>
                              <w:jc w:val="center"/>
                              <w:rPr>
                                <w:color w:val="FF0000"/>
                              </w:rPr>
                            </w:pPr>
                            <w:r>
                              <w:rPr>
                                <w:color w:val="FF0000"/>
                              </w:rPr>
                              <w:t>Das Stichwortverzeichnis ist optional. Wenn Sie kein Stichwortverzeichnis in Ihrer Arbeit verwenden wollen können Sie dieses Kapitel entfernen!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Wolkenförmige Legende 8" o:spid="_x0000_s1027" type="#_x0000_t106" style="position:absolute;left:0;text-align:left;margin-left:19.15pt;margin-top:72.2pt;width:257.9pt;height:163.3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" adj="2435,-6650" fillcolor="white [3212]" strokecolor="red" strokeweight="2pt">
                <v:textbox>
                  <w:txbxContent>
                    <w:p w14:paraId="06C8B7AA" w14:textId="77777777" w:rsidR="00AA3688" w:rsidRPr="009937AF" w:rsidRDefault="00AA3688" w:rsidP="00A93992">
                      <w:pPr>
                        <w:jc w:val="center"/>
                        <w:rPr>
                          <w:color w:val="FF0000"/>
                        </w:rPr>
                      </w:pPr>
                      <w:r>
                        <w:rPr>
                          <w:color w:val="FF0000"/>
                        </w:rPr>
                        <w:t>Das Stichwortverzeichnis ist optional. Wenn Sie kein Stichwortverzeichnis in Ihrer Arbeit verwenden wollen können Sie dieses Kapitel entfernen!</w:t>
                      </w:r>
                    </w:p>
                  </w:txbxContent>
                </v:textbox>
              </v:shape>
            </w:pict>
          </mc:Fallback>
        </mc:AlternateContent>
      </w:r>
      <w:fldSimple w:instr=" INDEX \e &quot; &quot; \c &quot;2&quot; \z &quot;1031&quot; ">
        <w:r w:rsidR="004218E9">
          <w:rPr>
            <w:b/>
            <w:noProof/>
          </w:rPr>
          <w:t>Keine Indexeinträge gefunden.</w:t>
        </w:r>
      </w:fldSimple>
    </w:p>
    <w:p w14:paraId="44DB8646" w14:textId="77777777" w:rsidR="005A6595" w:rsidRDefault="00387FE8" w:rsidP="005A6595">
      <w:pPr>
        <w:pStyle w:val="berschrift1"/>
        <w:numPr>
          <w:ilvl w:val="0"/>
          <w:numId w:val="0"/>
        </w:numPr>
        <w:ind w:left="360" w:hanging="360"/>
      </w:pPr>
      <w:bookmarkStart w:id="318" w:name="_Toc488924009"/>
      <w:r w:rsidRPr="00992A1D">
        <w:lastRenderedPageBreak/>
        <w:t>Eidesstattliche Erklärung</w:t>
      </w:r>
      <w:bookmarkEnd w:id="318"/>
    </w:p>
    <w:p w14:paraId="34BAF2EA" w14:textId="77777777" w:rsidR="00C65B49" w:rsidRDefault="00C65B49" w:rsidP="00C65B49">
      <w:r>
        <w:t>Ich versichere, dass ich die vorstehende Arbeit selbständig verfasst und hie</w:t>
      </w:r>
      <w:r>
        <w:t>r</w:t>
      </w:r>
      <w:r>
        <w:t xml:space="preserve">zu </w:t>
      </w:r>
      <w:r w:rsidR="00CE2622">
        <w:t>k</w:t>
      </w:r>
      <w:r>
        <w:t>eine anderen als die angegebenen Hilfsmittel verwendet habe. Alle Ste</w:t>
      </w:r>
      <w:r>
        <w:t>l</w:t>
      </w:r>
      <w:r>
        <w:t>len der Arbeit die wörtlich oder sinngemäß aus fremden Quellen entnommen wurden, sind als solche kenntlich gemacht.</w:t>
      </w:r>
    </w:p>
    <w:p w14:paraId="0305B96D" w14:textId="77777777" w:rsidR="00C65B49" w:rsidRDefault="00C65B49" w:rsidP="00C65B49">
      <w:r>
        <w:t>Die Arbeit wurde bisher in gleicher oder ähnlicher Form in keinem anderen Studiengang als Prüfungsleistung vorgelegt oder an anderer Stelle veröffen</w:t>
      </w:r>
      <w:r>
        <w:t>t</w:t>
      </w:r>
      <w:r>
        <w:t>licht.</w:t>
      </w:r>
    </w:p>
    <w:p w14:paraId="0DA749D7" w14:textId="77777777" w:rsidR="00C65B49" w:rsidRDefault="00C65B49" w:rsidP="00C65B49">
      <w:r>
        <w:t>Ich bin mir bewusst, dass eine falsche Erklärung rechtliche Folgen haben kann.</w:t>
      </w:r>
    </w:p>
    <w:p w14:paraId="65C87C45" w14:textId="77777777" w:rsidR="00C65B49" w:rsidRDefault="00C65B49" w:rsidP="00C65B49"/>
    <w:p w14:paraId="575458A1" w14:textId="77777777" w:rsidR="00C65B49" w:rsidRDefault="00C65B49" w:rsidP="00C65B49">
      <w:r>
        <w:t>____________________________________</w:t>
      </w:r>
    </w:p>
    <w:p w14:paraId="59D8F21A" w14:textId="77777777" w:rsidR="00C65B49" w:rsidRDefault="00A93992" w:rsidP="00C65B49">
      <w:r>
        <w:rPr>
          <w:noProof/>
          <w:lang w:eastAsia="de-DE"/>
        </w:rPr>
        <mc:AlternateContent>
          <mc:Choice Requires="wps">
            <w:drawing>
              <wp:anchor distT="0" distB="0" distL="114300" distR="114300" simplePos="0" relativeHeight="251675648" behindDoc="0" locked="0" layoutInCell="1" allowOverlap="1" wp14:anchorId="5EF8FC2A" wp14:editId="10EED238">
                <wp:simplePos x="0" y="0"/>
                <wp:positionH relativeFrom="column">
                  <wp:posOffset>1069946</wp:posOffset>
                </wp:positionH>
                <wp:positionV relativeFrom="paragraph">
                  <wp:posOffset>813823</wp:posOffset>
                </wp:positionV>
                <wp:extent cx="2811439" cy="1610436"/>
                <wp:effectExtent l="19050" t="552450" r="46355" b="46990"/>
                <wp:wrapNone/>
                <wp:docPr id="10" name="Wolkenförmige Legende 10"/>
                <wp:cNvGraphicFramePr/>
                <a:graphic xmlns:a="http://schemas.openxmlformats.org/drawingml/2006/main">
                  <a:graphicData uri="http://schemas.microsoft.com/office/word/2010/wordprocessingShape">
                    <wps:wsp>
                      <wps:cNvSpPr/>
                      <wps:spPr>
                        <a:xfrm>
                          <a:off x="0" y="0"/>
                          <a:ext cx="2811439" cy="1610436"/>
                        </a:xfrm>
                        <a:prstGeom prst="cloudCallout">
                          <a:avLst>
                            <a:gd name="adj1" fmla="val -38728"/>
                            <a:gd name="adj2" fmla="val -80786"/>
                          </a:avLst>
                        </a:prstGeom>
                        <a:solidFill>
                          <a:schemeClr val="bg1"/>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DCADDAE" w14:textId="77777777" w:rsidR="00AA3688" w:rsidRPr="009937AF" w:rsidRDefault="00AA3688" w:rsidP="00A93992">
                            <w:pPr>
                              <w:jc w:val="center"/>
                              <w:rPr>
                                <w:color w:val="FF0000"/>
                              </w:rPr>
                            </w:pPr>
                            <w:r>
                              <w:rPr>
                                <w:color w:val="FF0000"/>
                              </w:rPr>
                              <w:t>Auch hier müssen die Platzhalter mit den ko</w:t>
                            </w:r>
                            <w:r>
                              <w:rPr>
                                <w:color w:val="FF0000"/>
                              </w:rPr>
                              <w:t>r</w:t>
                            </w:r>
                            <w:r>
                              <w:rPr>
                                <w:color w:val="FF0000"/>
                              </w:rPr>
                              <w:t>rekten Daten ersetzt werden.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Wolkenförmige Legende 10" o:spid="_x0000_s1028" type="#_x0000_t106" style="position:absolute;left:0;text-align:left;margin-left:84.25pt;margin-top:64.1pt;width:221.35pt;height:126.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" adj="2435,-6650" fillcolor="white [3212]" strokecolor="red" strokeweight="2pt">
                <v:textbox>
                  <w:txbxContent>
                    <w:p w14:paraId="2DCADDAE" w14:textId="77777777" w:rsidR="00AA3688" w:rsidRPr="009937AF" w:rsidRDefault="00AA3688" w:rsidP="00A93992">
                      <w:pPr>
                        <w:jc w:val="center"/>
                        <w:rPr>
                          <w:color w:val="FF0000"/>
                        </w:rPr>
                      </w:pPr>
                      <w:r>
                        <w:rPr>
                          <w:color w:val="FF0000"/>
                        </w:rPr>
                        <w:t>Auch hier müssen die Platzhalter mit den ko</w:t>
                      </w:r>
                      <w:r>
                        <w:rPr>
                          <w:color w:val="FF0000"/>
                        </w:rPr>
                        <w:t>r</w:t>
                      </w:r>
                      <w:r>
                        <w:rPr>
                          <w:color w:val="FF0000"/>
                        </w:rPr>
                        <w:t>rekten Daten ersetzt werden.</w:t>
                      </w:r>
                    </w:p>
                  </w:txbxContent>
                </v:textbox>
              </v:shape>
            </w:pict>
          </mc:Fallback>
        </mc:AlternateContent>
      </w:r>
      <w:r w:rsidR="00C65B49">
        <w:t>[Ort, Datum Name]</w:t>
      </w:r>
    </w:p>
    <w:p w14:paraId="72CCB293" w14:textId="77777777" w:rsidR="00C65B49" w:rsidRPr="00C65B49" w:rsidRDefault="00C65B49" w:rsidP="00C65B49">
      <w:pPr>
        <w:sectPr w:rsidR="00C65B49" w:rsidRPr="00C65B49" w:rsidSect="00EC4BA7">
          <w:type w:val="oddPage"/>
          <w:pgSz w:w="11906" w:h="16838" w:code="9"/>
          <w:pgMar w:top="1701" w:right="1418" w:bottom="1134" w:left="1418" w:header="709" w:footer="709" w:gutter="851"/>
          <w:cols w:space="708"/>
          <w:titlePg/>
          <w:docGrid w:linePitch="360"/>
        </w:sectPr>
      </w:pPr>
    </w:p>
    <w:p w14:paraId="31EB9728" w14:textId="77777777" w:rsidR="00D9183C" w:rsidRDefault="005A6595" w:rsidP="005A6595">
      <w:pPr>
        <w:pStyle w:val="berschrift1"/>
        <w:numPr>
          <w:ilvl w:val="0"/>
          <w:numId w:val="4"/>
        </w:numPr>
      </w:pPr>
      <w:bookmarkStart w:id="319" w:name="_Toc488924010"/>
      <w:r>
        <w:lastRenderedPageBreak/>
        <w:t>[</w:t>
      </w:r>
      <w:r w:rsidR="00993D94" w:rsidRPr="00992A1D">
        <w:t>Anhang</w:t>
      </w:r>
      <w:r>
        <w:t>]</w:t>
      </w:r>
      <w:bookmarkEnd w:id="319"/>
    </w:p>
    <w:p w14:paraId="3612A6C9" w14:textId="77777777" w:rsidR="00993D94" w:rsidRDefault="00A93992" w:rsidP="00C65B49">
      <w:pPr>
        <w:rPr>
          <w:rFonts w:asciiTheme="majorHAnsi" w:eastAsiaTheme="majorEastAsia" w:hAnsiTheme="majorHAnsi" w:cstheme="majorBidi"/>
          <w:sz w:val="28"/>
          <w:szCs w:val="28"/>
        </w:rPr>
      </w:pPr>
      <w:r>
        <w:rPr>
          <w:noProof/>
          <w:lang w:eastAsia="de-DE"/>
        </w:rPr>
        <mc:AlternateContent>
          <mc:Choice Requires="wps">
            <w:drawing>
              <wp:anchor distT="0" distB="0" distL="114300" distR="114300" simplePos="0" relativeHeight="251673600" behindDoc="0" locked="0" layoutInCell="1" allowOverlap="1" wp14:anchorId="35036498" wp14:editId="5E36E22D">
                <wp:simplePos x="0" y="0"/>
                <wp:positionH relativeFrom="column">
                  <wp:posOffset>680473</wp:posOffset>
                </wp:positionH>
                <wp:positionV relativeFrom="paragraph">
                  <wp:posOffset>693259</wp:posOffset>
                </wp:positionV>
                <wp:extent cx="3275462" cy="2074459"/>
                <wp:effectExtent l="19050" t="704850" r="39370" b="40640"/>
                <wp:wrapNone/>
                <wp:docPr id="9" name="Wolkenförmige Legende 9"/>
                <wp:cNvGraphicFramePr/>
                <a:graphic xmlns:a="http://schemas.openxmlformats.org/drawingml/2006/main">
                  <a:graphicData uri="http://schemas.microsoft.com/office/word/2010/wordprocessingShape">
                    <wps:wsp>
                      <wps:cNvSpPr/>
                      <wps:spPr>
                        <a:xfrm>
                          <a:off x="0" y="0"/>
                          <a:ext cx="3275462" cy="2074459"/>
                        </a:xfrm>
                        <a:prstGeom prst="cloudCallout">
                          <a:avLst>
                            <a:gd name="adj1" fmla="val -38728"/>
                            <a:gd name="adj2" fmla="val -80786"/>
                          </a:avLst>
                        </a:prstGeom>
                        <a:solidFill>
                          <a:schemeClr val="bg1"/>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6E65B0A" w14:textId="77777777" w:rsidR="00AA3688" w:rsidRPr="009937AF" w:rsidRDefault="00AA3688" w:rsidP="00A93992">
                            <w:pPr>
                              <w:jc w:val="center"/>
                              <w:rPr>
                                <w:color w:val="FF0000"/>
                              </w:rPr>
                            </w:pPr>
                            <w:r>
                              <w:rPr>
                                <w:color w:val="FF0000"/>
                              </w:rPr>
                              <w:t>Der Anhang ist optional. Wenn Sie keinen Anhang in Ihrer Arbeit verwenden wo</w:t>
                            </w:r>
                            <w:r>
                              <w:rPr>
                                <w:color w:val="FF0000"/>
                              </w:rPr>
                              <w:t>l</w:t>
                            </w:r>
                            <w:r>
                              <w:rPr>
                                <w:color w:val="FF0000"/>
                              </w:rPr>
                              <w:t>len können Sie dieses Kap</w:t>
                            </w:r>
                            <w:r>
                              <w:rPr>
                                <w:color w:val="FF0000"/>
                              </w:rPr>
                              <w:t>i</w:t>
                            </w:r>
                            <w:r>
                              <w:rPr>
                                <w:color w:val="FF0000"/>
                              </w:rPr>
                              <w:t>tel entfernen!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Wolkenförmige Legende 9" o:spid="_x0000_s1029" type="#_x0000_t106" style="position:absolute;left:0;text-align:left;margin-left:53.6pt;margin-top:54.6pt;width:257.9pt;height:163.3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" adj="2435,-6650" fillcolor="white [3212]" strokecolor="red" strokeweight="2pt">
                <v:textbox>
                  <w:txbxContent>
                    <w:p w14:paraId="56E65B0A" w14:textId="77777777" w:rsidR="00AA3688" w:rsidRPr="009937AF" w:rsidRDefault="00AA3688" w:rsidP="00A93992">
                      <w:pPr>
                        <w:jc w:val="center"/>
                        <w:rPr>
                          <w:color w:val="FF0000"/>
                        </w:rPr>
                      </w:pPr>
                      <w:r>
                        <w:rPr>
                          <w:color w:val="FF0000"/>
                        </w:rPr>
                        <w:t>Der Anhang ist optional. Wenn Sie keinen Anhang in Ihrer Arbeit verwenden wo</w:t>
                      </w:r>
                      <w:r>
                        <w:rPr>
                          <w:color w:val="FF0000"/>
                        </w:rPr>
                        <w:t>l</w:t>
                      </w:r>
                      <w:r>
                        <w:rPr>
                          <w:color w:val="FF0000"/>
                        </w:rPr>
                        <w:t>len können Sie dieses Kap</w:t>
                      </w:r>
                      <w:r>
                        <w:rPr>
                          <w:color w:val="FF0000"/>
                        </w:rPr>
                        <w:t>i</w:t>
                      </w:r>
                      <w:r>
                        <w:rPr>
                          <w:color w:val="FF0000"/>
                        </w:rPr>
                        <w:t>tel entfernen!</w:t>
                      </w:r>
                    </w:p>
                  </w:txbxContent>
                </v:textbox>
              </v:shape>
            </w:pict>
          </mc:Fallback>
        </mc:AlternateContent>
      </w:r>
    </w:p>
    <w:p w14:paraId="04952AEA" w14:textId="77777777" w:rsidR="00C3755F" w:rsidRDefault="00C3755F" w:rsidP="00C3755F">
      <w:pPr>
        <w:pStyle w:val="CitaviBibliographyEntry"/>
      </w:pPr>
    </w:p>
    <w:p w14:paraId="699C07D4" w14:textId="77777777" w:rsidR="00C3755F" w:rsidRDefault="00C3755F" w:rsidP="00C3755F">
      <w:pPr>
        <w:pStyle w:val="CitaviBibliographyEntry"/>
      </w:pPr>
    </w:p>
    <w:p w14:paraId="21E55265" w14:textId="77777777" w:rsidR="00753EBF" w:rsidRDefault="00753EBF" w:rsidP="00753EBF">
      <w:pPr>
        <w:pStyle w:val="CitaviBibliographyEntry"/>
      </w:pPr>
    </w:p>
    <w:p w14:paraId="7596A243" w14:textId="77777777" w:rsidR="00753EBF" w:rsidRDefault="00753EBF" w:rsidP="00753EBF">
      <w:pPr>
        <w:pStyle w:val="CitaviBibliographyEntry"/>
      </w:pPr>
    </w:p>
    <w:p w14:paraId="2EDBDFAC" w14:textId="77777777" w:rsidR="00070D4D" w:rsidRDefault="00070D4D" w:rsidP="00070D4D">
      <w:pPr>
        <w:pStyle w:val="CitaviBibliographyEntry"/>
      </w:pPr>
    </w:p>
    <w:p w14:paraId="4420A2B9" w14:textId="77777777" w:rsidR="005833A5" w:rsidRDefault="005833A5" w:rsidP="00417B05">
      <w:pPr>
        <w:pStyle w:val="CitaviBibliographyEntry"/>
      </w:pPr>
    </w:p>
    <w:p w14:paraId="330F79DC" w14:textId="77777777" w:rsidR="002D79CD" w:rsidRDefault="002D79CD" w:rsidP="002D79CD">
      <w:pPr>
        <w:pStyle w:val="CitaviBibliographyEntry"/>
      </w:pPr>
    </w:p>
    <w:p w14:paraId="73C2C0EA" w14:textId="77777777" w:rsidR="002D79CD" w:rsidRDefault="002D79CD" w:rsidP="002D79CD">
      <w:pPr>
        <w:pStyle w:val="CitaviBibliographyEntry"/>
      </w:pPr>
    </w:p>
    <w:p w14:paraId="116FC29A" w14:textId="77777777" w:rsidR="002D79CD" w:rsidRDefault="002D79CD" w:rsidP="002D79CD">
      <w:pPr>
        <w:pStyle w:val="CitaviBibliographyEntry"/>
      </w:pPr>
    </w:p>
    <w:p w14:paraId="07894F83" w14:textId="77777777" w:rsidR="00CF732E" w:rsidRDefault="00CF732E" w:rsidP="00BF0724">
      <w:pPr>
        <w:pStyle w:val="CitaviBibliographyEntry"/>
      </w:pPr>
    </w:p>
    <w:p w14:paraId="39BC0598" w14:textId="77777777" w:rsidR="002A3CF2" w:rsidRDefault="002A3CF2" w:rsidP="002A3CF2">
      <w:pPr>
        <w:pStyle w:val="CitaviBibliographyEntry"/>
      </w:pPr>
    </w:p>
    <w:p w14:paraId="7D2F6A1D" w14:textId="77777777" w:rsidR="002A3CF2" w:rsidRDefault="002A3CF2" w:rsidP="00F91FFF">
      <w:pPr>
        <w:pStyle w:val="CitaviBibliographyEntry"/>
      </w:pPr>
    </w:p>
    <w:p w14:paraId="1F06C8D5" w14:textId="77777777" w:rsidR="00F91FFF" w:rsidRDefault="00F91FFF" w:rsidP="00F91FFF">
      <w:pPr>
        <w:pStyle w:val="CitaviBibliographyEntry"/>
      </w:pPr>
    </w:p>
    <w:p w14:paraId="6253553D" w14:textId="77777777" w:rsidR="002A1E75" w:rsidRDefault="002A1E75" w:rsidP="002A1E75">
      <w:pPr>
        <w:pStyle w:val="CitaviBibliographyEntry"/>
      </w:pPr>
    </w:p>
    <w:p w14:paraId="31F9F867" w14:textId="77777777" w:rsidR="002A1E75" w:rsidRDefault="002A1E75" w:rsidP="00D56823">
      <w:pPr>
        <w:pStyle w:val="CitaviBibliographyEntry"/>
      </w:pPr>
    </w:p>
    <w:p w14:paraId="5DBB48D4" w14:textId="77777777" w:rsidR="00D56823" w:rsidRDefault="00D56823" w:rsidP="000E17B9">
      <w:pPr>
        <w:pStyle w:val="CitaviBibliographyEntry"/>
      </w:pPr>
    </w:p>
    <w:p w14:paraId="74E5DCCE" w14:textId="77777777" w:rsidR="00327422" w:rsidRDefault="00327422" w:rsidP="00BC36B6">
      <w:pPr>
        <w:pStyle w:val="CitaviBibliographyEntry"/>
      </w:pPr>
    </w:p>
    <w:p w14:paraId="3154CB57" w14:textId="77777777" w:rsidR="00C006E2" w:rsidRDefault="00C006E2" w:rsidP="00C006E2">
      <w:pPr>
        <w:pStyle w:val="CitaviBibliographyEntry"/>
      </w:pPr>
    </w:p>
    <w:p w14:paraId="1D098FDD" w14:textId="77777777" w:rsidR="00804FFB" w:rsidRDefault="00804FFB" w:rsidP="00804FFB">
      <w:pPr>
        <w:pStyle w:val="CitaviBibliographyEntry"/>
      </w:pPr>
    </w:p>
    <w:p w14:paraId="12E0E129" w14:textId="77777777" w:rsidR="0002488F" w:rsidRDefault="0002488F" w:rsidP="0002488F">
      <w:pPr>
        <w:pStyle w:val="CitaviBibliographyEntry"/>
      </w:pPr>
    </w:p>
    <w:p w14:paraId="582AAD7F" w14:textId="77777777" w:rsidR="00A847F3" w:rsidRDefault="00A847F3" w:rsidP="00A847F3">
      <w:pPr>
        <w:pStyle w:val="CitaviBibliographyEntry"/>
      </w:pPr>
    </w:p>
    <w:p w14:paraId="784EC58A" w14:textId="77777777" w:rsidR="00A847F3" w:rsidRDefault="00A847F3" w:rsidP="00A847F3">
      <w:pPr>
        <w:pStyle w:val="CitaviBibliographyEntry"/>
      </w:pPr>
    </w:p>
    <w:p w14:paraId="00FD2843" w14:textId="77777777" w:rsidR="00CB151C" w:rsidRDefault="00CB151C" w:rsidP="00CB151C">
      <w:pPr>
        <w:pStyle w:val="CitaviBibliographyEntry"/>
      </w:pPr>
    </w:p>
    <w:p w14:paraId="0AFE3FD3" w14:textId="77777777" w:rsidR="00CB151C" w:rsidRDefault="00CB151C" w:rsidP="00CB151C">
      <w:pPr>
        <w:pStyle w:val="CitaviBibliographyEntry"/>
      </w:pPr>
    </w:p>
    <w:p w14:paraId="56E33EF2" w14:textId="77777777" w:rsidR="00275A52" w:rsidRDefault="00275A52" w:rsidP="00275A52">
      <w:pPr>
        <w:pStyle w:val="CitaviBibliographyEntry"/>
      </w:pPr>
    </w:p>
    <w:p w14:paraId="66F29F38" w14:textId="77777777" w:rsidR="00770905" w:rsidRDefault="00275A52" w:rsidP="00770905">
      <w:pPr>
        <w:pStyle w:val="CitaviBibliographyHeading"/>
      </w:pPr>
      <w:r>
        <w:fldChar w:fldCharType="begin"/>
      </w:r>
      <w:r w:rsidR="00770905">
        <w:instrText>ADDIN CITAVI.BIBLIOGRAPHY 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</w:instrText>
      </w:r>
      <w:r>
        <w:fldChar w:fldCharType="separate"/>
      </w:r>
      <w:bookmarkStart w:id="320" w:name="_CTVBIBLIOGRAPHY1"/>
      <w:bookmarkEnd w:id="320"/>
      <w:r w:rsidR="00770905">
        <w:t>Literaturverzeichnis</w:t>
      </w:r>
    </w:p>
    <w:p w14:paraId="04D30CA7" w14:textId="77777777" w:rsidR="00770905" w:rsidRDefault="00770905" w:rsidP="00770905">
      <w:pPr>
        <w:pStyle w:val="CitaviBibliographyEntry"/>
      </w:pPr>
      <w:bookmarkStart w:id="321" w:name="_CTVL001d682e6f3f7ec47199fa4552bfc666333"/>
      <w:r>
        <w:t>Bechara, John, „Revisionssichere Archivierung. Verteiltes Dokumentenm</w:t>
      </w:r>
      <w:r>
        <w:t>a</w:t>
      </w:r>
      <w:r>
        <w:t>nagement.“ (2009). Geprüft am 17. Juni 2017. Online: https://www.unibw.de/inf2/Lehre/FT09/lza/bechara.pdf.</w:t>
      </w:r>
    </w:p>
    <w:p w14:paraId="2F9905F6" w14:textId="77777777" w:rsidR="00770905" w:rsidRDefault="00770905" w:rsidP="00770905">
      <w:pPr>
        <w:pStyle w:val="CitaviBibliographyEntry"/>
      </w:pPr>
      <w:bookmarkStart w:id="322" w:name="_CTVL0013d89d81636b04b63a4f9e17901885c5d"/>
      <w:bookmarkEnd w:id="321"/>
      <w:r>
        <w:lastRenderedPageBreak/>
        <w:t>Burch, Philipp, „Versionsverwaltung mit Mercurial (Teil 2) - ActiveVB.“. G</w:t>
      </w:r>
      <w:r>
        <w:t>e</w:t>
      </w:r>
      <w:r>
        <w:t>prüft am 11. April 2017. Online: https://activevb.de/tutorials/tut_versionsverwaltung/tut_versionsverwaltung_2.html.</w:t>
      </w:r>
    </w:p>
    <w:p w14:paraId="1C86770D" w14:textId="77777777" w:rsidR="00770905" w:rsidRDefault="00770905" w:rsidP="00770905">
      <w:pPr>
        <w:pStyle w:val="CitaviBibliographyEntry"/>
      </w:pPr>
      <w:bookmarkStart w:id="323" w:name="_CTVL001df55c57a8242482eac75c6b9386205d0"/>
      <w:bookmarkEnd w:id="322"/>
      <w:r>
        <w:t>Chacon, Scott and Ben Straub, „Git - Book.“. Geprüft am 19. April 2017. O</w:t>
      </w:r>
      <w:r>
        <w:t>n</w:t>
      </w:r>
      <w:r>
        <w:t>line: https://git-scm.com/book/de/v1.</w:t>
      </w:r>
    </w:p>
    <w:p w14:paraId="6D91E88A" w14:textId="77777777" w:rsidR="00770905" w:rsidRDefault="00770905" w:rsidP="00770905">
      <w:pPr>
        <w:pStyle w:val="CitaviBibliographyEntry"/>
      </w:pPr>
      <w:bookmarkStart w:id="324" w:name="_CTVL00121f41628a8c245deaa8f72fd7d6a12b8"/>
      <w:bookmarkEnd w:id="323"/>
      <w:r>
        <w:t>Dederer, Paul, Matrikel-Nr.: 245211, paul.dederer@hs-furtwangen.de, „Eff</w:t>
      </w:r>
      <w:r>
        <w:t>i</w:t>
      </w:r>
      <w:r>
        <w:t>ziente Softwareentwicklung durch Versionskontrolle.“ (2016). Geprüft am 8. Mai 2017.</w:t>
      </w:r>
    </w:p>
    <w:p w14:paraId="1192E687" w14:textId="77777777" w:rsidR="00770905" w:rsidRDefault="00770905" w:rsidP="00770905">
      <w:pPr>
        <w:pStyle w:val="CitaviBibliographyEntry"/>
      </w:pPr>
      <w:bookmarkStart w:id="325" w:name="_CTVL001ce6d0649d8a2498991e6dcf8b10e432d"/>
      <w:bookmarkEnd w:id="324"/>
      <w:r>
        <w:t>Denker, Merlin and Stefan Srecec, „Versionsverwaltung mit Git. Fortgeschri</w:t>
      </w:r>
      <w:r>
        <w:t>t</w:t>
      </w:r>
      <w:r>
        <w:t>tene Programmierkonzepte in Java, Haskell und Prolog.“ (2015). Geprüft am 17. Juni 2017. Online: http://merlindenker.de/files/Proseminar_Git.pdf.</w:t>
      </w:r>
    </w:p>
    <w:p w14:paraId="4BA28E34" w14:textId="77777777" w:rsidR="00770905" w:rsidRDefault="00770905" w:rsidP="00770905">
      <w:pPr>
        <w:pStyle w:val="CitaviBibliographyEntry"/>
      </w:pPr>
      <w:bookmarkStart w:id="326" w:name="_CTVL0014c2c6a78d6624d7f80df578013a9beba"/>
      <w:bookmarkEnd w:id="325"/>
      <w:r>
        <w:t>Dr.-Ing. Mathias Magdowski, „Versionskontrolle mit Apache Subversion.“. Geprüft am 8. Mai 2017. Online: http://www.studentbranch.ovgu.de/studentbranch_media/Downloads/IEEE+Versionskontrolle+Workshop/Versionskontrolle_mit_Apache_Subversion.pdf.</w:t>
      </w:r>
    </w:p>
    <w:p w14:paraId="36362D78" w14:textId="77777777" w:rsidR="00770905" w:rsidRDefault="00770905" w:rsidP="00770905">
      <w:pPr>
        <w:pStyle w:val="CitaviBibliographyEntry"/>
      </w:pPr>
      <w:bookmarkStart w:id="327" w:name="_CTVL001dfaa21eaee9d4f03843e1882e22b8530"/>
      <w:bookmarkEnd w:id="326"/>
      <w:r>
        <w:t>Driessen, Vincent, „A successful Git branching model.“. Geprüft am 8. Juni 2017. Online: http://nvie.com/posts/a-successful-git-branching-model/.</w:t>
      </w:r>
    </w:p>
    <w:p w14:paraId="577B207F" w14:textId="77777777" w:rsidR="00770905" w:rsidRDefault="00770905" w:rsidP="00770905">
      <w:pPr>
        <w:pStyle w:val="CitaviBibliographyEntry"/>
      </w:pPr>
      <w:bookmarkStart w:id="328" w:name="_CTVL0014feacbcf1caa4bd991d92490555fbe9f"/>
      <w:bookmarkEnd w:id="327"/>
      <w:r>
        <w:t>Fischer, Lars, „Werkzeuge zum Versions- und Variantenmanagement:. CVS/Subversion vs. ClearCase.“. Geprüft am 17. Mai 2017. Online: https://www.wi1.uni-muenster.de/pi/lehre/ws0506/skiseminar/versionsverwaltung.pdf.</w:t>
      </w:r>
    </w:p>
    <w:p w14:paraId="299A820D" w14:textId="77777777" w:rsidR="00770905" w:rsidRDefault="00770905" w:rsidP="00770905">
      <w:pPr>
        <w:pStyle w:val="CitaviBibliographyEntry"/>
      </w:pPr>
      <w:bookmarkStart w:id="329" w:name="_CTVL0010b857b2cbcd14e428b89e38e8b25a4a3"/>
      <w:bookmarkEnd w:id="328"/>
      <w:r>
        <w:t>Fünten, Alexander a. d., „GIT &amp; SVN. Versionsverwaltung.“ (2012). Geprüft am 17. Juni 2017.</w:t>
      </w:r>
    </w:p>
    <w:p w14:paraId="277C055D" w14:textId="77777777" w:rsidR="00770905" w:rsidRDefault="00770905" w:rsidP="00770905">
      <w:pPr>
        <w:pStyle w:val="CitaviBibliographyEntry"/>
      </w:pPr>
      <w:bookmarkStart w:id="330" w:name="_CTVL0013fd207e593de46b38a9d006de3e387c6"/>
      <w:bookmarkEnd w:id="329"/>
      <w:r>
        <w:t>GlossarWiki, „Versionsverwaltung – GlossarWiki.“. Geprüft am 27. April 2017. Online: https://glossar.hs-augsburg.de/Versionsverwaltung.</w:t>
      </w:r>
    </w:p>
    <w:p w14:paraId="5BE6960D" w14:textId="77777777" w:rsidR="00770905" w:rsidRDefault="00770905" w:rsidP="00770905">
      <w:pPr>
        <w:pStyle w:val="CitaviBibliographyEntry"/>
      </w:pPr>
      <w:bookmarkStart w:id="331" w:name="_CTVL00104bf1841fa4f4f1eb05537dd0222e866"/>
      <w:bookmarkEnd w:id="330"/>
      <w:r w:rsidRPr="00770905">
        <w:rPr>
          <w:lang w:val="en-US"/>
        </w:rPr>
        <w:t xml:space="preserve">Haenel, Valentin and Julius Plenz. </w:t>
      </w:r>
      <w:bookmarkEnd w:id="331"/>
      <w:r w:rsidRPr="00770905">
        <w:rPr>
          <w:i/>
        </w:rPr>
        <w:t xml:space="preserve">Git. Verteilte Versionsverwaltung für Code und Dokumente. </w:t>
      </w:r>
      <w:r w:rsidRPr="00770905">
        <w:t>München: Open Source Press, 2011.</w:t>
      </w:r>
    </w:p>
    <w:p w14:paraId="381765B0" w14:textId="77777777" w:rsidR="00770905" w:rsidRDefault="00770905" w:rsidP="00770905">
      <w:pPr>
        <w:pStyle w:val="CitaviBibliographyEntry"/>
      </w:pPr>
      <w:bookmarkStart w:id="332" w:name="_CTVL001336f310b131f47a3824ce10bd5fd2596"/>
      <w:r>
        <w:t>Lämmer, Frank, „Traditionelle Webentwicklung vs Versionsverwaltung.“. G</w:t>
      </w:r>
      <w:r>
        <w:t>e</w:t>
      </w:r>
      <w:r>
        <w:t>prüft am 6. April 2017. Online: http://t3n.de/news/traditionelle-webentwicklung-versionsverwaltung-303580/.</w:t>
      </w:r>
    </w:p>
    <w:p w14:paraId="74A4D92A" w14:textId="77777777" w:rsidR="00770905" w:rsidRDefault="00770905" w:rsidP="00770905">
      <w:pPr>
        <w:pStyle w:val="CitaviBibliographyEntry"/>
      </w:pPr>
      <w:bookmarkStart w:id="333" w:name="_CTVL001e573ef7ff94541e287d14b137ae522bf"/>
      <w:bookmarkEnd w:id="332"/>
      <w:r w:rsidRPr="00770905">
        <w:rPr>
          <w:lang w:val="en-US"/>
        </w:rPr>
        <w:t xml:space="preserve">Loeliger, Jon and Matthew McCullough, „Version control with Git. [powerful tools and techniques for collaborative software development ; covers </w:t>
      </w:r>
      <w:r w:rsidRPr="00770905">
        <w:rPr>
          <w:lang w:val="en-US"/>
        </w:rPr>
        <w:lastRenderedPageBreak/>
        <w:t xml:space="preserve">GitHub].“. </w:t>
      </w:r>
      <w:r>
        <w:t>Online: http://proquest.tech.safaribooksonline.de/book/databases/content-management-sy</w:t>
      </w:r>
      <w:r>
        <w:t>s</w:t>
      </w:r>
      <w:r>
        <w:t>tems/9781449345037/firstchapter#X2ludGVybmFsX0h0bWxWaWV3P3htbGlkPTk3ODE0NDkzNDUwMzclMkZpZDI5MzI5NCZxdWVyeT0=.</w:t>
      </w:r>
    </w:p>
    <w:p w14:paraId="732C245B" w14:textId="77777777" w:rsidR="00770905" w:rsidRDefault="00770905" w:rsidP="00770905">
      <w:pPr>
        <w:pStyle w:val="CitaviBibliographyEntry"/>
      </w:pPr>
      <w:bookmarkStart w:id="334" w:name="_CTVL0017197879924b34b90880f62ef607faec2"/>
      <w:bookmarkEnd w:id="333"/>
      <w:r>
        <w:t>Mauel, Volker, „Vergleich von Git und SVN.“. Geprüft am 17. Juni 2017. Onl</w:t>
      </w:r>
      <w:r>
        <w:t>i</w:t>
      </w:r>
      <w:r>
        <w:t>ne: https://www.volkermauel.de/Downloads/GitVsSvn.pdf.</w:t>
      </w:r>
    </w:p>
    <w:p w14:paraId="7F7B99E3" w14:textId="77777777" w:rsidR="00770905" w:rsidRDefault="00770905" w:rsidP="00770905">
      <w:pPr>
        <w:pStyle w:val="CitaviBibliographyEntry"/>
      </w:pPr>
      <w:bookmarkStart w:id="335" w:name="_CTVL00122f34c7bac9a452e934ecf5727118ea5"/>
      <w:bookmarkEnd w:id="334"/>
      <w:r>
        <w:t>Meyer, Eric A., „Git: Verteilte Versionsverwaltung.“. Geprüft am 6. April 2017. Online: http://www.iks.kit.edu/diverses/gitvortrag/.</w:t>
      </w:r>
    </w:p>
    <w:p w14:paraId="43CB89C8" w14:textId="77777777" w:rsidR="00770905" w:rsidRDefault="00770905" w:rsidP="00770905">
      <w:pPr>
        <w:pStyle w:val="CitaviBibliographyEntry"/>
      </w:pPr>
      <w:bookmarkStart w:id="336" w:name="_CTVL001cae054368a9d4b799c8d34ac9602efff"/>
      <w:bookmarkEnd w:id="335"/>
      <w:r>
        <w:t xml:space="preserve">Preißel, René and Bjørn Stachmann. </w:t>
      </w:r>
      <w:bookmarkEnd w:id="336"/>
      <w:r w:rsidRPr="00770905">
        <w:rPr>
          <w:i/>
        </w:rPr>
        <w:t xml:space="preserve">Git. Dezentrale Versionsverwaltung im Team : Grundlagen und Workflows. </w:t>
      </w:r>
      <w:r w:rsidRPr="00770905">
        <w:t>Heidelberg: dpunkt.Verlag, 2016.</w:t>
      </w:r>
    </w:p>
    <w:p w14:paraId="7271A248" w14:textId="77777777" w:rsidR="00770905" w:rsidRDefault="00770905" w:rsidP="00770905">
      <w:pPr>
        <w:pStyle w:val="CitaviBibliographyEntry"/>
      </w:pPr>
      <w:bookmarkStart w:id="337" w:name="_CTVL001a6288b2e5c0f43a8aad27116f4f81e96"/>
      <w:r>
        <w:t xml:space="preserve">Riedel, Sven. </w:t>
      </w:r>
      <w:bookmarkEnd w:id="337"/>
      <w:r w:rsidRPr="00770905">
        <w:rPr>
          <w:i/>
        </w:rPr>
        <w:t xml:space="preserve">Git. Kurz &amp; gut. </w:t>
      </w:r>
      <w:r w:rsidRPr="00770905">
        <w:t>Beijing: O'Reilly, 2010.</w:t>
      </w:r>
    </w:p>
    <w:p w14:paraId="0C6BA230" w14:textId="77777777" w:rsidR="00770905" w:rsidRDefault="00770905" w:rsidP="00770905">
      <w:pPr>
        <w:pStyle w:val="CitaviBibliographyEntry"/>
      </w:pPr>
      <w:bookmarkStart w:id="338" w:name="_CTVL001dca84be915684fc68bc060565c845cc2"/>
      <w:r>
        <w:t>Sieverdingbeck, Ingo and Jasper van den Ven, „Versionsverwaltung mit SVN.“. Geprüft am 8. Mai 2017. Online: http://rn.informatik.uni-bremen.de/lehre/c++/svn.pdf.</w:t>
      </w:r>
    </w:p>
    <w:p w14:paraId="1839D2FF" w14:textId="77777777" w:rsidR="00770905" w:rsidRDefault="00770905" w:rsidP="00770905">
      <w:pPr>
        <w:pStyle w:val="CitaviBibliographyEntry"/>
      </w:pPr>
      <w:bookmarkStart w:id="339" w:name="_CTVL001da13a0cdeabe4d60ac0ba891129ec5cb"/>
      <w:bookmarkEnd w:id="338"/>
      <w:r>
        <w:t>Stargardt, Niels, „Verteilte Versionsverwaltungssysteme in der kommerziellen Java-Entwicklung.“. Geprüft am 17. Juni 2017. Online: https://www.sigs-datacom.de/uploads/tx_dmjournals/stargardt_JS_04_12_la6g.pdf.</w:t>
      </w:r>
    </w:p>
    <w:p w14:paraId="7D604604" w14:textId="77777777" w:rsidR="00770905" w:rsidRDefault="00770905" w:rsidP="00770905">
      <w:pPr>
        <w:pStyle w:val="CitaviBibliographyEntry"/>
      </w:pPr>
      <w:bookmarkStart w:id="340" w:name="_CTVL001ec6691b90b4e440d8522cca3de8532ce"/>
      <w:bookmarkEnd w:id="339"/>
      <w:r>
        <w:t>taentzer, „Versionsverwaltung von Softwareartefakten.“. Geprüft am 17. Juni 2017. Online: http://www.uni-marburg.de/fb12/arbeitsgruppen/swt/lehre/files/est1415/ESM141021.pdf.</w:t>
      </w:r>
    </w:p>
    <w:p w14:paraId="716B0F4C" w14:textId="77777777" w:rsidR="00770905" w:rsidRDefault="00770905" w:rsidP="00770905">
      <w:pPr>
        <w:pStyle w:val="CitaviBibliographyEntry"/>
      </w:pPr>
      <w:bookmarkStart w:id="341" w:name="_CTVL001ff161097f8f1433c8bb32d241a6ff0c0"/>
      <w:bookmarkEnd w:id="340"/>
      <w:r>
        <w:t>Tartler, Reinhard and Martin Steigerwald, „Verteilte Versionsverwaltung mit Bazaar » Linux-Magazin.“. Geprüft am 6. April 2017. Online: http://www.linux-magazin.de/Ausgaben/2007/06/Markt-Modell.</w:t>
      </w:r>
    </w:p>
    <w:p w14:paraId="3336BC97" w14:textId="77777777" w:rsidR="00770905" w:rsidRDefault="00770905" w:rsidP="00770905">
      <w:pPr>
        <w:pStyle w:val="CitaviBibliographyEntry"/>
      </w:pPr>
      <w:bookmarkStart w:id="342" w:name="_CTVL00181be588583dc4d7fa246ab8e71edefe2"/>
      <w:bookmarkEnd w:id="341"/>
      <w:r>
        <w:t>THM-Wiki, „Git-basierte kollaborative Entwicklung von Webanwendungen (GitHub/GitLab) – THM-Wiki.“. Geprüft am 6. April 2017. Online: https://wiki.thm.de/Git-basie</w:t>
      </w:r>
      <w:r>
        <w:t>r</w:t>
      </w:r>
      <w:r>
        <w:t>te_kollaborative_Entwicklung_von_Webanwendungen_(GitHub/GitLab).</w:t>
      </w:r>
    </w:p>
    <w:p w14:paraId="55EDA893" w14:textId="77777777" w:rsidR="00770905" w:rsidRDefault="00770905" w:rsidP="00770905">
      <w:pPr>
        <w:pStyle w:val="CitaviBibliographyEntry"/>
      </w:pPr>
      <w:bookmarkStart w:id="343" w:name="_CTVL001f200cc1acbf94fa38b63d48b89f9d8fe"/>
      <w:bookmarkEnd w:id="342"/>
      <w:r>
        <w:t>Thomas, David, Andrew Hunt, Falk Lehmann und Uwe Petschke, „Der pra</w:t>
      </w:r>
      <w:r>
        <w:t>g</w:t>
      </w:r>
      <w:r>
        <w:t xml:space="preserve">matische Programmierer.“. </w:t>
      </w:r>
      <w:bookmarkEnd w:id="343"/>
      <w:r w:rsidRPr="00770905">
        <w:rPr>
          <w:i/>
        </w:rPr>
        <w:t>Der pragmatische Programmierer, Hunt, Andrew, [2. Aufl.]. - München [u.a.] : Hanser</w:t>
      </w:r>
      <w:r w:rsidRPr="00770905">
        <w:t xml:space="preserve"> (2003): 1–7. Geprüft am 17. Juni 2017. Online: </w:t>
      </w:r>
      <w:r w:rsidRPr="00770905">
        <w:lastRenderedPageBreak/>
        <w:t>http://files.hanser.de/hanser/docs/20051012_251121378-66_3-446-40470-8_Leseprobe1.pdf.</w:t>
      </w:r>
    </w:p>
    <w:p w14:paraId="1968E054" w14:textId="77777777" w:rsidR="00770905" w:rsidRDefault="00770905" w:rsidP="00770905">
      <w:pPr>
        <w:pStyle w:val="CitaviBibliographyEntry"/>
      </w:pPr>
      <w:bookmarkStart w:id="344" w:name="_CTVL001cad04a3e7a1b4d9bb698399e13e66e43"/>
      <w:r w:rsidRPr="00770905">
        <w:rPr>
          <w:lang w:val="en-US"/>
        </w:rPr>
        <w:t xml:space="preserve">tinatigertech, „„Git“ your work done and don´t mess with your team!“. </w:t>
      </w:r>
      <w:r>
        <w:t>Geprüft am 11. April 2017. Online: http://www.tigertech.de/git-your-work-done-and-dont-mess-with-your-team/#more-629.</w:t>
      </w:r>
    </w:p>
    <w:p w14:paraId="6772B095" w14:textId="77777777" w:rsidR="00770905" w:rsidRDefault="00770905" w:rsidP="00770905">
      <w:pPr>
        <w:pStyle w:val="CitaviBibliographyEntry"/>
      </w:pPr>
      <w:bookmarkStart w:id="345" w:name="_CTVL001efb82621512f4dcb884ae5bced93b2ee"/>
      <w:bookmarkEnd w:id="344"/>
      <w:r>
        <w:t xml:space="preserve">Vijayakumaran, Sujeevan. </w:t>
      </w:r>
      <w:bookmarkEnd w:id="345"/>
      <w:r w:rsidRPr="00770905">
        <w:rPr>
          <w:i/>
        </w:rPr>
        <w:t xml:space="preserve">Versionsverwaltung mit Git. </w:t>
      </w:r>
      <w:r w:rsidRPr="00770905">
        <w:t>Frechen: mitp, 2016.</w:t>
      </w:r>
    </w:p>
    <w:p w14:paraId="35ED3B91" w14:textId="77777777" w:rsidR="00275A52" w:rsidRPr="00C65B49" w:rsidRDefault="00275A52" w:rsidP="00770905">
      <w:pPr>
        <w:pStyle w:val="CitaviBibliographyEntry"/>
      </w:pPr>
      <w:r>
        <w:fldChar w:fldCharType="end"/>
      </w:r>
    </w:p>
    <w:sectPr w:rsidR="00275A52" w:rsidRPr="00C65B49" w:rsidSect="00D9183C">
      <w:headerReference w:type="even" r:id="rId22"/>
      <w:headerReference w:type="first" r:id="rId23"/>
      <w:type w:val="oddPage"/>
      <w:pgSz w:w="11906" w:h="16838" w:code="9"/>
      <w:pgMar w:top="1701" w:right="1418" w:bottom="1134" w:left="1418" w:header="709" w:footer="709" w:gutter="851"/>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Sadik" w:date="2017-08-09T14:36:00Z" w:initials="S">
    <w:p w14:paraId="36921A50" w14:textId="77777777" w:rsidR="00AA3688" w:rsidRDefault="00AA3688">
      <w:pPr>
        <w:pStyle w:val="Kommentartext"/>
      </w:pPr>
      <w:r>
        <w:rPr>
          <w:rStyle w:val="Kommentarzeichen"/>
        </w:rPr>
        <w:annotationRef/>
      </w:r>
      <w:r>
        <w:t>Deine Aufgaben oder die Aufgaben der Versionsverwa</w:t>
      </w:r>
      <w:r>
        <w:t>l</w:t>
      </w:r>
      <w:r>
        <w:t>tung?</w:t>
      </w:r>
    </w:p>
  </w:comment>
  <w:comment w:id="2" w:author="Sadik" w:date="2017-08-09T14:39:00Z" w:initials="S">
    <w:p w14:paraId="1E082FCE" w14:textId="77777777" w:rsidR="00AA3688" w:rsidRDefault="00AA3688">
      <w:pPr>
        <w:pStyle w:val="Kommentartext"/>
      </w:pPr>
      <w:r>
        <w:rPr>
          <w:rStyle w:val="Kommentarzeichen"/>
        </w:rPr>
        <w:annotationRef/>
      </w:r>
      <w:r>
        <w:t>Wieder: deine Aufgaben oder die Aufgaben der Vers</w:t>
      </w:r>
      <w:r>
        <w:t>i</w:t>
      </w:r>
      <w:r>
        <w:t>onskontrolle?</w:t>
      </w:r>
    </w:p>
  </w:comment>
  <w:comment w:id="21" w:author="Sadik" w:date="2017-08-09T15:42:00Z" w:initials="S">
    <w:p w14:paraId="7F011F08" w14:textId="1390B82F" w:rsidR="00AA3688" w:rsidRDefault="00AA3688">
      <w:pPr>
        <w:pStyle w:val="Kommentartext"/>
      </w:pPr>
      <w:r>
        <w:rPr>
          <w:rStyle w:val="Kommentarzeichen"/>
        </w:rPr>
        <w:annotationRef/>
      </w:r>
      <w:r>
        <w:t>Steht das so in der Quelle?</w:t>
      </w:r>
    </w:p>
  </w:comment>
  <w:comment w:id="30" w:author="Sadik" w:date="2017-08-09T14:44:00Z" w:initials="S">
    <w:p w14:paraId="3B1EA2EA" w14:textId="77777777" w:rsidR="00AA3688" w:rsidRDefault="00AA3688" w:rsidP="00ED209A">
      <w:pPr>
        <w:pStyle w:val="Kommentartext"/>
      </w:pPr>
      <w:r>
        <w:rPr>
          <w:rStyle w:val="Kommentarzeichen"/>
        </w:rPr>
        <w:annotationRef/>
      </w:r>
      <w:r>
        <w:t>Vielleicht kannst du das Problem/die Probleme in einem Nebensatz oder extra Satz noch erkl</w:t>
      </w:r>
      <w:r>
        <w:t>ä</w:t>
      </w:r>
      <w:r>
        <w:t>ren. So ist unklar, ob das Problem vorher schon genannt wurde oder ob es weitere Probleme gibt - klar: Versions</w:t>
      </w:r>
      <w:r>
        <w:t>i</w:t>
      </w:r>
      <w:r>
        <w:t>dentifizierung ist hier ein Problem, ist aber nicht von dir genannt.</w:t>
      </w:r>
    </w:p>
    <w:p w14:paraId="215CC3E0" w14:textId="77777777" w:rsidR="00AA3688" w:rsidRDefault="00AA3688" w:rsidP="00ED209A">
      <w:pPr>
        <w:pStyle w:val="Kommentartext"/>
      </w:pPr>
      <w:r>
        <w:t>Schau mal in deiner Quelle 6 nach, ob der das auch so gelassen hat oder weiter ausgeführt hat.</w:t>
      </w:r>
    </w:p>
  </w:comment>
  <w:comment w:id="36" w:author="Sadik" w:date="2017-08-09T14:45:00Z" w:initials="S">
    <w:p w14:paraId="7ED32C2E" w14:textId="77777777" w:rsidR="00AA3688" w:rsidRDefault="00AA3688">
      <w:pPr>
        <w:pStyle w:val="Kommentartext"/>
      </w:pPr>
      <w:r>
        <w:rPr>
          <w:rStyle w:val="Kommentarzeichen"/>
        </w:rPr>
        <w:annotationRef/>
      </w:r>
      <w:r>
        <w:t>Dieser Absatz gefällt mir. Liest sich sehr schön.</w:t>
      </w:r>
    </w:p>
  </w:comment>
  <w:comment w:id="49" w:author="Sadik" w:date="2017-08-09T14:45:00Z" w:initials="S">
    <w:p w14:paraId="0652EFAE" w14:textId="77777777" w:rsidR="00AA3688" w:rsidRDefault="00AA3688" w:rsidP="00ED209A">
      <w:pPr>
        <w:pStyle w:val="Kommentartext"/>
      </w:pPr>
      <w:r>
        <w:rPr>
          <w:rStyle w:val="Kommentarzeichen"/>
        </w:rPr>
        <w:annotationRef/>
      </w:r>
      <w:r>
        <w:t xml:space="preserve">findet man zu diesen VCSs auch </w:t>
      </w:r>
      <w:proofErr w:type="spellStart"/>
      <w:r>
        <w:t>screenshots</w:t>
      </w:r>
      <w:proofErr w:type="spellEnd"/>
      <w:r>
        <w:t xml:space="preserve"> oder so?</w:t>
      </w:r>
    </w:p>
    <w:p w14:paraId="36C18934" w14:textId="77777777" w:rsidR="00AA3688" w:rsidRDefault="00AA3688" w:rsidP="00ED209A">
      <w:pPr>
        <w:pStyle w:val="Kommentartext"/>
      </w:pPr>
      <w:r>
        <w:t>Bilder wären hier schön, um zu sehen wie so was damals aussah und auch um die Entwicklung von VCS zu ve</w:t>
      </w:r>
      <w:r>
        <w:t>r</w:t>
      </w:r>
      <w:r>
        <w:t>bildlichen.</w:t>
      </w:r>
    </w:p>
  </w:comment>
  <w:comment w:id="91" w:author="Sadik" w:date="2017-08-09T14:47:00Z" w:initials="S">
    <w:p w14:paraId="39B96310" w14:textId="77777777" w:rsidR="00AA3688" w:rsidRDefault="00AA3688">
      <w:pPr>
        <w:pStyle w:val="Kommentartext"/>
      </w:pPr>
      <w:r>
        <w:rPr>
          <w:rStyle w:val="Kommentarzeichen"/>
        </w:rPr>
        <w:annotationRef/>
      </w:r>
      <w:r>
        <w:t>Was ist ein Co</w:t>
      </w:r>
      <w:r>
        <w:t>m</w:t>
      </w:r>
      <w:r>
        <w:t>mit?</w:t>
      </w:r>
    </w:p>
    <w:p w14:paraId="181A281E" w14:textId="77777777" w:rsidR="00AA3688" w:rsidRDefault="00AA3688">
      <w:pPr>
        <w:pStyle w:val="Kommentartext"/>
      </w:pPr>
      <w:r>
        <w:t>Lock hast du vorher z.B. in Klammern beschrieben: Locks (Sperrung)</w:t>
      </w:r>
    </w:p>
  </w:comment>
  <w:comment w:id="115" w:author="Sadik" w:date="2017-08-09T14:52:00Z" w:initials="S">
    <w:p w14:paraId="3E81CF6E" w14:textId="77777777" w:rsidR="00AA3688" w:rsidRDefault="00AA3688">
      <w:pPr>
        <w:pStyle w:val="Kommentartext"/>
      </w:pPr>
      <w:r>
        <w:rPr>
          <w:rStyle w:val="Kommentarzeichen"/>
        </w:rPr>
        <w:annotationRef/>
      </w:r>
      <w:r>
        <w:t>Bezieht sich „darstellen“ auf Funktionsweise? Dann „darstellt“.</w:t>
      </w:r>
    </w:p>
    <w:p w14:paraId="14FF8236" w14:textId="77777777" w:rsidR="00AA3688" w:rsidRDefault="00AA3688">
      <w:pPr>
        <w:pStyle w:val="Kommentartext"/>
      </w:pPr>
      <w:r>
        <w:t>Sonst passt so.</w:t>
      </w:r>
    </w:p>
  </w:comment>
  <w:comment w:id="196" w:author="Sadik" w:date="2017-08-09T15:02:00Z" w:initials="S">
    <w:p w14:paraId="2932FD87" w14:textId="77777777" w:rsidR="00AA3688" w:rsidRDefault="00AA3688">
      <w:pPr>
        <w:pStyle w:val="Kommentartext"/>
      </w:pPr>
      <w:r>
        <w:rPr>
          <w:rStyle w:val="Kommentarzeichen"/>
        </w:rPr>
        <w:annotationRef/>
      </w:r>
      <w:r>
        <w:t>„welche“ kommt sehr oft vor.</w:t>
      </w:r>
    </w:p>
  </w:comment>
  <w:comment w:id="219" w:author="Sadik" w:date="2017-08-09T15:09:00Z" w:initials="S">
    <w:p w14:paraId="2434E874" w14:textId="77777777" w:rsidR="00AA3688" w:rsidRDefault="00AA3688">
      <w:pPr>
        <w:pStyle w:val="Kommentartext"/>
        <w:rPr>
          <w:rStyle w:val="Kommentarzeichen"/>
        </w:rPr>
      </w:pPr>
      <w:r>
        <w:rPr>
          <w:rStyle w:val="Kommentarzeichen"/>
        </w:rPr>
        <w:annotationRef/>
      </w:r>
      <w:proofErr w:type="spellStart"/>
      <w:r>
        <w:rPr>
          <w:rStyle w:val="Kommentarzeichen"/>
        </w:rPr>
        <w:t>Branches</w:t>
      </w:r>
      <w:proofErr w:type="spellEnd"/>
      <w:r>
        <w:rPr>
          <w:rStyle w:val="Kommentarzeichen"/>
        </w:rPr>
        <w:t xml:space="preserve"> sind gut beschrieben und verständlich erklärt. Reicht aus, aber falls du noch </w:t>
      </w:r>
      <w:proofErr w:type="spellStart"/>
      <w:r>
        <w:rPr>
          <w:rStyle w:val="Kommentarzeichen"/>
        </w:rPr>
        <w:t>ne</w:t>
      </w:r>
      <w:proofErr w:type="spellEnd"/>
      <w:r>
        <w:rPr>
          <w:rStyle w:val="Kommentarzeichen"/>
        </w:rPr>
        <w:t xml:space="preserve"> halbe Seite füllen willst oder noch Zeit hast, kannst du ja selbst eine Abbildung zu </w:t>
      </w:r>
      <w:proofErr w:type="spellStart"/>
      <w:r>
        <w:rPr>
          <w:rStyle w:val="Kommentarzeichen"/>
        </w:rPr>
        <w:t>Branches</w:t>
      </w:r>
      <w:proofErr w:type="spellEnd"/>
      <w:r>
        <w:rPr>
          <w:rStyle w:val="Kommentarzeichen"/>
        </w:rPr>
        <w:t xml:space="preserve"> erstellen auf der z. B. eine Linie von links anfängt. Von dieser Zweigen sich immer wieder Linien ab und kommen untereinander wieder zusammen. Und unten noch </w:t>
      </w:r>
      <w:proofErr w:type="spellStart"/>
      <w:r>
        <w:rPr>
          <w:rStyle w:val="Kommentarzeichen"/>
        </w:rPr>
        <w:t>ne</w:t>
      </w:r>
      <w:proofErr w:type="spellEnd"/>
      <w:r>
        <w:rPr>
          <w:rStyle w:val="Kommentarzeichen"/>
        </w:rPr>
        <w:t xml:space="preserve"> Zeitlei</w:t>
      </w:r>
      <w:r>
        <w:rPr>
          <w:rStyle w:val="Kommentarzeichen"/>
        </w:rPr>
        <w:t>s</w:t>
      </w:r>
      <w:r>
        <w:rPr>
          <w:rStyle w:val="Kommentarzeichen"/>
        </w:rPr>
        <w:t>te vielleicht…</w:t>
      </w:r>
    </w:p>
    <w:p w14:paraId="1CC67DC3" w14:textId="77777777" w:rsidR="00AA3688" w:rsidRDefault="00AA3688">
      <w:pPr>
        <w:pStyle w:val="Kommentartext"/>
      </w:pPr>
      <w:r>
        <w:rPr>
          <w:rStyle w:val="Kommentarzeichen"/>
        </w:rPr>
        <w:t>Du verstehst was ich meine</w:t>
      </w:r>
    </w:p>
  </w:comment>
  <w:comment w:id="241" w:author="Sadik" w:date="2017-08-09T15:17:00Z" w:initials="S">
    <w:p w14:paraId="05D37098" w14:textId="77777777" w:rsidR="00AA3688" w:rsidRDefault="00AA3688">
      <w:pPr>
        <w:pStyle w:val="Kommentartext"/>
      </w:pPr>
      <w:r>
        <w:rPr>
          <w:rStyle w:val="Kommentarzeichen"/>
        </w:rPr>
        <w:annotationRef/>
      </w:r>
      <w:r>
        <w:t>Versteh ich nicht. Anders formulieren bitte.</w:t>
      </w:r>
    </w:p>
  </w:comment>
  <w:comment w:id="255" w:author="Sadik" w:date="2017-08-09T15:22:00Z" w:initials="S">
    <w:p w14:paraId="1B932707" w14:textId="77777777" w:rsidR="00AA3688" w:rsidRDefault="00AA3688">
      <w:pPr>
        <w:pStyle w:val="Kommentartext"/>
      </w:pPr>
      <w:r>
        <w:rPr>
          <w:rStyle w:val="Kommentarzeichen"/>
        </w:rPr>
        <w:annotationRef/>
      </w:r>
      <w:r w:rsidRPr="005171C2">
        <w:t>Andere Formuli</w:t>
      </w:r>
      <w:r w:rsidRPr="005171C2">
        <w:t>e</w:t>
      </w:r>
      <w:r w:rsidRPr="005171C2">
        <w:t>rung für der Release ist durch? Oder ist das bei den Informat</w:t>
      </w:r>
      <w:r w:rsidRPr="005171C2">
        <w:t>i</w:t>
      </w:r>
      <w:r>
        <w:t>kern üblich das so zu schreiben?</w:t>
      </w:r>
    </w:p>
  </w:comment>
  <w:comment w:id="261" w:author="Sadik" w:date="2017-08-09T15:27:00Z" w:initials="S">
    <w:p w14:paraId="774CE6AB" w14:textId="77777777" w:rsidR="00AA3688" w:rsidRDefault="00AA3688">
      <w:pPr>
        <w:pStyle w:val="Kommentartext"/>
      </w:pPr>
      <w:r>
        <w:rPr>
          <w:rStyle w:val="Kommentarzeichen"/>
        </w:rPr>
        <w:annotationRef/>
      </w:r>
      <w:r>
        <w:t xml:space="preserve">Der Absatz davor ist besser finde ich. Diesen kannst du löschen. Sagt im Prinzip </w:t>
      </w:r>
      <w:proofErr w:type="spellStart"/>
      <w:r>
        <w:t>dasseleb</w:t>
      </w:r>
      <w:proofErr w:type="spellEnd"/>
      <w:r>
        <w:t xml:space="preserve"> aus.</w:t>
      </w:r>
    </w:p>
  </w:comment>
  <w:comment w:id="277" w:author="Sadik" w:date="2017-08-09T15:35:00Z" w:initials="S">
    <w:p w14:paraId="5C3A37FD" w14:textId="77777777" w:rsidR="00AA3688" w:rsidRDefault="00AA3688">
      <w:pPr>
        <w:pStyle w:val="Kommentartext"/>
      </w:pPr>
      <w:r>
        <w:rPr>
          <w:rStyle w:val="Kommentarzeichen"/>
        </w:rPr>
        <w:annotationRef/>
      </w:r>
      <w:r>
        <w:t xml:space="preserve">Vielleicht, solche </w:t>
      </w:r>
      <w:proofErr w:type="spellStart"/>
      <w:r>
        <w:t>Befehel</w:t>
      </w:r>
      <w:proofErr w:type="spellEnd"/>
      <w:r>
        <w:t xml:space="preserve"> allgemein kursiv oder irgendwie hervorheben? Kannst aber auch la</w:t>
      </w:r>
      <w:r>
        <w:t>s</w:t>
      </w:r>
      <w:r>
        <w:t xml:space="preserve">sen. Ist nur </w:t>
      </w:r>
      <w:proofErr w:type="spellStart"/>
      <w:r>
        <w:t>ne</w:t>
      </w:r>
      <w:proofErr w:type="spellEnd"/>
      <w:r>
        <w:t xml:space="preserve"> Anregung, weil’s grad innerhalbe vom Text war.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6921A50" w15:done="0"/>
  <w15:commentEx w15:paraId="1E082FCE" w15:done="0"/>
  <w15:commentEx w15:paraId="7F011F08" w15:done="0"/>
  <w15:commentEx w15:paraId="215CC3E0" w15:done="0"/>
  <w15:commentEx w15:paraId="7ED32C2E" w15:done="0"/>
  <w15:commentEx w15:paraId="36C18934" w15:done="0"/>
  <w15:commentEx w15:paraId="181A281E" w15:done="0"/>
  <w15:commentEx w15:paraId="14FF8236" w15:done="0"/>
  <w15:commentEx w15:paraId="2932FD87" w15:done="0"/>
  <w15:commentEx w15:paraId="1CC67DC3" w15:done="0"/>
  <w15:commentEx w15:paraId="05D37098" w15:done="0"/>
  <w15:commentEx w15:paraId="1B932707" w15:done="0"/>
  <w15:commentEx w15:paraId="774CE6AB" w15:done="0"/>
  <w15:commentEx w15:paraId="5C3A37F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7A2B48A" w14:textId="77777777" w:rsidR="004C5FF8" w:rsidRDefault="004C5FF8" w:rsidP="00387FE8">
      <w:r>
        <w:separator/>
      </w:r>
    </w:p>
  </w:endnote>
  <w:endnote w:type="continuationSeparator" w:id="0">
    <w:p w14:paraId="4EFE484D" w14:textId="77777777" w:rsidR="004C5FF8" w:rsidRDefault="004C5FF8" w:rsidP="00387F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5FB901B" w14:textId="77777777" w:rsidR="004C5FF8" w:rsidRDefault="004C5FF8" w:rsidP="00387FE8">
      <w:r>
        <w:separator/>
      </w:r>
    </w:p>
  </w:footnote>
  <w:footnote w:type="continuationSeparator" w:id="0">
    <w:p w14:paraId="4B43B3B2" w14:textId="77777777" w:rsidR="004C5FF8" w:rsidRDefault="004C5FF8" w:rsidP="00387FE8">
      <w:r>
        <w:continuationSeparator/>
      </w:r>
    </w:p>
  </w:footnote>
  <w:footnote w:id="1">
    <w:p w14:paraId="6C9D5CB5" w14:textId="77777777" w:rsidR="00AA3688" w:rsidRDefault="00AA3688" w:rsidP="008769CB">
      <w:pPr>
        <w:pStyle w:val="Funotentext"/>
        <w:jc w:val="left"/>
      </w:pPr>
      <w:r>
        <w:rPr>
          <w:rStyle w:val="Funotenzeichen"/>
        </w:rPr>
        <w:footnoteRef/>
      </w:r>
      <w:r>
        <w:t xml:space="preserve"> Vgl. </w:t>
      </w:r>
      <w:r>
        <w:fldChar w:fldCharType="begin"/>
      </w:r>
      <w:r>
        <w:instrText>ADDIN CITAVI.PLACEHOLDER 1911d74f-e524-4a0e-a05a-0570f6fd4c72 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NZXJsaW4gRGVua2VyIHVuZCBTdGVmYW4gU3JlY2VjLCDigJ5WZXJzaW9uc3ZlcndhbHR1bmcgbWl0IEdpdC4gRm9ydGdlc2Nocml0dGVuZSBQcm9ncmFtbWllcmtvbnplcHRlIGluIEphdmEsIEhhc2tlbGwgdW5kIFByb2xvZyzigJwgKDIwMTUpOiAxLiBHZXByw7xmdCBhbSAxNy4gSnVuaSAyMDE3LiBPbmxpbmU6IGh0dHA6Ly9tZXJsaW5kZW5rZXIuZGUvZmlsZXMvUHJvc2VtaW5hcl9HaXQucGRmLjwvVGV4dD4NCiAgICA8L1RleHRVbml0Pg0KICA8L1RleHRVbml0cz4NCjwvUGxhY2Vob2xkZXI+</w:instrText>
      </w:r>
      <w:r>
        <w:fldChar w:fldCharType="separate"/>
      </w:r>
      <w:bookmarkStart w:id="11" w:name="_CTVP0011911d74fe5244a0ea05a0570f6fd4c72"/>
      <w:r>
        <w:t xml:space="preserve">Merlin Denker und Stefan </w:t>
      </w:r>
      <w:proofErr w:type="spellStart"/>
      <w:r>
        <w:t>Srecec</w:t>
      </w:r>
      <w:proofErr w:type="spellEnd"/>
      <w:r>
        <w:t xml:space="preserve">, „Versionsverwaltung mit </w:t>
      </w:r>
      <w:proofErr w:type="spellStart"/>
      <w:r>
        <w:t>Git</w:t>
      </w:r>
      <w:proofErr w:type="spellEnd"/>
      <w:r>
        <w:t>. Fortgeschrittene Pr</w:t>
      </w:r>
      <w:r>
        <w:t>o</w:t>
      </w:r>
      <w:r>
        <w:t xml:space="preserve">grammierkonzepte in Java, </w:t>
      </w:r>
      <w:proofErr w:type="spellStart"/>
      <w:r>
        <w:t>Haskell</w:t>
      </w:r>
      <w:proofErr w:type="spellEnd"/>
      <w:r>
        <w:t xml:space="preserve"> und Prolog</w:t>
      </w:r>
      <w:proofErr w:type="gramStart"/>
      <w:r>
        <w:t>,“</w:t>
      </w:r>
      <w:proofErr w:type="gramEnd"/>
      <w:r>
        <w:t xml:space="preserve"> (2015): 1. Geprüft am 17. Juni 2017. Onl</w:t>
      </w:r>
      <w:r>
        <w:t>i</w:t>
      </w:r>
      <w:r>
        <w:t>ne: http://merlindenker.de/files/Proseminar_Git.pdf.</w:t>
      </w:r>
      <w:bookmarkEnd w:id="11"/>
      <w:r>
        <w:fldChar w:fldCharType="end"/>
      </w:r>
    </w:p>
  </w:footnote>
  <w:footnote w:id="2">
    <w:p w14:paraId="6BFA82F6" w14:textId="77777777" w:rsidR="00AA3688" w:rsidRDefault="00AA3688" w:rsidP="008769CB">
      <w:pPr>
        <w:pStyle w:val="Funotentext"/>
        <w:jc w:val="left"/>
      </w:pPr>
      <w:r>
        <w:rPr>
          <w:rStyle w:val="Funotenzeichen"/>
        </w:rPr>
        <w:footnoteRef/>
      </w:r>
      <w:r>
        <w:t xml:space="preserve"> Vgl. </w:t>
      </w:r>
      <w:r>
        <w:fldChar w:fldCharType="begin"/>
      </w:r>
      <w:r>
        <w:instrText>ADDIN CITAVI.PLACEHOLDER eccf4507-dcb9-4579-a55d-1d990cbc5b70 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TdWplZXZhbiBWaWpheWFrdW1hcmFuLCA8L1RleHQ+DQogICAgPC9UZXh0VW5pdD4NCiAgICA8VGV4dFVuaXQ+DQogICAgICA8SW5zZXJ0UGFyYWdyYXBoQWZ0ZXI+ZmFsc2U8L0luc2VydFBhcmFncmFwaEFmdGVyPg0KICAgICAgPEZvbnROYW1lIC8+DQogICAgICA8Rm9udFN0eWxlPg0KICAgICAgICA8SXRhbGljPnRydWU8L0l0YWxpYz4NCiAgICAgICAgPE5hbWUgLz4NCiAgICAgIDwvRm9udFN0eWxlPg0KICAgICAgPEZvbnRTaXplPjA8L0ZvbnRTaXplPg0KICAgICAgPFRleHQ+VmVyc2lvbnN2ZXJ3YWx0dW5nIG1pdCBHaXQ8L1RleHQ+DQogICAgPC9UZXh0VW5pdD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4gKEZyZWNoZW46IG1pdHAsIDIwMTYpLCBTLiAxNDwvVGV4dD4NCiAgICA8L1RleHRVbml0Pg0KICA8L1RleHRVbml0cz4NCjwvUGxhY2Vob2xkZXI+</w:instrText>
      </w:r>
      <w:r>
        <w:fldChar w:fldCharType="separate"/>
      </w:r>
      <w:bookmarkStart w:id="13" w:name="_CTVP001eccf4507dcb94579a55d1d990cbc5b70"/>
      <w:proofErr w:type="spellStart"/>
      <w:r>
        <w:t>Sujeevan</w:t>
      </w:r>
      <w:proofErr w:type="spellEnd"/>
      <w:r>
        <w:t xml:space="preserve"> </w:t>
      </w:r>
      <w:proofErr w:type="spellStart"/>
      <w:r>
        <w:t>Vijayakumaran</w:t>
      </w:r>
      <w:proofErr w:type="spellEnd"/>
      <w:r>
        <w:t xml:space="preserve">, </w:t>
      </w:r>
      <w:r w:rsidRPr="00770905">
        <w:rPr>
          <w:i/>
        </w:rPr>
        <w:t xml:space="preserve">Versionsverwaltung mit </w:t>
      </w:r>
      <w:proofErr w:type="spellStart"/>
      <w:r w:rsidRPr="00770905">
        <w:rPr>
          <w:i/>
        </w:rPr>
        <w:t>Git</w:t>
      </w:r>
      <w:proofErr w:type="spellEnd"/>
      <w:r w:rsidRPr="00770905">
        <w:t xml:space="preserve"> (Frechen: </w:t>
      </w:r>
      <w:proofErr w:type="spellStart"/>
      <w:r w:rsidRPr="00770905">
        <w:t>mitp</w:t>
      </w:r>
      <w:proofErr w:type="spellEnd"/>
      <w:r w:rsidRPr="00770905">
        <w:t>, 2016), S. 14</w:t>
      </w:r>
      <w:bookmarkEnd w:id="13"/>
      <w:r>
        <w:fldChar w:fldCharType="end"/>
      </w:r>
    </w:p>
  </w:footnote>
  <w:footnote w:id="3">
    <w:p w14:paraId="047F1746" w14:textId="77777777" w:rsidR="00AA3688" w:rsidRDefault="00AA3688" w:rsidP="0076392E">
      <w:pPr>
        <w:pStyle w:val="Funotentext"/>
        <w:jc w:val="left"/>
      </w:pPr>
      <w:r>
        <w:rPr>
          <w:rStyle w:val="Funotenzeichen"/>
        </w:rPr>
        <w:footnoteRef/>
      </w:r>
      <w:r>
        <w:t xml:space="preserve"> Vgl. </w:t>
      </w:r>
      <w:r>
        <w:fldChar w:fldCharType="begin"/>
      </w:r>
      <w:r>
        <w:instrText>ADDIN CITAVI.PLACEHOLDER 746a5140-a676-4d0e-a7e0-df8cd79fe555 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pvaG4gQmVjaGFyYSwg4oCeUmV2aXNpb25zc2ljaGVyZSBBcmNoaXZpZXJ1bmcuIFZlcnRlaWx0ZXMgRG9rdW1lbnRlbm1hbmFnZW1lbnQs4oCcICgyMDA5KTogNS4gR2VwcsO8ZnQgYW0gMTcuIEp1bmkgMjAxNy4gT25saW5lOiBodHRwczovL3d3dy51bmlidy5kZS9pbmYyL0xlaHJlL0ZUMDkvbHphL2JlY2hhcmEucGRmLjwvVGV4dD4NCiAgICA8L1RleHRVbml0Pg0KICA8L1RleHRVbml0cz4NCjwvUGxhY2Vob2xkZXI+</w:instrText>
      </w:r>
      <w:r>
        <w:fldChar w:fldCharType="separate"/>
      </w:r>
      <w:bookmarkStart w:id="15" w:name="_CTVP001746a5140a6764d0ea7e0df8cd79fe555"/>
      <w:r>
        <w:t xml:space="preserve">John </w:t>
      </w:r>
      <w:proofErr w:type="spellStart"/>
      <w:r>
        <w:t>Bechara</w:t>
      </w:r>
      <w:proofErr w:type="spellEnd"/>
      <w:r>
        <w:t>, „Revisionssichere Archivierung. Verteiltes Dokumentenmanagement</w:t>
      </w:r>
      <w:proofErr w:type="gramStart"/>
      <w:r>
        <w:t>,“</w:t>
      </w:r>
      <w:proofErr w:type="gramEnd"/>
      <w:r>
        <w:t xml:space="preserve"> (2009): 5. Geprüft am 17. Juni 2017. Online: https://www.unibw.de/inf2/Lehre/FT09/lza/bechara.pdf.</w:t>
      </w:r>
      <w:bookmarkEnd w:id="15"/>
      <w:r>
        <w:fldChar w:fldCharType="end"/>
      </w:r>
    </w:p>
  </w:footnote>
  <w:footnote w:id="4">
    <w:p w14:paraId="1AAC8E4E" w14:textId="77777777" w:rsidR="00AA3688" w:rsidRDefault="00AA3688" w:rsidP="008769CB">
      <w:pPr>
        <w:pStyle w:val="Funotentext"/>
        <w:jc w:val="left"/>
      </w:pPr>
      <w:r>
        <w:rPr>
          <w:rStyle w:val="Funotenzeichen"/>
        </w:rPr>
        <w:footnoteRef/>
      </w:r>
      <w:r>
        <w:t xml:space="preserve"> Vgl. </w:t>
      </w:r>
      <w:r>
        <w:fldChar w:fldCharType="begin"/>
      </w:r>
      <w:r>
        <w:instrText>ADDIN CITAVI.PLACEHOLDER 7b48eae0-70ed-476e-940f-b74dcc2ea11a 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TdWplZXZhbiBWaWpheWFrdW1hcmFuLCA8L1RleHQ+DQogICAgPC9UZXh0VW5pdD4NCiAgICA8VGV4dFVuaXQ+DQogICAgICA8SW5zZXJ0UGFyYWdyYXBoQWZ0ZXI+ZmFsc2U8L0luc2VydFBhcmFncmFwaEFmdGVyPg0KICAgICAgPEZvbnROYW1lIC8+DQogICAgICA8Rm9udFN0eWxlPg0KICAgICAgICA8SXRhbGljPnRydWU8L0l0YWxpYz4NCiAgICAgICAgPE5hbWUgLz4NCiAgICAgIDwvRm9udFN0eWxlPg0KICAgICAgPEZvbnRTaXplPjA8L0ZvbnRTaXplPg0KICAgICAgPFRleHQ+VmVyc2lvbnN2ZXJ3YWx0dW5nIG1pdCBHaXQ8L1RleHQ+DQogICAgPC9UZXh0VW5pdD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4gKEZyZWNoZW46IG1pdHAsIDIwMTYpLCBTLiAxNzwvVGV4dD4NCiAgICA8L1RleHRVbml0Pg0KICA8L1RleHRVbml0cz4NCjwvUGxhY2Vob2xkZXI+</w:instrText>
      </w:r>
      <w:r>
        <w:fldChar w:fldCharType="separate"/>
      </w:r>
      <w:bookmarkStart w:id="25" w:name="_CTVP0017b48eae070ed476e940fb74dcc2ea11a"/>
      <w:proofErr w:type="spellStart"/>
      <w:r>
        <w:t>Sujeevan</w:t>
      </w:r>
      <w:proofErr w:type="spellEnd"/>
      <w:r>
        <w:t xml:space="preserve"> </w:t>
      </w:r>
      <w:proofErr w:type="spellStart"/>
      <w:r>
        <w:t>Vijayakumaran</w:t>
      </w:r>
      <w:proofErr w:type="spellEnd"/>
      <w:r>
        <w:t xml:space="preserve">, </w:t>
      </w:r>
      <w:r w:rsidRPr="00770905">
        <w:rPr>
          <w:i/>
        </w:rPr>
        <w:t xml:space="preserve">Versionsverwaltung mit </w:t>
      </w:r>
      <w:proofErr w:type="spellStart"/>
      <w:r w:rsidRPr="00770905">
        <w:rPr>
          <w:i/>
        </w:rPr>
        <w:t>Git</w:t>
      </w:r>
      <w:proofErr w:type="spellEnd"/>
      <w:r w:rsidRPr="00770905">
        <w:t xml:space="preserve"> (Frechen: </w:t>
      </w:r>
      <w:proofErr w:type="spellStart"/>
      <w:r w:rsidRPr="00770905">
        <w:t>mitp</w:t>
      </w:r>
      <w:proofErr w:type="spellEnd"/>
      <w:r w:rsidRPr="00770905">
        <w:t>, 2016), S. 17</w:t>
      </w:r>
      <w:bookmarkEnd w:id="25"/>
      <w:r>
        <w:fldChar w:fldCharType="end"/>
      </w:r>
    </w:p>
  </w:footnote>
  <w:footnote w:id="5">
    <w:p w14:paraId="68DC10D0" w14:textId="77777777" w:rsidR="00AA3688" w:rsidRDefault="00AA3688" w:rsidP="008769CB">
      <w:pPr>
        <w:pStyle w:val="Funotentext"/>
        <w:jc w:val="left"/>
      </w:pPr>
      <w:r>
        <w:rPr>
          <w:rStyle w:val="Funotenzeichen"/>
        </w:rPr>
        <w:footnoteRef/>
      </w:r>
      <w:r>
        <w:t xml:space="preserve"> Vgl. </w:t>
      </w:r>
      <w:r>
        <w:fldChar w:fldCharType="begin"/>
      </w:r>
      <w:r>
        <w:instrText>ADDIN CITAVI.PLACEHOLDER 96573f63-03b8-48c7-8a8c-1a17f4d421d4 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dGFlbnR6ZXIsIOKAnlZlcnNpb25zdmVyd2FsdHVuZyB2b24gU29mdHdhcmVhcnRlZmFrdGVuLOKAnCwgUy4gNDMuIEdlcHLDvGZ0IGFtIDE3LiBKdW5pIDIwMTcuIE9ubGluZTogaHR0cDovL3d3dy51bmktbWFyYnVyZy5kZS9mYjEyL2FyYmVpdHNncnVwcGVuL3N3dC9sZWhyZS9maWxlcy9lc3QxNDE1L0VTTTE0MTAyMS5wZGYuPC9UZXh0Pg0KICAgIDwvVGV4dFVuaXQ+DQogIDwvVGV4dFVuaXRzPg0KPC9QbGFjZWhvbGRlcj4=</w:instrText>
      </w:r>
      <w:r>
        <w:fldChar w:fldCharType="separate"/>
      </w:r>
      <w:bookmarkStart w:id="27" w:name="_CTVP00196573f6303b848c78a8c1a17f4d421d4"/>
      <w:proofErr w:type="spellStart"/>
      <w:r>
        <w:t>taentzer</w:t>
      </w:r>
      <w:proofErr w:type="spellEnd"/>
      <w:r>
        <w:t>, „Versionsverwaltung von Softwareartefakten,“, S. 43. Geprüft am 17. Juni 2017. Online: http://www.uni-marburg.de/fb12/arbeitsgruppen/swt/lehre/files/est1415/ESM141021.pdf.</w:t>
      </w:r>
      <w:bookmarkEnd w:id="27"/>
      <w:r>
        <w:fldChar w:fldCharType="end"/>
      </w:r>
    </w:p>
  </w:footnote>
  <w:footnote w:id="6">
    <w:p w14:paraId="5D7DEA88" w14:textId="77777777" w:rsidR="00AA3688" w:rsidRDefault="00AA3688">
      <w:pPr>
        <w:pStyle w:val="Funotentext"/>
      </w:pPr>
      <w:r>
        <w:rPr>
          <w:rStyle w:val="Funotenzeichen"/>
        </w:rPr>
        <w:footnoteRef/>
      </w:r>
      <w:r>
        <w:t xml:space="preserve"> Vgl. </w:t>
      </w:r>
      <w:r>
        <w:fldChar w:fldCharType="begin"/>
      </w:r>
      <w:r>
        <w:instrText>ADDIN CITAVI.PLACEHOLDER 482bd248-2da4-4021-988f-72b1254f2765 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WaWpheWFrdW1hcmFuICh3aWUgQW5tLiAyKSwgUy4gMTc8L1RleHQ+DQogICAgPC9UZXh0VW5pdD4NCiAgPC9UZXh0VW5pdHM+DQo8L1BsYWNlaG9sZGVyPg==</w:instrText>
      </w:r>
      <w:r>
        <w:fldChar w:fldCharType="separate"/>
      </w:r>
      <w:bookmarkStart w:id="31" w:name="_CTVP001482bd2482da44021988f72b1254f2765"/>
      <w:proofErr w:type="spellStart"/>
      <w:r>
        <w:t>Vijayakumaran</w:t>
      </w:r>
      <w:proofErr w:type="spellEnd"/>
      <w:r>
        <w:t xml:space="preserve"> (wie Anm. 2), S. 17</w:t>
      </w:r>
      <w:bookmarkEnd w:id="31"/>
      <w:r>
        <w:fldChar w:fldCharType="end"/>
      </w:r>
    </w:p>
  </w:footnote>
  <w:footnote w:id="7">
    <w:p w14:paraId="429B3D9F" w14:textId="77777777" w:rsidR="00AA3688" w:rsidRDefault="00AA3688">
      <w:pPr>
        <w:pStyle w:val="Funotentext"/>
      </w:pPr>
      <w:r>
        <w:rPr>
          <w:rStyle w:val="Funotenzeichen"/>
        </w:rPr>
        <w:footnoteRef/>
      </w:r>
      <w:r>
        <w:t xml:space="preserve"> Vgl. </w:t>
      </w:r>
      <w:r>
        <w:fldChar w:fldCharType="begin"/>
      </w:r>
      <w:r>
        <w:instrText>ADDIN CITAVI.PLACEHOLDER 68b8c77b-b898-40e1-acb8-d9dd7e891c41 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ZpamF5YWt1bWFyYW4gKHdpZSBBbm0uIDIpLCBTLiAxN+KAkzE4PC9UZXh0Pg0KICAgIDwvVGV4dFVuaXQ+DQogIDwvVGV4dFVuaXRzPg0KPC9QbGFjZWhvbGRlcj4=</w:instrText>
      </w:r>
      <w:r>
        <w:fldChar w:fldCharType="separate"/>
      </w:r>
      <w:bookmarkStart w:id="32" w:name="_CTVP00168b8c77bb89840e1acb8d9dd7e891c41"/>
      <w:proofErr w:type="spellStart"/>
      <w:r>
        <w:t>Vijayakumaran</w:t>
      </w:r>
      <w:proofErr w:type="spellEnd"/>
      <w:r>
        <w:t xml:space="preserve"> (wie Anm. 2), S. 17–18</w:t>
      </w:r>
      <w:bookmarkEnd w:id="32"/>
      <w:r>
        <w:fldChar w:fldCharType="end"/>
      </w:r>
    </w:p>
  </w:footnote>
  <w:footnote w:id="8">
    <w:p w14:paraId="5897CAE9" w14:textId="77777777" w:rsidR="00AA3688" w:rsidRPr="00A847F3" w:rsidRDefault="00AA3688" w:rsidP="008769CB">
      <w:pPr>
        <w:pStyle w:val="Funotentext"/>
        <w:jc w:val="left"/>
      </w:pPr>
      <w:r>
        <w:rPr>
          <w:rStyle w:val="Funotenzeichen"/>
        </w:rPr>
        <w:footnoteRef/>
      </w:r>
      <w:r>
        <w:t xml:space="preserve"> Vgl. </w:t>
      </w:r>
      <w:r>
        <w:fldChar w:fldCharType="begin"/>
      </w:r>
      <w:r>
        <w:instrText>ADDIN CITAVI.PLACEHOLDER 140b7aff-d103-4590-a5c0-0e468f398d1b 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4gKDIwMDMpOiAx4oCTNy4gR2VwcsO8ZnQgYW0gMTcuIEp1bmkgMjAxNy4gT25saW5lOiBodHRwOi8vZmlsZXMuaGFuc2VyLmRlL2hhbnNlci9kb2NzLzIwMDUxMDEyXzI1MTEyMTM3OC02Nl8zLTQ0Ni00MDQ3MC04X0xlc2Vwcm9iZTEucGRmLjwvVGV4dD4NCiAgICA8L1RleHRVbml0Pg0KICA8L1RleHRVbml0cz4NCjwvUGxhY2Vob2xkZXI+</w:instrText>
      </w:r>
      <w:r>
        <w:fldChar w:fldCharType="separate"/>
      </w:r>
      <w:bookmarkStart w:id="37" w:name="_CTVP001140b7affd1034590a5c00e468f398d1b"/>
      <w:r>
        <w:t xml:space="preserve">Thomas, David, Andrew </w:t>
      </w:r>
      <w:proofErr w:type="spellStart"/>
      <w:r>
        <w:t>Hunt</w:t>
      </w:r>
      <w:proofErr w:type="spellEnd"/>
      <w:r>
        <w:t xml:space="preserve">, Falk Lehmann und Uwe </w:t>
      </w:r>
      <w:proofErr w:type="spellStart"/>
      <w:r>
        <w:t>Petschke</w:t>
      </w:r>
      <w:proofErr w:type="spellEnd"/>
      <w:r>
        <w:t xml:space="preserve">, „Der pragmatische Programmierer.“. </w:t>
      </w:r>
      <w:r w:rsidRPr="00770905">
        <w:rPr>
          <w:i/>
        </w:rPr>
        <w:t xml:space="preserve">Der pragmatische Programmierer, </w:t>
      </w:r>
      <w:proofErr w:type="spellStart"/>
      <w:r w:rsidRPr="00770905">
        <w:rPr>
          <w:i/>
        </w:rPr>
        <w:t>Hunt</w:t>
      </w:r>
      <w:proofErr w:type="spellEnd"/>
      <w:r w:rsidRPr="00770905">
        <w:rPr>
          <w:i/>
        </w:rPr>
        <w:t>, Andrew, [2. Aufl.]. - München [u.a.</w:t>
      </w:r>
      <w:proofErr w:type="gramStart"/>
      <w:r w:rsidRPr="00770905">
        <w:rPr>
          <w:i/>
        </w:rPr>
        <w:t>] :</w:t>
      </w:r>
      <w:proofErr w:type="gramEnd"/>
      <w:r w:rsidRPr="00770905">
        <w:rPr>
          <w:i/>
        </w:rPr>
        <w:t xml:space="preserve"> Hanser</w:t>
      </w:r>
      <w:r w:rsidRPr="00770905">
        <w:t xml:space="preserve"> (2003): 1–7. Geprüft am 17. Juni 2017. Online: http://files.hanser.de/hanser/docs/20051012_251121378-66_3-446-40470-8_Leseprobe1.pdf.</w:t>
      </w:r>
      <w:bookmarkEnd w:id="37"/>
      <w:r>
        <w:fldChar w:fldCharType="end"/>
      </w:r>
    </w:p>
  </w:footnote>
  <w:footnote w:id="9">
    <w:p w14:paraId="525037CB" w14:textId="77777777" w:rsidR="00AA3688" w:rsidRDefault="00AA3688" w:rsidP="008769CB">
      <w:pPr>
        <w:pStyle w:val="Funotentext"/>
        <w:jc w:val="left"/>
      </w:pPr>
      <w:r>
        <w:rPr>
          <w:rStyle w:val="Funotenzeichen"/>
        </w:rPr>
        <w:footnoteRef/>
      </w:r>
      <w:r>
        <w:t xml:space="preserve"> Vgl. </w:t>
      </w:r>
      <w:r>
        <w:fldChar w:fldCharType="begin"/>
      </w:r>
      <w:r>
        <w:instrText>ADDIN CITAVI.PLACEHOLDER 8c12b6b9-993d-4c94-a107-f74262698754 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VGhvbWFzIGV0IGFsLiwg4oCePC9UZXh0Pg0KICAgIDwvVGV4dFVuaXQ+DQogICAgPFRleHRVbml0Pg0KICAgICAgPEluc2VydFBhcmFncmFwaEFmdGVyPmZhbHNlPC9JbnNlcnRQYXJhZ3JhcGhBZnRlcj4NCiAgICAgIDxGb250TmFtZSAvPg0KICAgICAgPEZvbnRTdHlsZT4NCiAgICAgICAgPEl0YWxpYz50cnVlPC9JdGFsaWM+DQogICAgICAgIDxOYW1lIC8+DQogICAgICA8L0ZvbnRTdHlsZT4NCiAgICAgIDxGb250U2l6ZT4wPC9Gb250U2l6ZT4NCiAgICAgIDxUZXh0PkRlciBwcmFnbWF0aXNjaGUgUHJvZ3JhbW1pZXJlcizigJw8L1RleHQ+DQogICAgPC9UZXh0VW5pdD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4gKHdpZSBBbm0uIDgpLCBTLiAxPC9UZXh0Pg0KICAgIDwvVGV4dFVuaXQ+DQogIDwvVGV4dFVuaXRzPg0KPC9QbGFjZWhvbGRlcj4=</w:instrText>
      </w:r>
      <w:r>
        <w:fldChar w:fldCharType="separate"/>
      </w:r>
      <w:bookmarkStart w:id="40" w:name="_CTVP0018c12b6b9993d4c94a107f74262698754"/>
      <w:r>
        <w:t>Thomas et al., „</w:t>
      </w:r>
      <w:r w:rsidRPr="00770905">
        <w:rPr>
          <w:i/>
        </w:rPr>
        <w:t>Der pragmatische Programmierer,“</w:t>
      </w:r>
      <w:r w:rsidRPr="00770905">
        <w:t xml:space="preserve"> (wie Anm. 8), S. 1</w:t>
      </w:r>
      <w:bookmarkEnd w:id="40"/>
      <w:r>
        <w:fldChar w:fldCharType="end"/>
      </w:r>
    </w:p>
  </w:footnote>
  <w:footnote w:id="10">
    <w:p w14:paraId="6A7936D8" w14:textId="77777777" w:rsidR="00AA3688" w:rsidRDefault="00AA3688" w:rsidP="008769CB">
      <w:pPr>
        <w:pStyle w:val="Funotentext"/>
        <w:jc w:val="left"/>
      </w:pPr>
      <w:r>
        <w:rPr>
          <w:rStyle w:val="Funotenzeichen"/>
        </w:rPr>
        <w:footnoteRef/>
      </w:r>
      <w:r>
        <w:t xml:space="preserve"> Vgl. </w:t>
      </w:r>
      <w:r>
        <w:fldChar w:fldCharType="begin"/>
      </w:r>
      <w:r>
        <w:instrText>ADDIN CITAVI.PLACEHOLDER d00ee992-085e-4813-978f-3384249a225a 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UaG9tYXMgZXQgYWwuLCDigJ48L1RleHQ+DQogICAgPC9UZXh0VW5pdD4NCiAgICA8VGV4dFVuaXQ+DQogICAgICA8SW5zZXJ0UGFyYWdyYXBoQWZ0ZXI+ZmFsc2U8L0luc2VydFBhcmFncmFwaEFmdGVyPg0KICAgICAgPEZvbnROYW1lIC8+DQogICAgICA8Rm9udFN0eWxlPg0KICAgICAgICA8SXRhbGljPnRydWU8L0l0YWxpYz4NCiAgICAgICAgPE5hbWUgLz4NCiAgICAgIDwvRm9udFN0eWxlPg0KICAgICAgPEZvbnRTaXplPjA8L0ZvbnRTaXplPg0KICAgICAgPFRleHQ+RGVyIHByYWdtYXRpc2NoZSBQcm9ncmFtbWllcmVyLOKAnDwvVGV4dD4NCiAgICA8L1RleHRVbml0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iAod2llIEFubS4gOCksIFMuIDHigJMyPC9UZXh0Pg0KICAgIDwvVGV4dFVuaXQ+DQogIDwvVGV4dFVuaXRzPg0KPC9QbGFjZWhvbGRlcj4=</w:instrText>
      </w:r>
      <w:r>
        <w:fldChar w:fldCharType="separate"/>
      </w:r>
      <w:bookmarkStart w:id="42" w:name="_CTVP001d00ee992085e4813978f3384249a225a"/>
      <w:r>
        <w:t>Thomas et al., „</w:t>
      </w:r>
      <w:r w:rsidRPr="00770905">
        <w:rPr>
          <w:i/>
        </w:rPr>
        <w:t>Der pragmatische Programmierer,“</w:t>
      </w:r>
      <w:r w:rsidRPr="00770905">
        <w:t xml:space="preserve"> (wie Anm. 8), S. 1–2</w:t>
      </w:r>
      <w:bookmarkEnd w:id="42"/>
      <w:r>
        <w:fldChar w:fldCharType="end"/>
      </w:r>
    </w:p>
  </w:footnote>
  <w:footnote w:id="11">
    <w:p w14:paraId="4739DCFA" w14:textId="77777777" w:rsidR="00AA3688" w:rsidRDefault="00AA3688" w:rsidP="008769CB">
      <w:pPr>
        <w:pStyle w:val="Funotentext"/>
        <w:jc w:val="left"/>
      </w:pPr>
      <w:r>
        <w:rPr>
          <w:rStyle w:val="Funotenzeichen"/>
        </w:rPr>
        <w:footnoteRef/>
      </w:r>
      <w:r>
        <w:t xml:space="preserve"> Vgl. </w:t>
      </w:r>
      <w:r>
        <w:fldChar w:fldCharType="begin"/>
      </w:r>
      <w:r>
        <w:instrText>ADDIN CITAVI.PLACEHOLDER 33c57d3c-cba1-4f2b-98ff-7682a6c45997 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VGhvbWFzIGV0IGFsLiwg4oCePC9UZXh0Pg0KICAgIDwvVGV4dFVuaXQ+DQogICAgPFRleHRVbml0Pg0KICAgICAgPEluc2VydFBhcmFncmFwaEFmdGVyPmZhbHNlPC9JbnNlcnRQYXJhZ3JhcGhBZnRlcj4NCiAgICAgIDxGb250TmFtZSAvPg0KICAgICAgPEZvbnRTdHlsZT4NCiAgICAgICAgPEl0YWxpYz50cnVlPC9JdGFsaWM+DQogICAgICAgIDxOYW1lIC8+DQogICAgICA8L0ZvbnRTdHlsZT4NCiAgICAgIDxGb250U2l6ZT4wPC9Gb250U2l6ZT4NCiAgICAgIDxUZXh0PkRlciBwcmFnbWF0aXNjaGUgUHJvZ3JhbW1pZXJlcizigJw8L1RleHQ+DQogICAgPC9UZXh0VW5pdD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4gKHdpZSBBbm0uIDgpLCBTLiAyPC9UZXh0Pg0KICAgIDwvVGV4dFVuaXQ+DQogIDwvVGV4dFVuaXRzPg0KPC9QbGFjZWhvbGRlcj4=</w:instrText>
      </w:r>
      <w:r>
        <w:fldChar w:fldCharType="separate"/>
      </w:r>
      <w:bookmarkStart w:id="44" w:name="_CTVP00133c57d3ccba14f2b98ff7682a6c45997"/>
      <w:r>
        <w:t>Thomas et al., „</w:t>
      </w:r>
      <w:r w:rsidRPr="00770905">
        <w:rPr>
          <w:i/>
        </w:rPr>
        <w:t>Der pragmatische Programmierer,“</w:t>
      </w:r>
      <w:r w:rsidRPr="00770905">
        <w:t xml:space="preserve"> (wie Anm. 8), S. 2</w:t>
      </w:r>
      <w:bookmarkEnd w:id="44"/>
      <w:r>
        <w:fldChar w:fldCharType="end"/>
      </w:r>
    </w:p>
  </w:footnote>
  <w:footnote w:id="12">
    <w:p w14:paraId="11DF3ADD" w14:textId="77777777" w:rsidR="00AA3688" w:rsidRDefault="00AA3688" w:rsidP="007E6494">
      <w:pPr>
        <w:pStyle w:val="Funotentext"/>
        <w:jc w:val="left"/>
      </w:pPr>
      <w:r>
        <w:rPr>
          <w:rStyle w:val="Funotenzeichen"/>
        </w:rPr>
        <w:footnoteRef/>
      </w:r>
      <w:r>
        <w:t xml:space="preserve"> Vgl. </w:t>
      </w:r>
      <w:r>
        <w:fldChar w:fldCharType="begin"/>
      </w:r>
      <w:r>
        <w:instrText>ADDIN CITAVI.PLACEHOLDER f3b964c5-f6c2-4324-94c3-b4425fe713f3 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ZyYW5rIEzDpG1tZXIsIOKAnlRyYWRpdGlvbmVsbGUgV2ViZW50d2lja2x1bmcgdnMgVmVyc2lvbnN2ZXJ3YWx0dW5nLOKAnC4gR2VwcsO8ZnQgYW0gNi4gQXByaWwgMjAxNy4gT25saW5lOiBodHRwOi8vdDNuLmRlL25ld3MvdHJhZGl0aW9uZWxsZS13ZWJlbnR3aWNrbHVuZy12ZXJzaW9uc3ZlcndhbHR1bmctMzAzNTgwLy48L1RleHQ+DQogICAgPC9UZXh0VW5pdD4NCiAgPC9UZXh0VW5pdHM+DQo8L1BsYWNlaG9sZGVyPg==</w:instrText>
      </w:r>
      <w:r>
        <w:fldChar w:fldCharType="separate"/>
      </w:r>
      <w:bookmarkStart w:id="47" w:name="_CTVP001f3b964c5f6c2432494c3b4425fe713f3"/>
      <w:r>
        <w:t xml:space="preserve">Frank Lämmer, „Traditionelle Webentwicklung </w:t>
      </w:r>
      <w:proofErr w:type="spellStart"/>
      <w:r>
        <w:t>vs</w:t>
      </w:r>
      <w:proofErr w:type="spellEnd"/>
      <w:r>
        <w:t xml:space="preserve"> Versionsverwaltung,“. Geprüft am 6. April 2017. Online: http://t3n.de/news/traditionelle-webentwicklung-versionsverwaltung-303580/.</w:t>
      </w:r>
      <w:bookmarkEnd w:id="47"/>
      <w:r>
        <w:fldChar w:fldCharType="end"/>
      </w:r>
    </w:p>
  </w:footnote>
  <w:footnote w:id="13">
    <w:p w14:paraId="3BE1F42C" w14:textId="77777777" w:rsidR="00AA3688" w:rsidRPr="003A6068" w:rsidRDefault="00AA3688" w:rsidP="007E6494">
      <w:pPr>
        <w:pStyle w:val="Funotentext"/>
        <w:jc w:val="left"/>
      </w:pPr>
      <w:r>
        <w:rPr>
          <w:rStyle w:val="Funotenzeichen"/>
        </w:rPr>
        <w:footnoteRef/>
      </w:r>
      <w:r>
        <w:t xml:space="preserve"> Vgl. </w:t>
      </w:r>
      <w:r>
        <w:fldChar w:fldCharType="begin"/>
      </w:r>
      <w:r>
        <w:instrText>ADDIN CITAVI.PLACEHOLDER b5ba6583-9dfd-45b1-914f-092d2f08af69 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</w:instrText>
      </w:r>
      <w:r w:rsidRPr="00606929">
        <w:rPr>
          <w:lang w:val="en-US"/>
        </w:rPr>
        <w:instrText>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</w:instrText>
      </w:r>
      <w:r>
        <w:fldChar w:fldCharType="separate"/>
      </w:r>
      <w:bookmarkStart w:id="51" w:name="_CTVP001b5ba65839dfd45b1914f092d2f08af69"/>
      <w:proofErr w:type="spellStart"/>
      <w:r w:rsidRPr="00770905">
        <w:rPr>
          <w:lang w:val="en-US"/>
        </w:rPr>
        <w:t>Loeliger</w:t>
      </w:r>
      <w:proofErr w:type="spellEnd"/>
      <w:r w:rsidRPr="00770905">
        <w:rPr>
          <w:lang w:val="en-US"/>
        </w:rPr>
        <w:t xml:space="preserve">, Jon and Matthew McCullough, „Version control with </w:t>
      </w:r>
      <w:proofErr w:type="spellStart"/>
      <w:r w:rsidRPr="00770905">
        <w:rPr>
          <w:lang w:val="en-US"/>
        </w:rPr>
        <w:t>Git</w:t>
      </w:r>
      <w:proofErr w:type="spellEnd"/>
      <w:r w:rsidRPr="00770905">
        <w:rPr>
          <w:lang w:val="en-US"/>
        </w:rPr>
        <w:t>. [</w:t>
      </w:r>
      <w:proofErr w:type="gramStart"/>
      <w:r w:rsidRPr="00770905">
        <w:rPr>
          <w:lang w:val="en-US"/>
        </w:rPr>
        <w:t>powerful</w:t>
      </w:r>
      <w:proofErr w:type="gramEnd"/>
      <w:r w:rsidRPr="00770905">
        <w:rPr>
          <w:lang w:val="en-US"/>
        </w:rPr>
        <w:t xml:space="preserve"> tools and techniques for collaborative software development ; covers GitHub].“. </w:t>
      </w:r>
      <w:r>
        <w:t>Online: http://proquest.tech.safaribooksonline.de/book/databases/content-management-sy</w:t>
      </w:r>
      <w:r>
        <w:t>s</w:t>
      </w:r>
      <w:r>
        <w:t>tems/9781449345037/firstchapter#X2ludGVybmFsX0h0bWxWaWV3P3htbGlkPTk3ODE0NDkzNDUwMzclMkZpZDI5MzI5NCZxdWVyeT0=.</w:t>
      </w:r>
      <w:bookmarkEnd w:id="51"/>
      <w:r>
        <w:fldChar w:fldCharType="end"/>
      </w:r>
      <w:r w:rsidRPr="003A6068">
        <w:t>, S. 5</w:t>
      </w:r>
    </w:p>
  </w:footnote>
  <w:footnote w:id="14">
    <w:p w14:paraId="66610530" w14:textId="77777777" w:rsidR="00AA3688" w:rsidRPr="00745BEB" w:rsidRDefault="00AA3688" w:rsidP="007E6494">
      <w:pPr>
        <w:pStyle w:val="Funotentext"/>
        <w:jc w:val="left"/>
        <w:rPr>
          <w:lang w:val="en-US"/>
        </w:rPr>
      </w:pPr>
      <w:r>
        <w:rPr>
          <w:rStyle w:val="Funotenzeichen"/>
        </w:rPr>
        <w:footnoteRef/>
      </w:r>
      <w:r>
        <w:rPr>
          <w:lang w:val="en-US"/>
        </w:rPr>
        <w:t xml:space="preserve"> </w:t>
      </w:r>
      <w:proofErr w:type="spellStart"/>
      <w:r w:rsidRPr="00850804">
        <w:rPr>
          <w:lang w:val="en-US"/>
        </w:rPr>
        <w:t>Vgl</w:t>
      </w:r>
      <w:proofErr w:type="spellEnd"/>
      <w:r w:rsidRPr="00850804">
        <w:rPr>
          <w:lang w:val="en-US"/>
        </w:rPr>
        <w:t xml:space="preserve">. </w:t>
      </w:r>
      <w:r>
        <w:fldChar w:fldCharType="begin"/>
      </w:r>
      <w:r>
        <w:rPr>
          <w:lang w:val="en-US"/>
        </w:rPr>
        <w:instrText>ADDIN CITAVI.PLACEHOLDER 2331529f-6378-4d9f-a70a-933dcbdca168 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TG9lbGlnZXIgdW5kIE1jQ3VsbG91Z2gsIOKAnjwvVGV4dD4NCiAgICA8L1RleHRVbml0Pg0KICAgIDxUZXh0VW5pdD4NCiAgICAgIDxJbnNlcnRQYXJhZ3JhcGhBZnRlcj5mYWxzZTwvSW5zZXJ0UGFyYWdyYXBoQWZ0ZXI+DQogICAgICA8Rm9udE5hbWUgLz4NCiAgICAgIDxGb250U3R5bGU+DQogICAgICAgIDxJdGFsaWM+dHJ1ZTwvSXRhbGljPg0KICAgICAgICA8TmFtZSAvPg0KICAgICAgPC9Gb250U3R5bGU+DQogICAgICA8Rm9udFNpemU+MDwvRm9udFNpemU+DQogICAgICA8VGV4dD5WZXJzaW9uIGNvbnRyb2wgd2l0aCBHaXQs4oCcPC9UZXh0Pg0KICAgIDwvVGV4dFVuaXQ+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ICh3aWUgQW5tLiAxMyksIFMuIDU8L1RleHQ+DQogICAgPC9UZXh0VW5pdD4NCiAgPC9UZXh0VW5pdHM+DQo8L1BsYWNlaG9sZGVyPg==</w:instrText>
      </w:r>
      <w:r>
        <w:fldChar w:fldCharType="separate"/>
      </w:r>
      <w:bookmarkStart w:id="53" w:name="_CTVP0012331529f63784d9fa70a933dcbdca168"/>
      <w:proofErr w:type="spellStart"/>
      <w:r w:rsidRPr="00770905">
        <w:rPr>
          <w:lang w:val="en-US"/>
        </w:rPr>
        <w:t>Loeliger</w:t>
      </w:r>
      <w:proofErr w:type="spellEnd"/>
      <w:r w:rsidRPr="00770905">
        <w:rPr>
          <w:lang w:val="en-US"/>
        </w:rPr>
        <w:t xml:space="preserve"> und McCullough, „</w:t>
      </w:r>
      <w:r w:rsidRPr="00770905">
        <w:rPr>
          <w:i/>
          <w:lang w:val="en-US"/>
        </w:rPr>
        <w:t xml:space="preserve">Version control with </w:t>
      </w:r>
      <w:proofErr w:type="spellStart"/>
      <w:r w:rsidRPr="00770905">
        <w:rPr>
          <w:i/>
          <w:lang w:val="en-US"/>
        </w:rPr>
        <w:t>Git</w:t>
      </w:r>
      <w:proofErr w:type="spellEnd"/>
      <w:r w:rsidRPr="00770905">
        <w:rPr>
          <w:i/>
          <w:lang w:val="en-US"/>
        </w:rPr>
        <w:t>,“</w:t>
      </w:r>
      <w:r w:rsidRPr="00770905">
        <w:rPr>
          <w:lang w:val="en-US"/>
        </w:rPr>
        <w:t xml:space="preserve"> (</w:t>
      </w:r>
      <w:proofErr w:type="spellStart"/>
      <w:r w:rsidRPr="00770905">
        <w:rPr>
          <w:lang w:val="en-US"/>
        </w:rPr>
        <w:t>wie</w:t>
      </w:r>
      <w:proofErr w:type="spellEnd"/>
      <w:r w:rsidRPr="00770905">
        <w:rPr>
          <w:lang w:val="en-US"/>
        </w:rPr>
        <w:t xml:space="preserve"> </w:t>
      </w:r>
      <w:proofErr w:type="spellStart"/>
      <w:r w:rsidRPr="00770905">
        <w:rPr>
          <w:lang w:val="en-US"/>
        </w:rPr>
        <w:t>Anm</w:t>
      </w:r>
      <w:proofErr w:type="spellEnd"/>
      <w:r w:rsidRPr="00770905">
        <w:rPr>
          <w:lang w:val="en-US"/>
        </w:rPr>
        <w:t>. 13), S. 5</w:t>
      </w:r>
      <w:bookmarkEnd w:id="53"/>
      <w:r>
        <w:fldChar w:fldCharType="end"/>
      </w:r>
    </w:p>
  </w:footnote>
  <w:footnote w:id="15">
    <w:p w14:paraId="3310EE09" w14:textId="77777777" w:rsidR="00AA3688" w:rsidRPr="00745BEB" w:rsidRDefault="00AA3688" w:rsidP="007E6494">
      <w:pPr>
        <w:pStyle w:val="Funotentext"/>
        <w:jc w:val="left"/>
        <w:rPr>
          <w:lang w:val="en-US"/>
        </w:rPr>
      </w:pPr>
      <w:r>
        <w:rPr>
          <w:rStyle w:val="Funotenzeichen"/>
        </w:rPr>
        <w:footnoteRef/>
      </w:r>
      <w:r>
        <w:rPr>
          <w:lang w:val="en-US"/>
        </w:rPr>
        <w:t xml:space="preserve"> </w:t>
      </w:r>
      <w:proofErr w:type="spellStart"/>
      <w:r w:rsidRPr="00745BEB">
        <w:rPr>
          <w:lang w:val="en-US"/>
        </w:rPr>
        <w:t>Vgl</w:t>
      </w:r>
      <w:proofErr w:type="spellEnd"/>
      <w:r w:rsidRPr="00745BEB">
        <w:rPr>
          <w:lang w:val="en-US"/>
        </w:rPr>
        <w:t xml:space="preserve">. </w:t>
      </w:r>
      <w:r>
        <w:fldChar w:fldCharType="begin"/>
      </w:r>
      <w:r>
        <w:rPr>
          <w:lang w:val="en-US"/>
        </w:rPr>
        <w:instrText>ADDIN CITAVI.PLACEHOLDER c69e788e-4c0e-42a6-9dd8-6c41634fe567 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TG9lbGlnZXIgdW5kIE1jQ3VsbG91Z2gsIOKAnjwvVGV4dD4NCiAgICA8L1RleHRVbml0Pg0KICAgIDxUZXh0VW5pdD4NCiAgICAgIDxJbnNlcnRQYXJhZ3JhcGhBZnRlcj5mYWxzZTwvSW5zZXJ0UGFyYWdyYXBoQWZ0ZXI+DQogICAgICA8Rm9udE5hbWUgLz4NCiAgICAgIDxGb250U3R5bGU+DQogICAgICAgIDxJdGFsaWM+dHJ1ZTwvSXRhbGljPg0KICAgICAgICA8TmFtZSAvPg0KICAgICAgPC9Gb250U3R5bGU+DQogICAgICA8Rm9udFNpemU+MDwvRm9udFNpemU+DQogICAgICA8VGV4dD5WZXJzaW9uIGNvbnRyb2wgd2l0aCBHaXQs4oCcPC9UZXh0Pg0KICAgIDwvVGV4dFVuaXQ+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ICh3aWUgQW5tLiAxMyksIFMuIDU8L1RleHQ+DQogICAgPC9UZXh0VW5pdD4NCiAgPC9UZXh0VW5pdHM+DQo8L1BsYWNlaG9sZGVyPg==</w:instrText>
      </w:r>
      <w:r>
        <w:fldChar w:fldCharType="separate"/>
      </w:r>
      <w:bookmarkStart w:id="58" w:name="_CTVP001c69e788e4c0e42a69dd86c41634fe567"/>
      <w:proofErr w:type="spellStart"/>
      <w:r w:rsidRPr="00770905">
        <w:rPr>
          <w:lang w:val="en-US"/>
        </w:rPr>
        <w:t>Loeliger</w:t>
      </w:r>
      <w:proofErr w:type="spellEnd"/>
      <w:r w:rsidRPr="00770905">
        <w:rPr>
          <w:lang w:val="en-US"/>
        </w:rPr>
        <w:t xml:space="preserve"> und McCullough, „</w:t>
      </w:r>
      <w:r w:rsidRPr="00770905">
        <w:rPr>
          <w:i/>
          <w:lang w:val="en-US"/>
        </w:rPr>
        <w:t xml:space="preserve">Version control with </w:t>
      </w:r>
      <w:proofErr w:type="spellStart"/>
      <w:r w:rsidRPr="00770905">
        <w:rPr>
          <w:i/>
          <w:lang w:val="en-US"/>
        </w:rPr>
        <w:t>Git</w:t>
      </w:r>
      <w:proofErr w:type="spellEnd"/>
      <w:r w:rsidRPr="00770905">
        <w:rPr>
          <w:i/>
          <w:lang w:val="en-US"/>
        </w:rPr>
        <w:t>,“</w:t>
      </w:r>
      <w:r w:rsidRPr="00770905">
        <w:rPr>
          <w:lang w:val="en-US"/>
        </w:rPr>
        <w:t xml:space="preserve"> (</w:t>
      </w:r>
      <w:proofErr w:type="spellStart"/>
      <w:r w:rsidRPr="00770905">
        <w:rPr>
          <w:lang w:val="en-US"/>
        </w:rPr>
        <w:t>wie</w:t>
      </w:r>
      <w:proofErr w:type="spellEnd"/>
      <w:r w:rsidRPr="00770905">
        <w:rPr>
          <w:lang w:val="en-US"/>
        </w:rPr>
        <w:t xml:space="preserve"> </w:t>
      </w:r>
      <w:proofErr w:type="spellStart"/>
      <w:r w:rsidRPr="00770905">
        <w:rPr>
          <w:lang w:val="en-US"/>
        </w:rPr>
        <w:t>Anm</w:t>
      </w:r>
      <w:proofErr w:type="spellEnd"/>
      <w:r w:rsidRPr="00770905">
        <w:rPr>
          <w:lang w:val="en-US"/>
        </w:rPr>
        <w:t>. 13), S. 5</w:t>
      </w:r>
      <w:bookmarkEnd w:id="58"/>
      <w:r>
        <w:fldChar w:fldCharType="end"/>
      </w:r>
    </w:p>
  </w:footnote>
  <w:footnote w:id="16">
    <w:p w14:paraId="2B88A2D1" w14:textId="77777777" w:rsidR="00AA3688" w:rsidRPr="00A72C64" w:rsidRDefault="00AA3688" w:rsidP="002717E5">
      <w:pPr>
        <w:pStyle w:val="Funotentext"/>
        <w:jc w:val="left"/>
        <w:rPr>
          <w:lang w:val="en-US"/>
        </w:rPr>
      </w:pPr>
      <w:r>
        <w:rPr>
          <w:rStyle w:val="Funotenzeichen"/>
        </w:rPr>
        <w:footnoteRef/>
      </w:r>
      <w:r>
        <w:rPr>
          <w:lang w:val="en-US"/>
        </w:rPr>
        <w:t xml:space="preserve"> </w:t>
      </w:r>
      <w:proofErr w:type="spellStart"/>
      <w:r w:rsidRPr="00745BEB">
        <w:rPr>
          <w:lang w:val="en-US"/>
        </w:rPr>
        <w:t>Vgl</w:t>
      </w:r>
      <w:proofErr w:type="spellEnd"/>
      <w:r w:rsidRPr="00745BEB">
        <w:rPr>
          <w:lang w:val="en-US"/>
        </w:rPr>
        <w:t xml:space="preserve">. </w:t>
      </w:r>
      <w:r>
        <w:fldChar w:fldCharType="begin"/>
      </w:r>
      <w:r>
        <w:rPr>
          <w:lang w:val="en-US"/>
        </w:rPr>
        <w:instrText>ADDIN CITAVI.PLACEHOLDER 09a8fb37-2e87-41e0-b26e-bc889a612ac8 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TG9lbGlnZXIgdW5kIE1jQ3VsbG91Z2gsIOKAnjwvVGV4dD4NCiAgICA8L1RleHRVbml0Pg0KICAgIDxUZXh0VW5pdD4NCiAgICAgIDxJbnNlcnRQYXJhZ3JhcGhBZnRlcj5mYWxzZTwvSW5zZXJ0UGFyYWdyYXBoQWZ0ZXI+DQogICAgICA8Rm9udE5hbWUgLz4NCiAgICAgIDxGb250U3R5bGU+DQogICAgICAgIDxJdGFsaWM+dHJ1ZTwvSXRhbGljPg0KICAgICAgICA8TmFtZSAvPg0KICAgICAgPC9Gb250U3R5bGU+DQogICAgICA8Rm9udFNpemU+MDwvRm9udFNpemU+DQogICAgICA8VGV4dD5WZXJzaW9uIGNvbnRyb2wgd2l0aCBHaXQs4oCcPC9UZXh0Pg0KICAgIDwvVGV4dFVuaXQ+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ICh3aWUgQW5tLiAxMyksIFMuIDU8L1RleHQ+DQogICAgPC9UZXh0VW5pdD4NCiAgPC9UZXh0VW5pdHM+DQo8L1BsYWNlaG9sZGVyPg==</w:instrText>
      </w:r>
      <w:r>
        <w:fldChar w:fldCharType="separate"/>
      </w:r>
      <w:bookmarkStart w:id="59" w:name="_CTVP00109a8fb372e8741e0b26ebc889a612ac8"/>
      <w:proofErr w:type="spellStart"/>
      <w:r w:rsidRPr="00770905">
        <w:rPr>
          <w:lang w:val="en-US"/>
        </w:rPr>
        <w:t>Loeliger</w:t>
      </w:r>
      <w:proofErr w:type="spellEnd"/>
      <w:r w:rsidRPr="00770905">
        <w:rPr>
          <w:lang w:val="en-US"/>
        </w:rPr>
        <w:t xml:space="preserve"> und McCullough, „</w:t>
      </w:r>
      <w:r w:rsidRPr="00770905">
        <w:rPr>
          <w:i/>
          <w:lang w:val="en-US"/>
        </w:rPr>
        <w:t xml:space="preserve">Version control with </w:t>
      </w:r>
      <w:proofErr w:type="spellStart"/>
      <w:r w:rsidRPr="00770905">
        <w:rPr>
          <w:i/>
          <w:lang w:val="en-US"/>
        </w:rPr>
        <w:t>Git</w:t>
      </w:r>
      <w:proofErr w:type="spellEnd"/>
      <w:r w:rsidRPr="00770905">
        <w:rPr>
          <w:i/>
          <w:lang w:val="en-US"/>
        </w:rPr>
        <w:t>,“</w:t>
      </w:r>
      <w:r w:rsidRPr="00770905">
        <w:rPr>
          <w:lang w:val="en-US"/>
        </w:rPr>
        <w:t xml:space="preserve"> (</w:t>
      </w:r>
      <w:proofErr w:type="spellStart"/>
      <w:r w:rsidRPr="00770905">
        <w:rPr>
          <w:lang w:val="en-US"/>
        </w:rPr>
        <w:t>wie</w:t>
      </w:r>
      <w:proofErr w:type="spellEnd"/>
      <w:r w:rsidRPr="00770905">
        <w:rPr>
          <w:lang w:val="en-US"/>
        </w:rPr>
        <w:t xml:space="preserve"> </w:t>
      </w:r>
      <w:proofErr w:type="spellStart"/>
      <w:r w:rsidRPr="00770905">
        <w:rPr>
          <w:lang w:val="en-US"/>
        </w:rPr>
        <w:t>Anm</w:t>
      </w:r>
      <w:proofErr w:type="spellEnd"/>
      <w:r w:rsidRPr="00770905">
        <w:rPr>
          <w:lang w:val="en-US"/>
        </w:rPr>
        <w:t>. 13), S. 5</w:t>
      </w:r>
      <w:bookmarkEnd w:id="59"/>
      <w:r>
        <w:fldChar w:fldCharType="end"/>
      </w:r>
    </w:p>
  </w:footnote>
  <w:footnote w:id="17">
    <w:p w14:paraId="33DAF3B5" w14:textId="77777777" w:rsidR="00AA3688" w:rsidRPr="0076392E" w:rsidRDefault="00AA3688" w:rsidP="002717E5">
      <w:pPr>
        <w:pStyle w:val="Funotentext"/>
        <w:jc w:val="left"/>
      </w:pPr>
      <w:r>
        <w:rPr>
          <w:rStyle w:val="Funotenzeichen"/>
        </w:rPr>
        <w:footnoteRef/>
      </w:r>
      <w:r>
        <w:rPr>
          <w:lang w:val="en-US"/>
        </w:rPr>
        <w:t xml:space="preserve"> </w:t>
      </w:r>
      <w:proofErr w:type="spellStart"/>
      <w:r w:rsidRPr="00A72C64">
        <w:rPr>
          <w:lang w:val="en-US"/>
        </w:rPr>
        <w:t>Vgl</w:t>
      </w:r>
      <w:proofErr w:type="spellEnd"/>
      <w:r w:rsidRPr="00A72C64">
        <w:rPr>
          <w:lang w:val="en-US"/>
        </w:rPr>
        <w:t xml:space="preserve">. </w:t>
      </w:r>
      <w:r>
        <w:fldChar w:fldCharType="begin"/>
      </w:r>
      <w:r>
        <w:rPr>
          <w:lang w:val="en-US"/>
        </w:rPr>
        <w:instrText>ADDIN CITAVI.PLACEHOLDER cf158a11-7f9d-4da9-b2aa-df5add7ac8ec 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</w:instrText>
      </w:r>
      <w:r w:rsidRPr="00BD3CC1">
        <w:instrText>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RmlzY2hlciwgTGFycywg4oCeV2Vya3pldWdlIHp1bSBWZXJzaW9ucy0gdW5kIFZhcmlhbnRlbm1hbmFnZW1lbnQ6LiBDVlMvU3VidmVyc2lvbiB2cy4gQ2xlYXJDYXNlLuKAnC4gR2VwcsO8ZnQgYW0gMTcuIE1haSAyMDE3LiBPbmxpbmU6IGh0dHBzOi8vd3d3LndpMS51bmktbXVlbnN0ZXIuZGUvcGkvbGVocmUvd3MwNTA2L3NraXNlbWluYXIvdmVyc2lvbnN2ZXJ3YWx0dW5nLnBkZi48L1RleHQ+DQogICAgPC9UZXh0VW5pdD4NCiAgPC9UZXh0VW5pdHM+DQo8L1BsYWNlaG9sZGVyPg==</w:instrText>
      </w:r>
      <w:r>
        <w:fldChar w:fldCharType="separate"/>
      </w:r>
      <w:bookmarkStart w:id="60" w:name="_CTVP001cf158a117f9d4da9b2aadf5add7ac8ec"/>
      <w:r>
        <w:t xml:space="preserve">Fischer, Lars, „Werkzeuge zum Versions- und Variantenmanagement:. CVS/Subversion vs. </w:t>
      </w:r>
      <w:proofErr w:type="spellStart"/>
      <w:r>
        <w:t>ClearCase</w:t>
      </w:r>
      <w:proofErr w:type="spellEnd"/>
      <w:r>
        <w:t>.“. Geprüft am 17. Mai 2017. Online: https://www.wi1.uni-muenster.de/pi/lehre/ws0506/skiseminar/versionsverwaltung.pdf.</w:t>
      </w:r>
      <w:bookmarkEnd w:id="60"/>
      <w:r>
        <w:fldChar w:fldCharType="end"/>
      </w:r>
      <w:r w:rsidRPr="0076392E">
        <w:t>, S. 3</w:t>
      </w:r>
    </w:p>
  </w:footnote>
  <w:footnote w:id="18">
    <w:p w14:paraId="71C4410A" w14:textId="77777777" w:rsidR="00AA3688" w:rsidRPr="005B005B" w:rsidRDefault="00AA3688" w:rsidP="002717E5">
      <w:pPr>
        <w:pStyle w:val="Funotentext"/>
        <w:jc w:val="left"/>
      </w:pPr>
      <w:r>
        <w:rPr>
          <w:rStyle w:val="Funotenzeichen"/>
        </w:rPr>
        <w:footnoteRef/>
      </w:r>
      <w:r>
        <w:t xml:space="preserve"> Vgl. </w:t>
      </w:r>
      <w:r>
        <w:fldChar w:fldCharType="begin"/>
      </w:r>
      <w:r>
        <w:instrText>ADDIN CITAVI.PLACEHOLDER 4acca88e-667c-42bd-bf88-4d7ebfb4aabe 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</w:instrText>
      </w:r>
      <w:r w:rsidRPr="005B005B">
        <w:instrText>CA7IGNvdmVycyBHaXRIdWJdPC9TdWJ0aXRsZT4NCiAgICAgICAgPFRpdGxlPlZlcnNpb24gY29udHJvbCB3aXRoIEdpdDwvVGl0bGU+DQogICAgICAgIDxZZWFyPjIwMTI8L1llYXI+DQogICAgICA8L1JlZmVyZW5jZT4NCiAgICA8L0VudHJ5Pg0KICA8L0VudHJpZXM+DQogIDxUZXh0PkxvZWxpZ2VyIHVuZCBNY0N1bGxvdWdoLCDigJ5WZXJzaW9uIGNvbnRyb2wgd2l0aCBHaXQs4oCcICh3aWUgQW5tLiAxMyksIFMuIDU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TG9lbGlnZXIgdW5kIE1jQ3VsbG91Z2gsIOKAnjwvVGV4dD4NCiAgICA8L1RleHRVbml0Pg0KICAgIDxUZXh0VW5pdD4NCiAgICAgIDxJbnNlcnRQYXJhZ3JhcGhBZnRlcj5mYWxzZTwvSW5zZXJ0UGFyYWdyYXBoQWZ0ZXI+DQogICAgICA8Rm9udE5hbWUgLz4NCiAgICAgIDxGb250U3R5bGU+DQogICAgICAgIDxJdGFsaWM+dHJ1ZTwvSXRhbGljPg0KICAgICAgICA8TmFtZSAvPg0KICAgICAgPC9Gb250U3R5bGU+DQogICAgICA8Rm9udFNpemU+MDwvRm9udFNpemU+DQogICAgICA8VGV4dD5WZXJzaW9uIGNvbnRyb2wgd2l0aCBHaXQs4oCcPC9UZXh0Pg0KICAgIDwvVGV4dFVuaXQ+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ICh3aWUgQW5tLiAxMyksIFMuIDU8L1RleHQ+DQogICAgPC9UZXh0VW5pdD4NCiAgPC9UZXh0VW5pdHM+DQo8L1BsYWNlaG9sZGVyPg==</w:instrText>
      </w:r>
      <w:r>
        <w:fldChar w:fldCharType="separate"/>
      </w:r>
      <w:bookmarkStart w:id="62" w:name="_CTVP0014acca88e667c42bdbf884d7ebfb4aabe"/>
      <w:proofErr w:type="spellStart"/>
      <w:r>
        <w:t>Loeliger</w:t>
      </w:r>
      <w:proofErr w:type="spellEnd"/>
      <w:r>
        <w:t xml:space="preserve"> und </w:t>
      </w:r>
      <w:proofErr w:type="spellStart"/>
      <w:r>
        <w:t>McCullough</w:t>
      </w:r>
      <w:proofErr w:type="spellEnd"/>
      <w:r>
        <w:t>, „</w:t>
      </w:r>
      <w:r w:rsidRPr="00770905">
        <w:rPr>
          <w:i/>
        </w:rPr>
        <w:t xml:space="preserve">Version </w:t>
      </w:r>
      <w:proofErr w:type="spellStart"/>
      <w:r w:rsidRPr="00770905">
        <w:rPr>
          <w:i/>
        </w:rPr>
        <w:t>control</w:t>
      </w:r>
      <w:proofErr w:type="spellEnd"/>
      <w:r w:rsidRPr="00770905">
        <w:rPr>
          <w:i/>
        </w:rPr>
        <w:t xml:space="preserve"> </w:t>
      </w:r>
      <w:proofErr w:type="spellStart"/>
      <w:r w:rsidRPr="00770905">
        <w:rPr>
          <w:i/>
        </w:rPr>
        <w:t>with</w:t>
      </w:r>
      <w:proofErr w:type="spellEnd"/>
      <w:r w:rsidRPr="00770905">
        <w:rPr>
          <w:i/>
        </w:rPr>
        <w:t xml:space="preserve"> </w:t>
      </w:r>
      <w:proofErr w:type="spellStart"/>
      <w:r w:rsidRPr="00770905">
        <w:rPr>
          <w:i/>
        </w:rPr>
        <w:t>Git</w:t>
      </w:r>
      <w:proofErr w:type="spellEnd"/>
      <w:r w:rsidRPr="00770905">
        <w:rPr>
          <w:i/>
        </w:rPr>
        <w:t>,“</w:t>
      </w:r>
      <w:r w:rsidRPr="00770905">
        <w:t xml:space="preserve"> (wie Anm. 13), S. 5</w:t>
      </w:r>
      <w:bookmarkEnd w:id="62"/>
      <w:r>
        <w:fldChar w:fldCharType="end"/>
      </w:r>
    </w:p>
  </w:footnote>
  <w:footnote w:id="19">
    <w:p w14:paraId="1100181E" w14:textId="77777777" w:rsidR="00AA3688" w:rsidRPr="008769CB" w:rsidRDefault="00AA3688" w:rsidP="002717E5">
      <w:pPr>
        <w:pStyle w:val="Funotentext"/>
        <w:jc w:val="left"/>
      </w:pPr>
      <w:r>
        <w:rPr>
          <w:rStyle w:val="Funotenzeichen"/>
        </w:rPr>
        <w:footnoteRef/>
      </w:r>
      <w:r w:rsidRPr="005B005B">
        <w:t xml:space="preserve"> Vgl. </w:t>
      </w:r>
      <w:r>
        <w:fldChar w:fldCharType="begin"/>
      </w:r>
      <w:r w:rsidRPr="005B005B">
        <w:instrText>ADDIN CITAVI.PLA</w:instrText>
      </w:r>
      <w:r w:rsidRPr="009356ED">
        <w:instrText>CEHOLDER d80bd5d3-c3cb-4d62-963a-1eeb1a205321 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</w:instrText>
      </w:r>
      <w:r w:rsidRPr="00606929">
        <w:instrText>EphdmEsIEhhc2tlbGwgdW5kIFByb2xvZzwvU3VidGl0bGU+DQogICAgICAgIDxUaXRsZT5WZXJzaW9uc3ZlcndhbHR1bmcgbWl0IEdpdDwvVGl0bGU+DQogICAgICAgIDxZZWFyPjIwMTU8L1llYXI+DQogICAgICA8L1JlZmVyZW5jZT4NCiAgICA8L0VudHJ5Pg0KICA8L0VudHJpZXM+DQogIDxUZXh0PkRlbmtlciB1bmQgU3JlY2VjLCDigJ5WZXJzaW9uc3ZlcndhbHR1bmcgbWl0IEdpdCzigJwgKHdpZSBBbm0uIDEpLCBTLiAxM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EZW5rZXIgdW5kIFNyZWNlYywg4oCePC9UZXh0Pg0KICAgIDwvVGV4dFVuaXQ+DQogICAgPFRleHRVbml0Pg0KICAgICAgPEluc2VydFBhcmFncmFwaEFmdGVyPmZhbHNlPC9JbnNlcnRQYXJhZ3JhcGhBZnRlcj4NCiAgICAgIDxGb250TmFtZSAvPg0KICAgICAgPEZvbnRTdHlsZT4NCiAgICAgICAgPEl0YWxpYz50cnVlPC9JdGFsaWM+DQogICAgICAgIDxOYW1lIC8+DQogICAgICA8L0ZvbnRTdHlsZT4NCiAgICAgIDxGb250U2l6ZT4wPC9Gb250U2l6ZT4NCiAgICAgIDxUZXh0PlZlcnNpb25zdmVyd2FsdHVuZyBtaXQgR2l0LOKAnDwvVGV4dD4NCiAgICA8L1RleHRVbml0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iAod2llIEFubS4gMSksIFMuIDExPC9UZXh0Pg0KICAgIDwvVGV4dFVuaXQ+DQogIDwvVGV4dFVuaXRzPg0KPC9QbGFjZWhvbGRlcj4=</w:instrText>
      </w:r>
      <w:r>
        <w:fldChar w:fldCharType="separate"/>
      </w:r>
      <w:bookmarkStart w:id="66" w:name="_CTVP001d80bd5d3c3cb4d62963a1eeb1a205321"/>
      <w:r>
        <w:t xml:space="preserve">Denker und </w:t>
      </w:r>
      <w:proofErr w:type="spellStart"/>
      <w:r>
        <w:t>Srecec</w:t>
      </w:r>
      <w:proofErr w:type="spellEnd"/>
      <w:r>
        <w:t>, „</w:t>
      </w:r>
      <w:r w:rsidRPr="00770905">
        <w:rPr>
          <w:i/>
        </w:rPr>
        <w:t xml:space="preserve">Versionsverwaltung mit </w:t>
      </w:r>
      <w:proofErr w:type="spellStart"/>
      <w:r w:rsidRPr="00770905">
        <w:rPr>
          <w:i/>
        </w:rPr>
        <w:t>Git</w:t>
      </w:r>
      <w:proofErr w:type="spellEnd"/>
      <w:r w:rsidRPr="00770905">
        <w:rPr>
          <w:i/>
        </w:rPr>
        <w:t>,“</w:t>
      </w:r>
      <w:r w:rsidRPr="00770905">
        <w:t xml:space="preserve"> (wie Anm. 1), S. 11</w:t>
      </w:r>
      <w:bookmarkEnd w:id="66"/>
      <w:r>
        <w:fldChar w:fldCharType="end"/>
      </w:r>
    </w:p>
  </w:footnote>
  <w:footnote w:id="20">
    <w:p w14:paraId="4BA9F790" w14:textId="77777777" w:rsidR="00AA3688" w:rsidRPr="005B005B" w:rsidRDefault="00AA3688" w:rsidP="002717E5">
      <w:pPr>
        <w:pStyle w:val="Funotentext"/>
        <w:jc w:val="left"/>
      </w:pPr>
      <w:r>
        <w:rPr>
          <w:rStyle w:val="Funotenzeichen"/>
        </w:rPr>
        <w:footnoteRef/>
      </w:r>
      <w:r>
        <w:t xml:space="preserve"> Vgl. </w:t>
      </w:r>
      <w:r>
        <w:fldChar w:fldCharType="begin"/>
      </w:r>
      <w:r>
        <w:instrText>ADDIN CITAVI.PLACEHOLDER b55cc18b-aace-46fa-90bf-87be2da13348 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</w:instrText>
      </w:r>
      <w:r w:rsidRPr="005B005B">
        <w:instrText>CA7IGNvdmVycyBHaXRIdWJdPC9TdWJ0aXRsZT4NCiAgICAgICAgPFRpdGxlPlZlcnNpb24gY29udHJvbCB3aXRoIEdpdDwvVGl0bGU+DQogICAgICAgIDxZZWFyPjIwMTI8L1llYXI+DQogICAgICA8L1JlZmVyZW5jZT4NCiAgICA8L0VudHJ5Pg0KICA8L0VudHJpZXM+DQogIDxUZXh0PkxvZWxpZ2VyIHVuZCBNY0N1bGxvdWdoLCDigJ5WZXJzaW9uIGNvbnRyb2wgd2l0aCBHaXQs4oCcICh3aWUgQW5tLiAxMyksIFMuIDU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TG9lbGlnZXIgdW5kIE1jQ3VsbG91Z2gsIOKAnjwvVGV4dD4NCiAgICA8L1RleHRVbml0Pg0KICAgIDxUZXh0VW5pdD4NCiAgICAgIDxJbnNlcnRQYXJhZ3JhcGhBZnRlcj5mYWxzZTwvSW5zZXJ0UGFyYWdyYXBoQWZ0ZXI+DQogICAgICA8Rm9udE5hbWUgLz4NCiAgICAgIDxGb250U3R5bGU+DQogICAgICAgIDxJdGFsaWM+dHJ1ZTwvSXRhbGljPg0KICAgICAgICA8TmFtZSAvPg0KICAgICAgPC9Gb250U3R5bGU+DQogICAgICA8Rm9udFNpemU+MDwvRm9udFNpemU+DQogICAgICA8VGV4dD5WZXJzaW9uIGNvbnRyb2wgd2l0aCBHaXQs4oCcPC9UZXh0Pg0KICAgIDwvVGV4dFVuaXQ+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ICh3aWUgQW5tLiAxMyksIFMuIDU8L1RleHQ+DQogICAgPC9UZXh0VW5pdD4NCiAgPC9UZXh0VW5pdHM+DQo8L1BsYWNlaG9sZGVyPg==</w:instrText>
      </w:r>
      <w:r>
        <w:fldChar w:fldCharType="separate"/>
      </w:r>
      <w:bookmarkStart w:id="68" w:name="_CTVP001b55cc18baace46fa90bf87be2da13348"/>
      <w:proofErr w:type="spellStart"/>
      <w:r>
        <w:t>Loeliger</w:t>
      </w:r>
      <w:proofErr w:type="spellEnd"/>
      <w:r>
        <w:t xml:space="preserve"> und </w:t>
      </w:r>
      <w:proofErr w:type="spellStart"/>
      <w:r>
        <w:t>McCullough</w:t>
      </w:r>
      <w:proofErr w:type="spellEnd"/>
      <w:r>
        <w:t>, „</w:t>
      </w:r>
      <w:r w:rsidRPr="00770905">
        <w:rPr>
          <w:i/>
        </w:rPr>
        <w:t xml:space="preserve">Version </w:t>
      </w:r>
      <w:proofErr w:type="spellStart"/>
      <w:r w:rsidRPr="00770905">
        <w:rPr>
          <w:i/>
        </w:rPr>
        <w:t>control</w:t>
      </w:r>
      <w:proofErr w:type="spellEnd"/>
      <w:r w:rsidRPr="00770905">
        <w:rPr>
          <w:i/>
        </w:rPr>
        <w:t xml:space="preserve"> </w:t>
      </w:r>
      <w:proofErr w:type="spellStart"/>
      <w:r w:rsidRPr="00770905">
        <w:rPr>
          <w:i/>
        </w:rPr>
        <w:t>with</w:t>
      </w:r>
      <w:proofErr w:type="spellEnd"/>
      <w:r w:rsidRPr="00770905">
        <w:rPr>
          <w:i/>
        </w:rPr>
        <w:t xml:space="preserve"> </w:t>
      </w:r>
      <w:proofErr w:type="spellStart"/>
      <w:r w:rsidRPr="00770905">
        <w:rPr>
          <w:i/>
        </w:rPr>
        <w:t>Git</w:t>
      </w:r>
      <w:proofErr w:type="spellEnd"/>
      <w:r w:rsidRPr="00770905">
        <w:rPr>
          <w:i/>
        </w:rPr>
        <w:t>,“</w:t>
      </w:r>
      <w:r w:rsidRPr="00770905">
        <w:t xml:space="preserve"> (wie Anm. 13), S. 5</w:t>
      </w:r>
      <w:bookmarkEnd w:id="68"/>
      <w:r>
        <w:fldChar w:fldCharType="end"/>
      </w:r>
    </w:p>
  </w:footnote>
  <w:footnote w:id="21">
    <w:p w14:paraId="528B1FC9" w14:textId="77777777" w:rsidR="00AA3688" w:rsidRPr="003A6068" w:rsidRDefault="00AA3688" w:rsidP="002717E5">
      <w:pPr>
        <w:pStyle w:val="Funotentext"/>
        <w:jc w:val="left"/>
      </w:pPr>
      <w:r>
        <w:rPr>
          <w:rStyle w:val="Funotenzeichen"/>
        </w:rPr>
        <w:footnoteRef/>
      </w:r>
      <w:r w:rsidRPr="005B005B">
        <w:t xml:space="preserve"> Vgl. </w:t>
      </w:r>
      <w:r>
        <w:fldChar w:fldCharType="begin"/>
      </w:r>
      <w:r w:rsidRPr="005B005B">
        <w:instrText>ADDIN CITAVI.PLA</w:instrText>
      </w:r>
      <w:r w:rsidRPr="009356ED">
        <w:instrText>CEHOLDER e724ae52-c605-4058-858c-f5e6a0cd6253 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</w:instrText>
      </w:r>
      <w:r w:rsidRPr="00606929">
        <w:instrText>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RyLi1JbmcuIE1hdGhpYXMgTWFnZG93c2tpLCDigJ5WZXJzaW9uc2tvbnRyb2xsZSBtaXQgQXBhY2hlIFN1YnZlcnNpb24u4oCcLiBHZXByw7xmdCBhbSA4LiBNYWkgMjAxNy4gT25saW5lOiBodHRwOi8vd3d3LnN0dWRlbnRicmFuY2gub3ZndS5kZS9zdHVkZW50YnJhbmNoX21lZGlhL0Rvd25sb2Fkcy9JRUVFK1ZlcnNpb25za29udHJvbGxlK1dvcmtzaG9wL1ZlcnNpb25za29udHJvbGxlX21pdF9BcGFjaGVfU3VidmVyc2lvbi5wZGYuPC9UZXh0Pg0KICAgIDwvVGV4dFVuaXQ+DQogIDwvVGV4dFVuaXRzPg0KPC9QbGFjZWhvbGRlcj4=</w:instrText>
      </w:r>
      <w:r>
        <w:fldChar w:fldCharType="separate"/>
      </w:r>
      <w:bookmarkStart w:id="74" w:name="_CTVP001e724ae52c6054058858cf5e6a0cd6253"/>
      <w:r>
        <w:t xml:space="preserve">Dr.-Ing. Mathias </w:t>
      </w:r>
      <w:proofErr w:type="spellStart"/>
      <w:r>
        <w:t>Magdowski</w:t>
      </w:r>
      <w:proofErr w:type="spellEnd"/>
      <w:r>
        <w:t>, „Versionskontrolle mit Apache Subversion.“. Geprüft am 8. Mai 2017. Online: http://www.studentbranch.ovgu.de/studentbranch_media/Downloads/IEEE+Versionskontrolle+Workshop/Versionskontrolle_mit_Apache_Subversion.pdf.</w:t>
      </w:r>
      <w:bookmarkEnd w:id="74"/>
      <w:r>
        <w:fldChar w:fldCharType="end"/>
      </w:r>
      <w:r w:rsidRPr="003A6068">
        <w:t>, S. 27</w:t>
      </w:r>
    </w:p>
  </w:footnote>
  <w:footnote w:id="22">
    <w:p w14:paraId="3E4F3F02" w14:textId="77777777" w:rsidR="00AA3688" w:rsidRDefault="00AA3688" w:rsidP="00745BEB">
      <w:pPr>
        <w:pStyle w:val="Funotentext"/>
        <w:jc w:val="left"/>
      </w:pPr>
      <w:r>
        <w:rPr>
          <w:rStyle w:val="Funotenzeichen"/>
        </w:rPr>
        <w:footnoteRef/>
      </w:r>
      <w:r>
        <w:t xml:space="preserve"> Vgl. </w:t>
      </w:r>
      <w:r>
        <w:fldChar w:fldCharType="begin"/>
      </w:r>
      <w:r>
        <w:instrText>ADDIN CITAVI.PLACEHOLDER 62d65e66-e191-4c5d-92cd-707f6b2c5eae 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GaXNjaGVyLCDigJ48L1RleHQ+DQogICAgPC9UZXh0VW5pdD4NCiAgICA8VGV4dFVuaXQ+DQogICAgICA8SW5zZXJ0UGFyYWdyYXBoQWZ0ZXI+ZmFsc2U8L0luc2VydFBhcmFncmFwaEFmdGVyPg0KICAgICAgPEZvbnROYW1lIC8+DQogICAgICA8Rm9udFN0eWxlPg0KICAgICAgICA8SXRhbGljPnRydWU8L0l0YWxpYz4NCiAgICAgICAgPE5hbWUgLz4NCiAgICAgIDwvRm9udFN0eWxlPg0KICAgICAgPEZvbnRTaXplPjA8L0ZvbnRTaXplPg0KICAgICAgPFRleHQ+V2Vya3pldWdlIHp1bSBWZXJzaW9ucy0gdW5kIFZhcmlhbnRlbm1hbmFnZW1lbnQ6LOKAnDwvVGV4dD4NCiAgICA8L1RleHRVbml0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iAod2llIEFubS4gMTcpLCBTLiAzPC9UZXh0Pg0KICAgIDwvVGV4dFVuaXQ+DQogIDwvVGV4dFVuaXRzPg0KPC9QbGFjZWhvbGRlcj4=</w:instrText>
      </w:r>
      <w:r>
        <w:fldChar w:fldCharType="separate"/>
      </w:r>
      <w:bookmarkStart w:id="76" w:name="_CTVP00162d65e66e1914c5d92cd707f6b2c5eae"/>
      <w:r>
        <w:t>Fischer, „</w:t>
      </w:r>
      <w:r w:rsidRPr="00770905">
        <w:rPr>
          <w:i/>
        </w:rPr>
        <w:t>Werkzeuge zum Versions- und Variantenmanagement:,“</w:t>
      </w:r>
      <w:r w:rsidRPr="00770905">
        <w:t xml:space="preserve"> (wie Anm. 17), S. 3</w:t>
      </w:r>
      <w:bookmarkEnd w:id="76"/>
      <w:r>
        <w:fldChar w:fldCharType="end"/>
      </w:r>
    </w:p>
  </w:footnote>
  <w:footnote w:id="23">
    <w:p w14:paraId="0130F32B" w14:textId="77777777" w:rsidR="00AA3688" w:rsidRDefault="00AA3688">
      <w:pPr>
        <w:pStyle w:val="Funotentext"/>
      </w:pPr>
      <w:r>
        <w:rPr>
          <w:rStyle w:val="Funotenzeichen"/>
        </w:rPr>
        <w:footnoteRef/>
      </w:r>
      <w:r>
        <w:t xml:space="preserve"> Vgl. </w:t>
      </w:r>
      <w:r>
        <w:fldChar w:fldCharType="begin"/>
      </w:r>
      <w:r>
        <w:instrText>ADDIN CITAVI.PLACEHOLDER b27de670-ca71-44e1-95b5-ba333b630e38 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GaXNjaGVyLCDigJ48L1RleHQ+DQogICAgPC9UZXh0VW5pdD4NCiAgICA8VGV4dFVuaXQ+DQogICAgICA8SW5zZXJ0UGFyYWdyYXBoQWZ0ZXI+ZmFsc2U8L0luc2VydFBhcmFncmFwaEFmdGVyPg0KICAgICAgPEZvbnROYW1lIC8+DQogICAgICA8Rm9udFN0eWxlPg0KICAgICAgICA8SXRhbGljPnRydWU8L0l0YWxpYz4NCiAgICAgICAgPE5hbWUgLz4NCiAgICAgIDwvRm9udFN0eWxlPg0KICAgICAgPEZvbnRTaXplPjA8L0ZvbnRTaXplPg0KICAgICAgPFRleHQ+V2Vya3pldWdlIHp1bSBWZXJzaW9ucy0gdW5kIFZhcmlhbnRlbm1hbmFnZW1lbnQ6LOKAnDwvVGV4dD4NCiAgICA8L1RleHRVbml0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iAod2llIEFubS4gMTcpLCBTLiA1PC9UZXh0Pg0KICAgIDwvVGV4dFVuaXQ+DQogIDwvVGV4dFVuaXRzPg0KPC9QbGFjZWhvbGRlcj4=</w:instrText>
      </w:r>
      <w:r>
        <w:fldChar w:fldCharType="separate"/>
      </w:r>
      <w:bookmarkStart w:id="79" w:name="_CTVP001b27de670ca7144e195b5ba333b630e38"/>
      <w:r>
        <w:t>Fischer, „</w:t>
      </w:r>
      <w:r w:rsidRPr="00770905">
        <w:rPr>
          <w:i/>
        </w:rPr>
        <w:t>Werkzeuge zum Versions- und Variantenmanagement:,“</w:t>
      </w:r>
      <w:r w:rsidRPr="00770905">
        <w:t xml:space="preserve"> (wie Anm. 17), S. 5</w:t>
      </w:r>
      <w:bookmarkEnd w:id="79"/>
      <w:r>
        <w:fldChar w:fldCharType="end"/>
      </w:r>
    </w:p>
  </w:footnote>
  <w:footnote w:id="24">
    <w:p w14:paraId="4DED5804" w14:textId="77777777" w:rsidR="00AA3688" w:rsidRDefault="00AA3688">
      <w:pPr>
        <w:pStyle w:val="Funotentext"/>
      </w:pPr>
      <w:r>
        <w:rPr>
          <w:rStyle w:val="Funotenzeichen"/>
        </w:rPr>
        <w:footnoteRef/>
      </w:r>
      <w:r>
        <w:t xml:space="preserve"> Vgl. </w:t>
      </w:r>
      <w:r>
        <w:fldChar w:fldCharType="begin"/>
      </w:r>
      <w:r>
        <w:instrText>ADDIN CITAVI.PLACEHOLDER c834826d-7983-47df-9f9d-e575e32f691c 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zDpG1tZXIsIOKAnjwvVGV4dD4NCiAgICA8L1RleHRVbml0Pg0KICAgIDxUZXh0VW5pdD4NCiAgICAgIDxJbnNlcnRQYXJhZ3JhcGhBZnRlcj5mYWxzZTwvSW5zZXJ0UGFyYWdyYXBoQWZ0ZXI+DQogICAgICA8Rm9udE5hbWUgLz4NCiAgICAgIDxGb250U3R5bGU+DQogICAgICAgIDxJdGFsaWM+dHJ1ZTwvSXRhbGljPg0KICAgICAgICA8TmFtZSAvPg0KICAgICAgPC9Gb250U3R5bGU+DQogICAgICA8Rm9udFNpemU+MDwvRm9udFNpemU+DQogICAgICA8VGV4dD5UcmFkaXRpb25lbGxlIFdlYmVudHdpY2tsdW5nIHZzIFZlcnNpb25zdmVyd2FsdHVuZyzigJw8L1RleHQ+DQogICAgPC9UZXh0VW5pdD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4gKHdpZSBBbm0uIDEyKTwvVGV4dD4NCiAgICA8L1RleHRVbml0Pg0KICA8L1RleHRVbml0cz4NCjwvUGxhY2Vob2xkZXI+</w:instrText>
      </w:r>
      <w:r>
        <w:fldChar w:fldCharType="separate"/>
      </w:r>
      <w:bookmarkStart w:id="81" w:name="_CTVP001c834826d798347df9f9de575e32f691c"/>
      <w:r>
        <w:t>Lämmer, „</w:t>
      </w:r>
      <w:r w:rsidRPr="00770905">
        <w:rPr>
          <w:i/>
        </w:rPr>
        <w:t xml:space="preserve">Traditionelle Webentwicklung </w:t>
      </w:r>
      <w:proofErr w:type="spellStart"/>
      <w:r w:rsidRPr="00770905">
        <w:rPr>
          <w:i/>
        </w:rPr>
        <w:t>vs</w:t>
      </w:r>
      <w:proofErr w:type="spellEnd"/>
      <w:r w:rsidRPr="00770905">
        <w:rPr>
          <w:i/>
        </w:rPr>
        <w:t xml:space="preserve"> Versionsverwaltung,“</w:t>
      </w:r>
      <w:r w:rsidRPr="00770905">
        <w:t xml:space="preserve"> (wie Anm. 12)</w:t>
      </w:r>
      <w:bookmarkEnd w:id="81"/>
      <w:r>
        <w:fldChar w:fldCharType="end"/>
      </w:r>
    </w:p>
  </w:footnote>
  <w:footnote w:id="25">
    <w:p w14:paraId="25566F6B" w14:textId="77777777" w:rsidR="00AA3688" w:rsidRDefault="00AA3688">
      <w:pPr>
        <w:pStyle w:val="Funotentext"/>
      </w:pPr>
      <w:r>
        <w:rPr>
          <w:rStyle w:val="Funotenzeichen"/>
        </w:rPr>
        <w:footnoteRef/>
      </w:r>
      <w:r>
        <w:t xml:space="preserve"> Vgl. </w:t>
      </w:r>
      <w:r>
        <w:fldChar w:fldCharType="begin"/>
      </w:r>
      <w:r>
        <w:instrText>ADDIN CITAVI.PLACEHOLDER 63838839-83a4-4a80-a1de-d3a6c75fa5bb 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Eci4tSW5nLiBNYXRoaWFzIE1hZ2Rvd3NraSwg4oCePC9UZXh0Pg0KICAgIDwvVGV4dFVuaXQ+DQogICAgPFRleHRVbml0Pg0KICAgICAgPEluc2VydFBhcmFncmFwaEFmdGVyPmZhbHNlPC9JbnNlcnRQYXJhZ3JhcGhBZnRlcj4NCiAgICAgIDxGb250TmFtZSAvPg0KICAgICAgPEZvbnRTdHlsZT4NCiAgICAgICAgPEl0YWxpYz50cnVlPC9JdGFsaWM+DQogICAgICAgIDxOYW1lIC8+DQogICAgICA8L0ZvbnRTdHlsZT4NCiAgICAgIDxGb250U2l6ZT4wPC9Gb250U2l6ZT4NCiAgICAgIDxUZXh0PlZlcnNpb25za29udHJvbGxlIG1pdCBBcGFjaGUgU3VidmVyc2lvbizigJw8L1RleHQ+DQogICAgPC9UZXh0VW5pdD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4gKHdpZSBBbm0uIDIxKSwgUy4gMjg8L1RleHQ+DQogICAgPC9UZXh0VW5pdD4NCiAgPC9UZXh0VW5pdHM+DQo8L1BsYWNlaG9sZGVyPg==</w:instrText>
      </w:r>
      <w:r>
        <w:fldChar w:fldCharType="separate"/>
      </w:r>
      <w:bookmarkStart w:id="84" w:name="_CTVP0016383883983a44a80a1ded3a6c75fa5bb"/>
      <w:r>
        <w:t xml:space="preserve">Dr.-Ing. Mathias </w:t>
      </w:r>
      <w:proofErr w:type="spellStart"/>
      <w:r>
        <w:t>Magdowski</w:t>
      </w:r>
      <w:proofErr w:type="spellEnd"/>
      <w:r>
        <w:t>, „</w:t>
      </w:r>
      <w:r w:rsidRPr="00770905">
        <w:rPr>
          <w:i/>
        </w:rPr>
        <w:t>Versionskontrolle mit Apache Subversion,“</w:t>
      </w:r>
      <w:r w:rsidRPr="00770905">
        <w:t xml:space="preserve"> (wie Anm. 21), S. 28</w:t>
      </w:r>
      <w:bookmarkEnd w:id="84"/>
      <w:r>
        <w:fldChar w:fldCharType="end"/>
      </w:r>
    </w:p>
  </w:footnote>
  <w:footnote w:id="26">
    <w:p w14:paraId="7FFD1244" w14:textId="77777777" w:rsidR="00AA3688" w:rsidRDefault="00AA3688">
      <w:pPr>
        <w:pStyle w:val="Funotentext"/>
      </w:pPr>
      <w:r>
        <w:rPr>
          <w:rStyle w:val="Funotenzeichen"/>
        </w:rPr>
        <w:footnoteRef/>
      </w:r>
      <w:r>
        <w:t xml:space="preserve"> Vgl. </w:t>
      </w:r>
      <w:r>
        <w:fldChar w:fldCharType="begin"/>
      </w:r>
      <w:r>
        <w:instrText>ADDIN CITAVI.PLACEHOLDER f566ef99-c3ad-4dbb-abda-80f9b72a992f 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EZW5rZXIgdW5kIFNyZWNlYywg4oCePC9UZXh0Pg0KICAgIDwvVGV4dFVuaXQ+DQogICAgPFRleHRVbml0Pg0KICAgICAgPEluc2VydFBhcmFncmFwaEFmdGVyPmZhbHNlPC9JbnNlcnRQYXJhZ3JhcGhBZnRlcj4NCiAgICAgIDxGb250TmFtZSAvPg0KICAgICAgPEZvbnRTdHlsZT4NCiAgICAgICAgPEl0YWxpYz50cnVlPC9JdGFsaWM+DQogICAgICAgIDxOYW1lIC8+DQogICAgICA8L0ZvbnRTdHlsZT4NCiAgICAgIDxGb250U2l6ZT4wPC9Gb250U2l6ZT4NCiAgICAgIDxUZXh0PlZlcnNpb25zdmVyd2FsdHVuZyBtaXQgR2l0LOKAnDwvVGV4dD4NCiAgICA8L1RleHRVbml0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iAod2llIEFubS4gMSksIFMuIDExPC9UZXh0Pg0KICAgIDwvVGV4dFVuaXQ+DQogIDwvVGV4dFVuaXRzPg0KPC9QbGFjZWhvbGRlcj4=</w:instrText>
      </w:r>
      <w:r>
        <w:fldChar w:fldCharType="separate"/>
      </w:r>
      <w:bookmarkStart w:id="87" w:name="_CTVP001f566ef99c3ad4dbbabda80f9b72a992f"/>
      <w:r>
        <w:t xml:space="preserve">Denker und </w:t>
      </w:r>
      <w:proofErr w:type="spellStart"/>
      <w:r>
        <w:t>Srecec</w:t>
      </w:r>
      <w:proofErr w:type="spellEnd"/>
      <w:r>
        <w:t>, „</w:t>
      </w:r>
      <w:r w:rsidRPr="00770905">
        <w:rPr>
          <w:i/>
        </w:rPr>
        <w:t xml:space="preserve">Versionsverwaltung mit </w:t>
      </w:r>
      <w:proofErr w:type="spellStart"/>
      <w:r w:rsidRPr="00770905">
        <w:rPr>
          <w:i/>
        </w:rPr>
        <w:t>Git</w:t>
      </w:r>
      <w:proofErr w:type="spellEnd"/>
      <w:r w:rsidRPr="00770905">
        <w:rPr>
          <w:i/>
        </w:rPr>
        <w:t>,“</w:t>
      </w:r>
      <w:r w:rsidRPr="00770905">
        <w:t xml:space="preserve"> (wie Anm. 1), S. 11</w:t>
      </w:r>
      <w:bookmarkEnd w:id="87"/>
      <w:r>
        <w:fldChar w:fldCharType="end"/>
      </w:r>
    </w:p>
  </w:footnote>
  <w:footnote w:id="27">
    <w:p w14:paraId="2AB2B5F6" w14:textId="77777777" w:rsidR="00AA3688" w:rsidRDefault="00AA3688" w:rsidP="005A49C0">
      <w:pPr>
        <w:pStyle w:val="Funotentext"/>
        <w:jc w:val="left"/>
      </w:pPr>
      <w:r>
        <w:rPr>
          <w:rStyle w:val="Funotenzeichen"/>
        </w:rPr>
        <w:footnoteRef/>
      </w:r>
      <w:r>
        <w:t xml:space="preserve"> Vgl. </w:t>
      </w:r>
      <w:r>
        <w:fldChar w:fldCharType="begin"/>
      </w:r>
      <w:r>
        <w:instrText>ADDIN CITAVI.PLACEHOLDER c1feccd5-4071-4a64-accd-30d06510f633 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RlbmtlciB1bmQgU3JlY2VjLCDigJ48L1RleHQ+DQogICAgPC9UZXh0VW5pdD4NCiAgICA8VGV4dFVuaXQ+DQogICAgICA8SW5zZXJ0UGFyYWdyYXBoQWZ0ZXI+ZmFsc2U8L0luc2VydFBhcmFncmFwaEFmdGVyPg0KICAgICAgPEZvbnROYW1lIC8+DQogICAgICA8Rm9udFN0eWxlPg0KICAgICAgICA8SXRhbGljPnRydWU8L0l0YWxpYz4NCiAgICAgICAgPE5hbWUgLz4NCiAgICAgIDwvRm9udFN0eWxlPg0KICAgICAgPEZvbnRTaXplPjA8L0ZvbnRTaXplPg0KICAgICAgPFRleHQ+VmVyc2lvbnN2ZXJ3YWx0dW5nIG1pdCBHaXQs4oCcPC9UZXh0Pg0KICAgIDwvVGV4dFVuaXQ+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ICh3aWUgQW5tLiAxKSwgUy4gMTHigJMxMjwvVGV4dD4NCiAgICA8L1RleHRVbml0Pg0KICA8L1RleHRVbml0cz4NCjwvUGxhY2Vob2xkZXI+</w:instrText>
      </w:r>
      <w:r>
        <w:fldChar w:fldCharType="separate"/>
      </w:r>
      <w:bookmarkStart w:id="89" w:name="_CTVP001c1feccd540714a64accd30d06510f633"/>
      <w:r>
        <w:t xml:space="preserve">Denker und </w:t>
      </w:r>
      <w:proofErr w:type="spellStart"/>
      <w:r>
        <w:t>Srecec</w:t>
      </w:r>
      <w:proofErr w:type="spellEnd"/>
      <w:r>
        <w:t>, „</w:t>
      </w:r>
      <w:r w:rsidRPr="00770905">
        <w:rPr>
          <w:i/>
        </w:rPr>
        <w:t xml:space="preserve">Versionsverwaltung mit </w:t>
      </w:r>
      <w:proofErr w:type="spellStart"/>
      <w:r w:rsidRPr="00770905">
        <w:rPr>
          <w:i/>
        </w:rPr>
        <w:t>Git</w:t>
      </w:r>
      <w:proofErr w:type="spellEnd"/>
      <w:r w:rsidRPr="00770905">
        <w:rPr>
          <w:i/>
        </w:rPr>
        <w:t>,“</w:t>
      </w:r>
      <w:r w:rsidRPr="00770905">
        <w:t xml:space="preserve"> (wie Anm. 1), S. 11–12</w:t>
      </w:r>
      <w:bookmarkEnd w:id="89"/>
      <w:r>
        <w:fldChar w:fldCharType="end"/>
      </w:r>
    </w:p>
  </w:footnote>
  <w:footnote w:id="28">
    <w:p w14:paraId="24FB7091" w14:textId="77777777" w:rsidR="00AA3688" w:rsidRDefault="00AA3688" w:rsidP="005A49C0">
      <w:pPr>
        <w:pStyle w:val="Funotentext"/>
        <w:jc w:val="left"/>
      </w:pPr>
      <w:r>
        <w:rPr>
          <w:rStyle w:val="Funotenzeichen"/>
        </w:rPr>
        <w:footnoteRef/>
      </w:r>
      <w:r>
        <w:t xml:space="preserve"> Vgl. </w:t>
      </w:r>
      <w:r>
        <w:fldChar w:fldCharType="begin"/>
      </w:r>
      <w:r>
        <w:instrText>ADDIN CITAVI.PLACEHOLDER 990cc701-55ed-4047-8fab-86c920e19a31 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Vm9sa2VyIE1hdWVsLCDigJ5WZXJnbGVpY2ggdm9uIEdpdCB1bmQgU1ZOLOKAnCwgUy4gOC4gR2VwcsO8ZnQgYW0gMTcuIEp1bmkgMjAxNy4gT25saW5lOiBodHRwczovL3d3dy52b2xrZXJtYXVlbC5kZS9Eb3dubG9hZHMvR2l0VnNTdm4ucGRmLjwvVGV4dD4NCiAgICA8L1RleHRVbml0Pg0KICA8L1RleHRVbml0cz4NCjwvUGxhY2Vob2xkZXI+</w:instrText>
      </w:r>
      <w:r>
        <w:fldChar w:fldCharType="separate"/>
      </w:r>
      <w:bookmarkStart w:id="92" w:name="_CTVP001990cc70155ed40478fab86c920e19a31"/>
      <w:r>
        <w:t xml:space="preserve">Volker </w:t>
      </w:r>
      <w:proofErr w:type="spellStart"/>
      <w:r>
        <w:t>Mauel</w:t>
      </w:r>
      <w:proofErr w:type="spellEnd"/>
      <w:r>
        <w:t xml:space="preserve">, „Vergleich von </w:t>
      </w:r>
      <w:proofErr w:type="spellStart"/>
      <w:r>
        <w:t>Git</w:t>
      </w:r>
      <w:proofErr w:type="spellEnd"/>
      <w:r>
        <w:t xml:space="preserve"> und SVN,“, S. 8. Geprüft am 17. Juni 2017. Online: https://www.volkermauel.de/Downloads/GitVsSvn.pdf.</w:t>
      </w:r>
      <w:bookmarkEnd w:id="92"/>
      <w:r>
        <w:fldChar w:fldCharType="end"/>
      </w:r>
    </w:p>
  </w:footnote>
  <w:footnote w:id="29">
    <w:p w14:paraId="5D1A281E" w14:textId="77777777" w:rsidR="00AA3688" w:rsidRDefault="00AA3688" w:rsidP="005A49C0">
      <w:pPr>
        <w:pStyle w:val="Funotentext"/>
        <w:jc w:val="left"/>
      </w:pPr>
      <w:r>
        <w:rPr>
          <w:rStyle w:val="Funotenzeichen"/>
        </w:rPr>
        <w:footnoteRef/>
      </w:r>
      <w:r>
        <w:t xml:space="preserve"> Vgl. </w:t>
      </w:r>
      <w:r>
        <w:fldChar w:fldCharType="begin"/>
      </w:r>
      <w:r>
        <w:instrText>ADDIN CITAVI.PLACEHOLDER d7c9b690-d81e-46e4-aba8-caa3a5f8bc42 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QWxleGFuZGVyIGEuIGQuIEbDvG50ZW4sIOKAnkdJVCAmYW1wOyBTVk4uIFZlcnNpb25zdmVyd2FsdHVuZyzigJwgKDIwMTIpOiA1LiBHZXByw7xmdCBhbSAxNy4gSnVuaSAyMDE3LjwvVGV4dD4NCiAgICA8L1RleHRVbml0Pg0KICA8L1RleHRVbml0cz4NCjwvUGxhY2Vob2xkZXI+</w:instrText>
      </w:r>
      <w:r>
        <w:fldChar w:fldCharType="separate"/>
      </w:r>
      <w:bookmarkStart w:id="95" w:name="_CTVP001d7c9b690d81e46e4aba8caa3a5f8bc42"/>
      <w:r>
        <w:t xml:space="preserve">Alexander a. d. </w:t>
      </w:r>
      <w:proofErr w:type="spellStart"/>
      <w:r>
        <w:t>Fünten</w:t>
      </w:r>
      <w:proofErr w:type="spellEnd"/>
      <w:r>
        <w:t>, „GIT &amp; SVN. Versionsverwaltung,“ (2012): 5. Geprüft am 17. Juni 2017.</w:t>
      </w:r>
      <w:bookmarkEnd w:id="95"/>
      <w:r>
        <w:fldChar w:fldCharType="end"/>
      </w:r>
    </w:p>
  </w:footnote>
  <w:footnote w:id="30">
    <w:p w14:paraId="4F81DEA4" w14:textId="77777777" w:rsidR="00AA3688" w:rsidRDefault="00AA3688" w:rsidP="005A49C0">
      <w:pPr>
        <w:pStyle w:val="Funotentext"/>
        <w:jc w:val="left"/>
      </w:pPr>
      <w:r>
        <w:rPr>
          <w:rStyle w:val="Funotenzeichen"/>
        </w:rPr>
        <w:footnoteRef/>
      </w:r>
      <w:r>
        <w:t xml:space="preserve"> Vgl. </w:t>
      </w:r>
      <w:r>
        <w:fldChar w:fldCharType="begin"/>
      </w:r>
      <w:r>
        <w:instrText>ADDIN CITAVI.PLACEHOLDER 21489af2-20fb-4afd-83fc-d40534e7f02f 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Eci4tSW5nLiBNYXRoaWFzIE1hZ2Rvd3NraSwg4oCePC9UZXh0Pg0KICAgIDwvVGV4dFVuaXQ+DQogICAgPFRleHRVbml0Pg0KICAgICAgPEluc2VydFBhcmFncmFwaEFmdGVyPmZhbHNlPC9JbnNlcnRQYXJhZ3JhcGhBZnRlcj4NCiAgICAgIDxGb250TmFtZSAvPg0KICAgICAgPEZvbnRTdHlsZT4NCiAgICAgICAgPEl0YWxpYz50cnVlPC9JdGFsaWM+DQogICAgICAgIDxOYW1lIC8+DQogICAgICA8L0ZvbnRTdHlsZT4NCiAgICAgIDxGb250U2l6ZT4wPC9Gb250U2l6ZT4NCiAgICAgIDxUZXh0PlZlcnNpb25za29udHJvbGxlIG1pdCBBcGFjaGUgU3VidmVyc2lvbizigJw8L1RleHQ+DQogICAgPC9UZXh0VW5pdD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4gKHdpZSBBbm0uIDIxKSwgUy4gMjg8L1RleHQ+DQogICAgPC9UZXh0VW5pdD4NCiAgPC9UZXh0VW5pdHM+DQo8L1BsYWNlaG9sZGVyPg==</w:instrText>
      </w:r>
      <w:r>
        <w:fldChar w:fldCharType="separate"/>
      </w:r>
      <w:bookmarkStart w:id="97" w:name="_CTVP00121489af220fb4afd83fcd40534e7f02f"/>
      <w:r>
        <w:t xml:space="preserve">Dr.-Ing. Mathias </w:t>
      </w:r>
      <w:proofErr w:type="spellStart"/>
      <w:r>
        <w:t>Magdowski</w:t>
      </w:r>
      <w:proofErr w:type="spellEnd"/>
      <w:r>
        <w:t>, „</w:t>
      </w:r>
      <w:r w:rsidRPr="00770905">
        <w:rPr>
          <w:i/>
        </w:rPr>
        <w:t>Versionskontrolle mit Apache Subversion,“</w:t>
      </w:r>
      <w:r w:rsidRPr="00770905">
        <w:t xml:space="preserve"> (wie Anm. 21), S. 28</w:t>
      </w:r>
      <w:bookmarkEnd w:id="97"/>
      <w:r>
        <w:fldChar w:fldCharType="end"/>
      </w:r>
    </w:p>
  </w:footnote>
  <w:footnote w:id="31">
    <w:p w14:paraId="444707F4" w14:textId="77777777" w:rsidR="00AA3688" w:rsidRDefault="00AA3688" w:rsidP="005A49C0">
      <w:pPr>
        <w:pStyle w:val="Funotentext"/>
        <w:jc w:val="left"/>
      </w:pPr>
      <w:r>
        <w:rPr>
          <w:rStyle w:val="Funotenzeichen"/>
        </w:rPr>
        <w:footnoteRef/>
      </w:r>
      <w:r>
        <w:t xml:space="preserve"> Vgl. </w:t>
      </w:r>
      <w:r>
        <w:fldChar w:fldCharType="begin"/>
      </w:r>
      <w:r>
        <w:instrText>ADDIN CITAVI.PLACEHOLDER 0df1fc3e-82a4-4e24-9231-e86f85816cb1 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BbGV4YW5kZXIgYS4gZC4gRsO8bnRlbiwg4oCeR0lUICZhbXA7IFNWTi4gVmVyc2lvbnN2ZXJ3YWx0dW5nLOKAnCAoMjAxMik6IDYuIEdlcHLDvGZ0IGFtIDE3LiBKdW5pIDIwMTcuPC9UZXh0Pg0KICAgIDwvVGV4dFVuaXQ+DQogIDwvVGV4dFVuaXRzPg0KPC9QbGFjZWhvbGRlcj4=</w:instrText>
      </w:r>
      <w:r>
        <w:fldChar w:fldCharType="separate"/>
      </w:r>
      <w:bookmarkStart w:id="100" w:name="_CTVP0010df1fc3e82a44e249231e86f85816cb1"/>
      <w:r>
        <w:t xml:space="preserve">Alexander a. d. </w:t>
      </w:r>
      <w:proofErr w:type="spellStart"/>
      <w:r>
        <w:t>Fünten</w:t>
      </w:r>
      <w:proofErr w:type="spellEnd"/>
      <w:r>
        <w:t>, „GIT &amp; SVN. Versionsverwaltung,“ (2012): 6. Geprüft am 17. Juni 2017.</w:t>
      </w:r>
      <w:bookmarkEnd w:id="100"/>
      <w:r>
        <w:fldChar w:fldCharType="end"/>
      </w:r>
    </w:p>
  </w:footnote>
  <w:footnote w:id="32">
    <w:p w14:paraId="7408F554" w14:textId="77777777" w:rsidR="00AA3688" w:rsidRDefault="00AA3688">
      <w:pPr>
        <w:pStyle w:val="Funotentext"/>
      </w:pPr>
      <w:r>
        <w:rPr>
          <w:rStyle w:val="Funotenzeichen"/>
        </w:rPr>
        <w:footnoteRef/>
      </w:r>
      <w:r>
        <w:t xml:space="preserve"> Vgl. </w:t>
      </w:r>
      <w:r>
        <w:fldChar w:fldCharType="begin"/>
      </w:r>
      <w:r>
        <w:instrText>ADDIN CITAVI.PLACEHOLDER f21928c4-9e2c-4fb4-99f5-c6de30a87c36 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Eci4tSW5nLiBNYXRoaWFzIE1hZ2Rvd3NraSwg4oCePC9UZXh0Pg0KICAgIDwvVGV4dFVuaXQ+DQogICAgPFRleHRVbml0Pg0KICAgICAgPEluc2VydFBhcmFncmFwaEFmdGVyPmZhbHNlPC9JbnNlcnRQYXJhZ3JhcGhBZnRlcj4NCiAgICAgIDxGb250TmFtZSAvPg0KICAgICAgPEZvbnRTdHlsZT4NCiAgICAgICAgPEl0YWxpYz50cnVlPC9JdGFsaWM+DQogICAgICAgIDxOYW1lIC8+DQogICAgICA8L0ZvbnRTdHlsZT4NCiAgICAgIDxGb250U2l6ZT4wPC9Gb250U2l6ZT4NCiAgICAgIDxUZXh0PlZlcnNpb25za29udHJvbGxlIG1pdCBBcGFjaGUgU3VidmVyc2lvbizigJw8L1RleHQ+DQogICAgPC9UZXh0VW5pdD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4gKHdpZSBBbm0uIDIxKSwgUy4gMjg8L1RleHQ+DQogICAgPC9UZXh0VW5pdD4NCiAgPC9UZXh0VW5pdHM+DQo8L1BsYWNlaG9sZGVyPg==</w:instrText>
      </w:r>
      <w:r>
        <w:fldChar w:fldCharType="separate"/>
      </w:r>
      <w:bookmarkStart w:id="102" w:name="_CTVP001f21928c49e2c4fb499f5c6de30a87c36"/>
      <w:r>
        <w:t xml:space="preserve">Dr.-Ing. Mathias </w:t>
      </w:r>
      <w:proofErr w:type="spellStart"/>
      <w:r>
        <w:t>Magdowski</w:t>
      </w:r>
      <w:proofErr w:type="spellEnd"/>
      <w:r>
        <w:t>, „</w:t>
      </w:r>
      <w:r w:rsidRPr="00770905">
        <w:rPr>
          <w:i/>
        </w:rPr>
        <w:t>Versionskontrolle mit Apache Subversion,“</w:t>
      </w:r>
      <w:r w:rsidRPr="00770905">
        <w:t xml:space="preserve"> (wie Anm. 21), S. 28</w:t>
      </w:r>
      <w:bookmarkEnd w:id="102"/>
      <w:r>
        <w:fldChar w:fldCharType="end"/>
      </w:r>
    </w:p>
  </w:footnote>
  <w:footnote w:id="33">
    <w:p w14:paraId="16B8819E" w14:textId="77777777" w:rsidR="00AA3688" w:rsidRPr="000A3CD5" w:rsidRDefault="00AA3688">
      <w:pPr>
        <w:pStyle w:val="Funotentext"/>
      </w:pPr>
      <w:r>
        <w:rPr>
          <w:rStyle w:val="Funotenzeichen"/>
        </w:rPr>
        <w:footnoteRef/>
      </w:r>
      <w:r>
        <w:t xml:space="preserve"> </w:t>
      </w:r>
      <w:r w:rsidRPr="000A3CD5">
        <w:t xml:space="preserve">Vgl. </w:t>
      </w:r>
      <w:r>
        <w:fldChar w:fldCharType="begin"/>
      </w:r>
      <w:r>
        <w:instrText>ADDIN CITAVI.PLACEHOLDER 31045eea-ed7a-4d87-ae18-d95ead8d96e0 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U2lldmVyZGluZ2JlY2ssIEluZ28gYW5kIEphc3BlciB2YW4gZGVuIFZlbiwg4oCeVmVyc2lvbnN2ZXJ3YWx0dW5nIG1pdCBTVk4u4oCcLiBHZXByw7xmdCBhbSA4LiBNYWkgMjAxNy4gT25saW5lOiBodHRwOi8vcm4uaW5mb3JtYXRpay51bmktYnJlbWVuLmRlL2xlaHJlL2MrKy9zdm4ucGRmLjwvVGV4dD4NCiAgICA8L1RleHRVbml0Pg0KICA8L1RleHRVbml0cz4NCjwvUGxhY2Vob2xkZXI+</w:instrText>
      </w:r>
      <w:r>
        <w:fldChar w:fldCharType="separate"/>
      </w:r>
      <w:bookmarkStart w:id="103" w:name="_CTVP00131045eeaed7a4d87ae18d95ead8d96e0"/>
      <w:proofErr w:type="spellStart"/>
      <w:r>
        <w:t>Sieverdingbeck</w:t>
      </w:r>
      <w:proofErr w:type="spellEnd"/>
      <w:r>
        <w:t xml:space="preserve">, Ingo </w:t>
      </w:r>
      <w:proofErr w:type="spellStart"/>
      <w:r>
        <w:t>and</w:t>
      </w:r>
      <w:proofErr w:type="spellEnd"/>
      <w:r>
        <w:t xml:space="preserve"> Jasper van den </w:t>
      </w:r>
      <w:proofErr w:type="spellStart"/>
      <w:r>
        <w:t>Ven</w:t>
      </w:r>
      <w:proofErr w:type="spellEnd"/>
      <w:r>
        <w:t>, „Versionsverwaltung mit SVN.“. G</w:t>
      </w:r>
      <w:r>
        <w:t>e</w:t>
      </w:r>
      <w:r>
        <w:t>prüft am 8. Mai 2017. Online: http://rn.informatik.uni-bremen.de/lehre/c++/svn.pdf.</w:t>
      </w:r>
      <w:bookmarkEnd w:id="103"/>
      <w:r>
        <w:fldChar w:fldCharType="end"/>
      </w:r>
      <w:r>
        <w:t>, S. 9</w:t>
      </w:r>
    </w:p>
  </w:footnote>
  <w:footnote w:id="34">
    <w:p w14:paraId="3F5145AB" w14:textId="77777777" w:rsidR="00AA3688" w:rsidRPr="0032399B" w:rsidRDefault="00AA3688" w:rsidP="005A49C0">
      <w:pPr>
        <w:pStyle w:val="Funotentext"/>
        <w:jc w:val="left"/>
      </w:pPr>
      <w:r>
        <w:rPr>
          <w:rStyle w:val="Funotenzeichen"/>
        </w:rPr>
        <w:footnoteRef/>
      </w:r>
      <w:r>
        <w:t xml:space="preserve"> Vgl. </w:t>
      </w:r>
      <w:r>
        <w:fldChar w:fldCharType="begin"/>
      </w:r>
      <w:r>
        <w:instrText>ADDIN CITAVI.PLACEHOLDER efd11114-f380-423b-a08c-fa5df62d1292 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TGFycyBGaXNjaGVyLCDigJ5XZXJremV1Z2UgenVtIFZlcnNpb25zLSB1bmQgVmFyaWFudGVubWFuYWdlbWVudDouIENWUy9TdWJ2ZXJzaW9uIHZzLiBDbGVhckNhc2Us4oCcOiAzLiBHZXByw7xmdCBhbSAxNy4gTWFpIDIwMTcuIE9ubGluZTogaHR0cHM6Ly93d3cud2kxLnVuaS1tdWVuc3Rlci5kZS9waS9sZWhyZS93czA1MDYvc2tpc2VtaW5hci92ZXJzaW9uc3ZlcndhbHR1bmcucGRmLjwvVGV4dD4NCiAgICA8L1RleHRVbml0Pg0KICA8L1RleHRVbml0cz4NCjwvUGxhY2Vob2xkZXI+</w:instrText>
      </w:r>
      <w:r>
        <w:fldChar w:fldCharType="separate"/>
      </w:r>
      <w:bookmarkStart w:id="105" w:name="_CTVP001efd11114f380423ba08cfa5df62d1292"/>
      <w:r>
        <w:t xml:space="preserve">Lars Fischer, „Werkzeuge zum Versions- und Variantenmanagement:. CVS/Subversion vs. </w:t>
      </w:r>
      <w:proofErr w:type="spellStart"/>
      <w:r>
        <w:t>ClearCase</w:t>
      </w:r>
      <w:proofErr w:type="spellEnd"/>
      <w:proofErr w:type="gramStart"/>
      <w:r>
        <w:t>,“</w:t>
      </w:r>
      <w:proofErr w:type="gramEnd"/>
      <w:r>
        <w:t>: 3. Geprüft am 17. Mai 2017. Online: https://www.wi1.uni-muenster.de/pi/lehre/ws0506/skiseminar/versionsverwaltung.pdf.</w:t>
      </w:r>
      <w:bookmarkEnd w:id="105"/>
      <w:r>
        <w:fldChar w:fldCharType="end"/>
      </w:r>
    </w:p>
  </w:footnote>
  <w:footnote w:id="35">
    <w:p w14:paraId="2BEA7E99" w14:textId="77777777" w:rsidR="00AA3688" w:rsidRDefault="00AA3688">
      <w:pPr>
        <w:pStyle w:val="Funotentext"/>
      </w:pPr>
      <w:r>
        <w:rPr>
          <w:rStyle w:val="Funotenzeichen"/>
        </w:rPr>
        <w:footnoteRef/>
      </w:r>
      <w:r>
        <w:t xml:space="preserve"> Vgl. </w:t>
      </w:r>
      <w:r>
        <w:fldChar w:fldCharType="begin"/>
      </w:r>
      <w:r>
        <w:instrText>ADDIN CITAVI.PLACEHOLDER 1b870d14-e708-4177-9a42-b26adcc8caff 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RsO8bnRlbiwg4oCePC9UZXh0Pg0KICAgIDwvVGV4dFVuaXQ+DQogICAgPFRleHRVbml0Pg0KICAgICAgPEluc2VydFBhcmFncmFwaEFmdGVyPmZhbHNlPC9JbnNlcnRQYXJhZ3JhcGhBZnRlcj4NCiAgICAgIDxGb250TmFtZSAvPg0KICAgICAgPEZvbnRTdHlsZT4NCiAgICAgICAgPEl0YWxpYz50cnVlPC9JdGFsaWM+DQogICAgICAgIDxOYW1lIC8+DQogICAgICA8L0ZvbnRTdHlsZT4NCiAgICAgIDxGb250U2l6ZT4wPC9Gb250U2l6ZT4NCiAgICAgIDxUZXh0PkdJVCAmYW1wOyBTVk4s4oCcPC9UZXh0Pg0KICAgIDwvVGV4dFVuaXQ+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ICh3aWUgQW5tLiAyOSksIFMuIDY8L1RleHQ+DQogICAgPC9UZXh0VW5pdD4NCiAgPC9UZXh0VW5pdHM+DQo8L1BsYWNlaG9sZGVyPg==</w:instrText>
      </w:r>
      <w:r>
        <w:fldChar w:fldCharType="separate"/>
      </w:r>
      <w:bookmarkStart w:id="106" w:name="_CTVP0011b870d14e70841779a42b26adcc8caff"/>
      <w:proofErr w:type="spellStart"/>
      <w:r>
        <w:t>Fünten</w:t>
      </w:r>
      <w:proofErr w:type="spellEnd"/>
      <w:r>
        <w:t>, „</w:t>
      </w:r>
      <w:r w:rsidRPr="00770905">
        <w:rPr>
          <w:i/>
        </w:rPr>
        <w:t>GIT &amp; SVN,“</w:t>
      </w:r>
      <w:r w:rsidRPr="00770905">
        <w:t xml:space="preserve"> (wie Anm. 29), S. 6</w:t>
      </w:r>
      <w:bookmarkEnd w:id="106"/>
      <w:r>
        <w:fldChar w:fldCharType="end"/>
      </w:r>
    </w:p>
  </w:footnote>
  <w:footnote w:id="36">
    <w:p w14:paraId="5E078660" w14:textId="77777777" w:rsidR="00AA3688" w:rsidRDefault="00AA3688">
      <w:pPr>
        <w:pStyle w:val="Funotentext"/>
      </w:pPr>
      <w:r>
        <w:rPr>
          <w:rStyle w:val="Funotenzeichen"/>
        </w:rPr>
        <w:footnoteRef/>
      </w:r>
      <w:r>
        <w:t xml:space="preserve"> Vgl. </w:t>
      </w:r>
      <w:r>
        <w:fldChar w:fldCharType="begin"/>
      </w:r>
      <w:r>
        <w:instrText>ADDIN CITAVI.PLACEHOLDER 81a01631-f08f-47da-941d-fa9b9aedb4a5 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RsO8bnRlbiwg4oCePC9UZXh0Pg0KICAgIDwvVGV4dFVuaXQ+DQogICAgPFRleHRVbml0Pg0KICAgICAgPEluc2VydFBhcmFncmFwaEFmdGVyPmZhbHNlPC9JbnNlcnRQYXJhZ3JhcGhBZnRlcj4NCiAgICAgIDxGb250TmFtZSAvPg0KICAgICAgPEZvbnRTdHlsZT4NCiAgICAgICAgPEl0YWxpYz50cnVlPC9JdGFsaWM+DQogICAgICAgIDxOYW1lIC8+DQogICAgICA8L0ZvbnRTdHlsZT4NCiAgICAgIDxGb250U2l6ZT4wPC9Gb250U2l6ZT4NCiAgICAgIDxUZXh0PkdJVCAmYW1wOyBTVk4s4oCcPC9UZXh0Pg0KICAgIDwvVGV4dFVuaXQ+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ICh3aWUgQW5tLiAyOSksIFMuIDY8L1RleHQ+DQogICAgPC9UZXh0VW5pdD4NCiAgPC9UZXh0VW5pdHM+DQo8L1BsYWNlaG9sZGVyPg==</w:instrText>
      </w:r>
      <w:r>
        <w:fldChar w:fldCharType="separate"/>
      </w:r>
      <w:bookmarkStart w:id="109" w:name="_CTVP00181a01631f08f47da941dfa9b9aedb4a5"/>
      <w:proofErr w:type="spellStart"/>
      <w:r>
        <w:t>Fünten</w:t>
      </w:r>
      <w:proofErr w:type="spellEnd"/>
      <w:r>
        <w:t>, „</w:t>
      </w:r>
      <w:r w:rsidRPr="00770905">
        <w:rPr>
          <w:i/>
        </w:rPr>
        <w:t>GIT &amp; SVN,“</w:t>
      </w:r>
      <w:r w:rsidRPr="00770905">
        <w:t xml:space="preserve"> (wie Anm. 29), S. 6</w:t>
      </w:r>
      <w:bookmarkEnd w:id="109"/>
      <w:r>
        <w:fldChar w:fldCharType="end"/>
      </w:r>
    </w:p>
  </w:footnote>
  <w:footnote w:id="37">
    <w:p w14:paraId="61BB0610" w14:textId="77777777" w:rsidR="00AA3688" w:rsidRDefault="00AA3688">
      <w:pPr>
        <w:pStyle w:val="Funotentext"/>
      </w:pPr>
      <w:r>
        <w:rPr>
          <w:rStyle w:val="Funotenzeichen"/>
        </w:rPr>
        <w:footnoteRef/>
      </w:r>
      <w:r>
        <w:t xml:space="preserve"> Vgl. </w:t>
      </w:r>
      <w:r>
        <w:fldChar w:fldCharType="begin"/>
      </w:r>
      <w:r>
        <w:instrText>ADDIN CITAVI.PLACEHOLDER e859687b-e818-4f84-8d11-3b202647c0e3 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Gw7xudGVuLCDigJ48L1RleHQ+DQogICAgPC9UZXh0VW5pdD4NCiAgICA8VGV4dFVuaXQ+DQogICAgICA8SW5zZXJ0UGFyYWdyYXBoQWZ0ZXI+ZmFsc2U8L0luc2VydFBhcmFncmFwaEFmdGVyPg0KICAgICAgPEZvbnROYW1lIC8+DQogICAgICA8Rm9udFN0eWxlPg0KICAgICAgICA8SXRhbGljPnRydWU8L0l0YWxpYz4NCiAgICAgICAgPE5hbWUgLz4NCiAgICAgIDwvRm9udFN0eWxlPg0KICAgICAgPEZvbnRTaXplPjA8L0ZvbnRTaXplPg0KICAgICAgPFRleHQ+R0lUICZhbXA7IFNWTizigJw8L1RleHQ+DQogICAgPC9UZXh0VW5pdD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4gKHdpZSBBbm0uIDI5KSwgUy4gNuKAkzc8L1RleHQ+DQogICAgPC9UZXh0VW5pdD4NCiAgPC9UZXh0VW5pdHM+DQo8L1BsYWNlaG9sZGVyPg==</w:instrText>
      </w:r>
      <w:r>
        <w:fldChar w:fldCharType="separate"/>
      </w:r>
      <w:bookmarkStart w:id="112" w:name="_CTVP001e859687be8184f848d113b202647c0e3"/>
      <w:proofErr w:type="spellStart"/>
      <w:r>
        <w:t>Fünten</w:t>
      </w:r>
      <w:proofErr w:type="spellEnd"/>
      <w:r>
        <w:t>, „</w:t>
      </w:r>
      <w:r w:rsidRPr="00770905">
        <w:rPr>
          <w:i/>
        </w:rPr>
        <w:t>GIT &amp; SVN,“</w:t>
      </w:r>
      <w:r w:rsidRPr="00770905">
        <w:t xml:space="preserve"> (wie Anm. 29), S. 6–7</w:t>
      </w:r>
      <w:bookmarkEnd w:id="112"/>
      <w:r>
        <w:fldChar w:fldCharType="end"/>
      </w:r>
    </w:p>
  </w:footnote>
  <w:footnote w:id="38">
    <w:p w14:paraId="5EE470F2" w14:textId="77777777" w:rsidR="00AA3688" w:rsidRDefault="00AA3688" w:rsidP="002E62AC">
      <w:pPr>
        <w:pStyle w:val="Funotentext"/>
        <w:jc w:val="left"/>
      </w:pPr>
      <w:r>
        <w:rPr>
          <w:rStyle w:val="Funotenzeichen"/>
        </w:rPr>
        <w:footnoteRef/>
      </w:r>
      <w:r>
        <w:t xml:space="preserve"> Vgl. </w:t>
      </w:r>
      <w:r>
        <w:fldChar w:fldCharType="begin"/>
      </w:r>
      <w:r>
        <w:instrText>ADDIN CITAVI.PLACEHOLDER 461b7d43-04a3-43c3-8f11-f07f6b9099e4 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Vm9sa2VyIE1hdWVsLCDigJ5WZXJnbGVpY2ggdm9uIEdpdCB1bmQgU1ZOLOKAnCwgUy4gNy4gR2VwcsO8ZnQgYW0gMTcuIEp1bmkgMjAxNy4gT25saW5lOiBodHRwczovL3d3dy52b2xrZXJtYXVlbC5kZS9Eb3dubG9hZHMvR2l0VnNTdm4ucGRmLjwvVGV4dD4NCiAgICA8L1RleHRVbml0Pg0KICA8L1RleHRVbml0cz4NCjwvUGxhY2Vob2xkZXI+</w:instrText>
      </w:r>
      <w:r>
        <w:fldChar w:fldCharType="separate"/>
      </w:r>
      <w:bookmarkStart w:id="113" w:name="_CTVP001461b7d4304a343c38f11f07f6b9099e4"/>
      <w:r>
        <w:t xml:space="preserve">Volker </w:t>
      </w:r>
      <w:proofErr w:type="spellStart"/>
      <w:r>
        <w:t>Mauel</w:t>
      </w:r>
      <w:proofErr w:type="spellEnd"/>
      <w:r>
        <w:t xml:space="preserve">, „Vergleich von </w:t>
      </w:r>
      <w:proofErr w:type="spellStart"/>
      <w:r>
        <w:t>Git</w:t>
      </w:r>
      <w:proofErr w:type="spellEnd"/>
      <w:r>
        <w:t xml:space="preserve"> und SVN,“, S. 7. Geprüft am 17. Juni 2017. Online: https://www.volkermauel.de/Downloads/GitVsSvn.pdf.</w:t>
      </w:r>
      <w:bookmarkEnd w:id="113"/>
      <w:r>
        <w:fldChar w:fldCharType="end"/>
      </w:r>
    </w:p>
  </w:footnote>
  <w:footnote w:id="39">
    <w:p w14:paraId="7CCDEBA5" w14:textId="77777777" w:rsidR="00AA3688" w:rsidRDefault="00AA3688" w:rsidP="00833A07">
      <w:pPr>
        <w:pStyle w:val="Funotentext"/>
        <w:jc w:val="left"/>
      </w:pPr>
      <w:r>
        <w:rPr>
          <w:rStyle w:val="Funotenzeichen"/>
        </w:rPr>
        <w:footnoteRef/>
      </w:r>
      <w:r>
        <w:t xml:space="preserve"> Vgl. </w:t>
      </w:r>
      <w:r>
        <w:fldChar w:fldCharType="begin"/>
      </w:r>
      <w:r>
        <w:instrText>ADDIN CITAVI.PLACEHOLDER cc206a7c-27f2-455e-b0e1-c8e53033e791 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50YWVudHplciwg4oCeVmVyc2lvbnN2ZXJ3YWx0dW5nIHZvbiBTb2Z0d2FyZWFydGVmYWt0ZW4s4oCcLCBTLiA0NS4gR2VwcsO8ZnQgYW0gMTcuIEp1bmkgMjAxNy4gT25saW5lOiBodHRwOi8vd3d3LnVuaS1tYXJidXJnLmRlL2ZiMTIvYXJiZWl0c2dydXBwZW4vc3d0L2xlaHJlL2ZpbGVzL2VzdDE0MTUvRVNNMTQxMDIxLnBkZi48L1RleHQ+DQogICAgPC9UZXh0VW5pdD4NCiAgPC9UZXh0VW5pdHM+DQo8L1BsYWNlaG9sZGVyPg==</w:instrText>
      </w:r>
      <w:r>
        <w:fldChar w:fldCharType="separate"/>
      </w:r>
      <w:bookmarkStart w:id="117" w:name="_CTVP001cc206a7c27f2455eb0e1c8e53033e791"/>
      <w:proofErr w:type="spellStart"/>
      <w:r>
        <w:t>taentzer</w:t>
      </w:r>
      <w:proofErr w:type="spellEnd"/>
      <w:r>
        <w:t>, „Versionsverwaltung von Softwareartefakten,“, S. 45. Geprüft am 17. Juni 2017. Online: http://www.uni-marburg.de/fb12/arbeitsgruppen/swt/lehre/files/est1415/ESM141021.pdf.</w:t>
      </w:r>
      <w:bookmarkEnd w:id="117"/>
      <w:r>
        <w:fldChar w:fldCharType="end"/>
      </w:r>
    </w:p>
  </w:footnote>
  <w:footnote w:id="40">
    <w:p w14:paraId="02D62330" w14:textId="77777777" w:rsidR="00AA3688" w:rsidRDefault="00AA3688">
      <w:pPr>
        <w:pStyle w:val="Funotentext"/>
      </w:pPr>
      <w:r>
        <w:rPr>
          <w:rStyle w:val="Funotenzeichen"/>
        </w:rPr>
        <w:footnoteRef/>
      </w:r>
      <w:r>
        <w:t xml:space="preserve"> Vgl. </w:t>
      </w:r>
      <w:r>
        <w:fldChar w:fldCharType="begin"/>
      </w:r>
      <w:r>
        <w:instrText>ADDIN CITAVI.PLACEHOLDER 3c699d19-e262-474d-91d6-363dccd97856 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50YWVudHplciwg4oCePC9UZXh0Pg0KICAgIDwvVGV4dFVuaXQ+DQogICAgPFRleHRVbml0Pg0KICAgICAgPEluc2VydFBhcmFncmFwaEFmdGVyPmZhbHNlPC9JbnNlcnRQYXJhZ3JhcGhBZnRlcj4NCiAgICAgIDxGb250TmFtZSAvPg0KICAgICAgPEZvbnRTdHlsZT4NCiAgICAgICAgPEl0YWxpYz50cnVlPC9JdGFsaWM+DQogICAgICAgIDxOYW1lIC8+DQogICAgICA8L0ZvbnRTdHlsZT4NCiAgICAgIDxGb250U2l6ZT4wPC9Gb250U2l6ZT4NCiAgICAgIDxUZXh0PlZlcnNpb25zdmVyd2FsdHVuZyB2b24gU29mdHdhcmVhcnRlZmFrdGVuLOKAnDwvVGV4dD4NCiAgICA8L1RleHRVbml0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iAod2llIEFubS4gNSksIFMuIDQ2PC9UZXh0Pg0KICAgIDwvVGV4dFVuaXQ+DQogIDwvVGV4dFVuaXRzPg0KPC9QbGFjZWhvbGRlcj4=</w:instrText>
      </w:r>
      <w:r>
        <w:fldChar w:fldCharType="separate"/>
      </w:r>
      <w:bookmarkStart w:id="121" w:name="_CTVP0013c699d19e262474d91d6363dccd97856"/>
      <w:proofErr w:type="spellStart"/>
      <w:r>
        <w:t>taentzer</w:t>
      </w:r>
      <w:proofErr w:type="spellEnd"/>
      <w:r>
        <w:t>, „</w:t>
      </w:r>
      <w:r w:rsidRPr="00770905">
        <w:rPr>
          <w:i/>
        </w:rPr>
        <w:t>Versionsverwaltung von Softwareartefakten,“</w:t>
      </w:r>
      <w:r w:rsidRPr="00770905">
        <w:t xml:space="preserve"> (wie Anm. 5), S. 46</w:t>
      </w:r>
      <w:bookmarkEnd w:id="121"/>
      <w:r>
        <w:fldChar w:fldCharType="end"/>
      </w:r>
    </w:p>
  </w:footnote>
  <w:footnote w:id="41">
    <w:p w14:paraId="6C10A0DB" w14:textId="77777777" w:rsidR="00AA3688" w:rsidRDefault="00AA3688">
      <w:pPr>
        <w:pStyle w:val="Funotentext"/>
      </w:pPr>
      <w:r>
        <w:rPr>
          <w:rStyle w:val="Funotenzeichen"/>
        </w:rPr>
        <w:footnoteRef/>
      </w:r>
      <w:r>
        <w:t xml:space="preserve"> Vgl. </w:t>
      </w:r>
      <w:r>
        <w:fldChar w:fldCharType="begin"/>
      </w:r>
      <w:r>
        <w:instrText>ADDIN CITAVI.PLACEHOLDER 0c2e38be-88fa-45a6-b4a7-79392e4e6b16 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50YWVudHplciwg4oCePC9UZXh0Pg0KICAgIDwvVGV4dFVuaXQ+DQogICAgPFRleHRVbml0Pg0KICAgICAgPEluc2VydFBhcmFncmFwaEFmdGVyPmZhbHNlPC9JbnNlcnRQYXJhZ3JhcGhBZnRlcj4NCiAgICAgIDxGb250TmFtZSAvPg0KICAgICAgPEZvbnRTdHlsZT4NCiAgICAgICAgPEl0YWxpYz50cnVlPC9JdGFsaWM+DQogICAgICAgIDxOYW1lIC8+DQogICAgICA8L0ZvbnRTdHlsZT4NCiAgICAgIDxGb250U2l6ZT4wPC9Gb250U2l6ZT4NCiAgICAgIDxUZXh0PlZlcnNpb25zdmVyd2FsdHVuZyB2b24gU29mdHdhcmVhcnRlZmFrdGVuLOKAnDwvVGV4dD4NCiAgICA8L1RleHRVbml0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iAod2llIEFubS4gNSksIFMuIDQ3PC9UZXh0Pg0KICAgIDwvVGV4dFVuaXQ+DQogIDwvVGV4dFVuaXRzPg0KPC9QbGFjZWhvbGRlcj4=</w:instrText>
      </w:r>
      <w:r>
        <w:fldChar w:fldCharType="separate"/>
      </w:r>
      <w:bookmarkStart w:id="124" w:name="_CTVP0010c2e38be88fa45a6b4a779392e4e6b16"/>
      <w:proofErr w:type="spellStart"/>
      <w:r>
        <w:t>taentzer</w:t>
      </w:r>
      <w:proofErr w:type="spellEnd"/>
      <w:r>
        <w:t>, „</w:t>
      </w:r>
      <w:r w:rsidRPr="00770905">
        <w:rPr>
          <w:i/>
        </w:rPr>
        <w:t>Versionsverwaltung von Softwareartefakten,“</w:t>
      </w:r>
      <w:r w:rsidRPr="00770905">
        <w:t xml:space="preserve"> (wie Anm. 5), S. 47</w:t>
      </w:r>
      <w:bookmarkEnd w:id="124"/>
      <w:r>
        <w:fldChar w:fldCharType="end"/>
      </w:r>
    </w:p>
  </w:footnote>
  <w:footnote w:id="42">
    <w:p w14:paraId="54F7E925" w14:textId="77777777" w:rsidR="00AA3688" w:rsidRDefault="00AA3688">
      <w:pPr>
        <w:pStyle w:val="Funotentext"/>
      </w:pPr>
      <w:r>
        <w:rPr>
          <w:rStyle w:val="Funotenzeichen"/>
        </w:rPr>
        <w:footnoteRef/>
      </w:r>
      <w:r>
        <w:t xml:space="preserve"> Vgl. </w:t>
      </w:r>
      <w:r>
        <w:fldChar w:fldCharType="begin"/>
      </w:r>
      <w:r>
        <w:instrText>ADDIN CITAVI.PLACEHOLDER df80d168-a2c8-4c9f-81b6-93f2f6627634 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50YWVudHplciwg4oCePC9UZXh0Pg0KICAgIDwvVGV4dFVuaXQ+DQogICAgPFRleHRVbml0Pg0KICAgICAgPEluc2VydFBhcmFncmFwaEFmdGVyPmZhbHNlPC9JbnNlcnRQYXJhZ3JhcGhBZnRlcj4NCiAgICAgIDxGb250TmFtZSAvPg0KICAgICAgPEZvbnRTdHlsZT4NCiAgICAgICAgPEl0YWxpYz50cnVlPC9JdGFsaWM+DQogICAgICAgIDxOYW1lIC8+DQogICAgICA8L0ZvbnRTdHlsZT4NCiAgICAgIDxGb250U2l6ZT4wPC9Gb250U2l6ZT4NCiAgICAgIDxUZXh0PlZlcnNpb25zdmVyd2FsdHVuZyB2b24gU29mdHdhcmVhcnRlZmFrdGVuLOKAnDwvVGV4dD4NCiAgICA8L1RleHRVbml0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iAod2llIEFubS4gNSksIFMuIDQ4PC9UZXh0Pg0KICAgIDwvVGV4dFVuaXQ+DQogIDwvVGV4dFVuaXRzPg0KPC9QbGFjZWhvbGRlcj4=</w:instrText>
      </w:r>
      <w:r>
        <w:fldChar w:fldCharType="separate"/>
      </w:r>
      <w:bookmarkStart w:id="127" w:name="_CTVP001df80d168a2c84c9f81b693f2f6627634"/>
      <w:proofErr w:type="spellStart"/>
      <w:r>
        <w:t>taentzer</w:t>
      </w:r>
      <w:proofErr w:type="spellEnd"/>
      <w:r>
        <w:t>, „</w:t>
      </w:r>
      <w:r w:rsidRPr="00770905">
        <w:rPr>
          <w:i/>
        </w:rPr>
        <w:t>Versionsverwaltung von Softwareartefakten,“</w:t>
      </w:r>
      <w:r w:rsidRPr="00770905">
        <w:t xml:space="preserve"> (wie Anm. 5), S. 48</w:t>
      </w:r>
      <w:bookmarkEnd w:id="127"/>
      <w:r>
        <w:fldChar w:fldCharType="end"/>
      </w:r>
    </w:p>
  </w:footnote>
  <w:footnote w:id="43">
    <w:p w14:paraId="45B81D76" w14:textId="77777777" w:rsidR="00AA3688" w:rsidRDefault="00AA3688" w:rsidP="00A109FE">
      <w:pPr>
        <w:pStyle w:val="Funotentext"/>
        <w:jc w:val="left"/>
      </w:pPr>
      <w:r>
        <w:rPr>
          <w:rStyle w:val="Funotenzeichen"/>
        </w:rPr>
        <w:footnoteRef/>
      </w:r>
      <w:r>
        <w:t xml:space="preserve"> Vgl. </w:t>
      </w:r>
      <w:r>
        <w:fldChar w:fldCharType="begin"/>
      </w:r>
      <w:r>
        <w:instrText>ADDIN CITAVI.PLACEHOLDER bb97e7d8-530d-4736-95e4-ccdc1a5532ad 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50YWVudHplciwg4oCePC9UZXh0Pg0KICAgIDwvVGV4dFVuaXQ+DQogICAgPFRleHRVbml0Pg0KICAgICAgPEluc2VydFBhcmFncmFwaEFmdGVyPmZhbHNlPC9JbnNlcnRQYXJhZ3JhcGhBZnRlcj4NCiAgICAgIDxGb250TmFtZSAvPg0KICAgICAgPEZvbnRTdHlsZT4NCiAgICAgICAgPEl0YWxpYz50cnVlPC9JdGFsaWM+DQogICAgICAgIDxOYW1lIC8+DQogICAgICA8L0ZvbnRTdHlsZT4NCiAgICAgIDxGb250U2l6ZT4wPC9Gb250U2l6ZT4NCiAgICAgIDxUZXh0PlZlcnNpb25zdmVyd2FsdHVuZyB2b24gU29mdHdhcmVhcnRlZmFrdGVuLOKAnDwvVGV4dD4NCiAgICA8L1RleHRVbml0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iAod2llIEFubS4gNSksIFMuIDUwPC9UZXh0Pg0KICAgIDwvVGV4dFVuaXQ+DQogIDwvVGV4dFVuaXRzPg0KPC9QbGFjZWhvbGRlcj4=</w:instrText>
      </w:r>
      <w:r>
        <w:fldChar w:fldCharType="separate"/>
      </w:r>
      <w:bookmarkStart w:id="129" w:name="_CTVP001bb97e7d8530d473695e4ccdc1a5532ad"/>
      <w:proofErr w:type="spellStart"/>
      <w:r>
        <w:t>taentzer</w:t>
      </w:r>
      <w:proofErr w:type="spellEnd"/>
      <w:r>
        <w:t>, „</w:t>
      </w:r>
      <w:r w:rsidRPr="00770905">
        <w:rPr>
          <w:i/>
        </w:rPr>
        <w:t>Versionsverwaltung von Softwareartefakten,“</w:t>
      </w:r>
      <w:r w:rsidRPr="00770905">
        <w:t xml:space="preserve"> (wie Anm. 5), S. 50</w:t>
      </w:r>
      <w:bookmarkEnd w:id="129"/>
      <w:r>
        <w:fldChar w:fldCharType="end"/>
      </w:r>
    </w:p>
  </w:footnote>
  <w:footnote w:id="44">
    <w:p w14:paraId="434F1CB9" w14:textId="77777777" w:rsidR="00AA3688" w:rsidRDefault="00AA3688" w:rsidP="00A109FE">
      <w:pPr>
        <w:pStyle w:val="Funotentext"/>
        <w:jc w:val="left"/>
      </w:pPr>
      <w:r>
        <w:rPr>
          <w:rStyle w:val="Funotenzeichen"/>
        </w:rPr>
        <w:footnoteRef/>
      </w:r>
      <w:r>
        <w:t xml:space="preserve"> Vgl. </w:t>
      </w:r>
      <w:r>
        <w:fldChar w:fldCharType="begin"/>
      </w:r>
      <w:r>
        <w:instrText>ADDIN CITAVI.PLACEHOLDER 77d0bc2e-b284-4398-8a85-79a194b438f3 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RlZGVyZXIsIFBhdWwsIE1hdHJpa2VsLU5yLjogMjQ1MjExLCBwYXVsLmRlZGVyZXJAaHMtZnVydHdhbmdlbi5kZSwg4oCeRWZmaXppZW50ZSBTb2Z0d2FyZWVudHdpY2tsdW5nIGR1cmNoIFZlcnNpb25za29udHJvbGxlLOKAnCAoMjAxNik6IDQuIEdlcHLDvGZ0IGFtIDguIE1haSAyMDE3LjwvVGV4dD4NCiAgICA8L1RleHRVbml0Pg0KICA8L1RleHRVbml0cz4NCjwvUGxhY2Vob2xkZXI+</w:instrText>
      </w:r>
      <w:r>
        <w:fldChar w:fldCharType="separate"/>
      </w:r>
      <w:bookmarkStart w:id="133" w:name="_CTVP00177d0bc2eb28443988a8579a194b438f3"/>
      <w:proofErr w:type="spellStart"/>
      <w:r>
        <w:t>Dederer</w:t>
      </w:r>
      <w:proofErr w:type="spellEnd"/>
      <w:r>
        <w:t>, Paul, Matrikel-Nr.: 245211, paul.dederer@hs-furtwangen.de, „Effiziente Softwareentwicklung durch Versionskontrolle,“ (2016): 4. Geprüft am 8. Mai 2017.</w:t>
      </w:r>
      <w:bookmarkEnd w:id="133"/>
      <w:r>
        <w:fldChar w:fldCharType="end"/>
      </w:r>
    </w:p>
  </w:footnote>
  <w:footnote w:id="45">
    <w:p w14:paraId="4D0DAB6A" w14:textId="77777777" w:rsidR="00AA3688" w:rsidRDefault="00AA3688" w:rsidP="00A109FE">
      <w:pPr>
        <w:pStyle w:val="Funotentext"/>
        <w:jc w:val="left"/>
      </w:pPr>
      <w:r>
        <w:rPr>
          <w:rStyle w:val="Funotenzeichen"/>
        </w:rPr>
        <w:footnoteRef/>
      </w:r>
      <w:r>
        <w:t xml:space="preserve"> Vgl. </w:t>
      </w:r>
      <w:r>
        <w:fldChar w:fldCharType="begin"/>
      </w:r>
      <w:r>
        <w:instrText>ADDIN CITAVI.PLACEHOLDER b54fa81b-7638-4d90-9f17-5a040a8073e4 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QaGlsaXBwIEJ1cmNoLCDigJ5WZXJzaW9uc3ZlcndhbHR1bmcgbWl0IE1lcmN1cmlhbCAoVGVpbCAyKSAtIEFjdGl2ZVZCLOKAnC4gR2VwcsO8ZnQgYW0gMTEuIEFwcmlsIDIwMTcuIE9ubGluZTogaHR0cHM6Ly9hY3RpdmV2Yi5kZS90dXRvcmlhbHMvdHV0X3ZlcnNpb25zdmVyd2FsdHVuZy90dXRfdmVyc2lvbnN2ZXJ3YWx0dW5nXzIuaHRtbC48L1RleHQ+DQogICAgPC9UZXh0VW5pdD4NCiAgPC9UZXh0VW5pdHM+DQo8L1BsYWNlaG9sZGVyPg==</w:instrText>
      </w:r>
      <w:r>
        <w:fldChar w:fldCharType="separate"/>
      </w:r>
      <w:bookmarkStart w:id="136" w:name="_CTVP001b54fa81b76384d909f175a040a8073e4"/>
      <w:r>
        <w:t xml:space="preserve">Philipp </w:t>
      </w:r>
      <w:proofErr w:type="spellStart"/>
      <w:r>
        <w:t>Burch</w:t>
      </w:r>
      <w:proofErr w:type="spellEnd"/>
      <w:r>
        <w:t xml:space="preserve">, „Versionsverwaltung mit </w:t>
      </w:r>
      <w:proofErr w:type="spellStart"/>
      <w:r>
        <w:t>Mercurial</w:t>
      </w:r>
      <w:proofErr w:type="spellEnd"/>
      <w:r>
        <w:t xml:space="preserve"> (Teil 2) - </w:t>
      </w:r>
      <w:proofErr w:type="spellStart"/>
      <w:r>
        <w:t>ActiveVB</w:t>
      </w:r>
      <w:proofErr w:type="spellEnd"/>
      <w:r>
        <w:t>,“. Geprüft am 11. April 2017. Online: https://activevb.de/tutorials/tut_versionsverwaltung/tut_versionsverwaltung_2.html.</w:t>
      </w:r>
      <w:bookmarkEnd w:id="136"/>
      <w:r>
        <w:fldChar w:fldCharType="end"/>
      </w:r>
    </w:p>
  </w:footnote>
  <w:footnote w:id="46">
    <w:p w14:paraId="2075E2EB" w14:textId="77777777" w:rsidR="00AA3688" w:rsidRDefault="00AA3688">
      <w:pPr>
        <w:pStyle w:val="Funotentext"/>
      </w:pPr>
      <w:r>
        <w:rPr>
          <w:rStyle w:val="Funotenzeichen"/>
        </w:rPr>
        <w:footnoteRef/>
      </w:r>
      <w:r>
        <w:t xml:space="preserve"> Vgl. </w:t>
      </w:r>
      <w:r>
        <w:fldChar w:fldCharType="begin"/>
      </w:r>
      <w:r>
        <w:instrText>ADDIN CITAVI.PLACEHOLDER 285eab7a-7173-4f2b-87ea-b9e9fb93c32f 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OaWVscyBTdGFyZ2FyZHQsIOKAnlZlcnRlaWx0ZSBWZXJzaW9uc3ZlcndhbHR1bmdzc3lzdGVtZSBpbiBkZXIga29tbWVyemllbGxlbiBKYXZhLUVudHdpY2tsdW5nLOKAnCwgUy4gMS4gR2VwcsO8ZnQgYW0gMTcuIEp1bmkgMjAxNy4gT25saW5lOiBodHRwczovL3d3dy5zaWdzLWRhdGFjb20uZGUvdXBsb2Fkcy90eF9kbWpvdXJuYWxzL3N0YXJnYXJkdF9KU18wNF8xMl9sYTZnLnBkZi48L1RleHQ+DQogICAgPC9UZXh0VW5pdD4NCiAgPC9UZXh0VW5pdHM+DQo8L1BsYWNlaG9sZGVyPg==</w:instrText>
      </w:r>
      <w:r>
        <w:fldChar w:fldCharType="separate"/>
      </w:r>
      <w:bookmarkStart w:id="138" w:name="_CTVP001285eab7a71734f2b87eab9e9fb93c32f"/>
      <w:r>
        <w:t xml:space="preserve">Niels </w:t>
      </w:r>
      <w:proofErr w:type="spellStart"/>
      <w:r>
        <w:t>Stargardt</w:t>
      </w:r>
      <w:proofErr w:type="spellEnd"/>
      <w:r>
        <w:t>, „Verteilte Versionsverwaltungssysteme in der kommerziellen Java-Entwicklung,“, S. 1. Geprüft am 17. Juni 2017. Online: https://www.sigs-datacom.de/uploads/tx_dmjournals/stargardt_JS_04_12_la6g.pdf.</w:t>
      </w:r>
      <w:bookmarkEnd w:id="138"/>
      <w:r>
        <w:fldChar w:fldCharType="end"/>
      </w:r>
    </w:p>
  </w:footnote>
  <w:footnote w:id="47">
    <w:p w14:paraId="658F09F1" w14:textId="77777777" w:rsidR="00AA3688" w:rsidRDefault="00AA3688">
      <w:pPr>
        <w:pStyle w:val="Funotentext"/>
      </w:pPr>
      <w:r>
        <w:rPr>
          <w:rStyle w:val="Funotenzeichen"/>
        </w:rPr>
        <w:footnoteRef/>
      </w:r>
      <w:r>
        <w:t xml:space="preserve"> Vgl. </w:t>
      </w:r>
      <w:r>
        <w:fldChar w:fldCharType="begin"/>
      </w:r>
      <w:r>
        <w:instrText>ADDIN CITAVI.PLACEHOLDER 4e629f0a-212c-4666-be9c-8cfde644d7c7 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U3RhcmdhcmR0LCDigJ48L1RleHQ+DQogICAgPC9UZXh0VW5pdD4NCiAgICA8VGV4dFVuaXQ+DQogICAgICA8SW5zZXJ0UGFyYWdyYXBoQWZ0ZXI+ZmFsc2U8L0luc2VydFBhcmFncmFwaEFmdGVyPg0KICAgICAgPEZvbnROYW1lIC8+DQogICAgICA8Rm9udFN0eWxlPg0KICAgICAgICA8SXRhbGljPnRydWU8L0l0YWxpYz4NCiAgICAgICAgPE5hbWUgLz4NCiAgICAgIDwvRm9udFN0eWxlPg0KICAgICAgPEZvbnRTaXplPjA8L0ZvbnRTaXplPg0KICAgICAgPFRleHQ+VmVydGVpbHRlIFZlcnNpb25zdmVyd2FsdHVuZ3NzeXN0ZW1lIGluIGRlciBrb21tZXJ6aWVsbGVuIEphdmEtRW50d2lja2x1bmcs4oCcPC9UZXh0Pg0KICAgIDwvVGV4dFVuaXQ+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ICh3aWUgQW5tLiA0NiksIFMuIDE8L1RleHQ+DQogICAgPC9UZXh0VW5pdD4NCiAgPC9UZXh0VW5pdHM+DQo8L1BsYWNlaG9sZGVyPg==</w:instrText>
      </w:r>
      <w:r>
        <w:fldChar w:fldCharType="separate"/>
      </w:r>
      <w:bookmarkStart w:id="139" w:name="_CTVP0014e629f0a212c4666be9c8cfde644d7c7"/>
      <w:proofErr w:type="spellStart"/>
      <w:r>
        <w:t>Stargardt</w:t>
      </w:r>
      <w:proofErr w:type="spellEnd"/>
      <w:r>
        <w:t>, „</w:t>
      </w:r>
      <w:r w:rsidRPr="00770905">
        <w:rPr>
          <w:i/>
        </w:rPr>
        <w:t>Verteilte Versionsverwaltungssysteme in der kommerziellen Java-Entwicklung,“</w:t>
      </w:r>
      <w:r w:rsidRPr="00770905">
        <w:t xml:space="preserve"> (wie Anm. 46), S. 1</w:t>
      </w:r>
      <w:bookmarkEnd w:id="139"/>
      <w:r>
        <w:fldChar w:fldCharType="end"/>
      </w:r>
    </w:p>
  </w:footnote>
  <w:footnote w:id="48">
    <w:p w14:paraId="3B7D41B6" w14:textId="77777777" w:rsidR="00AA3688" w:rsidRDefault="00AA3688">
      <w:pPr>
        <w:pStyle w:val="Funotentext"/>
      </w:pPr>
      <w:r>
        <w:rPr>
          <w:rStyle w:val="Funotenzeichen"/>
        </w:rPr>
        <w:footnoteRef/>
      </w:r>
      <w:r>
        <w:t xml:space="preserve"> Vgl. </w:t>
      </w:r>
      <w:r>
        <w:fldChar w:fldCharType="begin"/>
      </w:r>
      <w:r>
        <w:instrText>ADDIN CITAVI.PLACEHOLDER d42188fc-403e-4de1-8e36-b0946e1ded37 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U3RhcmdhcmR0LCDigJ48L1RleHQ+DQogICAgPC9UZXh0VW5pdD4NCiAgICA8VGV4dFVuaXQ+DQogICAgICA8SW5zZXJ0UGFyYWdyYXBoQWZ0ZXI+ZmFsc2U8L0luc2VydFBhcmFncmFwaEFmdGVyPg0KICAgICAgPEZvbnROYW1lIC8+DQogICAgICA8Rm9udFN0eWxlPg0KICAgICAgICA8SXRhbGljPnRydWU8L0l0YWxpYz4NCiAgICAgICAgPE5hbWUgLz4NCiAgICAgIDwvRm9udFN0eWxlPg0KICAgICAgPEZvbnRTaXplPjA8L0ZvbnRTaXplPg0KICAgICAgPFRleHQ+VmVydGVpbHRlIFZlcnNpb25zdmVyd2FsdHVuZ3NzeXN0ZW1lIGluIGRlciBrb21tZXJ6aWVsbGVuIEphdmEtRW50d2lja2x1bmcs4oCcPC9UZXh0Pg0KICAgIDwvVGV4dFVuaXQ+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ICh3aWUgQW5tLiA0NiksIFMuIDE8L1RleHQ+DQogICAgPC9UZXh0VW5pdD4NCiAgPC9UZXh0VW5pdHM+DQo8L1BsYWNlaG9sZGVyPg==</w:instrText>
      </w:r>
      <w:r>
        <w:fldChar w:fldCharType="separate"/>
      </w:r>
      <w:bookmarkStart w:id="140" w:name="_CTVP001d42188fc403e4de18e36b0946e1ded37"/>
      <w:proofErr w:type="spellStart"/>
      <w:r>
        <w:t>Stargardt</w:t>
      </w:r>
      <w:proofErr w:type="spellEnd"/>
      <w:r>
        <w:t>, „</w:t>
      </w:r>
      <w:r w:rsidRPr="00770905">
        <w:rPr>
          <w:i/>
        </w:rPr>
        <w:t>Verteilte Versionsverwaltungssysteme in der kommerziellen Java-Entwicklung,“</w:t>
      </w:r>
      <w:r w:rsidRPr="00770905">
        <w:t xml:space="preserve"> (wie Anm. 46), S. 1</w:t>
      </w:r>
      <w:bookmarkEnd w:id="140"/>
      <w:r>
        <w:fldChar w:fldCharType="end"/>
      </w:r>
    </w:p>
  </w:footnote>
  <w:footnote w:id="49">
    <w:p w14:paraId="4F4EB0D1" w14:textId="77777777" w:rsidR="00AA3688" w:rsidRPr="00E93FFE" w:rsidRDefault="00AA3688" w:rsidP="00A109FE">
      <w:pPr>
        <w:pStyle w:val="Funotentext"/>
        <w:jc w:val="left"/>
      </w:pPr>
      <w:r>
        <w:rPr>
          <w:rStyle w:val="Funotenzeichen"/>
        </w:rPr>
        <w:footnoteRef/>
      </w:r>
      <w:r>
        <w:t xml:space="preserve"> Vgl. </w:t>
      </w:r>
      <w:r>
        <w:fldChar w:fldCharType="begin"/>
      </w:r>
      <w:r>
        <w:instrText>ADDIN CITAVI.PLACEHOLDER 5e85a172-9334-4538-a986-d677cd27bd80 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UmVpbmhhcmQgVGFydGxlciB1bmQgTWFydGluIFN0ZWlnZXJ3YWxkLCDigJ5WZXJ0ZWlsdGUgVmVyc2lvbnN2ZXJ3YWx0dW5nIG1pdCBCYXphYXIgwrsgTGludXgtTWFnYXppbizigJwuIEdlcHLDvGZ0IGFtIDYuIEFwcmlsIDIwMTcuIE9ubGluZTogaHR0cDovL3d3dy5saW51eC1tYWdhemluLmRlL0F1c2dhYmVuLzIwMDcvMDYvTWFya3QtTW9kZWxsLjwvVGV4dD4NCiAgICA8L1RleHRVbml0Pg0KICA8L1RleHRVbml0cz4NCjwvUGxhY2Vob2xkZXI+</w:instrText>
      </w:r>
      <w:r>
        <w:fldChar w:fldCharType="separate"/>
      </w:r>
      <w:bookmarkStart w:id="143" w:name="_CTVP0015e85a17293344538a986d677cd27bd80"/>
      <w:r>
        <w:t xml:space="preserve">Reinhard </w:t>
      </w:r>
      <w:proofErr w:type="spellStart"/>
      <w:r>
        <w:t>Tartler</w:t>
      </w:r>
      <w:proofErr w:type="spellEnd"/>
      <w:r>
        <w:t xml:space="preserve"> und Martin Steigerwald, „Verteilte Versionsverwaltung mit </w:t>
      </w:r>
      <w:proofErr w:type="spellStart"/>
      <w:r>
        <w:t>Bazaar</w:t>
      </w:r>
      <w:proofErr w:type="spellEnd"/>
      <w:r>
        <w:t xml:space="preserve"> » Linux-Magazin,“. Geprüft am 6. </w:t>
      </w:r>
      <w:r w:rsidRPr="00E93FFE">
        <w:t>April 2017. Online: http://www.linux-magazin.de/Ausgaben/2007/06/Markt-Modell.</w:t>
      </w:r>
      <w:bookmarkEnd w:id="143"/>
      <w:r>
        <w:fldChar w:fldCharType="end"/>
      </w:r>
    </w:p>
  </w:footnote>
  <w:footnote w:id="50">
    <w:p w14:paraId="18E229A1" w14:textId="77777777" w:rsidR="00AA3688" w:rsidRPr="00182EE3" w:rsidRDefault="00AA3688">
      <w:pPr>
        <w:pStyle w:val="Funotentext"/>
      </w:pPr>
      <w:r>
        <w:rPr>
          <w:rStyle w:val="Funotenzeichen"/>
        </w:rPr>
        <w:footnoteRef/>
      </w:r>
      <w:r>
        <w:t xml:space="preserve"> </w:t>
      </w:r>
      <w:r w:rsidRPr="00182EE3">
        <w:t>Vg</w:t>
      </w:r>
      <w:r>
        <w:t>l.</w:t>
      </w:r>
      <w:r w:rsidRPr="00182EE3">
        <w:t xml:space="preserve"> </w:t>
      </w:r>
      <w:r>
        <w:fldChar w:fldCharType="begin"/>
      </w:r>
      <w:r>
        <w:instrText>ADDIN CITAVI.PLACEHOLDER 989184c3-32dc-4cd7-a1fe-ecddff9c1cfe 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RhcnRsZXIgdW5kIFN0ZWlnZXJ3YWxkLCDigJ48L1RleHQ+DQogICAgPC9UZXh0VW5pdD4NCiAgICA8VGV4dFVuaXQ+DQogICAgICA8SW5zZXJ0UGFyYWdyYXBoQWZ0ZXI+ZmFsc2U8L0luc2VydFBhcmFncmFwaEFmdGVyPg0KICAgICAgPEZvbnROYW1lIC8+DQogICAgICA8Rm9udFN0eWxlPg0KICAgICAgICA8SXRhbGljPnRydWU8L0l0YWxpYz4NCiAgICAgICAgPE5hbWUgLz4NCiAgICAgIDwvRm9udFN0eWxlPg0KICAgICAgPEZvbnRTaXplPjA8L0ZvbnRTaXplPg0KICAgICAgPFRleHQ+VmVydGVpbHRlIFZlcnNpb25zdmVyd2FsdHVuZyBtaXQgQmF6YWFyIMK7IExpbnV4LU1hZ2F6aW4s4oCcPC9UZXh0Pg0KICAgIDwvVGV4dFVuaXQ+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ICh3aWUgQW5tLiA0OSk8L1RleHQ+DQogICAgPC9UZXh0VW5pdD4NCiAgPC9UZXh0VW5pdHM+DQo8L1BsYWNlaG9sZGVyPg==</w:instrText>
      </w:r>
      <w:r>
        <w:fldChar w:fldCharType="separate"/>
      </w:r>
      <w:bookmarkStart w:id="146" w:name="_CTVP001989184c332dc4cd7a1feecddff9c1cfe"/>
      <w:proofErr w:type="spellStart"/>
      <w:r>
        <w:t>Tartler</w:t>
      </w:r>
      <w:proofErr w:type="spellEnd"/>
      <w:r>
        <w:t xml:space="preserve"> und Steigerwald, „</w:t>
      </w:r>
      <w:r w:rsidRPr="00770905">
        <w:rPr>
          <w:i/>
        </w:rPr>
        <w:t xml:space="preserve">Verteilte Versionsverwaltung mit </w:t>
      </w:r>
      <w:proofErr w:type="spellStart"/>
      <w:r w:rsidRPr="00770905">
        <w:rPr>
          <w:i/>
        </w:rPr>
        <w:t>Bazaar</w:t>
      </w:r>
      <w:proofErr w:type="spellEnd"/>
      <w:r w:rsidRPr="00770905">
        <w:rPr>
          <w:i/>
        </w:rPr>
        <w:t xml:space="preserve"> » Linux-Magazin,“</w:t>
      </w:r>
      <w:r w:rsidRPr="00770905">
        <w:t xml:space="preserve"> (wie Anm. 49)</w:t>
      </w:r>
      <w:bookmarkEnd w:id="146"/>
      <w:r>
        <w:fldChar w:fldCharType="end"/>
      </w:r>
    </w:p>
  </w:footnote>
  <w:footnote w:id="51">
    <w:p w14:paraId="3763C7F3" w14:textId="77777777" w:rsidR="00AA3688" w:rsidRDefault="00AA3688" w:rsidP="00A109FE">
      <w:pPr>
        <w:pStyle w:val="Funotentext"/>
        <w:jc w:val="left"/>
      </w:pPr>
      <w:r>
        <w:rPr>
          <w:rStyle w:val="Funotenzeichen"/>
        </w:rPr>
        <w:footnoteRef/>
      </w:r>
      <w:r>
        <w:t xml:space="preserve"> </w:t>
      </w:r>
      <w:r w:rsidRPr="00182EE3">
        <w:t xml:space="preserve">Vgl. </w:t>
      </w:r>
      <w:r>
        <w:fldChar w:fldCharType="begin"/>
      </w:r>
      <w:r>
        <w:instrText>ADDIN CITAVI.PLACEHOLDER 0d029047-b5b1-4b7f-a2b6-10e4619e8ba8 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RhcnRsZXIgdW5kIFN0ZWlnZXJ3YWxkLCDigJ48L1RleHQ+DQogICAgPC9UZXh0VW5pdD4NCiAgICA8VGV4dFVuaXQ+DQogICAgICA8SW5zZXJ0UGFyYWdyYXBoQWZ0ZXI+ZmFsc2U8L0luc2VydFBhcmFncmFwaEFmdGVyPg0KICAgICAgPEZvbnROYW1lIC8+DQogICAgICA8Rm9udFN0eWxlPg0KICAgICAgICA8SXRhbGljPnRydWU8L0l0YWxpYz4NCiAgICAgICAgPE5hbWUgLz4NCiAgICAgIDwvRm9udFN0eWxlPg0KICAgICAgPEZvbnRTaXplPjA8L0ZvbnRTaXplPg0KICAgICAgPFRleHQ+VmVydGVpbHRlIFZlcnNpb25zdmVyd2FsdHVuZyBtaXQgQmF6YWFyIMK7IExpbnV4LU1hZ2F6aW4s4oCcPC9UZXh0Pg0KICAgIDwvVGV4dFVuaXQ+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ICh3aWUgQW5tLiA0OSk8L1RleHQ+DQogICAgPC9UZXh0VW5pdD4NCiAgPC9UZXh0VW5pdHM+DQo8L1BsYWNlaG9sZGVyPg==</w:instrText>
      </w:r>
      <w:r>
        <w:fldChar w:fldCharType="separate"/>
      </w:r>
      <w:bookmarkStart w:id="147" w:name="_CTVP0010d029047b5b14b7fa2b610e4619e8ba8"/>
      <w:proofErr w:type="spellStart"/>
      <w:r>
        <w:t>Tartler</w:t>
      </w:r>
      <w:proofErr w:type="spellEnd"/>
      <w:r>
        <w:t xml:space="preserve"> und Steigerwald, „</w:t>
      </w:r>
      <w:r w:rsidRPr="00770905">
        <w:rPr>
          <w:i/>
        </w:rPr>
        <w:t xml:space="preserve">Verteilte Versionsverwaltung mit </w:t>
      </w:r>
      <w:proofErr w:type="spellStart"/>
      <w:r w:rsidRPr="00770905">
        <w:rPr>
          <w:i/>
        </w:rPr>
        <w:t>Bazaar</w:t>
      </w:r>
      <w:proofErr w:type="spellEnd"/>
      <w:r w:rsidRPr="00770905">
        <w:rPr>
          <w:i/>
        </w:rPr>
        <w:t xml:space="preserve"> » Linux-Magazin,“</w:t>
      </w:r>
      <w:r w:rsidRPr="00770905">
        <w:t xml:space="preserve"> (wie Anm. 49)</w:t>
      </w:r>
      <w:bookmarkEnd w:id="147"/>
      <w:r>
        <w:fldChar w:fldCharType="end"/>
      </w:r>
    </w:p>
  </w:footnote>
  <w:footnote w:id="52">
    <w:p w14:paraId="09FA938A" w14:textId="77777777" w:rsidR="00AA3688" w:rsidRDefault="00AA3688" w:rsidP="00182EE3">
      <w:pPr>
        <w:pStyle w:val="Funotentext"/>
        <w:jc w:val="left"/>
      </w:pPr>
      <w:r>
        <w:rPr>
          <w:rStyle w:val="Funotenzeichen"/>
        </w:rPr>
        <w:footnoteRef/>
      </w:r>
      <w:r>
        <w:t xml:space="preserve"> Vgl. </w:t>
      </w:r>
      <w:r>
        <w:fldChar w:fldCharType="begin"/>
      </w:r>
      <w:r>
        <w:instrText>ADDIN CITAVI.PLACEHOLDER e967cf77-20c3-4fa6-936e-e56e6ae7ba6e 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Sm9obiBCZWNoYXJhLCDigJ5SZXZpc2lvbnNzaWNoZXJlIEFyY2hpdmllcnVuZy4gVmVydGVpbHRlcyBEb2t1bWVudGVubWFuYWdlbWVudCzigJwgKDIwMDkpOiAxMS4gR2VwcsO8ZnQgYW0gMTcuIEp1bmkgMjAxNy4gT25saW5lOiBodHRwczovL3d3dy51bmlidy5kZS9pbmYyL0xlaHJlL0ZUMDkvbHphL2JlY2hhcmEucGRmLjwvVGV4dD4NCiAgICA8L1RleHRVbml0Pg0KICA8L1RleHRVbml0cz4NCjwvUGxhY2Vob2xkZXI+</w:instrText>
      </w:r>
      <w:r>
        <w:fldChar w:fldCharType="separate"/>
      </w:r>
      <w:bookmarkStart w:id="149" w:name="_CTVP001e967cf7720c34fa6936ee56e6ae7ba6e"/>
      <w:r>
        <w:t xml:space="preserve">John </w:t>
      </w:r>
      <w:proofErr w:type="spellStart"/>
      <w:r>
        <w:t>Bechara</w:t>
      </w:r>
      <w:proofErr w:type="spellEnd"/>
      <w:r>
        <w:t>, „Revisionssichere Archivierung. Verteiltes Dokumentenmanagement</w:t>
      </w:r>
      <w:proofErr w:type="gramStart"/>
      <w:r>
        <w:t>,“</w:t>
      </w:r>
      <w:proofErr w:type="gramEnd"/>
      <w:r>
        <w:t xml:space="preserve"> (2009): 11. Geprüft am 17. Juni 2017. Online: https://www.unibw.de/inf2/Lehre/FT09/lza/bechara.pdf.</w:t>
      </w:r>
      <w:bookmarkEnd w:id="149"/>
      <w:r>
        <w:fldChar w:fldCharType="end"/>
      </w:r>
    </w:p>
  </w:footnote>
  <w:footnote w:id="53">
    <w:p w14:paraId="6CFADBF0" w14:textId="77777777" w:rsidR="00AA3688" w:rsidRDefault="00AA3688">
      <w:pPr>
        <w:pStyle w:val="Funotentext"/>
      </w:pPr>
      <w:r>
        <w:rPr>
          <w:rStyle w:val="Funotenzeichen"/>
        </w:rPr>
        <w:footnoteRef/>
      </w:r>
      <w:r>
        <w:t xml:space="preserve"> Vgl. </w:t>
      </w:r>
      <w:r>
        <w:fldChar w:fldCharType="begin"/>
      </w:r>
      <w:r>
        <w:instrText>ADDIN CITAVI.PLACEHOLDER 9606ea12-63ff-4b24-9b2d-d81398299552 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U3RhcmdhcmR0LCDigJ48L1RleHQ+DQogICAgPC9UZXh0VW5pdD4NCiAgICA8VGV4dFVuaXQ+DQogICAgICA8SW5zZXJ0UGFyYWdyYXBoQWZ0ZXI+ZmFsc2U8L0luc2VydFBhcmFncmFwaEFmdGVyPg0KICAgICAgPEZvbnROYW1lIC8+DQogICAgICA8Rm9udFN0eWxlPg0KICAgICAgICA8SXRhbGljPnRydWU8L0l0YWxpYz4NCiAgICAgICAgPE5hbWUgLz4NCiAgICAgIDwvRm9udFN0eWxlPg0KICAgICAgPEZvbnRTaXplPjA8L0ZvbnRTaXplPg0KICAgICAgPFRleHQ+VmVydGVpbHRlIFZlcnNpb25zdmVyd2FsdHVuZ3NzeXN0ZW1lIGluIGRlciBrb21tZXJ6aWVsbGVuIEphdmEtRW50d2lja2x1bmcs4oCcPC9UZXh0Pg0KICAgIDwvVGV4dFVuaXQ+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ICh3aWUgQW5tLiA0NiksIFMuIDE8L1RleHQ+DQogICAgPC9UZXh0VW5pdD4NCiAgPC9UZXh0VW5pdHM+DQo8L1BsYWNlaG9sZGVyPg==</w:instrText>
      </w:r>
      <w:r>
        <w:fldChar w:fldCharType="separate"/>
      </w:r>
      <w:bookmarkStart w:id="150" w:name="_CTVP0019606ea1263ff4b249b2dd81398299552"/>
      <w:proofErr w:type="spellStart"/>
      <w:r>
        <w:t>Stargardt</w:t>
      </w:r>
      <w:proofErr w:type="spellEnd"/>
      <w:r>
        <w:t>, „</w:t>
      </w:r>
      <w:r w:rsidRPr="00770905">
        <w:rPr>
          <w:i/>
        </w:rPr>
        <w:t>Verteilte Versionsverwaltungssysteme in der kommerziellen Java-Entwicklung,“</w:t>
      </w:r>
      <w:r w:rsidRPr="00770905">
        <w:t xml:space="preserve"> (wie Anm. 46), S. 1</w:t>
      </w:r>
      <w:bookmarkEnd w:id="150"/>
      <w:r>
        <w:fldChar w:fldCharType="end"/>
      </w:r>
    </w:p>
  </w:footnote>
  <w:footnote w:id="54">
    <w:p w14:paraId="6ED478FA" w14:textId="77777777" w:rsidR="00AA3688" w:rsidRDefault="00AA3688">
      <w:pPr>
        <w:pStyle w:val="Funotentext"/>
      </w:pPr>
      <w:r>
        <w:rPr>
          <w:rStyle w:val="Funotenzeichen"/>
        </w:rPr>
        <w:footnoteRef/>
      </w:r>
      <w:r>
        <w:t xml:space="preserve"> Vgl. </w:t>
      </w:r>
      <w:r>
        <w:fldChar w:fldCharType="begin"/>
      </w:r>
      <w:r>
        <w:instrText>ADDIN CITAVI.PLACEHOLDER 15525785-0a3b-479d-9bbc-624d44f42c0e 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U3RhcmdhcmR0LCDigJ48L1RleHQ+DQogICAgPC9UZXh0VW5pdD4NCiAgICA8VGV4dFVuaXQ+DQogICAgICA8SW5zZXJ0UGFyYWdyYXBoQWZ0ZXI+ZmFsc2U8L0luc2VydFBhcmFncmFwaEFmdGVyPg0KICAgICAgPEZvbnROYW1lIC8+DQogICAgICA8Rm9udFN0eWxlPg0KICAgICAgICA8SXRhbGljPnRydWU8L0l0YWxpYz4NCiAgICAgICAgPE5hbWUgLz4NCiAgICAgIDwvRm9udFN0eWxlPg0KICAgICAgPEZvbnRTaXplPjA8L0ZvbnRTaXplPg0KICAgICAgPFRleHQ+VmVydGVpbHRlIFZlcnNpb25zdmVyd2FsdHVuZ3NzeXN0ZW1lIGluIGRlciBrb21tZXJ6aWVsbGVuIEphdmEtRW50d2lja2x1bmcs4oCcPC9UZXh0Pg0KICAgIDwvVGV4dFVuaXQ+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ICh3aWUgQW5tLiA0NiksIFMuIDM1PC9UZXh0Pg0KICAgIDwvVGV4dFVuaXQ+DQogIDwvVGV4dFVuaXRzPg0KPC9QbGFjZWhvbGRlcj4=</w:instrText>
      </w:r>
      <w:r>
        <w:fldChar w:fldCharType="separate"/>
      </w:r>
      <w:bookmarkStart w:id="152" w:name="_CTVP001155257850a3b479d9bbc624d44f42c0e"/>
      <w:proofErr w:type="spellStart"/>
      <w:r>
        <w:t>Stargardt</w:t>
      </w:r>
      <w:proofErr w:type="spellEnd"/>
      <w:r>
        <w:t>, „</w:t>
      </w:r>
      <w:r w:rsidRPr="00770905">
        <w:rPr>
          <w:i/>
        </w:rPr>
        <w:t>Verteilte Versionsverwaltungssysteme in der kommerziellen Java-Entwicklung,“</w:t>
      </w:r>
      <w:r w:rsidRPr="00770905">
        <w:t xml:space="preserve"> (wie Anm. 46), S. 35</w:t>
      </w:r>
      <w:bookmarkEnd w:id="152"/>
      <w:r>
        <w:fldChar w:fldCharType="end"/>
      </w:r>
    </w:p>
  </w:footnote>
  <w:footnote w:id="55">
    <w:p w14:paraId="6831F326" w14:textId="77777777" w:rsidR="00AA3688" w:rsidRDefault="00AA3688">
      <w:pPr>
        <w:pStyle w:val="Funotentext"/>
      </w:pPr>
      <w:r>
        <w:rPr>
          <w:rStyle w:val="Funotenzeichen"/>
        </w:rPr>
        <w:footnoteRef/>
      </w:r>
      <w:r>
        <w:t xml:space="preserve"> Vgl. </w:t>
      </w:r>
      <w:r>
        <w:fldChar w:fldCharType="begin"/>
      </w:r>
      <w:r>
        <w:instrText>ADDIN CITAVI.PLACEHOLDER 07bb52e9-f64f-4129-afea-0829a4de0be0 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U3RhcmdhcmR0LCDigJ48L1RleHQ+DQogICAgPC9UZXh0VW5pdD4NCiAgICA8VGV4dFVuaXQ+DQogICAgICA8SW5zZXJ0UGFyYWdyYXBoQWZ0ZXI+ZmFsc2U8L0luc2VydFBhcmFncmFwaEFmdGVyPg0KICAgICAgPEZvbnROYW1lIC8+DQogICAgICA8Rm9udFN0eWxlPg0KICAgICAgICA8SXRhbGljPnRydWU8L0l0YWxpYz4NCiAgICAgICAgPE5hbWUgLz4NCiAgICAgIDwvRm9udFN0eWxlPg0KICAgICAgPEZvbnRTaXplPjA8L0ZvbnRTaXplPg0KICAgICAgPFRleHQ+VmVydGVpbHRlIFZlcnNpb25zdmVyd2FsdHVuZ3NzeXN0ZW1lIGluIGRlciBrb21tZXJ6aWVsbGVuIEphdmEtRW50d2lja2x1bmcs4oCcPC9UZXh0Pg0KICAgIDwvVGV4dFVuaXQ+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ICh3aWUgQW5tLiA0NiksIFMuIDM1PC9UZXh0Pg0KICAgIDwvVGV4dFVuaXQ+DQogIDwvVGV4dFVuaXRzPg0KPC9QbGFjZWhvbGRlcj4=</w:instrText>
      </w:r>
      <w:r>
        <w:fldChar w:fldCharType="separate"/>
      </w:r>
      <w:bookmarkStart w:id="154" w:name="_CTVP00107bb52e9f64f4129afea0829a4de0be0"/>
      <w:proofErr w:type="spellStart"/>
      <w:r>
        <w:t>Stargardt</w:t>
      </w:r>
      <w:proofErr w:type="spellEnd"/>
      <w:r>
        <w:t>, „</w:t>
      </w:r>
      <w:r w:rsidRPr="00770905">
        <w:rPr>
          <w:i/>
        </w:rPr>
        <w:t>Verteilte Versionsverwaltungssysteme in der kommerziellen Java-Entwicklung,“</w:t>
      </w:r>
      <w:r w:rsidRPr="00770905">
        <w:t xml:space="preserve"> (wie Anm. 46), S. 35</w:t>
      </w:r>
      <w:bookmarkEnd w:id="154"/>
      <w:r>
        <w:fldChar w:fldCharType="end"/>
      </w:r>
    </w:p>
  </w:footnote>
  <w:footnote w:id="56">
    <w:p w14:paraId="5F49DB09" w14:textId="77777777" w:rsidR="00AA3688" w:rsidRPr="00223678" w:rsidRDefault="00AA3688" w:rsidP="00182EE3">
      <w:pPr>
        <w:pStyle w:val="Funotentext"/>
        <w:jc w:val="left"/>
      </w:pPr>
      <w:r>
        <w:rPr>
          <w:rStyle w:val="Funotenzeichen"/>
        </w:rPr>
        <w:footnoteRef/>
      </w:r>
      <w:r>
        <w:t xml:space="preserve"> </w:t>
      </w:r>
      <w:r w:rsidRPr="00223678">
        <w:t xml:space="preserve">Vgl. </w:t>
      </w:r>
      <w:r>
        <w:fldChar w:fldCharType="begin"/>
      </w:r>
      <w:r>
        <w:instrText>ADDIN CITAVI.PLACEHOLDER 16060800-6b4b-4487-9c8a-0189e068614c 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JlY2hhcmEsIOKAnjwvVGV4dD4NCiAgICA8L1RleHRVbml0Pg0KICAgIDxUZXh0VW5pdD4NCiAgICAgIDxJbnNlcnRQYXJhZ3JhcGhBZnRlcj5mYWxzZTwvSW5zZXJ0UGFyYWdyYXBoQWZ0ZXI+DQogICAgICA8Rm9udE5hbWUgLz4NCiAgICAgIDxGb250U3R5bGU+DQogICAgICAgIDxJdGFsaWM+dHJ1ZTwvSXRhbGljPg0KICAgICAgICA8TmFtZSAvPg0KICAgICAgPC9Gb250U3R5bGU+DQogICAgICA8Rm9udFNpemU+MDwvRm9udFNpemU+DQogICAgICA8VGV4dD5SZXZpc2lvbnNzaWNoZXJlIEFyY2hpdmllcnVuZyzigJw8L1RleHQ+DQogICAgPC9UZXh0VW5pdD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4gKHdpZSBBbm0uIDMpLCBTLiA4PC9UZXh0Pg0KICAgIDwvVGV4dFVuaXQ+DQogIDwvVGV4dFVuaXRzPg0KPC9QbGFjZWhvbGRlcj4=</w:instrText>
      </w:r>
      <w:r>
        <w:fldChar w:fldCharType="separate"/>
      </w:r>
      <w:bookmarkStart w:id="157" w:name="_CTVP001160608006b4b44879c8a0189e068614c"/>
      <w:proofErr w:type="spellStart"/>
      <w:r>
        <w:t>Bechara</w:t>
      </w:r>
      <w:proofErr w:type="spellEnd"/>
      <w:r>
        <w:t>, „</w:t>
      </w:r>
      <w:r w:rsidRPr="00770905">
        <w:rPr>
          <w:i/>
        </w:rPr>
        <w:t>Revisionssichere Archivierung,“</w:t>
      </w:r>
      <w:r w:rsidRPr="00770905">
        <w:t xml:space="preserve"> (wie Anm. 3), S. 8</w:t>
      </w:r>
      <w:bookmarkEnd w:id="157"/>
      <w:r>
        <w:fldChar w:fldCharType="end"/>
      </w:r>
    </w:p>
  </w:footnote>
  <w:footnote w:id="57">
    <w:p w14:paraId="2F64C721" w14:textId="77777777" w:rsidR="00AA3688" w:rsidRDefault="00AA3688">
      <w:pPr>
        <w:pStyle w:val="Funotentext"/>
      </w:pPr>
      <w:r>
        <w:rPr>
          <w:rStyle w:val="Funotenzeichen"/>
        </w:rPr>
        <w:footnoteRef/>
      </w:r>
      <w:r>
        <w:t xml:space="preserve"> Vgl. </w:t>
      </w:r>
      <w:r>
        <w:fldChar w:fldCharType="begin"/>
      </w:r>
      <w:r>
        <w:instrText>ADDIN CITAVI.PLACEHOLDER 6690ffd7-f705-4c0d-91ed-94531b05ee83 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JlY2hhcmEsIOKAnjwvVGV4dD4NCiAgICA8L1RleHRVbml0Pg0KICAgIDxUZXh0VW5pdD4NCiAgICAgIDxJbnNlcnRQYXJhZ3JhcGhBZnRlcj5mYWxzZTwvSW5zZXJ0UGFyYWdyYXBoQWZ0ZXI+DQogICAgICA8Rm9udE5hbWUgLz4NCiAgICAgIDxGb250U3R5bGU+DQogICAgICAgIDxJdGFsaWM+dHJ1ZTwvSXRhbGljPg0KICAgICAgICA8TmFtZSAvPg0KICAgICAgPC9Gb250U3R5bGU+DQogICAgICA8Rm9udFNpemU+MDwvRm9udFNpemU+DQogICAgICA8VGV4dD5SZXZpc2lvbnNzaWNoZXJlIEFyY2hpdmllcnVuZyzigJw8L1RleHQ+DQogICAgPC9UZXh0VW5pdD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4gKHdpZSBBbm0uIDMpLCBTLiA5PC9UZXh0Pg0KICAgIDwvVGV4dFVuaXQ+DQogIDwvVGV4dFVuaXRzPg0KPC9QbGFjZWhvbGRlcj4=</w:instrText>
      </w:r>
      <w:r>
        <w:fldChar w:fldCharType="separate"/>
      </w:r>
      <w:bookmarkStart w:id="160" w:name="_CTVP0016690ffd7f7054c0d91ed94531b05ee83"/>
      <w:proofErr w:type="spellStart"/>
      <w:r>
        <w:t>Bechara</w:t>
      </w:r>
      <w:proofErr w:type="spellEnd"/>
      <w:r>
        <w:t>, „</w:t>
      </w:r>
      <w:r w:rsidRPr="00770905">
        <w:rPr>
          <w:i/>
        </w:rPr>
        <w:t>Revisionssichere Archivierung,“</w:t>
      </w:r>
      <w:r w:rsidRPr="00770905">
        <w:t xml:space="preserve"> (wie Anm. 3), S. 9</w:t>
      </w:r>
      <w:bookmarkEnd w:id="160"/>
      <w:r>
        <w:fldChar w:fldCharType="end"/>
      </w:r>
    </w:p>
  </w:footnote>
  <w:footnote w:id="58">
    <w:p w14:paraId="4838152E" w14:textId="77777777" w:rsidR="00AA3688" w:rsidRDefault="00AA3688" w:rsidP="00350050">
      <w:pPr>
        <w:pStyle w:val="Funotentext"/>
        <w:jc w:val="left"/>
      </w:pPr>
      <w:r>
        <w:rPr>
          <w:rStyle w:val="Funotenzeichen"/>
        </w:rPr>
        <w:footnoteRef/>
      </w:r>
      <w:r>
        <w:t xml:space="preserve"> Vgl. </w:t>
      </w:r>
      <w:r>
        <w:fldChar w:fldCharType="begin"/>
      </w:r>
      <w:r>
        <w:instrText>ADDIN CITAVI.PLACEHOLDER be72579e-105e-4772-966c-ca8884bd9dfa 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VEhNLVdpa2ksIOKAnkdpdC1iYXNpZXJ0ZSBrb2xsYWJvcmF0aXZlIEVudHdpY2tsdW5nIHZvbiBXZWJhbndlbmR1bmdlbiAoR2l0SHViL0dpdExhYikg4oCTIFRITS1XaWtpLOKAnC4gR2VwcsO8ZnQgYW0gNi4gQXByaWwgMjAxNy4gT25saW5lOiBodHRwczovL3dpa2kudGhtLmRlL0dpdC1iYXNpZXJ0ZV9rb2xsYWJvcmF0aXZlX0VudHdpY2tsdW5nX3Zvbl9XZWJhbndlbmR1bmdlbl8oR2l0SHViL0dpdExhYikuPC9UZXh0Pg0KICAgIDwvVGV4dFVuaXQ+DQogIDwvVGV4dFVuaXRzPg0KPC9QbGFjZWhvbGRlcj4=</w:instrText>
      </w:r>
      <w:r>
        <w:fldChar w:fldCharType="separate"/>
      </w:r>
      <w:bookmarkStart w:id="166" w:name="_CTVP001be72579e105e4772966cca8884bd9dfa"/>
      <w:r>
        <w:t>THM-Wiki, „</w:t>
      </w:r>
      <w:proofErr w:type="spellStart"/>
      <w:r>
        <w:t>Git</w:t>
      </w:r>
      <w:proofErr w:type="spellEnd"/>
      <w:r>
        <w:t xml:space="preserve">-basierte </w:t>
      </w:r>
      <w:proofErr w:type="spellStart"/>
      <w:r>
        <w:t>kollaborative</w:t>
      </w:r>
      <w:proofErr w:type="spellEnd"/>
      <w:r>
        <w:t xml:space="preserve"> Entwicklung von Webanwendungen (</w:t>
      </w:r>
      <w:proofErr w:type="spellStart"/>
      <w:r>
        <w:t>GitHub</w:t>
      </w:r>
      <w:proofErr w:type="spellEnd"/>
      <w:r>
        <w:t>/</w:t>
      </w:r>
      <w:proofErr w:type="spellStart"/>
      <w:r>
        <w:t>GitLab</w:t>
      </w:r>
      <w:proofErr w:type="spellEnd"/>
      <w:r>
        <w:t>) – THM-Wiki,“. Geprüft am 6. April 2017. Online: https://wiki.thm.de/Git-basierte_kollaborative_Entwicklung_von_Webanwendungen_(GitHub/GitLab).</w:t>
      </w:r>
      <w:bookmarkEnd w:id="166"/>
      <w:r>
        <w:fldChar w:fldCharType="end"/>
      </w:r>
    </w:p>
  </w:footnote>
  <w:footnote w:id="59">
    <w:p w14:paraId="2A915789" w14:textId="77777777" w:rsidR="00AA3688" w:rsidRDefault="00AA3688" w:rsidP="00182EE3">
      <w:pPr>
        <w:pStyle w:val="Funotentext"/>
        <w:jc w:val="left"/>
      </w:pPr>
      <w:r>
        <w:rPr>
          <w:rStyle w:val="Funotenzeichen"/>
        </w:rPr>
        <w:footnoteRef/>
      </w:r>
      <w:r>
        <w:t xml:space="preserve"> Vgl. </w:t>
      </w:r>
      <w:r>
        <w:fldChar w:fldCharType="begin"/>
      </w:r>
      <w:r>
        <w:instrText>ADDIN CITAVI.PLACEHOLDER c4ca38a5-1d72-4830-8305-9da725ee0802 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1hdWVsLCDigJ48L1RleHQ+DQogICAgPC9UZXh0VW5pdD4NCiAgICA8VGV4dFVuaXQ+DQogICAgICA8SW5zZXJ0UGFyYWdyYXBoQWZ0ZXI+ZmFsc2U8L0luc2VydFBhcmFncmFwaEFmdGVyPg0KICAgICAgPEZvbnROYW1lIC8+DQogICAgICA8Rm9udFN0eWxlPg0KICAgICAgICA8SXRhbGljPnRydWU8L0l0YWxpYz4NCiAgICAgICAgPE5hbWUgLz4NCiAgICAgIDwvRm9udFN0eWxlPg0KICAgICAgPEZvbnRTaXplPjA8L0ZvbnRTaXplPg0KICAgICAgPFRleHQ+VmVyZ2xlaWNoIHZvbiBHaXQgdW5kIFNWTizigJw8L1RleHQ+DQogICAgPC9UZXh0VW5pdD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4gKHdpZSBBbm0uIDI4KSwgUy4gNjwvVGV4dD4NCiAgICA8L1RleHRVbml0Pg0KICA8L1RleHRVbml0cz4NCjwvUGxhY2Vob2xkZXI+</w:instrText>
      </w:r>
      <w:r>
        <w:fldChar w:fldCharType="separate"/>
      </w:r>
      <w:bookmarkStart w:id="167" w:name="_CTVP001c4ca38a51d72483083059da725ee0802"/>
      <w:proofErr w:type="spellStart"/>
      <w:r>
        <w:t>Mauel</w:t>
      </w:r>
      <w:proofErr w:type="spellEnd"/>
      <w:r>
        <w:t>, „</w:t>
      </w:r>
      <w:r w:rsidRPr="00770905">
        <w:rPr>
          <w:i/>
        </w:rPr>
        <w:t xml:space="preserve">Vergleich von </w:t>
      </w:r>
      <w:proofErr w:type="spellStart"/>
      <w:r w:rsidRPr="00770905">
        <w:rPr>
          <w:i/>
        </w:rPr>
        <w:t>Git</w:t>
      </w:r>
      <w:proofErr w:type="spellEnd"/>
      <w:r w:rsidRPr="00770905">
        <w:rPr>
          <w:i/>
        </w:rPr>
        <w:t xml:space="preserve"> und SVN,“</w:t>
      </w:r>
      <w:r w:rsidRPr="00770905">
        <w:t xml:space="preserve"> (wie Anm. 28), S. 6</w:t>
      </w:r>
      <w:bookmarkEnd w:id="167"/>
      <w:r>
        <w:fldChar w:fldCharType="end"/>
      </w:r>
    </w:p>
  </w:footnote>
  <w:footnote w:id="60">
    <w:p w14:paraId="24D7E3BC" w14:textId="77777777" w:rsidR="00AA3688" w:rsidRDefault="00AA3688" w:rsidP="00182EE3">
      <w:pPr>
        <w:pStyle w:val="Funotentext"/>
        <w:jc w:val="left"/>
      </w:pPr>
      <w:r>
        <w:rPr>
          <w:rStyle w:val="Funotenzeichen"/>
        </w:rPr>
        <w:footnoteRef/>
      </w:r>
      <w:r>
        <w:t xml:space="preserve"> Vgl. </w:t>
      </w:r>
      <w:r>
        <w:fldChar w:fldCharType="begin"/>
      </w:r>
      <w:r>
        <w:instrText>ADDIN CITAVI.PLACEHOLDER 1599d3f0-b85b-4308-b5c5-3c1000306a39 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WaWpheWFrdW1hcmFuICh3aWUgQW5tLiAyKSwgUy4gMjE8L1RleHQ+DQogICAgPC9UZXh0VW5pdD4NCiAgPC9UZXh0VW5pdHM+DQo8L1BsYWNlaG9sZGVyPg==</w:instrText>
      </w:r>
      <w:r>
        <w:fldChar w:fldCharType="separate"/>
      </w:r>
      <w:bookmarkStart w:id="168" w:name="_CTVP0011599d3f0b85b4308b5c53c1000306a39"/>
      <w:proofErr w:type="spellStart"/>
      <w:r>
        <w:t>Vijayakumaran</w:t>
      </w:r>
      <w:proofErr w:type="spellEnd"/>
      <w:r>
        <w:t xml:space="preserve"> (wie Anm. 2), S. 21</w:t>
      </w:r>
      <w:bookmarkEnd w:id="168"/>
      <w:r>
        <w:fldChar w:fldCharType="end"/>
      </w:r>
    </w:p>
  </w:footnote>
  <w:footnote w:id="61">
    <w:p w14:paraId="09486949" w14:textId="77777777" w:rsidR="00AA3688" w:rsidRDefault="00AA3688" w:rsidP="00182EE3">
      <w:pPr>
        <w:pStyle w:val="Funotentext"/>
        <w:jc w:val="left"/>
      </w:pPr>
      <w:r>
        <w:rPr>
          <w:rStyle w:val="Funotenzeichen"/>
        </w:rPr>
        <w:footnoteRef/>
      </w:r>
      <w:r>
        <w:t xml:space="preserve"> Vgl. </w:t>
      </w:r>
      <w:r>
        <w:fldChar w:fldCharType="begin"/>
      </w:r>
      <w:r>
        <w:instrText>ADDIN CITAVI.PLACEHOLDER c34d0161-5d08-483f-a5d6-f3b3e76ae7d7 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4gKHdpZSBBbm0uIDU4KTwvVGV4dD4NCiAgICA8L1RleHRVbml0Pg0KICA8L1RleHRVbml0cz4NCjwvUGxhY2Vob2xkZXI+</w:instrText>
      </w:r>
      <w:r>
        <w:fldChar w:fldCharType="separate"/>
      </w:r>
      <w:bookmarkStart w:id="170" w:name="_CTVP001c34d01615d08483fa5d6f3b3e76ae7d7"/>
      <w:r>
        <w:t>THM-Wiki, „</w:t>
      </w:r>
      <w:proofErr w:type="spellStart"/>
      <w:r w:rsidRPr="00770905">
        <w:rPr>
          <w:i/>
        </w:rPr>
        <w:t>Git</w:t>
      </w:r>
      <w:proofErr w:type="spellEnd"/>
      <w:r w:rsidRPr="00770905">
        <w:rPr>
          <w:i/>
        </w:rPr>
        <w:t xml:space="preserve">-basierte </w:t>
      </w:r>
      <w:proofErr w:type="spellStart"/>
      <w:r w:rsidRPr="00770905">
        <w:rPr>
          <w:i/>
        </w:rPr>
        <w:t>kollaborative</w:t>
      </w:r>
      <w:proofErr w:type="spellEnd"/>
      <w:r w:rsidRPr="00770905">
        <w:rPr>
          <w:i/>
        </w:rPr>
        <w:t xml:space="preserve"> Entwicklung von Webanwendungen (</w:t>
      </w:r>
      <w:proofErr w:type="spellStart"/>
      <w:r w:rsidRPr="00770905">
        <w:rPr>
          <w:i/>
        </w:rPr>
        <w:t>GitHub</w:t>
      </w:r>
      <w:proofErr w:type="spellEnd"/>
      <w:r w:rsidRPr="00770905">
        <w:rPr>
          <w:i/>
        </w:rPr>
        <w:t>/</w:t>
      </w:r>
      <w:proofErr w:type="spellStart"/>
      <w:r w:rsidRPr="00770905">
        <w:rPr>
          <w:i/>
        </w:rPr>
        <w:t>GitLab</w:t>
      </w:r>
      <w:proofErr w:type="spellEnd"/>
      <w:r w:rsidRPr="00770905">
        <w:rPr>
          <w:i/>
        </w:rPr>
        <w:t>) – THM-Wiki,“</w:t>
      </w:r>
      <w:r w:rsidRPr="00770905">
        <w:t xml:space="preserve"> (wie Anm. 58)</w:t>
      </w:r>
      <w:bookmarkEnd w:id="170"/>
      <w:r>
        <w:fldChar w:fldCharType="end"/>
      </w:r>
    </w:p>
  </w:footnote>
  <w:footnote w:id="62">
    <w:p w14:paraId="39FBBBA9" w14:textId="77777777" w:rsidR="00AA3688" w:rsidRPr="003A6068" w:rsidRDefault="00AA3688" w:rsidP="00182EE3">
      <w:pPr>
        <w:pStyle w:val="Funotentext"/>
        <w:jc w:val="left"/>
      </w:pPr>
      <w:r>
        <w:rPr>
          <w:rStyle w:val="Funotenzeichen"/>
        </w:rPr>
        <w:footnoteRef/>
      </w:r>
      <w:r>
        <w:t xml:space="preserve"> Vgl. </w:t>
      </w:r>
      <w:r>
        <w:fldChar w:fldCharType="begin"/>
      </w:r>
      <w:r>
        <w:instrText>ADDIN CITAVI.PLACEHOLDER 72926ae1-6d6a-4029-b14b-34655c1dd60c 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</w:instrText>
      </w:r>
      <w:r w:rsidRPr="00AA3688">
        <w:rPr>
          <w:lang w:val="en-US"/>
        </w:rPr>
        <w:instrText>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50aW5hdGlnZXJ0ZWNoLCDigJ7igJ5HaXTigJwgeW91ciB3b3JrIGRvbmUgYW5kIGRvbsK0dCBtZXNzIHdpdGggeW91ciB0ZWFtISzigJwuIEdlcHLDvGZ0IGFtIDExLiBBcHJpbCAyMDE3LiBPbmxpbmU6IGh0dHA6Ly93d3cudGlnZXJ0ZWNoLmRlL2dpdC15b3VyLXdvcmstZG9uZS1hbmQtZG9udC1tZXNzLXdpdGgteW91ci10ZWFtLyNtb3JlLTYyOS48L1RleHQ+DQogICAgPC9UZXh0VW5pdD4NCiAgPC9UZXh0VW5pdHM+DQo8L1BsYWNlaG9sZGVyPg==</w:instrText>
      </w:r>
      <w:r>
        <w:fldChar w:fldCharType="separate"/>
      </w:r>
      <w:bookmarkStart w:id="172" w:name="_CTVP00172926ae16d6a4029b14b34655c1dd60c"/>
      <w:proofErr w:type="spellStart"/>
      <w:r w:rsidRPr="00770905">
        <w:rPr>
          <w:lang w:val="en-US"/>
        </w:rPr>
        <w:t>tinatigertech</w:t>
      </w:r>
      <w:proofErr w:type="spellEnd"/>
      <w:r w:rsidRPr="00770905">
        <w:rPr>
          <w:lang w:val="en-US"/>
        </w:rPr>
        <w:t>, „„</w:t>
      </w:r>
      <w:proofErr w:type="spellStart"/>
      <w:r w:rsidRPr="00770905">
        <w:rPr>
          <w:lang w:val="en-US"/>
        </w:rPr>
        <w:t>Git</w:t>
      </w:r>
      <w:proofErr w:type="spellEnd"/>
      <w:r w:rsidRPr="00770905">
        <w:rPr>
          <w:lang w:val="en-US"/>
        </w:rPr>
        <w:t xml:space="preserve">“ your work done and don´t mess with your team!,“. </w:t>
      </w:r>
      <w:proofErr w:type="spellStart"/>
      <w:r w:rsidRPr="009F61D1">
        <w:rPr>
          <w:lang w:val="en-US"/>
        </w:rPr>
        <w:t>Geprüft</w:t>
      </w:r>
      <w:proofErr w:type="spellEnd"/>
      <w:r w:rsidRPr="009F61D1">
        <w:rPr>
          <w:lang w:val="en-US"/>
        </w:rPr>
        <w:t xml:space="preserve"> am 11. </w:t>
      </w:r>
      <w:r>
        <w:t>April 2017. Online: http://www.tigertech.de/git-your-work-done-and-dont-mess-with-your-team/#more-629.</w:t>
      </w:r>
      <w:bookmarkEnd w:id="172"/>
      <w:r>
        <w:fldChar w:fldCharType="end"/>
      </w:r>
    </w:p>
  </w:footnote>
  <w:footnote w:id="63">
    <w:p w14:paraId="095B0755" w14:textId="77777777" w:rsidR="00AA3688" w:rsidRDefault="00AA3688">
      <w:pPr>
        <w:pStyle w:val="Funotentext"/>
      </w:pPr>
      <w:r>
        <w:rPr>
          <w:rStyle w:val="Funotenzeichen"/>
        </w:rPr>
        <w:footnoteRef/>
      </w:r>
      <w:r>
        <w:t xml:space="preserve"> Vgl. </w:t>
      </w:r>
      <w:r>
        <w:fldChar w:fldCharType="begin"/>
      </w:r>
      <w:r>
        <w:instrText>ADDIN CITAVI.PLACEHOLDER 8629abd3-0da4-4750-9873-337e46726544 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TY290dCBDaGFjb24gdW5kIEJlbiBTdHJhdWIsIOKAnkdpdCAtIEJvb2ss4oCcLiBHZXByw7xmdCBhbSAxOS4gQXByaWwgMjAxNy4gT25saW5lOiBodHRwczovL2dpdC1zY20uY29tL2Jvb2svZGUvdjEuPC9UZXh0Pg0KICAgIDwvVGV4dFVuaXQ+DQogIDwvVGV4dFVuaXRzPg0KPC9QbGFjZWhvbGRlcj4=</w:instrText>
      </w:r>
      <w:r>
        <w:fldChar w:fldCharType="separate"/>
      </w:r>
      <w:bookmarkStart w:id="175" w:name="_CTVP0018629abd30da447509873337e46726544"/>
      <w:r>
        <w:t xml:space="preserve">Scott </w:t>
      </w:r>
      <w:proofErr w:type="spellStart"/>
      <w:r>
        <w:t>Chacon</w:t>
      </w:r>
      <w:proofErr w:type="spellEnd"/>
      <w:r>
        <w:t xml:space="preserve"> und Ben Straub, „</w:t>
      </w:r>
      <w:proofErr w:type="spellStart"/>
      <w:r>
        <w:t>Git</w:t>
      </w:r>
      <w:proofErr w:type="spellEnd"/>
      <w:r>
        <w:t xml:space="preserve"> - Book,“. Geprüft am 19. April 2017. Online: https://git-scm.com/book/de/v1.</w:t>
      </w:r>
      <w:bookmarkEnd w:id="175"/>
      <w:r>
        <w:fldChar w:fldCharType="end"/>
      </w:r>
    </w:p>
  </w:footnote>
  <w:footnote w:id="64">
    <w:p w14:paraId="0434FF8E" w14:textId="77777777" w:rsidR="00AA3688" w:rsidRDefault="00AA3688">
      <w:pPr>
        <w:pStyle w:val="Funotentext"/>
      </w:pPr>
      <w:r>
        <w:rPr>
          <w:rStyle w:val="Funotenzeichen"/>
        </w:rPr>
        <w:footnoteRef/>
      </w:r>
      <w:r>
        <w:t xml:space="preserve"> Vgl. </w:t>
      </w:r>
      <w:r>
        <w:fldChar w:fldCharType="begin"/>
      </w:r>
      <w:r>
        <w:instrText>ADDIN CITAVI.PLACEHOLDER c4a7a47d-8afb-4755-975c-326fe22c96b6 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DaGFjb24gdW5kIFN0cmF1Yiwg4oCePC9UZXh0Pg0KICAgIDwvVGV4dFVuaXQ+DQogICAgPFRleHRVbml0Pg0KICAgICAgPEluc2VydFBhcmFncmFwaEFmdGVyPmZhbHNlPC9JbnNlcnRQYXJhZ3JhcGhBZnRlcj4NCiAgICAgIDxGb250TmFtZSAvPg0KICAgICAgPEZvbnRTdHlsZT4NCiAgICAgICAgPEl0YWxpYz50cnVlPC9JdGFsaWM+DQogICAgICAgIDxOYW1lIC8+DQogICAgICA8L0ZvbnRTdHlsZT4NCiAgICAgIDxGb250U2l6ZT4wPC9Gb250U2l6ZT4NCiAgICAgIDxUZXh0PkdpdCAtIEJvb2ss4oCcPC9UZXh0Pg0KICAgIDwvVGV4dFVuaXQ+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ICh3aWUgQW5tLiA2Myk8L1RleHQ+DQogICAgPC9UZXh0VW5pdD4NCiAgPC9UZXh0VW5pdHM+DQo8L1BsYWNlaG9sZGVyPg==</w:instrText>
      </w:r>
      <w:r>
        <w:fldChar w:fldCharType="separate"/>
      </w:r>
      <w:bookmarkStart w:id="177" w:name="_CTVP001c4a7a47d8afb4755975c326fe22c96b6"/>
      <w:proofErr w:type="spellStart"/>
      <w:r>
        <w:t>Chacon</w:t>
      </w:r>
      <w:proofErr w:type="spellEnd"/>
      <w:r>
        <w:t xml:space="preserve"> und Straub, „</w:t>
      </w:r>
      <w:proofErr w:type="spellStart"/>
      <w:r w:rsidRPr="00770905">
        <w:rPr>
          <w:i/>
        </w:rPr>
        <w:t>Git</w:t>
      </w:r>
      <w:proofErr w:type="spellEnd"/>
      <w:r w:rsidRPr="00770905">
        <w:rPr>
          <w:i/>
        </w:rPr>
        <w:t xml:space="preserve"> - Book,“</w:t>
      </w:r>
      <w:r w:rsidRPr="00770905">
        <w:t xml:space="preserve"> (wie Anm. 63)</w:t>
      </w:r>
      <w:bookmarkEnd w:id="177"/>
      <w:r>
        <w:fldChar w:fldCharType="end"/>
      </w:r>
    </w:p>
  </w:footnote>
  <w:footnote w:id="65">
    <w:p w14:paraId="003C9C7E" w14:textId="77777777" w:rsidR="00AA3688" w:rsidRDefault="00AA3688">
      <w:pPr>
        <w:pStyle w:val="Funotentext"/>
      </w:pPr>
      <w:r>
        <w:rPr>
          <w:rStyle w:val="Funotenzeichen"/>
        </w:rPr>
        <w:footnoteRef/>
      </w:r>
      <w:r>
        <w:t xml:space="preserve"> Vgl. </w:t>
      </w:r>
      <w:r>
        <w:fldChar w:fldCharType="begin"/>
      </w:r>
      <w:r>
        <w:instrText>ADDIN CITAVI.PLACEHOLDER 2b170d11-a8c2-4339-9c80-046160457c70 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EZW5rZXIgdW5kIFNyZWNlYywg4oCePC9UZXh0Pg0KICAgIDwvVGV4dFVuaXQ+DQogICAgPFRleHRVbml0Pg0KICAgICAgPEluc2VydFBhcmFncmFwaEFmdGVyPmZhbHNlPC9JbnNlcnRQYXJhZ3JhcGhBZnRlcj4NCiAgICAgIDxGb250TmFtZSAvPg0KICAgICAgPEZvbnRTdHlsZT4NCiAgICAgICAgPEl0YWxpYz50cnVlPC9JdGFsaWM+DQogICAgICAgIDxOYW1lIC8+DQogICAgICA8L0ZvbnRTdHlsZT4NCiAgICAgIDxGb250U2l6ZT4wPC9Gb250U2l6ZT4NCiAgICAgIDxUZXh0PlZlcnNpb25zdmVyd2FsdHVuZyBtaXQgR2l0LOKAnDwvVGV4dD4NCiAgICA8L1RleHRVbml0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iAod2llIEFubS4gMSksIFMuIDI8L1RleHQ+DQogICAgPC9UZXh0VW5pdD4NCiAgPC9UZXh0VW5pdHM+DQo8L1BsYWNlaG9sZGVyPg==</w:instrText>
      </w:r>
      <w:r>
        <w:fldChar w:fldCharType="separate"/>
      </w:r>
      <w:bookmarkStart w:id="178" w:name="_CTVP0012b170d11a8c243399c80046160457c70"/>
      <w:r>
        <w:t xml:space="preserve">Denker und </w:t>
      </w:r>
      <w:proofErr w:type="spellStart"/>
      <w:r>
        <w:t>Srecec</w:t>
      </w:r>
      <w:proofErr w:type="spellEnd"/>
      <w:r>
        <w:t>, „</w:t>
      </w:r>
      <w:r w:rsidRPr="00770905">
        <w:rPr>
          <w:i/>
        </w:rPr>
        <w:t xml:space="preserve">Versionsverwaltung mit </w:t>
      </w:r>
      <w:proofErr w:type="spellStart"/>
      <w:r w:rsidRPr="00770905">
        <w:rPr>
          <w:i/>
        </w:rPr>
        <w:t>Git</w:t>
      </w:r>
      <w:proofErr w:type="spellEnd"/>
      <w:r w:rsidRPr="00770905">
        <w:rPr>
          <w:i/>
        </w:rPr>
        <w:t>,“</w:t>
      </w:r>
      <w:r w:rsidRPr="00770905">
        <w:t xml:space="preserve"> (wie Anm. 1), S. 2</w:t>
      </w:r>
      <w:bookmarkEnd w:id="178"/>
      <w:r>
        <w:fldChar w:fldCharType="end"/>
      </w:r>
    </w:p>
  </w:footnote>
  <w:footnote w:id="66">
    <w:p w14:paraId="304C4034" w14:textId="77777777" w:rsidR="00AA3688" w:rsidRDefault="00AA3688">
      <w:pPr>
        <w:pStyle w:val="Funotentext"/>
      </w:pPr>
      <w:r>
        <w:rPr>
          <w:rStyle w:val="Funotenzeichen"/>
        </w:rPr>
        <w:footnoteRef/>
      </w:r>
      <w:r>
        <w:t xml:space="preserve"> Vgl. </w:t>
      </w:r>
      <w:r>
        <w:fldChar w:fldCharType="begin"/>
      </w:r>
      <w:r>
        <w:instrText>ADDIN CITAVI.PLACEHOLDER ada754cd-529c-45d1-bd4e-a2baf5fdcdbb 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WaWpheWFrdW1hcmFuICh3aWUgQW5tLiAyKSwgUy4gNTE8L1RleHQ+DQogICAgPC9UZXh0VW5pdD4NCiAgPC9UZXh0VW5pdHM+DQo8L1BsYWNlaG9sZGVyPg==</w:instrText>
      </w:r>
      <w:r>
        <w:fldChar w:fldCharType="separate"/>
      </w:r>
      <w:bookmarkStart w:id="181" w:name="_CTVP001ada754cd529c45d1bd4ea2baf5fdcdbb"/>
      <w:proofErr w:type="spellStart"/>
      <w:r>
        <w:t>Vijayakumaran</w:t>
      </w:r>
      <w:proofErr w:type="spellEnd"/>
      <w:r>
        <w:t xml:space="preserve"> (wie Anm. 2), S. 51</w:t>
      </w:r>
      <w:bookmarkEnd w:id="181"/>
      <w:r>
        <w:fldChar w:fldCharType="end"/>
      </w:r>
    </w:p>
  </w:footnote>
  <w:footnote w:id="67">
    <w:p w14:paraId="7847C7BB" w14:textId="77777777" w:rsidR="00AA3688" w:rsidRDefault="00AA3688">
      <w:pPr>
        <w:pStyle w:val="Funotentext"/>
      </w:pPr>
      <w:r>
        <w:rPr>
          <w:rStyle w:val="Funotenzeichen"/>
        </w:rPr>
        <w:footnoteRef/>
      </w:r>
      <w:r>
        <w:t xml:space="preserve"> Vgl. </w:t>
      </w:r>
      <w:r>
        <w:fldChar w:fldCharType="begin"/>
      </w:r>
      <w:r>
        <w:instrText>ADDIN CITAVI.PLACEHOLDER 369f4c0b-e924-4796-ba76-64d95754f3ea 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DaGFjb24gdW5kIFN0cmF1Yiwg4oCePC9UZXh0Pg0KICAgIDwvVGV4dFVuaXQ+DQogICAgPFRleHRVbml0Pg0KICAgICAgPEluc2VydFBhcmFncmFwaEFmdGVyPmZhbHNlPC9JbnNlcnRQYXJhZ3JhcGhBZnRlcj4NCiAgICAgIDxGb250TmFtZSAvPg0KICAgICAgPEZvbnRTdHlsZT4NCiAgICAgICAgPEl0YWxpYz50cnVlPC9JdGFsaWM+DQogICAgICAgIDxOYW1lIC8+DQogICAgICA8L0ZvbnRTdHlsZT4NCiAgICAgIDxGb250U2l6ZT4wPC9Gb250U2l6ZT4NCiAgICAgIDxUZXh0PkdpdCAtIEJvb2ss4oCcPC9UZXh0Pg0KICAgIDwvVGV4dFVuaXQ+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ICh3aWUgQW5tLiA2Myk8L1RleHQ+DQogICAgPC9UZXh0VW5pdD4NCiAgPC9UZXh0VW5pdHM+DQo8L1BsYWNlaG9sZGVyPg==</w:instrText>
      </w:r>
      <w:r>
        <w:fldChar w:fldCharType="separate"/>
      </w:r>
      <w:bookmarkStart w:id="182" w:name="_CTVP001369f4c0be9244796ba7664d95754f3ea"/>
      <w:proofErr w:type="spellStart"/>
      <w:r>
        <w:t>Chacon</w:t>
      </w:r>
      <w:proofErr w:type="spellEnd"/>
      <w:r>
        <w:t xml:space="preserve"> und Straub, „</w:t>
      </w:r>
      <w:proofErr w:type="spellStart"/>
      <w:r w:rsidRPr="00770905">
        <w:rPr>
          <w:i/>
        </w:rPr>
        <w:t>Git</w:t>
      </w:r>
      <w:proofErr w:type="spellEnd"/>
      <w:r w:rsidRPr="00770905">
        <w:rPr>
          <w:i/>
        </w:rPr>
        <w:t xml:space="preserve"> - Book,“</w:t>
      </w:r>
      <w:r w:rsidRPr="00770905">
        <w:t xml:space="preserve"> (wie Anm. 63)</w:t>
      </w:r>
      <w:bookmarkEnd w:id="182"/>
      <w:r>
        <w:fldChar w:fldCharType="end"/>
      </w:r>
    </w:p>
  </w:footnote>
  <w:footnote w:id="68">
    <w:p w14:paraId="74C64C0A" w14:textId="77777777" w:rsidR="00AA3688" w:rsidRDefault="00AA3688">
      <w:pPr>
        <w:pStyle w:val="Funotentext"/>
      </w:pPr>
      <w:r>
        <w:rPr>
          <w:rStyle w:val="Funotenzeichen"/>
        </w:rPr>
        <w:footnoteRef/>
      </w:r>
      <w:r>
        <w:t xml:space="preserve"> Vgl. </w:t>
      </w:r>
      <w:r>
        <w:fldChar w:fldCharType="begin"/>
      </w:r>
      <w:r>
        <w:instrText>ADDIN CITAVI.PLACEHOLDER d4426489-bcc6-4c50-a22f-4b714609cd40 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FcmljIEEuIE1leWVyLCDigJ5HaXQ6IFZlcnRlaWx0ZSBWZXJzaW9uc3ZlcndhbHR1bmcs4oCcLCBTLiAxNOKAkzE3LiBHZXByw7xmdCBhbSA2LiBBcHJpbCAyMDE3LiBPbmxpbmU6IGh0dHA6Ly93d3cuaWtzLmtpdC5lZHUvZGl2ZXJzZXMvZ2l0dm9ydHJhZy8uPC9UZXh0Pg0KICAgIDwvVGV4dFVuaXQ+DQogIDwvVGV4dFVuaXRzPg0KPC9QbGFjZWhvbGRlcj4=</w:instrText>
      </w:r>
      <w:r>
        <w:fldChar w:fldCharType="separate"/>
      </w:r>
      <w:bookmarkStart w:id="184" w:name="_CTVP001d4426489bcc64c50a22f4b714609cd40"/>
      <w:r>
        <w:t>Eric A. Meyer, „</w:t>
      </w:r>
      <w:proofErr w:type="spellStart"/>
      <w:r>
        <w:t>Git</w:t>
      </w:r>
      <w:proofErr w:type="spellEnd"/>
      <w:r>
        <w:t>: Verteilte Versionsverwaltung,“, S. 14–17. Geprüft am 6. April 2017. Online: http://www.iks.kit.edu/diverses/gitvortrag/.</w:t>
      </w:r>
      <w:bookmarkEnd w:id="184"/>
      <w:r>
        <w:fldChar w:fldCharType="end"/>
      </w:r>
    </w:p>
  </w:footnote>
  <w:footnote w:id="69">
    <w:p w14:paraId="76600641" w14:textId="77777777" w:rsidR="00AA3688" w:rsidRDefault="00AA3688">
      <w:pPr>
        <w:pStyle w:val="Funotentext"/>
      </w:pPr>
      <w:r>
        <w:rPr>
          <w:rStyle w:val="Funotenzeichen"/>
        </w:rPr>
        <w:footnoteRef/>
      </w:r>
      <w:r>
        <w:t xml:space="preserve"> Vgl. </w:t>
      </w:r>
      <w:r>
        <w:fldChar w:fldCharType="begin"/>
      </w:r>
      <w:r>
        <w:instrText>ADDIN CITAVI.PLACEHOLDER 7357cb99-e987-4958-9da1-2aa7d6f49eda 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bDvG50ZW4sIOKAnjwvVGV4dD4NCiAgICA8L1RleHRVbml0Pg0KICAgIDxUZXh0VW5pdD4NCiAgICAgIDxJbnNlcnRQYXJhZ3JhcGhBZnRlcj5mYWxzZTwvSW5zZXJ0UGFyYWdyYXBoQWZ0ZXI+DQogICAgICA8Rm9udE5hbWUgLz4NCiAgICAgIDxGb250U3R5bGU+DQogICAgICAgIDxJdGFsaWM+dHJ1ZTwvSXRhbGljPg0KICAgICAgICA8TmFtZSAvPg0KICAgICAgPC9Gb250U3R5bGU+DQogICAgICA8Rm9udFNpemU+MDwvRm9udFNpemU+DQogICAgICA8VGV4dD5HSVQgJmFtcDsgU1ZOLOKAnDwvVGV4dD4NCiAgICA8L1RleHRVbml0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iAod2llIEFubS4gMjkpLCBTLiA54oCTMTA8L1RleHQ+DQogICAgPC9UZXh0VW5pdD4NCiAgPC9UZXh0VW5pdHM+DQo8L1BsYWNlaG9sZGVyPg==</w:instrText>
      </w:r>
      <w:r>
        <w:fldChar w:fldCharType="separate"/>
      </w:r>
      <w:bookmarkStart w:id="185" w:name="_CTVP0017357cb99e98749589da12aa7d6f49eda"/>
      <w:proofErr w:type="spellStart"/>
      <w:r>
        <w:t>Fünten</w:t>
      </w:r>
      <w:proofErr w:type="spellEnd"/>
      <w:r>
        <w:t>, „</w:t>
      </w:r>
      <w:r w:rsidRPr="00770905">
        <w:rPr>
          <w:i/>
        </w:rPr>
        <w:t>GIT &amp; SVN,“</w:t>
      </w:r>
      <w:r w:rsidRPr="00770905">
        <w:t xml:space="preserve"> (wie Anm. 29), S. 9–10</w:t>
      </w:r>
      <w:bookmarkEnd w:id="185"/>
      <w:r>
        <w:fldChar w:fldCharType="end"/>
      </w:r>
    </w:p>
  </w:footnote>
  <w:footnote w:id="70">
    <w:p w14:paraId="5CDCD7BC" w14:textId="77777777" w:rsidR="00AA3688" w:rsidRDefault="00AA3688">
      <w:pPr>
        <w:pStyle w:val="Funotentext"/>
      </w:pPr>
      <w:r>
        <w:rPr>
          <w:rStyle w:val="Funotenzeichen"/>
        </w:rPr>
        <w:footnoteRef/>
      </w:r>
      <w:r>
        <w:t xml:space="preserve"> Vgl. </w:t>
      </w:r>
      <w:r>
        <w:fldChar w:fldCharType="begin"/>
      </w:r>
      <w:r>
        <w:instrText>ADDIN CITAVI.PLACEHOLDER d6fc29f5-f8fc-47c1-9e4b-0aec8a790fa4 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RsO8bnRlbiwg4oCePC9UZXh0Pg0KICAgIDwvVGV4dFVuaXQ+DQogICAgPFRleHRVbml0Pg0KICAgICAgPEluc2VydFBhcmFncmFwaEFmdGVyPmZhbHNlPC9JbnNlcnRQYXJhZ3JhcGhBZnRlcj4NCiAgICAgIDxGb250TmFtZSAvPg0KICAgICAgPEZvbnRTdHlsZT4NCiAgICAgICAgPEl0YWxpYz50cnVlPC9JdGFsaWM+DQogICAgICAgIDxOYW1lIC8+DQogICAgICA8L0ZvbnRTdHlsZT4NCiAgICAgIDxGb250U2l6ZT4wPC9Gb250U2l6ZT4NCiAgICAgIDxUZXh0PkdJVCAmYW1wOyBTVk4s4oCcPC9UZXh0Pg0KICAgIDwvVGV4dFVuaXQ+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ICh3aWUgQW5tLiAyOSksIFMuIDEwPC9UZXh0Pg0KICAgIDwvVGV4dFVuaXQ+DQogIDwvVGV4dFVuaXRzPg0KPC9QbGFjZWhvbGRlcj4=</w:instrText>
      </w:r>
      <w:r>
        <w:fldChar w:fldCharType="separate"/>
      </w:r>
      <w:bookmarkStart w:id="188" w:name="_CTVP001d6fc29f5f8fc47c19e4b0aec8a790fa4"/>
      <w:proofErr w:type="spellStart"/>
      <w:r>
        <w:t>Fünten</w:t>
      </w:r>
      <w:proofErr w:type="spellEnd"/>
      <w:r>
        <w:t>, „</w:t>
      </w:r>
      <w:r w:rsidRPr="00770905">
        <w:rPr>
          <w:i/>
        </w:rPr>
        <w:t>GIT &amp; SVN,“</w:t>
      </w:r>
      <w:r w:rsidRPr="00770905">
        <w:t xml:space="preserve"> (wie Anm. 29), S. 10</w:t>
      </w:r>
      <w:bookmarkEnd w:id="188"/>
      <w:r>
        <w:fldChar w:fldCharType="end"/>
      </w:r>
    </w:p>
  </w:footnote>
  <w:footnote w:id="71">
    <w:p w14:paraId="1F4D2556" w14:textId="77777777" w:rsidR="00AA3688" w:rsidRDefault="00AA3688">
      <w:pPr>
        <w:pStyle w:val="Funotentext"/>
      </w:pPr>
      <w:r>
        <w:rPr>
          <w:rStyle w:val="Funotenzeichen"/>
        </w:rPr>
        <w:footnoteRef/>
      </w:r>
      <w:r>
        <w:t xml:space="preserve"> Vgl. </w:t>
      </w:r>
      <w:r>
        <w:fldChar w:fldCharType="begin"/>
      </w:r>
      <w:r>
        <w:instrText>ADDIN CITAVI.PLACEHOLDER 800f7cd8-5240-449c-ad66-bd62c1518d46 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DaGFjb24gdW5kIFN0cmF1Yiwg4oCePC9UZXh0Pg0KICAgIDwvVGV4dFVuaXQ+DQogICAgPFRleHRVbml0Pg0KICAgICAgPEluc2VydFBhcmFncmFwaEFmdGVyPmZhbHNlPC9JbnNlcnRQYXJhZ3JhcGhBZnRlcj4NCiAgICAgIDxGb250TmFtZSAvPg0KICAgICAgPEZvbnRTdHlsZT4NCiAgICAgICAgPEl0YWxpYz50cnVlPC9JdGFsaWM+DQogICAgICAgIDxOYW1lIC8+DQogICAgICA8L0ZvbnRTdHlsZT4NCiAgICAgIDxGb250U2l6ZT4wPC9Gb250U2l6ZT4NCiAgICAgIDxUZXh0PkdpdCAtIEJvb2ss4oCcPC9UZXh0Pg0KICAgIDwvVGV4dFVuaXQ+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ICh3aWUgQW5tLiA2Myk8L1RleHQ+DQogICAgPC9UZXh0VW5pdD4NCiAgPC9UZXh0VW5pdHM+DQo8L1BsYWNlaG9sZGVyPg==</w:instrText>
      </w:r>
      <w:r>
        <w:fldChar w:fldCharType="separate"/>
      </w:r>
      <w:bookmarkStart w:id="189" w:name="_CTVP001800f7cd85240449cad66bd62c1518d46"/>
      <w:proofErr w:type="spellStart"/>
      <w:r>
        <w:t>Chacon</w:t>
      </w:r>
      <w:proofErr w:type="spellEnd"/>
      <w:r>
        <w:t xml:space="preserve"> und Straub, „</w:t>
      </w:r>
      <w:proofErr w:type="spellStart"/>
      <w:r w:rsidRPr="00770905">
        <w:rPr>
          <w:i/>
        </w:rPr>
        <w:t>Git</w:t>
      </w:r>
      <w:proofErr w:type="spellEnd"/>
      <w:r w:rsidRPr="00770905">
        <w:rPr>
          <w:i/>
        </w:rPr>
        <w:t xml:space="preserve"> - Book,“</w:t>
      </w:r>
      <w:r w:rsidRPr="00770905">
        <w:t xml:space="preserve"> (wie Anm. 63)</w:t>
      </w:r>
      <w:bookmarkEnd w:id="189"/>
      <w:r>
        <w:fldChar w:fldCharType="end"/>
      </w:r>
    </w:p>
  </w:footnote>
  <w:footnote w:id="72">
    <w:p w14:paraId="6D9E0624" w14:textId="77777777" w:rsidR="00AA3688" w:rsidRDefault="00AA3688">
      <w:pPr>
        <w:pStyle w:val="Funotentext"/>
      </w:pPr>
      <w:r>
        <w:rPr>
          <w:rStyle w:val="Funotenzeichen"/>
        </w:rPr>
        <w:footnoteRef/>
      </w:r>
      <w:r>
        <w:t xml:space="preserve"> Vgl. </w:t>
      </w:r>
      <w:r>
        <w:fldChar w:fldCharType="begin"/>
      </w:r>
      <w:r>
        <w:instrText>ADDIN CITAVI.PLACEHOLDER 867cda73-ce97-4af8-9f39-1ac139965a3a 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RGVua2VyIHVuZCBTcmVjZWMsIOKAnjwvVGV4dD4NCiAgICA8L1RleHRVbml0Pg0KICAgIDxUZXh0VW5pdD4NCiAgICAgIDxJbnNlcnRQYXJhZ3JhcGhBZnRlcj5mYWxzZTwvSW5zZXJ0UGFyYWdyYXBoQWZ0ZXI+DQogICAgICA8Rm9udE5hbWUgLz4NCiAgICAgIDxGb250U3R5bGU+DQogICAgICAgIDxJdGFsaWM+dHJ1ZTwvSXRhbGljPg0KICAgICAgICA8TmFtZSAvPg0KICAgICAgPC9Gb250U3R5bGU+DQogICAgICA8Rm9udFNpemU+MDwvRm9udFNpemU+DQogICAgICA8VGV4dD5WZXJzaW9uc3ZlcndhbHR1bmcgbWl0IEdpdCzigJw8L1RleHQ+DQogICAgPC9UZXh0VW5pdD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4gKHdpZSBBbm0uIDEpLCBTLiAy4oCTMzwvVGV4dD4NCiAgICA8L1RleHRVbml0Pg0KICA8L1RleHRVbml0cz4NCjwvUGxhY2Vob2xkZXI+</w:instrText>
      </w:r>
      <w:r>
        <w:fldChar w:fldCharType="separate"/>
      </w:r>
      <w:bookmarkStart w:id="191" w:name="_CTVP001867cda73ce974af89f391ac139965a3a"/>
      <w:r>
        <w:t xml:space="preserve">Denker und </w:t>
      </w:r>
      <w:proofErr w:type="spellStart"/>
      <w:r>
        <w:t>Srecec</w:t>
      </w:r>
      <w:proofErr w:type="spellEnd"/>
      <w:r>
        <w:t>, „</w:t>
      </w:r>
      <w:r w:rsidRPr="00770905">
        <w:rPr>
          <w:i/>
        </w:rPr>
        <w:t xml:space="preserve">Versionsverwaltung mit </w:t>
      </w:r>
      <w:proofErr w:type="spellStart"/>
      <w:r w:rsidRPr="00770905">
        <w:rPr>
          <w:i/>
        </w:rPr>
        <w:t>Git</w:t>
      </w:r>
      <w:proofErr w:type="spellEnd"/>
      <w:r w:rsidRPr="00770905">
        <w:rPr>
          <w:i/>
        </w:rPr>
        <w:t>,“</w:t>
      </w:r>
      <w:r w:rsidRPr="00770905">
        <w:t xml:space="preserve"> (wie Anm. 1), S. 2–3</w:t>
      </w:r>
      <w:bookmarkEnd w:id="191"/>
      <w:r>
        <w:fldChar w:fldCharType="end"/>
      </w:r>
    </w:p>
  </w:footnote>
  <w:footnote w:id="73">
    <w:p w14:paraId="625E923B" w14:textId="77777777" w:rsidR="00AA3688" w:rsidRDefault="00AA3688">
      <w:pPr>
        <w:pStyle w:val="Funotentext"/>
      </w:pPr>
      <w:r>
        <w:rPr>
          <w:rStyle w:val="Funotenzeichen"/>
        </w:rPr>
        <w:footnoteRef/>
      </w:r>
      <w:r>
        <w:t xml:space="preserve"> Vgl. </w:t>
      </w:r>
      <w:r>
        <w:fldChar w:fldCharType="begin"/>
      </w:r>
      <w:r>
        <w:instrText>ADDIN CITAVI.PLACEHOLDER 12937b54-68ca-4cbe-9dd8-70f4cff94d27 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EZW5rZXIgdW5kIFNyZWNlYywg4oCePC9UZXh0Pg0KICAgIDwvVGV4dFVuaXQ+DQogICAgPFRleHRVbml0Pg0KICAgICAgPEluc2VydFBhcmFncmFwaEFmdGVyPmZhbHNlPC9JbnNlcnRQYXJhZ3JhcGhBZnRlcj4NCiAgICAgIDxGb250TmFtZSAvPg0KICAgICAgPEZvbnRTdHlsZT4NCiAgICAgICAgPEl0YWxpYz50cnVlPC9JdGFsaWM+DQogICAgICAgIDxOYW1lIC8+DQogICAgICA8L0ZvbnRTdHlsZT4NCiAgICAgIDxGb250U2l6ZT4wPC9Gb250U2l6ZT4NCiAgICAgIDxUZXh0PlZlcnNpb25zdmVyd2FsdHVuZyBtaXQgR2l0LOKAnDwvVGV4dD4NCiAgICA8L1RleHRVbml0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iAod2llIEFubS4gMSksIFMuIDM8L1RleHQ+DQogICAgPC9UZXh0VW5pdD4NCiAgPC9UZXh0VW5pdHM+DQo8L1BsYWNlaG9sZGVyPg==</w:instrText>
      </w:r>
      <w:r>
        <w:fldChar w:fldCharType="separate"/>
      </w:r>
      <w:bookmarkStart w:id="194" w:name="_CTVP00112937b5468ca4cbe9dd870f4cff94d27"/>
      <w:r>
        <w:t xml:space="preserve">Denker und </w:t>
      </w:r>
      <w:proofErr w:type="spellStart"/>
      <w:r>
        <w:t>Srecec</w:t>
      </w:r>
      <w:proofErr w:type="spellEnd"/>
      <w:r>
        <w:t>, „</w:t>
      </w:r>
      <w:r w:rsidRPr="00770905">
        <w:rPr>
          <w:i/>
        </w:rPr>
        <w:t xml:space="preserve">Versionsverwaltung mit </w:t>
      </w:r>
      <w:proofErr w:type="spellStart"/>
      <w:r w:rsidRPr="00770905">
        <w:rPr>
          <w:i/>
        </w:rPr>
        <w:t>Git</w:t>
      </w:r>
      <w:proofErr w:type="spellEnd"/>
      <w:r w:rsidRPr="00770905">
        <w:rPr>
          <w:i/>
        </w:rPr>
        <w:t>,“</w:t>
      </w:r>
      <w:r w:rsidRPr="00770905">
        <w:t xml:space="preserve"> (wie Anm. 1), S. 3</w:t>
      </w:r>
      <w:bookmarkEnd w:id="194"/>
      <w:r>
        <w:fldChar w:fldCharType="end"/>
      </w:r>
    </w:p>
  </w:footnote>
  <w:footnote w:id="74">
    <w:p w14:paraId="611CC4B6" w14:textId="77777777" w:rsidR="00AA3688" w:rsidRDefault="00AA3688">
      <w:pPr>
        <w:pStyle w:val="Funotentext"/>
      </w:pPr>
      <w:r>
        <w:rPr>
          <w:rStyle w:val="Funotenzeichen"/>
        </w:rPr>
        <w:footnoteRef/>
      </w:r>
      <w:r>
        <w:t xml:space="preserve"> Vgl. </w:t>
      </w:r>
      <w:r>
        <w:fldChar w:fldCharType="begin"/>
      </w:r>
      <w:r>
        <w:instrText>ADDIN CITAVI.PLACEHOLDER 14418eb5-018d-438b-ad53-ee88089ee23a 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ZhbGVudGluIEhhZW5lbCB1bmQgSnVsaXVzIFBsZW56LCA8L1RleHQ+DQogICAgPC9UZXh0VW5pdD4NCiAgICA8VGV4dFVuaXQ+DQogICAgICA8SW5zZXJ0UGFyYWdyYXBoQWZ0ZXI+ZmFsc2U8L0luc2VydFBhcmFncmFwaEFmdGVyPg0KICAgICAgPEZvbnROYW1lIC8+DQogICAgICA8Rm9udFN0eWxlPg0KICAgICAgICA8SXRhbGljPnRydWU8L0l0YWxpYz4NCiAgICAgICAgPE5hbWUgLz4NCiAgICAgIDwvRm9udFN0eWxlPg0KICAgICAgPEZvbnRTaXplPjA8L0ZvbnRTaXplPg0KICAgICAgPFRleHQ+R2l0LiBWZXJ0ZWlsdGUgVmVyc2lvbnN2ZXJ3YWx0dW5nIGbDvHIgQ29kZSB1bmQgRG9rdW1lbnRlPC9UZXh0Pg0KICAgIDwvVGV4dFVuaXQ+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IChQcm9mZXNzaW9uYWwgcmVmZXJlbmNlOyBNw7xuY2hlbjogT3BlbiBTb3VyY2UgUHJlc3MsIDIwMTEpLCBTLiAzNDwvVGV4dD4NCiAgICA8L1RleHRVbml0Pg0KICA8L1RleHRVbml0cz4NCjwvUGxhY2Vob2xkZXI+</w:instrText>
      </w:r>
      <w:r>
        <w:fldChar w:fldCharType="separate"/>
      </w:r>
      <w:bookmarkStart w:id="197" w:name="_CTVP00114418eb5018d438bad53ee88089ee23a"/>
      <w:r>
        <w:t xml:space="preserve">Valentin </w:t>
      </w:r>
      <w:proofErr w:type="spellStart"/>
      <w:r>
        <w:t>Haenel</w:t>
      </w:r>
      <w:proofErr w:type="spellEnd"/>
      <w:r>
        <w:t xml:space="preserve"> und Julius </w:t>
      </w:r>
      <w:proofErr w:type="spellStart"/>
      <w:r>
        <w:t>Plenz</w:t>
      </w:r>
      <w:proofErr w:type="spellEnd"/>
      <w:r>
        <w:t xml:space="preserve">, </w:t>
      </w:r>
      <w:proofErr w:type="spellStart"/>
      <w:r w:rsidRPr="00770905">
        <w:rPr>
          <w:i/>
        </w:rPr>
        <w:t>Git</w:t>
      </w:r>
      <w:proofErr w:type="spellEnd"/>
      <w:r w:rsidRPr="00770905">
        <w:rPr>
          <w:i/>
        </w:rPr>
        <w:t>. Verteilte Versionsverwaltung für Code und Dokumente</w:t>
      </w:r>
      <w:r w:rsidRPr="00770905">
        <w:t xml:space="preserve"> (Professional </w:t>
      </w:r>
      <w:proofErr w:type="spellStart"/>
      <w:r w:rsidRPr="00770905">
        <w:t>reference</w:t>
      </w:r>
      <w:proofErr w:type="spellEnd"/>
      <w:r w:rsidRPr="00770905">
        <w:t>; München: Open Source Press, 2011), S. 34</w:t>
      </w:r>
      <w:bookmarkEnd w:id="197"/>
      <w:r>
        <w:fldChar w:fldCharType="end"/>
      </w:r>
    </w:p>
  </w:footnote>
  <w:footnote w:id="75">
    <w:p w14:paraId="27B36DCF" w14:textId="77777777" w:rsidR="00AA3688" w:rsidRDefault="00AA3688">
      <w:pPr>
        <w:pStyle w:val="Funotentext"/>
      </w:pPr>
      <w:r>
        <w:rPr>
          <w:rStyle w:val="Funotenzeichen"/>
        </w:rPr>
        <w:footnoteRef/>
      </w:r>
      <w:r>
        <w:t xml:space="preserve"> </w:t>
      </w:r>
      <w:r>
        <w:fldChar w:fldCharType="begin"/>
      </w:r>
      <w:r>
        <w:instrText>ADDIN CITAVI.PLACEHOLDER ac9dd355-aa09-4a9f-b001-b9c0b91e6acc 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4gKEhlaWRlbGJlcmc6IGRwdW5rdC5WZXJsYWcsIDIwMTYpLCBTLiB2aWk8L1RleHQ+DQogICAgPC9UZXh0VW5pdD4NCiAgPC9UZXh0VW5pdHM+DQo8L1BsYWNlaG9sZGVyPg==</w:instrText>
      </w:r>
      <w:r>
        <w:fldChar w:fldCharType="separate"/>
      </w:r>
      <w:bookmarkStart w:id="202" w:name="_CTVP001ac9dd355aa094a9fb001b9c0b91e6acc"/>
      <w:r>
        <w:t xml:space="preserve">René </w:t>
      </w:r>
      <w:proofErr w:type="spellStart"/>
      <w:r>
        <w:t>Preißel</w:t>
      </w:r>
      <w:proofErr w:type="spellEnd"/>
      <w:r>
        <w:t xml:space="preserve"> und </w:t>
      </w:r>
      <w:proofErr w:type="spellStart"/>
      <w:r>
        <w:t>Bjørn</w:t>
      </w:r>
      <w:proofErr w:type="spellEnd"/>
      <w:r>
        <w:t xml:space="preserve"> </w:t>
      </w:r>
      <w:proofErr w:type="spellStart"/>
      <w:r>
        <w:t>Stachmann</w:t>
      </w:r>
      <w:proofErr w:type="spellEnd"/>
      <w:r>
        <w:t xml:space="preserve">, </w:t>
      </w:r>
      <w:proofErr w:type="spellStart"/>
      <w:r w:rsidRPr="00770905">
        <w:rPr>
          <w:i/>
        </w:rPr>
        <w:t>Git</w:t>
      </w:r>
      <w:proofErr w:type="spellEnd"/>
      <w:r w:rsidRPr="00770905">
        <w:rPr>
          <w:i/>
        </w:rPr>
        <w:t>. Dezentrale Versionsverwaltung im Team : Grundlagen und Workflows</w:t>
      </w:r>
      <w:r w:rsidRPr="00770905">
        <w:t xml:space="preserve"> (Heidelberg: </w:t>
      </w:r>
      <w:proofErr w:type="spellStart"/>
      <w:r w:rsidRPr="00770905">
        <w:t>dpunkt.Verlag</w:t>
      </w:r>
      <w:proofErr w:type="spellEnd"/>
      <w:r w:rsidRPr="00770905">
        <w:t>, 2016), S. vii</w:t>
      </w:r>
      <w:bookmarkEnd w:id="202"/>
      <w:r>
        <w:fldChar w:fldCharType="end"/>
      </w:r>
    </w:p>
  </w:footnote>
  <w:footnote w:id="76">
    <w:p w14:paraId="2988630F" w14:textId="77777777" w:rsidR="00AA3688" w:rsidRDefault="00AA3688">
      <w:pPr>
        <w:pStyle w:val="Funotentext"/>
      </w:pPr>
      <w:r>
        <w:rPr>
          <w:rStyle w:val="Funotenzeichen"/>
        </w:rPr>
        <w:footnoteRef/>
      </w:r>
      <w:r>
        <w:t xml:space="preserve"> </w:t>
      </w:r>
      <w:r>
        <w:fldChar w:fldCharType="begin"/>
      </w:r>
      <w:r>
        <w:instrText>ADDIN CITAVI.PLACEHOLDER 1176c285-f17c-41b1-bdfc-486dd6e89171 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UHJlacOfZWwgdW5kIFN0YWNobWFubiAod2llIEFubS4gNzUpLCBTLiB2aWk8L1RleHQ+DQogICAgPC9UZXh0VW5pdD4NCiAgPC9UZXh0VW5pdHM+DQo8L1BsYWNlaG9sZGVyPg==</w:instrText>
      </w:r>
      <w:r>
        <w:fldChar w:fldCharType="separate"/>
      </w:r>
      <w:bookmarkStart w:id="205" w:name="_CTVP0011176c285f17c41b1bdfc486dd6e89171"/>
      <w:proofErr w:type="spellStart"/>
      <w:r>
        <w:t>Preißel</w:t>
      </w:r>
      <w:proofErr w:type="spellEnd"/>
      <w:r>
        <w:t xml:space="preserve"> und </w:t>
      </w:r>
      <w:proofErr w:type="spellStart"/>
      <w:r>
        <w:t>Stachmann</w:t>
      </w:r>
      <w:proofErr w:type="spellEnd"/>
      <w:r>
        <w:t xml:space="preserve"> (wie Anm. 75), S. vii</w:t>
      </w:r>
      <w:bookmarkEnd w:id="205"/>
      <w:r>
        <w:fldChar w:fldCharType="end"/>
      </w:r>
    </w:p>
  </w:footnote>
  <w:footnote w:id="77">
    <w:p w14:paraId="704D0D83" w14:textId="77777777" w:rsidR="00AA3688" w:rsidRDefault="00AA3688">
      <w:pPr>
        <w:pStyle w:val="Funotentext"/>
      </w:pPr>
      <w:r>
        <w:rPr>
          <w:rStyle w:val="Funotenzeichen"/>
        </w:rPr>
        <w:footnoteRef/>
      </w:r>
      <w:r>
        <w:t xml:space="preserve"> </w:t>
      </w:r>
      <w:r>
        <w:fldChar w:fldCharType="begin"/>
      </w:r>
      <w:r>
        <w:instrText>ADDIN CITAVI.PLACEHOLDER 0c81fe9f-a611-43a3-bd05-e95d7bb88f47 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UHJlacOfZWwgdW5kIFN0YWNobWFubiAod2llIEFubS4gNzUpLCBTLiB2aWk8L1RleHQ+DQogICAgPC9UZXh0VW5pdD4NCiAgPC9UZXh0VW5pdHM+DQo8L1BsYWNlaG9sZGVyPg==</w:instrText>
      </w:r>
      <w:r>
        <w:fldChar w:fldCharType="separate"/>
      </w:r>
      <w:bookmarkStart w:id="208" w:name="_CTVP0010c81fe9fa61143a3bd05e95d7bb88f47"/>
      <w:proofErr w:type="spellStart"/>
      <w:r>
        <w:t>Preißel</w:t>
      </w:r>
      <w:proofErr w:type="spellEnd"/>
      <w:r>
        <w:t xml:space="preserve"> und </w:t>
      </w:r>
      <w:proofErr w:type="spellStart"/>
      <w:r>
        <w:t>Stachmann</w:t>
      </w:r>
      <w:proofErr w:type="spellEnd"/>
      <w:r>
        <w:t xml:space="preserve"> (wie Anm. 75), S. vii</w:t>
      </w:r>
      <w:bookmarkEnd w:id="208"/>
      <w:r>
        <w:fldChar w:fldCharType="end"/>
      </w:r>
    </w:p>
  </w:footnote>
  <w:footnote w:id="78">
    <w:p w14:paraId="570C5D57" w14:textId="77777777" w:rsidR="00AA3688" w:rsidRDefault="00AA3688">
      <w:pPr>
        <w:pStyle w:val="Funotentext"/>
      </w:pPr>
      <w:r>
        <w:rPr>
          <w:rStyle w:val="Funotenzeichen"/>
        </w:rPr>
        <w:footnoteRef/>
      </w:r>
      <w:r>
        <w:t xml:space="preserve"> </w:t>
      </w:r>
      <w:r>
        <w:fldChar w:fldCharType="begin"/>
      </w:r>
      <w:r>
        <w:instrText>ADDIN CITAVI.PLACEHOLDER c0b3190c-7bb1-4c96-bba4-537edddea230 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UHJlacOfZWwgdW5kIFN0YWNobWFubiAod2llIEFubS4gNzUpLCBTLiB2aWk8L1RleHQ+DQogICAgPC9UZXh0VW5pdD4NCiAgPC9UZXh0VW5pdHM+DQo8L1BsYWNlaG9sZGVyPg==</w:instrText>
      </w:r>
      <w:r>
        <w:fldChar w:fldCharType="separate"/>
      </w:r>
      <w:bookmarkStart w:id="209" w:name="_CTVP001c0b3190c7bb14c96bba4537edddea230"/>
      <w:proofErr w:type="spellStart"/>
      <w:r>
        <w:t>Preißel</w:t>
      </w:r>
      <w:proofErr w:type="spellEnd"/>
      <w:r>
        <w:t xml:space="preserve"> und </w:t>
      </w:r>
      <w:proofErr w:type="spellStart"/>
      <w:r>
        <w:t>Stachmann</w:t>
      </w:r>
      <w:proofErr w:type="spellEnd"/>
      <w:r>
        <w:t xml:space="preserve"> (wie Anm. 75), S. vii</w:t>
      </w:r>
      <w:bookmarkEnd w:id="209"/>
      <w:r>
        <w:fldChar w:fldCharType="end"/>
      </w:r>
    </w:p>
  </w:footnote>
  <w:footnote w:id="79">
    <w:p w14:paraId="1065AB19" w14:textId="77777777" w:rsidR="00AA3688" w:rsidRDefault="00AA3688">
      <w:pPr>
        <w:pStyle w:val="Funotentext"/>
      </w:pPr>
      <w:r>
        <w:rPr>
          <w:rStyle w:val="Funotenzeichen"/>
        </w:rPr>
        <w:footnoteRef/>
      </w:r>
      <w:r>
        <w:t xml:space="preserve"> </w:t>
      </w:r>
      <w:r>
        <w:fldChar w:fldCharType="begin"/>
      </w:r>
      <w:r>
        <w:instrText>ADDIN CITAVI.PLACEHOLDER c6f79203-95fb-492c-99f8-91aac7eea6d8 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QcmVpw59lbCB1bmQgU3RhY2htYW5uICh3aWUgQW5tLiA3NSksIFMuIHZpaWk8L1RleHQ+DQogICAgPC9UZXh0VW5pdD4NCiAgPC9UZXh0VW5pdHM+DQo8L1BsYWNlaG9sZGVyPg==</w:instrText>
      </w:r>
      <w:r>
        <w:fldChar w:fldCharType="separate"/>
      </w:r>
      <w:bookmarkStart w:id="210" w:name="_CTVP001c6f7920395fb492c99f891aac7eea6d8"/>
      <w:proofErr w:type="spellStart"/>
      <w:r>
        <w:t>Preißel</w:t>
      </w:r>
      <w:proofErr w:type="spellEnd"/>
      <w:r>
        <w:t xml:space="preserve"> und </w:t>
      </w:r>
      <w:proofErr w:type="spellStart"/>
      <w:r>
        <w:t>Stachmann</w:t>
      </w:r>
      <w:proofErr w:type="spellEnd"/>
      <w:r>
        <w:t xml:space="preserve"> (wie Anm. 75), S. viii</w:t>
      </w:r>
      <w:bookmarkEnd w:id="210"/>
      <w:r>
        <w:fldChar w:fldCharType="end"/>
      </w:r>
    </w:p>
  </w:footnote>
  <w:footnote w:id="80">
    <w:p w14:paraId="2761A56A" w14:textId="77777777" w:rsidR="00AA3688" w:rsidRDefault="00AA3688">
      <w:pPr>
        <w:pStyle w:val="Funotentext"/>
      </w:pPr>
      <w:r>
        <w:rPr>
          <w:rStyle w:val="Funotenzeichen"/>
        </w:rPr>
        <w:footnoteRef/>
      </w:r>
      <w:r>
        <w:t xml:space="preserve"> </w:t>
      </w:r>
      <w:r>
        <w:fldChar w:fldCharType="begin"/>
      </w:r>
      <w:r>
        <w:instrText>ADDIN CITAVI.PLACEHOLDER 74f8785b-05d6-48eb-ba66-10bb0061350c 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QcmVpw59lbCB1bmQgU3RhY2htYW5uICh3aWUgQW5tLiA3NSksIFMuIHZpaWk8L1RleHQ+DQogICAgPC9UZXh0VW5pdD4NCiAgPC9UZXh0VW5pdHM+DQo8L1BsYWNlaG9sZGVyPg==</w:instrText>
      </w:r>
      <w:r>
        <w:fldChar w:fldCharType="separate"/>
      </w:r>
      <w:bookmarkStart w:id="211" w:name="_CTVP00174f8785b05d648ebba6610bb0061350c"/>
      <w:proofErr w:type="spellStart"/>
      <w:r>
        <w:t>Preißel</w:t>
      </w:r>
      <w:proofErr w:type="spellEnd"/>
      <w:r>
        <w:t xml:space="preserve"> und </w:t>
      </w:r>
      <w:proofErr w:type="spellStart"/>
      <w:r>
        <w:t>Stachmann</w:t>
      </w:r>
      <w:proofErr w:type="spellEnd"/>
      <w:r>
        <w:t xml:space="preserve"> (wie Anm. 75), S. viii</w:t>
      </w:r>
      <w:bookmarkEnd w:id="211"/>
      <w:r>
        <w:fldChar w:fldCharType="end"/>
      </w:r>
    </w:p>
  </w:footnote>
  <w:footnote w:id="81">
    <w:p w14:paraId="6813AA59" w14:textId="77777777" w:rsidR="00AA3688" w:rsidRDefault="00AA3688">
      <w:pPr>
        <w:pStyle w:val="Funotentext"/>
      </w:pPr>
      <w:r>
        <w:rPr>
          <w:rStyle w:val="Funotenzeichen"/>
        </w:rPr>
        <w:footnoteRef/>
      </w:r>
      <w:r>
        <w:t xml:space="preserve"> </w:t>
      </w:r>
      <w:r>
        <w:fldChar w:fldCharType="begin"/>
      </w:r>
      <w:r>
        <w:instrText>ADDIN CITAVI.PLACEHOLDER afc8ca57-2636-4fc5-b5dc-008b49201fd6 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QcmVpw59lbCB1bmQgU3RhY2htYW5uICh3aWUgQW5tLiA3NSksIFMuIHZpaWk8L1RleHQ+DQogICAgPC9UZXh0VW5pdD4NCiAgPC9UZXh0VW5pdHM+DQo8L1BsYWNlaG9sZGVyPg==</w:instrText>
      </w:r>
      <w:r>
        <w:fldChar w:fldCharType="separate"/>
      </w:r>
      <w:bookmarkStart w:id="212" w:name="_CTVP001afc8ca5726364fc5b5dc008b49201fd6"/>
      <w:proofErr w:type="spellStart"/>
      <w:r>
        <w:t>Preißel</w:t>
      </w:r>
      <w:proofErr w:type="spellEnd"/>
      <w:r>
        <w:t xml:space="preserve"> und </w:t>
      </w:r>
      <w:proofErr w:type="spellStart"/>
      <w:r>
        <w:t>Stachmann</w:t>
      </w:r>
      <w:proofErr w:type="spellEnd"/>
      <w:r>
        <w:t xml:space="preserve"> (wie Anm. 75), S. viii</w:t>
      </w:r>
      <w:bookmarkEnd w:id="212"/>
      <w:r>
        <w:fldChar w:fldCharType="end"/>
      </w:r>
    </w:p>
  </w:footnote>
  <w:footnote w:id="82">
    <w:p w14:paraId="557B062D" w14:textId="77777777" w:rsidR="00AA3688" w:rsidRDefault="00AA3688">
      <w:pPr>
        <w:pStyle w:val="Funotentext"/>
      </w:pPr>
      <w:r>
        <w:rPr>
          <w:rStyle w:val="Funotenzeichen"/>
        </w:rPr>
        <w:footnoteRef/>
      </w:r>
      <w:r>
        <w:t xml:space="preserve"> Tabelle 1 Vgl. </w:t>
      </w:r>
      <w:proofErr w:type="spellStart"/>
      <w:r>
        <w:t>Haenel</w:t>
      </w:r>
      <w:proofErr w:type="spellEnd"/>
      <w:r>
        <w:t xml:space="preserve"> und </w:t>
      </w:r>
      <w:proofErr w:type="spellStart"/>
      <w:r>
        <w:t>Plenz</w:t>
      </w:r>
      <w:proofErr w:type="spellEnd"/>
      <w:r>
        <w:t xml:space="preserve"> (wie Anm. 74)., S. 19-21</w:t>
      </w:r>
    </w:p>
  </w:footnote>
  <w:footnote w:id="83">
    <w:p w14:paraId="6BA8D120" w14:textId="77777777" w:rsidR="00AA3688" w:rsidRDefault="00AA3688">
      <w:pPr>
        <w:pStyle w:val="Funotentext"/>
      </w:pPr>
      <w:r>
        <w:rPr>
          <w:rStyle w:val="Funotenzeichen"/>
        </w:rPr>
        <w:footnoteRef/>
      </w:r>
      <w:r>
        <w:t xml:space="preserve"> Vgl. </w:t>
      </w:r>
      <w:r>
        <w:fldChar w:fldCharType="begin"/>
      </w:r>
      <w:r>
        <w:instrText>ADDIN CITAVI.PLACEHOLDER f53a44ba-893e-4595-ba93-ba182ab20355 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WaWpheWFrdW1hcmFuICh3aWUgQW5tLiAyKSwgUy4gNTk8L1RleHQ+DQogICAgPC9UZXh0VW5pdD4NCiAgPC9UZXh0VW5pdHM+DQo8L1BsYWNlaG9sZGVyPg==</w:instrText>
      </w:r>
      <w:r>
        <w:fldChar w:fldCharType="separate"/>
      </w:r>
      <w:bookmarkStart w:id="217" w:name="_CTVP001f53a44ba893e4595ba93ba182ab20355"/>
      <w:proofErr w:type="spellStart"/>
      <w:r>
        <w:t>Vijayakumaran</w:t>
      </w:r>
      <w:proofErr w:type="spellEnd"/>
      <w:r>
        <w:t xml:space="preserve"> (wie Anm. 2), S. 59</w:t>
      </w:r>
      <w:bookmarkEnd w:id="217"/>
      <w:r>
        <w:fldChar w:fldCharType="end"/>
      </w:r>
    </w:p>
  </w:footnote>
  <w:footnote w:id="84">
    <w:p w14:paraId="466B9E3A" w14:textId="77777777" w:rsidR="00AA3688" w:rsidRDefault="00AA3688">
      <w:pPr>
        <w:pStyle w:val="Funotentext"/>
      </w:pPr>
      <w:r>
        <w:rPr>
          <w:rStyle w:val="Funotenzeichen"/>
        </w:rPr>
        <w:footnoteRef/>
      </w:r>
      <w:r>
        <w:t xml:space="preserve"> Vgl. </w:t>
      </w:r>
      <w:r>
        <w:fldChar w:fldCharType="begin"/>
      </w:r>
      <w:r>
        <w:instrText>ADDIN CITAVI.PLACEHOLDER 0502bdd4-c125-40ed-88f5-5a463ef4044b 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ByZWnDn2VsIHVuZCBTdGFjaG1hbm4gKHdpZSBBbm0uIDc1KSwgUy4gNTwvVGV4dD4NCiAgICA8L1RleHRVbml0Pg0KICA8L1RleHRVbml0cz4NCjwvUGxhY2Vob2xkZXI+</w:instrText>
      </w:r>
      <w:r>
        <w:fldChar w:fldCharType="separate"/>
      </w:r>
      <w:bookmarkStart w:id="218" w:name="_CTVP0010502bdd4c12540ed88f55a463ef4044b"/>
      <w:proofErr w:type="spellStart"/>
      <w:r>
        <w:t>Preißel</w:t>
      </w:r>
      <w:proofErr w:type="spellEnd"/>
      <w:r>
        <w:t xml:space="preserve"> und </w:t>
      </w:r>
      <w:proofErr w:type="spellStart"/>
      <w:r>
        <w:t>Stachmann</w:t>
      </w:r>
      <w:proofErr w:type="spellEnd"/>
      <w:r>
        <w:t xml:space="preserve"> (wie Anm. 75), S. 5</w:t>
      </w:r>
      <w:bookmarkEnd w:id="218"/>
      <w:r>
        <w:fldChar w:fldCharType="end"/>
      </w:r>
    </w:p>
  </w:footnote>
  <w:footnote w:id="85">
    <w:p w14:paraId="29A1FC9A" w14:textId="77777777" w:rsidR="00AA3688" w:rsidRDefault="00AA3688" w:rsidP="003308B4">
      <w:pPr>
        <w:pStyle w:val="Funotentext"/>
      </w:pPr>
      <w:r>
        <w:rPr>
          <w:rStyle w:val="Funotenzeichen"/>
        </w:rPr>
        <w:footnoteRef/>
      </w:r>
      <w:r>
        <w:t xml:space="preserve"> Vgl. </w:t>
      </w:r>
      <w:r>
        <w:fldChar w:fldCharType="begin"/>
      </w:r>
      <w:r>
        <w:instrText>ADDIN CITAVI.PLACEHOLDER 58395293-3f29-4fc8-b6e7-b5ad2ff82529 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ByZWnDn2VsIHVuZCBTdGFjaG1hbm4gKHdpZSBBbm0uIDc1KSwgUy4gNTk8L1RleHQ+DQogICAgPC9UZXh0VW5pdD4NCiAgPC9UZXh0VW5pdHM+DQo8L1BsYWNlaG9sZGVyPg==</w:instrText>
      </w:r>
      <w:r>
        <w:fldChar w:fldCharType="separate"/>
      </w:r>
      <w:bookmarkStart w:id="220" w:name="_CTVP001583952933f294fc8b6e7b5ad2ff82529"/>
      <w:proofErr w:type="spellStart"/>
      <w:r>
        <w:t>Preißel</w:t>
      </w:r>
      <w:proofErr w:type="spellEnd"/>
      <w:r>
        <w:t xml:space="preserve"> und </w:t>
      </w:r>
      <w:proofErr w:type="spellStart"/>
      <w:r>
        <w:t>Stachmann</w:t>
      </w:r>
      <w:proofErr w:type="spellEnd"/>
      <w:r>
        <w:t xml:space="preserve"> (wie Anm. 75), S. 59</w:t>
      </w:r>
      <w:bookmarkEnd w:id="220"/>
      <w:r>
        <w:fldChar w:fldCharType="end"/>
      </w:r>
    </w:p>
  </w:footnote>
  <w:footnote w:id="86">
    <w:p w14:paraId="46645824" w14:textId="77777777" w:rsidR="00AA3688" w:rsidRDefault="00AA3688">
      <w:pPr>
        <w:pStyle w:val="Funotentext"/>
      </w:pPr>
      <w:r>
        <w:rPr>
          <w:rStyle w:val="Funotenzeichen"/>
        </w:rPr>
        <w:footnoteRef/>
      </w:r>
      <w:r>
        <w:t xml:space="preserve"> Vgl. </w:t>
      </w:r>
      <w:r>
        <w:fldChar w:fldCharType="begin"/>
      </w:r>
      <w:r>
        <w:instrText>ADDIN CITAVI.PLACEHOLDER b0fd3dcf-4509-4177-93ed-7e5e5d75103d 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TdmVuIFJpZWRlbCwgPC9UZXh0Pg0KICAgIDwvVGV4dFVuaXQ+DQogICAgPFRleHRVbml0Pg0KICAgICAgPEluc2VydFBhcmFncmFwaEFmdGVyPmZhbHNlPC9JbnNlcnRQYXJhZ3JhcGhBZnRlcj4NCiAgICAgIDxGb250TmFtZSAvPg0KICAgICAgPEZvbnRTdHlsZT4NCiAgICAgICAgPEl0YWxpYz50cnVlPC9JdGFsaWM+DQogICAgICAgIDxOYW1lIC8+DQogICAgICA8L0ZvbnRTdHlsZT4NCiAgICAgIDxGb250U2l6ZT4wPC9Gb250U2l6ZT4NCiAgICAgIDxUZXh0PkdpdC4gS3VyeiAmYW1wOyBndXQ8L1RleHQ+DQogICAgPC9UZXh0VW5pdD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4gKE8nUmVpbGx5cyBUYXNjaGVuYmlibGlvdGhlazsgQmVpamluZzogTydSZWlsbHksIDIwMTApLCBTLiA3PC9UZXh0Pg0KICAgIDwvVGV4dFVuaXQ+DQogIDwvVGV4dFVuaXRzPg0KPC9QbGFjZWhvbGRlcj4=</w:instrText>
      </w:r>
      <w:r>
        <w:fldChar w:fldCharType="separate"/>
      </w:r>
      <w:bookmarkStart w:id="222" w:name="_CTVP001b0fd3dcf4509417793ed7e5e5d75103d"/>
      <w:r>
        <w:t xml:space="preserve">Sven Riedel, </w:t>
      </w:r>
      <w:proofErr w:type="spellStart"/>
      <w:r w:rsidRPr="00770905">
        <w:rPr>
          <w:i/>
        </w:rPr>
        <w:t>Git</w:t>
      </w:r>
      <w:proofErr w:type="spellEnd"/>
      <w:r w:rsidRPr="00770905">
        <w:rPr>
          <w:i/>
        </w:rPr>
        <w:t>. Kurz &amp; gut</w:t>
      </w:r>
      <w:r w:rsidRPr="00770905">
        <w:t xml:space="preserve"> (</w:t>
      </w:r>
      <w:proofErr w:type="spellStart"/>
      <w:r w:rsidRPr="00770905">
        <w:t>O'Reillys</w:t>
      </w:r>
      <w:proofErr w:type="spellEnd"/>
      <w:r w:rsidRPr="00770905">
        <w:t xml:space="preserve"> Taschenbibliothek; Beijing: </w:t>
      </w:r>
      <w:proofErr w:type="spellStart"/>
      <w:r w:rsidRPr="00770905">
        <w:t>O'Reilly</w:t>
      </w:r>
      <w:proofErr w:type="spellEnd"/>
      <w:r w:rsidRPr="00770905">
        <w:t>, 2010), S. 7</w:t>
      </w:r>
      <w:bookmarkEnd w:id="222"/>
      <w:r>
        <w:fldChar w:fldCharType="end"/>
      </w:r>
    </w:p>
  </w:footnote>
  <w:footnote w:id="87">
    <w:p w14:paraId="12963FC3" w14:textId="77777777" w:rsidR="00AA3688" w:rsidRDefault="00AA3688">
      <w:pPr>
        <w:pStyle w:val="Funotentext"/>
      </w:pPr>
      <w:r>
        <w:rPr>
          <w:rStyle w:val="Funotenzeichen"/>
        </w:rPr>
        <w:footnoteRef/>
      </w:r>
      <w:r>
        <w:t xml:space="preserve"> Vgl. </w:t>
      </w:r>
      <w:r>
        <w:fldChar w:fldCharType="begin"/>
      </w:r>
      <w:r>
        <w:instrText>ADDIN CITAVI.PLACEHOLDER fc3f694a-a7e2-43db-9372-2f5ffbf4ce33 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TdWplZXZhbiBWaWpheWFrdW1hcmFuLCA8L1RleHQ+DQogICAgPC9UZXh0VW5pdD4NCiAgICA8VGV4dFVuaXQ+DQogICAgICA8SW5zZXJ0UGFyYWdyYXBoQWZ0ZXI+ZmFsc2U8L0luc2VydFBhcmFncmFwaEFmdGVyPg0KICAgICAgPEZvbnROYW1lIC8+DQogICAgICA8Rm9udFN0eWxlPg0KICAgICAgICA8SXRhbGljPnRydWU8L0l0YWxpYz4NCiAgICAgICAgPE5hbWUgLz4NCiAgICAgIDwvRm9udFN0eWxlPg0KICAgICAgPEZvbnRTaXplPjA8L0ZvbnRTaXplPg0KICAgICAgPFRleHQ+VmVyc2lvbnN2ZXJ3YWx0dW5nIG1pdCBHaXQ8L1RleHQ+DQogICAgPC9UZXh0VW5pdD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4gKEZyZWNoZW46IG1pdHAsIDIwMTYpLCBTLiAxNDwvVGV4dD4NCiAgICA8L1RleHRVbml0Pg0KICA8L1RleHRVbml0cz4NCjwvUGxhY2Vob2xkZXI+</w:instrText>
      </w:r>
      <w:r>
        <w:fldChar w:fldCharType="separate"/>
      </w:r>
      <w:bookmarkStart w:id="223" w:name="_CTVP001fc3f694aa7e243db93722f5ffbf4ce33"/>
      <w:proofErr w:type="spellStart"/>
      <w:r>
        <w:t>Sujeevan</w:t>
      </w:r>
      <w:proofErr w:type="spellEnd"/>
      <w:r>
        <w:t xml:space="preserve"> </w:t>
      </w:r>
      <w:proofErr w:type="spellStart"/>
      <w:r>
        <w:t>Vijayakumaran</w:t>
      </w:r>
      <w:proofErr w:type="spellEnd"/>
      <w:r>
        <w:t xml:space="preserve">, </w:t>
      </w:r>
      <w:r w:rsidRPr="00770905">
        <w:rPr>
          <w:i/>
        </w:rPr>
        <w:t xml:space="preserve">Versionsverwaltung mit </w:t>
      </w:r>
      <w:proofErr w:type="spellStart"/>
      <w:r w:rsidRPr="00770905">
        <w:rPr>
          <w:i/>
        </w:rPr>
        <w:t>Git</w:t>
      </w:r>
      <w:proofErr w:type="spellEnd"/>
      <w:r w:rsidRPr="00770905">
        <w:t xml:space="preserve"> (Frechen: </w:t>
      </w:r>
      <w:proofErr w:type="spellStart"/>
      <w:r w:rsidRPr="00770905">
        <w:t>mitp</w:t>
      </w:r>
      <w:proofErr w:type="spellEnd"/>
      <w:r w:rsidRPr="00770905">
        <w:t>, 2016), S. 14</w:t>
      </w:r>
      <w:bookmarkEnd w:id="223"/>
      <w:r>
        <w:fldChar w:fldCharType="end"/>
      </w:r>
    </w:p>
  </w:footnote>
  <w:footnote w:id="88">
    <w:p w14:paraId="2918D7C9" w14:textId="77777777" w:rsidR="00AA3688" w:rsidRDefault="00AA3688">
      <w:pPr>
        <w:pStyle w:val="Funotentext"/>
      </w:pPr>
      <w:r>
        <w:rPr>
          <w:rStyle w:val="Funotenzeichen"/>
        </w:rPr>
        <w:footnoteRef/>
      </w:r>
      <w:r>
        <w:t xml:space="preserve"> Vgl. </w:t>
      </w:r>
      <w:r>
        <w:fldChar w:fldCharType="begin"/>
      </w:r>
      <w:r>
        <w:instrText>ADDIN CITAVI.PLACEHOLDER c9633b49-7482-497a-9596-2e57c76cfa01 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JpZWRlbCAod2llIEFubS4gODYpLCBTLiA3PC9UZXh0Pg0KICAgIDwvVGV4dFVuaXQ+DQogIDwvVGV4dFVuaXRzPg0KPC9QbGFjZWhvbGRlcj4=</w:instrText>
      </w:r>
      <w:r>
        <w:fldChar w:fldCharType="separate"/>
      </w:r>
      <w:bookmarkStart w:id="224" w:name="_CTVP001c9633b497482497a95962e57c76cfa01"/>
      <w:r>
        <w:t>Riedel (wie Anm. 86), S. 7</w:t>
      </w:r>
      <w:bookmarkEnd w:id="224"/>
      <w:r>
        <w:fldChar w:fldCharType="end"/>
      </w:r>
    </w:p>
  </w:footnote>
  <w:footnote w:id="89">
    <w:p w14:paraId="391AF97C" w14:textId="77777777" w:rsidR="00AA3688" w:rsidRDefault="00AA3688" w:rsidP="005663F8">
      <w:pPr>
        <w:pStyle w:val="Funotentext"/>
      </w:pPr>
      <w:r>
        <w:rPr>
          <w:rStyle w:val="Funotenzeichen"/>
        </w:rPr>
        <w:footnoteRef/>
      </w:r>
      <w:r>
        <w:t xml:space="preserve"> Vgl. </w:t>
      </w:r>
      <w:r>
        <w:fldChar w:fldCharType="begin"/>
      </w:r>
      <w:r>
        <w:instrText>ADDIN CITAVI.PLACEHOLDER b35025f6-d046-4bf9-89d5-0965a8581a2c 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SGFlbmVsIHVuZCBQbGVueiAod2llIEFubS4gNzQpLCBTLiA2MeKAkzYyPC9UZXh0Pg0KICAgIDwvVGV4dFVuaXQ+DQogIDwvVGV4dFVuaXRzPg0KPC9QbGFjZWhvbGRlcj4=</w:instrText>
      </w:r>
      <w:r>
        <w:fldChar w:fldCharType="separate"/>
      </w:r>
      <w:bookmarkStart w:id="226" w:name="_CTVP001b35025f6d0464bf989d50965a8581a2c"/>
      <w:proofErr w:type="spellStart"/>
      <w:r>
        <w:t>Haenel</w:t>
      </w:r>
      <w:proofErr w:type="spellEnd"/>
      <w:r>
        <w:t xml:space="preserve"> und </w:t>
      </w:r>
      <w:proofErr w:type="spellStart"/>
      <w:r>
        <w:t>Plenz</w:t>
      </w:r>
      <w:proofErr w:type="spellEnd"/>
      <w:r>
        <w:t xml:space="preserve"> (wie Anm. 74), S. 61–62</w:t>
      </w:r>
      <w:bookmarkEnd w:id="226"/>
      <w:r>
        <w:fldChar w:fldCharType="end"/>
      </w:r>
    </w:p>
  </w:footnote>
  <w:footnote w:id="90">
    <w:p w14:paraId="5AE1DE1D" w14:textId="77777777" w:rsidR="00AA3688" w:rsidRDefault="00AA3688">
      <w:pPr>
        <w:pStyle w:val="Funotentext"/>
      </w:pPr>
      <w:r>
        <w:rPr>
          <w:rStyle w:val="Funotenzeichen"/>
        </w:rPr>
        <w:footnoteRef/>
      </w:r>
      <w:r>
        <w:t xml:space="preserve"> Vgl. </w:t>
      </w:r>
      <w:r>
        <w:fldChar w:fldCharType="begin"/>
      </w:r>
      <w:r>
        <w:instrText>ADDIN CITAVI.PLACEHOLDER dffd5786-3657-44b6-a45b-f4de68550b11 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SGFlbmVsIHVuZCBQbGVueiAod2llIEFubS4gNzQpLCBTLiA2MeKAkzYyPC9UZXh0Pg0KICAgIDwvVGV4dFVuaXQ+DQogIDwvVGV4dFVuaXRzPg0KPC9QbGFjZWhvbGRlcj4=</w:instrText>
      </w:r>
      <w:r>
        <w:fldChar w:fldCharType="separate"/>
      </w:r>
      <w:bookmarkStart w:id="228" w:name="_CTVP001dffd5786365744b6a45bf4de68550b11"/>
      <w:proofErr w:type="spellStart"/>
      <w:r>
        <w:t>Haenel</w:t>
      </w:r>
      <w:proofErr w:type="spellEnd"/>
      <w:r>
        <w:t xml:space="preserve"> und </w:t>
      </w:r>
      <w:proofErr w:type="spellStart"/>
      <w:r>
        <w:t>Plenz</w:t>
      </w:r>
      <w:proofErr w:type="spellEnd"/>
      <w:r>
        <w:t xml:space="preserve"> (wie Anm. 74), S. 61–62</w:t>
      </w:r>
      <w:bookmarkEnd w:id="228"/>
      <w:r>
        <w:fldChar w:fldCharType="end"/>
      </w:r>
    </w:p>
  </w:footnote>
  <w:footnote w:id="91">
    <w:p w14:paraId="2612F719" w14:textId="77777777" w:rsidR="00AA3688" w:rsidRDefault="00AA3688">
      <w:pPr>
        <w:pStyle w:val="Funotentext"/>
      </w:pPr>
      <w:r>
        <w:rPr>
          <w:rStyle w:val="Funotenzeichen"/>
        </w:rPr>
        <w:footnoteRef/>
      </w:r>
      <w:r w:rsidRPr="006C67EE">
        <w:t xml:space="preserve"> Vgl. </w:t>
      </w:r>
      <w:r>
        <w:fldChar w:fldCharType="begin"/>
      </w:r>
      <w:r w:rsidRPr="006C67EE">
        <w:instrText>ADDIN CITAVI.PLACEHOLDER da621431-8876-43d1-9ff9-c5d4181e4333 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ZpbmNlbnQgRHJpZXNzZW4sIOKAnkEgc3VjY2Vzc2Z1bCBHaXQgYnJhbmNoaW5nIG1vZGVsLOKAnC4gR2VwcsO8ZnQgYW0gOC4gSnVuaSAyMDE3LiBPbmxpbmU6IGh0dHA6Ly9udmllLmNvbS9wb3N0cy9hLXN1Y2Nlc3NmdWwtZ2l0LWJyYW5jaGluZy1tb2RlbC8uPC9UZXh0Pg0KICAgIDwvVGV4dFVuaXQ+DQogIDwvVGV4dFVuaXRzPg0KPC9QbGFjZWhvbGRlcj4=</w:instrText>
      </w:r>
      <w:r>
        <w:fldChar w:fldCharType="separate"/>
      </w:r>
      <w:bookmarkStart w:id="231" w:name="_CTVP001da621431887643d19ff9c5d4181e4333"/>
      <w:r>
        <w:t xml:space="preserve">Vincent </w:t>
      </w:r>
      <w:proofErr w:type="spellStart"/>
      <w:r>
        <w:t>Driessen</w:t>
      </w:r>
      <w:proofErr w:type="spellEnd"/>
      <w:r>
        <w:t xml:space="preserve">, „A </w:t>
      </w:r>
      <w:proofErr w:type="spellStart"/>
      <w:r>
        <w:t>successful</w:t>
      </w:r>
      <w:proofErr w:type="spellEnd"/>
      <w:r>
        <w:t xml:space="preserve"> </w:t>
      </w:r>
      <w:proofErr w:type="spellStart"/>
      <w:r>
        <w:t>Git</w:t>
      </w:r>
      <w:proofErr w:type="spellEnd"/>
      <w:r>
        <w:t xml:space="preserve"> </w:t>
      </w:r>
      <w:proofErr w:type="spellStart"/>
      <w:r>
        <w:t>branching</w:t>
      </w:r>
      <w:proofErr w:type="spellEnd"/>
      <w:r>
        <w:t xml:space="preserve"> </w:t>
      </w:r>
      <w:proofErr w:type="spellStart"/>
      <w:r>
        <w:t>model</w:t>
      </w:r>
      <w:proofErr w:type="spellEnd"/>
      <w:r>
        <w:t>,“. Geprüft am 8. Juni 2017. Onl</w:t>
      </w:r>
      <w:r>
        <w:t>i</w:t>
      </w:r>
      <w:r>
        <w:t>ne: http://nvie.com/posts/a-successful-git-branching-model/.</w:t>
      </w:r>
      <w:bookmarkEnd w:id="231"/>
      <w:r>
        <w:fldChar w:fldCharType="end"/>
      </w:r>
    </w:p>
  </w:footnote>
  <w:footnote w:id="92">
    <w:p w14:paraId="409E3786" w14:textId="77777777" w:rsidR="00AA3688" w:rsidRDefault="00AA3688">
      <w:pPr>
        <w:pStyle w:val="Funotentext"/>
      </w:pPr>
      <w:r>
        <w:rPr>
          <w:rStyle w:val="Funotenzeichen"/>
        </w:rPr>
        <w:footnoteRef/>
      </w:r>
      <w:r>
        <w:t xml:space="preserve"> Vgl. </w:t>
      </w:r>
      <w:r>
        <w:fldChar w:fldCharType="begin"/>
      </w:r>
      <w:r>
        <w:instrText>ADDIN CITAVI.PLACEHOLDER 7c45a069-e8fe-4c75-9f62-6a9b6a312b3d 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RyaWVzc2VuLCDigJ48L1RleHQ+DQogICAgPC9UZXh0VW5pdD4NCiAgICA8VGV4dFVuaXQ+DQogICAgICA8SW5zZXJ0UGFyYWdyYXBoQWZ0ZXI+ZmFsc2U8L0luc2VydFBhcmFncmFwaEFmdGVyPg0KICAgICAgPEZvbnROYW1lIC8+DQogICAgICA8Rm9udFN0eWxlPg0KICAgICAgICA8SXRhbGljPnRydWU8L0l0YWxpYz4NCiAgICAgICAgPE5hbWUgLz4NCiAgICAgIDwvRm9udFN0eWxlPg0KICAgICAgPEZvbnRTaXplPjA8L0ZvbnRTaXplPg0KICAgICAgPFRleHQ+QSBzdWNjZXNzZnVsIEdpdCBicmFuY2hpbmcgbW9kZWws4oCcPC9UZXh0Pg0KICAgIDwvVGV4dFVuaXQ+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ICh3aWUgQW5tLiA5MSk8L1RleHQ+DQogICAgPC9UZXh0VW5pdD4NCiAgPC9UZXh0VW5pdHM+DQo8L1BsYWNlaG9sZGVyPg==</w:instrText>
      </w:r>
      <w:r>
        <w:fldChar w:fldCharType="separate"/>
      </w:r>
      <w:bookmarkStart w:id="234" w:name="_CTVP0017c45a069e8fe4c759f626a9b6a312b3d"/>
      <w:proofErr w:type="spellStart"/>
      <w:r>
        <w:t>Driessen</w:t>
      </w:r>
      <w:proofErr w:type="spellEnd"/>
      <w:r>
        <w:t>, „</w:t>
      </w:r>
      <w:r w:rsidRPr="00BB6B3E">
        <w:rPr>
          <w:i/>
        </w:rPr>
        <w:t xml:space="preserve">A </w:t>
      </w:r>
      <w:proofErr w:type="spellStart"/>
      <w:r w:rsidRPr="00BB6B3E">
        <w:rPr>
          <w:i/>
        </w:rPr>
        <w:t>successful</w:t>
      </w:r>
      <w:proofErr w:type="spellEnd"/>
      <w:r w:rsidRPr="00BB6B3E">
        <w:rPr>
          <w:i/>
        </w:rPr>
        <w:t xml:space="preserve"> </w:t>
      </w:r>
      <w:proofErr w:type="spellStart"/>
      <w:r w:rsidRPr="00BB6B3E">
        <w:rPr>
          <w:i/>
        </w:rPr>
        <w:t>Git</w:t>
      </w:r>
      <w:proofErr w:type="spellEnd"/>
      <w:r w:rsidRPr="00BB6B3E">
        <w:rPr>
          <w:i/>
        </w:rPr>
        <w:t xml:space="preserve"> </w:t>
      </w:r>
      <w:proofErr w:type="spellStart"/>
      <w:r w:rsidRPr="00BB6B3E">
        <w:rPr>
          <w:i/>
        </w:rPr>
        <w:t>branching</w:t>
      </w:r>
      <w:proofErr w:type="spellEnd"/>
      <w:r w:rsidRPr="00BB6B3E">
        <w:rPr>
          <w:i/>
        </w:rPr>
        <w:t xml:space="preserve"> </w:t>
      </w:r>
      <w:proofErr w:type="spellStart"/>
      <w:r w:rsidRPr="00BB6B3E">
        <w:rPr>
          <w:i/>
        </w:rPr>
        <w:t>model</w:t>
      </w:r>
      <w:proofErr w:type="spellEnd"/>
      <w:r w:rsidRPr="00BB6B3E">
        <w:rPr>
          <w:i/>
        </w:rPr>
        <w:t>,“</w:t>
      </w:r>
      <w:r w:rsidRPr="00BB6B3E">
        <w:t xml:space="preserve"> (wie Anm. 91)</w:t>
      </w:r>
      <w:bookmarkEnd w:id="234"/>
      <w:r>
        <w:fldChar w:fldCharType="end"/>
      </w:r>
    </w:p>
  </w:footnote>
  <w:footnote w:id="93">
    <w:p w14:paraId="10C4E76D" w14:textId="77777777" w:rsidR="00AA3688" w:rsidRPr="006C67EE" w:rsidRDefault="00AA3688">
      <w:pPr>
        <w:pStyle w:val="Funotentext"/>
        <w:rPr>
          <w:lang w:val="en-US"/>
        </w:rPr>
      </w:pPr>
      <w:r>
        <w:rPr>
          <w:rStyle w:val="Funotenzeichen"/>
        </w:rPr>
        <w:footnoteRef/>
      </w:r>
      <w:r>
        <w:t xml:space="preserve"> Vgl. </w:t>
      </w:r>
      <w:r>
        <w:fldChar w:fldCharType="begin"/>
      </w:r>
      <w:r>
        <w:instrText>ADDIN CITAVI.PLACEHOLDER 254d8ad1-a105-46e8-8630-828466c89593 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</w:instrText>
      </w:r>
      <w:r>
        <w:instrText>I</w:instrText>
      </w:r>
      <w:r>
        <w:instrText>CA8Rmlyc3ROYW1lPlZpbmNlbnQ8L0ZpcnN0TmFtZT4NCiAgICAgICAgICAgIDxMYXN0TmFtZT5Ecmllc3NlbjwvTGFzdE5hbWU+DQogICAgICAgICAgICA8U2V4Pk1hbGU8L1NleD4NCiAgICAgICAg</w:instrText>
      </w:r>
      <w:r>
        <w:instrText>I</w:instrText>
      </w:r>
      <w:r>
        <w:instrText>CA8L1BlcnNvbj4NCiAgICAgICAgPC9BdXRob3JzPg0KICAgICAgICA8QWNjZXNzRGF0ZT4wOC4wNi4yMDE3PC9BY2Nlc3NEYXRlPg0KICAgICAgICA8RGF0ZT4xNi4wMi4yMDE3PC9EYXRlPg0KICAgICAgICA8SWQ+ZGZhYTIxZWEtZWU5ZC00ZjAzLTg0M2UtMTg4MmUyMmI4NTMwPC9JZD4NCiAgICAgICAgPExvY2F0aW9ucz4NCiAgICAgICAgICA8TG9jYXRpb24+DQogICAgICAgICAgICA8QWRkcmVzcz5odHRwOi8vbnZpZS5jb20vcG9zdHMvYS1zdWNjZXN</w:instrText>
      </w:r>
      <w:r>
        <w:instrText>z</w:instrText>
      </w:r>
      <w:r>
        <w:instrText>ZnVsLWdpdC1icmFuY2hpbmctbW9kZWwvPC9BZGRyZXNzPg0KICAgICAgICAgICAgPExvY2F0aW9uVHlwZT5FbGVjdHJvbmljQWRkcmVzczwvTG9jYXRpb25UeXBlPg0KICAgICAgICAgIDwvTG9jYXRpb24+DQogICAgICAgIDwvTG9jYXRpb25zPg0KICAgICAgICA8T25saW5lQWRkcmVzcz5odHRwOi8vbnZpZS5jb20vcG9zdHMvYS1zdWNjZXNzZnVsLWdpdC1icmFuY2hpbmctbW9kZWwvPC9PbmxpbmVBZGRyZXNzPg0KICAgICAgICA8U2VxdWVuY2VOdW1iZXI+NzI8L1NlcXVlbmNlTnVtYmVyPg0KICAgICAgICA8U2hvcnRUaXRsZT5Ecmllc3NlbiAyMDEwIOK</w:instrText>
      </w:r>
      <w:r>
        <w:instrText>A</w:instrText>
      </w:r>
      <w:r>
        <w:instrText>k</w:instrText>
      </w:r>
      <w:r w:rsidRPr="009F61D1">
        <w:instrText>yBBIHN1Y2Nlc3NmdWwgR2l0IGJyYW5jaGluZyBtb2RlbDwvU2hvcnRUaXRsZT4NCiAgICAgICAgPFRpdGxl</w:instrText>
      </w:r>
      <w:r w:rsidRPr="009F61D1">
        <w:instrText>P</w:instrText>
      </w:r>
      <w:r w:rsidRPr="009F61D1">
        <w:instrText>kEgc3VjY2Vzc2Z1bCBHaXQgYnJhbmNoaW5nIG1vZGVsPC9UaXRsZT4NCiAgICAgICAgPFllYXI+MjAxMDwvWWVhcj4NCiAgICAgIDwvUmVmZXJlbmNlPg0KICAgIDwvRW50cnk+DQogI</w:instrText>
      </w:r>
      <w:r w:rsidRPr="009F61D1">
        <w:instrText>D</w:instrText>
      </w:r>
      <w:r w:rsidRPr="009F61D1">
        <w:instrText>wvRW50cmllcz4NCiAgPFRleHQ+RHJpZXNzZW4sIOKAnkEgc3VjY2Vzc2Z1bCBHaXQgYnJhb</w:instrText>
      </w:r>
      <w:r w:rsidRPr="009F61D1">
        <w:instrText>m</w:instrText>
      </w:r>
      <w:r w:rsidRPr="009F61D1">
        <w:instrText>N</w:instrText>
      </w:r>
      <w:r w:rsidRPr="009F61D1">
        <w:instrText>o</w:instrText>
      </w:r>
      <w:r w:rsidRPr="009F61D1">
        <w:instrText>aW5nIG1vZGVsLOKAnCAod2llIEFubS4gOTEpPC9UZXh0Pg0KICA8VGV4dFVuaXRzPg0KICA</w:instrText>
      </w:r>
      <w:r w:rsidRPr="009F61D1">
        <w:instrText>g</w:instrText>
      </w:r>
      <w:r w:rsidRPr="009F61D1">
        <w:instrText>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RyaWVzc2VuLCDigJ48L1RleHQ+DQogICAgPC9UZXh0VW5pdD4NCiAgICA8VGV4dFVuaXQ+DQogICAgICA8SW5zZXJ0UGFyYWdyYXBoQWZ0ZXI+ZmFsc2U8L0luc2VydFBhcmFncmFwaEFmdGVyPg0KICAgICAgPEZvbnROYW1lIC8+DQogICAg</w:instrText>
      </w:r>
      <w:r w:rsidRPr="009F61D1">
        <w:instrText>I</w:instrText>
      </w:r>
      <w:r w:rsidRPr="009F61D1">
        <w:instrText>CA8Rm9udFN0eWxlPg0KICAgICAgICA8SXRhbGljPnRydWU8L0l0YWxpYz4NCiAgICAgICAgPE5hbWUgLz4NCiAgICAgIDwvRm9udFN0eWxlPg0KICAgICAgPEZvbnRTaXplPjA8L0ZvbnRTa</w:instrText>
      </w:r>
      <w:r w:rsidRPr="009F61D1">
        <w:instrText>X</w:instrText>
      </w:r>
      <w:r w:rsidRPr="009F61D1">
        <w:instrText>plPg0KICAgICAgPFRleHQ+QSBzdWNjZXNzZnVsIEdpdCBicmFuY2hpbmcgbW9kZWws4oCcPC9UZXh0Pg0KICAgIDwvVGV4dFVuaXQ+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ICh3aWUgQW5tLiA5MSk8L1RleHQ+DQogICAgPC9UZXh0VW5pdD4NCiAgPC9UZXh0VW5pdHM+DQo8L1BsYWNlaG9sZGVyPg==</w:instrText>
      </w:r>
      <w:r>
        <w:fldChar w:fldCharType="separate"/>
      </w:r>
      <w:bookmarkStart w:id="236" w:name="_CTVP001254d8ad1a10546e88630828466c89593"/>
      <w:r w:rsidRPr="009F61D1">
        <w:t>Driessen, „</w:t>
      </w:r>
      <w:r w:rsidRPr="009F61D1">
        <w:rPr>
          <w:i/>
        </w:rPr>
        <w:t>A successful Git branching model,“</w:t>
      </w:r>
      <w:r w:rsidRPr="009F61D1">
        <w:t xml:space="preserve"> (wie Anm. 91)</w:t>
      </w:r>
      <w:bookmarkEnd w:id="236"/>
      <w:r>
        <w:fldChar w:fldCharType="end"/>
      </w:r>
    </w:p>
  </w:footnote>
  <w:footnote w:id="94">
    <w:p w14:paraId="6CEEE89B" w14:textId="77777777" w:rsidR="00AA3688" w:rsidRPr="006C67EE" w:rsidRDefault="00AA3688">
      <w:pPr>
        <w:pStyle w:val="Funotentext"/>
        <w:rPr>
          <w:lang w:val="en-US"/>
        </w:rPr>
      </w:pPr>
      <w:r>
        <w:rPr>
          <w:rStyle w:val="Funotenzeichen"/>
        </w:rPr>
        <w:footnoteRef/>
      </w:r>
      <w:r w:rsidRPr="006C67EE">
        <w:rPr>
          <w:lang w:val="en-US"/>
        </w:rPr>
        <w:t xml:space="preserve"> </w:t>
      </w:r>
      <w:proofErr w:type="spellStart"/>
      <w:r>
        <w:rPr>
          <w:lang w:val="en-US"/>
        </w:rPr>
        <w:t>Vgl</w:t>
      </w:r>
      <w:proofErr w:type="spellEnd"/>
      <w:r>
        <w:rPr>
          <w:lang w:val="en-US"/>
        </w:rPr>
        <w:t xml:space="preserve">. </w:t>
      </w:r>
      <w:r>
        <w:fldChar w:fldCharType="begin"/>
      </w:r>
      <w:r>
        <w:rPr>
          <w:lang w:val="en-US"/>
        </w:rPr>
        <w:instrText>ADDIN CITAVI.PLACEHOLDER d3de32cb-b5c9-4d94-ae89-376d0ad2eea5 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RyaWVzc2VuLCDigJ48L1RleHQ+DQogICAgPC9UZXh0VW5pdD4NCiAgICA8VGV4dFVuaXQ+DQogICAgICA8SW5zZXJ0UGFyYWdyYXBoQWZ0ZXI+ZmFsc2U8L0luc2VydFBhcmFncmFwaEFmdGVyPg0KICAgICAgPEZvbnROYW1lIC8+DQogICAgICA8Rm9udFN0eWxlPg0KICAgICAgICA8SXRhbGljPnRydWU8L0l0YWxpYz4NCiAgICAgICAgPE5hbWUgLz4NCiAgICAgIDwvRm9udFN0eWxlPg0KICAgICAgPEZvbnRTaXplPjA8L0ZvbnRTaXplPg0KICAgICAgPFRleHQ+QSBzdWNjZXNzZnVsIEdpdCBicmFuY2hpbmcgbW9kZWws4oCcPC9UZXh0Pg0KICAgIDwvVGV4dFVuaXQ+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ICh3aWUgQW5tLiA5MSk8L1RleHQ+DQogICAgPC9UZXh0VW5pdD4NCiAgPC9UZXh0VW5pdHM+DQo8L1BsYWNlaG9sZGVyPg==</w:instrText>
      </w:r>
      <w:r>
        <w:fldChar w:fldCharType="separate"/>
      </w:r>
      <w:bookmarkStart w:id="239" w:name="_CTVP001d3de32cbb5c94d94ae89376d0ad2eea5"/>
      <w:proofErr w:type="spellStart"/>
      <w:r w:rsidRPr="00BB6B3E">
        <w:rPr>
          <w:lang w:val="en-US"/>
        </w:rPr>
        <w:t>Driessen</w:t>
      </w:r>
      <w:proofErr w:type="spellEnd"/>
      <w:r w:rsidRPr="00BB6B3E">
        <w:rPr>
          <w:lang w:val="en-US"/>
        </w:rPr>
        <w:t>, „</w:t>
      </w:r>
      <w:r w:rsidRPr="00BB6B3E">
        <w:rPr>
          <w:i/>
          <w:lang w:val="en-US"/>
        </w:rPr>
        <w:t xml:space="preserve">A successful </w:t>
      </w:r>
      <w:proofErr w:type="spellStart"/>
      <w:r w:rsidRPr="00BB6B3E">
        <w:rPr>
          <w:i/>
          <w:lang w:val="en-US"/>
        </w:rPr>
        <w:t>Git</w:t>
      </w:r>
      <w:proofErr w:type="spellEnd"/>
      <w:r w:rsidRPr="00BB6B3E">
        <w:rPr>
          <w:i/>
          <w:lang w:val="en-US"/>
        </w:rPr>
        <w:t xml:space="preserve"> branching model,“</w:t>
      </w:r>
      <w:r w:rsidRPr="00BB6B3E">
        <w:rPr>
          <w:lang w:val="en-US"/>
        </w:rPr>
        <w:t xml:space="preserve"> (</w:t>
      </w:r>
      <w:proofErr w:type="spellStart"/>
      <w:r w:rsidRPr="00BB6B3E">
        <w:rPr>
          <w:lang w:val="en-US"/>
        </w:rPr>
        <w:t>wie</w:t>
      </w:r>
      <w:proofErr w:type="spellEnd"/>
      <w:r w:rsidRPr="00BB6B3E">
        <w:rPr>
          <w:lang w:val="en-US"/>
        </w:rPr>
        <w:t xml:space="preserve"> </w:t>
      </w:r>
      <w:proofErr w:type="spellStart"/>
      <w:r w:rsidRPr="00BB6B3E">
        <w:rPr>
          <w:lang w:val="en-US"/>
        </w:rPr>
        <w:t>Anm</w:t>
      </w:r>
      <w:proofErr w:type="spellEnd"/>
      <w:r w:rsidRPr="00BB6B3E">
        <w:rPr>
          <w:lang w:val="en-US"/>
        </w:rPr>
        <w:t>. 91)</w:t>
      </w:r>
      <w:bookmarkEnd w:id="239"/>
      <w:r>
        <w:fldChar w:fldCharType="end"/>
      </w:r>
    </w:p>
  </w:footnote>
  <w:footnote w:id="95">
    <w:p w14:paraId="245E825D" w14:textId="77777777" w:rsidR="00AA3688" w:rsidRDefault="00AA3688">
      <w:pPr>
        <w:pStyle w:val="Funotentext"/>
      </w:pPr>
      <w:r>
        <w:rPr>
          <w:rStyle w:val="Funotenzeichen"/>
        </w:rPr>
        <w:footnoteRef/>
      </w:r>
      <w:r w:rsidRPr="009F61D1">
        <w:t xml:space="preserve"> </w:t>
      </w:r>
      <w:proofErr w:type="spellStart"/>
      <w:r w:rsidRPr="009F61D1">
        <w:t>Vgl</w:t>
      </w:r>
      <w:proofErr w:type="spellEnd"/>
      <w:r w:rsidRPr="009F61D1">
        <w:t xml:space="preserve">. </w:t>
      </w:r>
      <w:r>
        <w:fldChar w:fldCharType="begin"/>
      </w:r>
      <w:r w:rsidRPr="009F61D1">
        <w:instrText>ADDIN CITAVI.PLACEHOLDER 0b1300aa-19a5-40aa-9931-d1beff9c07d8 PF</w:instrText>
      </w:r>
      <w:r w:rsidRPr="009F61D1">
        <w:instrText>B</w:instrText>
      </w:r>
      <w:r w:rsidRPr="009F61D1">
        <w:instrText>sYW</w:instrText>
      </w:r>
      <w:r w:rsidRPr="009F61D1">
        <w:instrText>N</w:instrText>
      </w:r>
      <w:r w:rsidRPr="009F61D1">
        <w:instrText>laG9sZGVyPg0KICA8QWRkSW5WZXJzaW9uPjUuNi4wLjI8L0FkZEluVmVyc2lvbj4NCiAgPElkPjBiMTMwMGFh</w:instrText>
      </w:r>
      <w:r w:rsidRPr="009F61D1">
        <w:instrText>L</w:instrText>
      </w:r>
      <w:r w:rsidRPr="009F61D1">
        <w:instrText>TE5YTUtNDBhYS05OTMxLWQxYmVmZjljMDdkODwvSWQ+DQogIDxFbnRyaWVzPg0KICAgIDxFb</w:instrText>
      </w:r>
      <w:r w:rsidRPr="009F61D1">
        <w:instrText>n</w:instrText>
      </w:r>
      <w:r w:rsidRPr="009F61D1">
        <w:instrText>RyeT4NCiAgICAgIDxBc3NvY2lhdGVXaXRoS25vd2xlZGdlSXRlbUlkPjc1YTZkZmY2LTllMzItNDZhYy1iMzc4LWFlMThmYTdiOWE3MTwvQXNzb2NpYXRlV2l0aEtub3dsZWRnZUl0ZW1JZD4NCiAgICAgIDxJZD42YjlmMjM1ZS1mMGNiLTQ1NzctODliZi1lZDdlYjU4YTE0NzY8L0lkPg0KICAgICAgPFBhZ2VSYW5nZT48IVtDREFUQVs8c3A+DQogIDxuPjE2Mjwvbj4NCiAgPGluPnRy</w:instrText>
      </w:r>
      <w:r w:rsidRPr="009F61D1">
        <w:instrText>d</w:instrText>
      </w:r>
      <w:r w:rsidRPr="009F61D1">
        <w:instrText>WU8L2luPg0KICA8b3M+MTYyPC9vcz4NCiAgPHBzPjE2MjwvcHM+DQo8L3NwPg0KPG9zPjE2Mjwvb3M+XV0+PC9QYWdlUmFuZ2U+DQogICAgICA8U3RhcnRQYWdlPjE2MjwvU3RhcnRQYWdlPg0KICAgICAgPE51bWVyYWxTeXN0ZW0+QXJhYmljPC9OdW1lcmFsU3lzdGVtPg0KICAgICAgPE51bWJlcmluZ1R5cGU+UGFnZTwvTnVtYmVyaW5nVHlwZT4NCiAgICAgIDxRdW90YXRpb25UeXBlPkluZGlyZWN0UXVvdGF0aW9uPC9RdW90YXRpb25UeXBlPg0KICAgICAgPFJlZmVyZW5jZUlkPmNhZTA1NDM2LThhOWQtNGI3OS05YzhkLTM0YWM5NjAyZWZmZjwvUmVmZXJlbm</w:instrText>
      </w:r>
      <w:r w:rsidRPr="009F61D1">
        <w:instrText>N</w:instrText>
      </w:r>
      <w:r w:rsidRPr="009F61D1">
        <w:instrText>lSWQ+DQogICAgICA8UmFuZ2U+DQogICAgICAgIDxTdGFydD4wPC9TdGFydD4NCiAgICAg</w:instrText>
      </w:r>
      <w:r w:rsidRPr="009F61D1">
        <w:instrText>I</w:instrText>
      </w:r>
      <w:r w:rsidRPr="009F61D1">
        <w:instrText>CA</w:instrText>
      </w:r>
      <w:r w:rsidRPr="009F61D1">
        <w:instrText>g</w:instrText>
      </w:r>
      <w:r w:rsidRPr="009F61D1">
        <w:instrText>PExlbmd0aD40MzwvTGVuZ3RoPg0KICAgICAgPC9SYW5nZT4NCiAgICAgIDxSZWZlcmVuY2U+DQogICAgICAgIDxSZWZlcmVuY2VUeXBlSWQ+Qm9vazwvUmVmZXJlbmNlVHlwZUlkPg0KICAgICAgICA8QXV0aG9ycz4NCiAgICAgICAgICA8UGVyc29uPg0KICAgICAgICAgICA</w:instrText>
      </w:r>
      <w:r w:rsidRPr="009F61D1">
        <w:instrText>g</w:instrText>
      </w:r>
      <w:r w:rsidRPr="009F61D1">
        <w:instrText>PEZpcnN0TmFtZT5SZW7DqTwvRmlyc3ROYW1lPg0KICAgICAgICAgICAgPExhc3ROYW1lPlByZWnDn2VsPC9MYXN0TmFtZT4NCiAgICAgICAgICAgIDxTZXg+TWFsZTwvU2V4Pg0KICAgICAgICAgI</w:instrText>
      </w:r>
      <w:r w:rsidRPr="009F61D1">
        <w:instrText>D</w:instrText>
      </w:r>
      <w:r w:rsidRPr="009F61D1">
        <w:instrText>wvUGVyc29uPg0KICAgICAgICAgIDxQZXJzb24+DQogICAgICAgICAgICA8Rmlyc3ROYW1lPkJqw7hybjwvRmlyc3ROYW1lPg0KICAgICAgICAgICAgPExhc3ROYW1lPlN0YWNobWFubjwvTGFzdE5hbWU+DQogICAgICAgICAgPC9QZXJzb24+DQogICAgICAgIDwvQXV0aG9ycz4NCiAgICAgICAgPEVkaXRpb24+My4sIGFrdHVhbGlzaWVydGUgdW5kIGVyd2VpdGVydGUgQXVmbGFnZTwv</w:instrText>
      </w:r>
      <w:r w:rsidRPr="009F61D1">
        <w:instrText>R</w:instrText>
      </w:r>
      <w:r w:rsidRPr="009F61D1">
        <w:instrText>WRpdGlvbj4NCiAgICAgICAgPElkPmNhZTA1NDM2LThhOWQtNGI3OS05YzhkLTM0YWM5NjAy</w:instrText>
      </w:r>
      <w:r w:rsidRPr="009F61D1">
        <w:instrText>Z</w:instrText>
      </w:r>
      <w:r w:rsidRPr="009F61D1">
        <w:instrText>WZmZjwvSWQ+DQogICAgICAgIDxJc2JuPjk3ODM4NjQ5MDMxMTM8L0lzYm4+DQogICAgICA</w:instrText>
      </w:r>
      <w:r w:rsidRPr="009F61D1">
        <w:instrText>g</w:instrText>
      </w:r>
      <w:r w:rsidRPr="009F61D1">
        <w:instrText>IDxMYW5ndWFnZT5nZXI8L0xhbmd1YWdlPg0KICAgICAgICA8TG9jYXRpb25zPg0KICAgICAg</w:instrText>
      </w:r>
      <w:r w:rsidRPr="009F61D1">
        <w:instrText>I</w:instrText>
      </w:r>
      <w:r w:rsidRPr="009F61D1">
        <w:instrText>CA</w:instrText>
      </w:r>
      <w:r w:rsidRPr="009F61D1">
        <w:instrText>g</w:instrText>
      </w:r>
      <w:r w:rsidRPr="009F61D1">
        <w:instrText>IDxMb2NhdGlvbj4NCiAgICAgICAgICAgIDxBZGRyZXNzPmh0dHBzOi8vd3d3LmRwdW5rdC5kZS9idWVjaGVyLzUwNDAvOTc4Mzg2NDkwMzExMy1naXQtMTIxNTEuaHRtbDwvQWRkcmVzcz4NCiAgICAgICAgICAgIDxMb2NhdGlvblR5cGU+RWxlY3Ryb25pY0FkZHJlc3M8L0xvY2F0aW9uVHlwZT4NCiAgICAgICAgICAgIDxOb3Rlcz5BYnN0cmFjdDwvTm90ZXM+DQogICAgICAg</w:instrText>
      </w:r>
      <w:r w:rsidRPr="009F61D1">
        <w:instrText>I</w:instrText>
      </w:r>
      <w:r w:rsidRPr="009F61D1">
        <w:instrText>CAgPC9Mb2NhdGlvbj4NCiAgICAgICAgICA8TG9jYXRpb24+DQogICAgICAgICAgICA8QWRkcmVzcz5odHRwOi8vZGVwb3NpdC5kLW5iLmRlL2NnaS1iaW4vZG9rc2Vydj9pZD0zYzY4MTJkZDVjNjE0MGM5YWEyZGM5YWZkOWMzZmJmMiZhbXA7cHJvdj1NJmFtcDtkb2tfdmFyPTEmYW1wO2Rva19leHQ9aHRtPC9BZGRyZXNzPg0KICAgICAgICAgICAgPExvY2F0aW9uVHlwZT5FbGVjdHJvbmljQWRkcmVzczwvTG9jYXRpb25UeXBlPg0KICAgICAgICAgICAgPE5vdGVzPkFic3RyYWN0PC9Ob3Rlcz4NCiAgICAgICAgICA8L0xvY2F0aW9uPg0KICAgICAg</w:instrText>
      </w:r>
      <w:r w:rsidRPr="009F61D1">
        <w:instrText>I</w:instrText>
      </w:r>
      <w:r w:rsidRPr="009F61D1">
        <w:instrText>CA</w:instrText>
      </w:r>
      <w:r w:rsidRPr="009F61D1">
        <w:instrText>g</w:instrText>
      </w:r>
      <w:r w:rsidRPr="009F61D1">
        <w:instrText>IDxMb2NhdGlvbj4NCiAgICAgICAgICAgIDxBZGRyZXNzPmh0dHA6Ly9kLW5iLmluZm8vMTA3NjAxOTY1eC8wNDwvQWRkcmVzcz4NCiAgICAgICAgICAgIDxMb2NhdGlvblR5cGU+RWxlY3Ryb25pY0FkZHJlc3M8L0xvY2F0aW9uVHlwZT4NCiAgICAgICAgICAgIDxOb3Rlcz5JbmhhbH</w:instrText>
      </w:r>
      <w:r w:rsidRPr="009F61D1">
        <w:instrText>R</w:instrText>
      </w:r>
      <w:r w:rsidRPr="009F61D1">
        <w:instrText>zdmVyemVpY2huaXM8L05vdGVzPg0KICAgICAgICAgIDwvTG9jYXRpb24+DQogICAgICAgIDwvTG9jYXRpb25zPg0KICAgICAgICA8Tm90ZXM+UHJlacOfZWwsIFJlbsOpIChWZXJmYXNzZXJJbik</w:instrText>
      </w:r>
      <w:r w:rsidRPr="009F61D1">
        <w:instrText>N</w:instrText>
      </w:r>
      <w:r w:rsidRPr="009F61D1">
        <w:instrText>ClN0YWNobWFubiwgQmrDuHJuIChWZXJmYXNzZX</w:instrText>
      </w:r>
      <w:r>
        <w:instrText>JJbik8L05vdGVzPg0KICAgICAgICA8UGFnZU</w:instrText>
      </w:r>
      <w:r>
        <w:instrText>N</w:instrText>
      </w:r>
      <w:r>
        <w:instrText>vdW50QzU+PCFbQ0RBVEFbPGM+MzI3PC9jPg0KPGluPnRydWU8L2luPg0KPG9zPjMyNzwvb3M+DQo8cHM+MzI3PC9wcz5dXT48L1BhZ2VDb3VudEM1Pg0KICAgICAgICA8UGFnZU</w:instrText>
      </w:r>
      <w:r>
        <w:instrText>N</w:instrText>
      </w:r>
      <w:r>
        <w:instrText>vdW50PjMyNzwvUGFnZUNvdW50Pg0KICAgICAgICA8UGxhY2VPZlB1YmxpY2F0aW9uPkhlaWRl</w:instrText>
      </w:r>
      <w:r>
        <w:instrText>b</w:instrText>
      </w:r>
      <w:r>
        <w:instrText>GJlcmc8L1BsYWNlT2ZQdWJsaWNhdGlvbj4NCiAgICAgICAgPFB1Ymxpc2hlcnM+DQogICAgICAgICA</w:instrText>
      </w:r>
      <w:r>
        <w:instrText>g</w:instrText>
      </w:r>
      <w:r>
        <w:instrText>PFB1Ymxpc2hlcj4NCiAgICAgICAgICAgIDxOYW1lPmRwdW5rdC5WZXJsYWc8L05hbWU+DQogICAgICAg</w:instrText>
      </w:r>
      <w:r>
        <w:instrText>I</w:instrText>
      </w:r>
      <w:r>
        <w:instrText>CAgPC9QdWJsaXNoZXI+DQogICAgICAgIDwvUHVibGlzaGVycz4NCiAgICAgICAgPFByaWNlPihtb2JpKTwvUHJpY2U+DQogICAgICAgIDxTZXF1ZW5jZU51bWJlcj41NDwvU2VxdWVuY2VOdW1iZXI+DQogICAgICAgIDxTaG9ydFRpdGxlPlByZWnDn2VsLCBTdGFjaG1hbm4gMjA</w:instrText>
      </w:r>
      <w:r>
        <w:instrText>x</w:instrText>
      </w:r>
      <w:r>
        <w:instrText>NiDigJMgR2l0PC9TaG9ydFRpdGxlPg0KICAgICAgICA8U291cmNlT2ZCaWJsaW9ncmFwaGljSW5mb3JtYXRpb24+R0JWIEdlbWVpbnNhbWVyIEJpYmxpb3RoZWtzdmVyYnVuZDwvU291cmNlT2ZCaWJsaW9ncmFwaGljSW5mb3JtYXRpb24+DQogICAgICAgIDxTdWJ0aXRsZT5EZXplbnRyYWxlIFZlcnNpb25zdmVyd2FsdHVuZyBpbSBUZWFtIDogR3J1bmRsYWdlbiB1bmQgV29ya2Zsb3dzPC9TdWJ0aXRsZT4NCiAgICAgICAgPFRpdGxlPkdpdDwvVGl0bGU+DQogICAg</w:instrText>
      </w:r>
      <w:r>
        <w:instrText>I</w:instrText>
      </w:r>
      <w:r>
        <w:instrText>CAgIDxZZWFyPjIwMTY8L1llYXI+DQogICAgICA8L1JlZmVyZW5jZT4NCiAgICA8L0VudHJ5Pg0KICA8L0VudHJpZXM+DQogIDxUZXh0PlByZWnDn2VsIHVuZCBTdGFjaG1hbm4gKHdpZSBBbm0uIDc1KSwgUy4gMTYyPC9UZXh0Pg0KICA8VGV4dFVuaXRzPg0KICAgIDxUZXh0VW5pdD4NCiAgICAgIDxJbnNlcnRQYXJhZ3JhcGhBZnRlcj5mYWxzZTwvSW5zZXJ0UGFyYWdyYXBoQWZ0ZXI+DQogICAgICA8Rm9udE5hbWUgLz4NCiAgICAgIDxGb250U3R5bGU+DQogICAg</w:instrText>
      </w:r>
      <w:r>
        <w:instrText>I</w:instrText>
      </w:r>
      <w:r>
        <w:instrText>CAgIDxOZXV0cmFsPnRydWU8L05ldXRyYWw+DQogICAgICAgIDxOYW1lIC8+DQogICAgICA8L0ZvbnRTdHlsZT4NCiAgICAgIDxGb250U2l6ZT4wPC9Gb250U2l6ZT4NCiAgICAgIDxUZXh0PlByZWnDn2VsIHVuZCBTdGFjaG1hbm4gKHdpZSBBbm0uIDc1KSwgUy4gMTYyPC9UZXh0Pg0KICAgIDwvVGV4dFVuaXQ+DQogIDwvVGV4dFVuaXRzPg0KPC9QbGFjZWhvbGRlcj4=</w:instrText>
      </w:r>
      <w:r>
        <w:fldChar w:fldCharType="separate"/>
      </w:r>
      <w:bookmarkStart w:id="242" w:name="_CTVP0010b1300aa19a540aa9931d1beff9c07d8"/>
      <w:r>
        <w:t>Preißel und Stachmann (wie Anm. 75), S. 162</w:t>
      </w:r>
      <w:bookmarkEnd w:id="242"/>
      <w:r>
        <w:fldChar w:fldCharType="end"/>
      </w:r>
    </w:p>
  </w:footnote>
  <w:footnote w:id="96">
    <w:p w14:paraId="58BBED98" w14:textId="77777777" w:rsidR="00AA3688" w:rsidRDefault="00AA3688">
      <w:pPr>
        <w:pStyle w:val="Funotentext"/>
      </w:pPr>
      <w:r>
        <w:rPr>
          <w:rStyle w:val="Funotenzeichen"/>
        </w:rPr>
        <w:footnoteRef/>
      </w:r>
      <w:r>
        <w:t xml:space="preserve"> </w:t>
      </w:r>
      <w:r>
        <w:fldChar w:fldCharType="begin"/>
      </w:r>
      <w:r>
        <w:instrText>ADDIN CITAVI.PLACEHOLDER 07857fd9-07ad-490d-80f6-1c8a579ec105 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ByZWnDn2VsIHVuZCBTdGFjaG1hbm4gKHdpZSBBbm0uIDc1KSwgUy4gMTY0PC9UZXh0Pg0KICAgIDwvVGV4dFVuaXQ+DQogIDwvVGV4dFVuaXRzPg0KPC9QbGFjZWhvbGRlcj4=</w:instrText>
      </w:r>
      <w:r>
        <w:fldChar w:fldCharType="separate"/>
      </w:r>
      <w:bookmarkStart w:id="244" w:name="_CTVP00107857fd907ad490d80f61c8a579ec105"/>
      <w:proofErr w:type="spellStart"/>
      <w:r>
        <w:t>Preißel</w:t>
      </w:r>
      <w:proofErr w:type="spellEnd"/>
      <w:r>
        <w:t xml:space="preserve"> und </w:t>
      </w:r>
      <w:proofErr w:type="spellStart"/>
      <w:r>
        <w:t>Stachmann</w:t>
      </w:r>
      <w:proofErr w:type="spellEnd"/>
      <w:r>
        <w:t xml:space="preserve"> (wie Anm. 75), S. 164</w:t>
      </w:r>
      <w:bookmarkEnd w:id="244"/>
      <w:r>
        <w:fldChar w:fldCharType="end"/>
      </w:r>
    </w:p>
  </w:footnote>
  <w:footnote w:id="97">
    <w:p w14:paraId="3C96C8D2" w14:textId="77777777" w:rsidR="00AA3688" w:rsidRPr="00BB6B3E" w:rsidRDefault="00AA3688">
      <w:pPr>
        <w:pStyle w:val="Funotentext"/>
      </w:pPr>
      <w:r>
        <w:rPr>
          <w:rStyle w:val="Funotenzeichen"/>
        </w:rPr>
        <w:footnoteRef/>
      </w:r>
      <w:r w:rsidRPr="00BB6B3E">
        <w:t xml:space="preserve"> Vgl. </w:t>
      </w:r>
      <w:r>
        <w:fldChar w:fldCharType="begin"/>
      </w:r>
      <w:r>
        <w:instrText>ADDIN CITAVI.PLACEHOLDER 402007d9-6b05-48b1-b946-2f9bd628b22b 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RyaWVzc2VuLCDigJ48L1RleHQ+DQogICAgPC9UZXh0VW5pdD4NCiAgICA8VGV4dFVuaXQ+DQogICAgICA8SW5zZXJ0UGFyYWdyYXBoQWZ0ZXI+ZmFsc2U8L0luc2VydFBhcmFncmFwaEFmdGVyPg0KICAgICAgPEZvbnROYW1lIC8+DQogICAgICA8Rm9udFN0eWxlPg0KICAgICAgICA8SXRhbGljPnRydWU8L0l0YWxpYz4NCiAgICAgICAgPE5hbWUgLz4NCiAgICAgIDwvRm9udFN0eWxlPg0KICAgICAgPEZvbnRTaXplPjA8L0ZvbnRTaXplPg0KICAgICAgPFRleHQ+QSBzdWNjZXNzZnVsIEdpdCBicmFuY2hpbmcgbW9kZWws4oCcPC9UZXh0Pg0KICAgIDwvVGV4dFVuaXQ+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ICh3aWUgQW5tLiA5MSk8L1RleHQ+DQogICAgPC9UZXh0VW5pdD4NCiAgPC9UZXh0VW5pdHM+DQo8L1BsYWNlaG9sZGVyPg==</w:instrText>
      </w:r>
      <w:r>
        <w:fldChar w:fldCharType="separate"/>
      </w:r>
      <w:bookmarkStart w:id="246" w:name="_CTVP001402007d96b0548b1b9462f9bd628b22b"/>
      <w:proofErr w:type="spellStart"/>
      <w:r>
        <w:t>Driessen</w:t>
      </w:r>
      <w:proofErr w:type="spellEnd"/>
      <w:r>
        <w:t>, „</w:t>
      </w:r>
      <w:r w:rsidRPr="00BB6B3E">
        <w:rPr>
          <w:i/>
        </w:rPr>
        <w:t xml:space="preserve">A </w:t>
      </w:r>
      <w:proofErr w:type="spellStart"/>
      <w:r w:rsidRPr="00BB6B3E">
        <w:rPr>
          <w:i/>
        </w:rPr>
        <w:t>successful</w:t>
      </w:r>
      <w:proofErr w:type="spellEnd"/>
      <w:r w:rsidRPr="00BB6B3E">
        <w:rPr>
          <w:i/>
        </w:rPr>
        <w:t xml:space="preserve"> </w:t>
      </w:r>
      <w:proofErr w:type="spellStart"/>
      <w:r w:rsidRPr="00BB6B3E">
        <w:rPr>
          <w:i/>
        </w:rPr>
        <w:t>Git</w:t>
      </w:r>
      <w:proofErr w:type="spellEnd"/>
      <w:r w:rsidRPr="00BB6B3E">
        <w:rPr>
          <w:i/>
        </w:rPr>
        <w:t xml:space="preserve"> </w:t>
      </w:r>
      <w:proofErr w:type="spellStart"/>
      <w:r w:rsidRPr="00BB6B3E">
        <w:rPr>
          <w:i/>
        </w:rPr>
        <w:t>branching</w:t>
      </w:r>
      <w:proofErr w:type="spellEnd"/>
      <w:r w:rsidRPr="00BB6B3E">
        <w:rPr>
          <w:i/>
        </w:rPr>
        <w:t xml:space="preserve"> </w:t>
      </w:r>
      <w:proofErr w:type="spellStart"/>
      <w:r w:rsidRPr="00BB6B3E">
        <w:rPr>
          <w:i/>
        </w:rPr>
        <w:t>model</w:t>
      </w:r>
      <w:proofErr w:type="spellEnd"/>
      <w:r w:rsidRPr="00BB6B3E">
        <w:rPr>
          <w:i/>
        </w:rPr>
        <w:t>,“</w:t>
      </w:r>
      <w:r w:rsidRPr="00BB6B3E">
        <w:t xml:space="preserve"> (wie Anm. 91)</w:t>
      </w:r>
      <w:bookmarkEnd w:id="246"/>
      <w:r>
        <w:fldChar w:fldCharType="end"/>
      </w:r>
    </w:p>
  </w:footnote>
  <w:footnote w:id="98">
    <w:p w14:paraId="7FA2E9A4" w14:textId="77777777" w:rsidR="00AA3688" w:rsidRDefault="00AA3688">
      <w:pPr>
        <w:pStyle w:val="Funotentext"/>
      </w:pPr>
      <w:r>
        <w:rPr>
          <w:rStyle w:val="Funotenzeichen"/>
        </w:rPr>
        <w:footnoteRef/>
      </w:r>
      <w:r>
        <w:t xml:space="preserve"> Vgl. </w:t>
      </w:r>
      <w:r>
        <w:fldChar w:fldCharType="begin"/>
      </w:r>
      <w:r>
        <w:instrText>ADDIN CITAVI.PLACEHOLDER ef6c4ad4-c36c-4e62-a061-d41e6217dc2f 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ByZWnDn2VsIHVuZCBTdGFjaG1hbm4gKHdpZSBBbm0uIDc1KSwgUy4gMTY1PC9UZXh0Pg0KICAgIDwvVGV4dFVuaXQ+DQogIDwvVGV4dFVuaXRzPg0KPC9QbGFjZWhvbGRlcj4=</w:instrText>
      </w:r>
      <w:r>
        <w:fldChar w:fldCharType="separate"/>
      </w:r>
      <w:bookmarkStart w:id="248" w:name="_CTVP001ef6c4ad4c36c4e62a061d41e6217dc2f"/>
      <w:proofErr w:type="spellStart"/>
      <w:r>
        <w:t>Preißel</w:t>
      </w:r>
      <w:proofErr w:type="spellEnd"/>
      <w:r>
        <w:t xml:space="preserve"> und </w:t>
      </w:r>
      <w:proofErr w:type="spellStart"/>
      <w:r>
        <w:t>Stachmann</w:t>
      </w:r>
      <w:proofErr w:type="spellEnd"/>
      <w:r>
        <w:t xml:space="preserve"> (wie Anm. 75), S. 165</w:t>
      </w:r>
      <w:bookmarkEnd w:id="248"/>
      <w:r>
        <w:fldChar w:fldCharType="end"/>
      </w:r>
    </w:p>
  </w:footnote>
  <w:footnote w:id="99">
    <w:p w14:paraId="27EA321D" w14:textId="77777777" w:rsidR="00AA3688" w:rsidRPr="00E85DE7" w:rsidRDefault="00AA3688">
      <w:pPr>
        <w:pStyle w:val="Funotentext"/>
      </w:pPr>
      <w:r>
        <w:rPr>
          <w:rStyle w:val="Funotenzeichen"/>
        </w:rPr>
        <w:footnoteRef/>
      </w:r>
      <w:r w:rsidRPr="00BB6B3E">
        <w:t xml:space="preserve"> Vgl. </w:t>
      </w:r>
      <w:r>
        <w:fldChar w:fldCharType="begin"/>
      </w:r>
      <w:r>
        <w:instrText>ADDIN CITAVI.PLACEHOLDER d2f8e674-ce68-4ac3-991f-0dbbc2139e1a 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RyaWVzc2VuLCDigJ48L1RleHQ+DQogICAgPC9UZXh0VW5pdD4NCiAgICA8VGV4dFVuaXQ+DQogICAgICA8SW5zZXJ0UGFyYWdyYXBoQWZ0ZXI+ZmFsc2U8L0luc2VydFBhcmFncmFwaEFmdGVyPg0KICAgICAgPEZvbnROYW1lIC8+DQogICAgICA8Rm9udFN0eWxlPg0KICAgICAgICA8SXRhbGljPnRydWU8L0l0YWxpYz4NCiAgICAgICAgPE5hbWUgLz4NCiAgICAgIDwvRm9udFN0eWxlPg0KICAgICAgPEZvbnRTaXplPjA8L0ZvbnRTaXplPg0KICAgICAgPFRleHQ+QSBzdWNjZXNzZnVsIEdpdCBicmFuY2hpbmcgbW9kZWws4oCcPC9UZXh0Pg0KICAgIDwvVGV4dFVuaXQ+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ICh3aWUgQW5tLiA5MSk8L1RleHQ+DQogICAgPC9UZXh0VW5pdD4NCiAgPC9UZXh0VW5pdHM+DQo8L1BsYWNlaG9sZGVyPg==</w:instrText>
      </w:r>
      <w:r>
        <w:fldChar w:fldCharType="separate"/>
      </w:r>
      <w:bookmarkStart w:id="251" w:name="_CTVP001d2f8e674ce684ac3991f0dbbc2139e1a"/>
      <w:proofErr w:type="spellStart"/>
      <w:r>
        <w:t>Driessen</w:t>
      </w:r>
      <w:proofErr w:type="spellEnd"/>
      <w:r>
        <w:t>, „</w:t>
      </w:r>
      <w:r w:rsidRPr="00BB6B3E">
        <w:rPr>
          <w:i/>
        </w:rPr>
        <w:t xml:space="preserve">A </w:t>
      </w:r>
      <w:proofErr w:type="spellStart"/>
      <w:r w:rsidRPr="00BB6B3E">
        <w:rPr>
          <w:i/>
        </w:rPr>
        <w:t>successful</w:t>
      </w:r>
      <w:proofErr w:type="spellEnd"/>
      <w:r w:rsidRPr="00BB6B3E">
        <w:rPr>
          <w:i/>
        </w:rPr>
        <w:t xml:space="preserve"> </w:t>
      </w:r>
      <w:proofErr w:type="spellStart"/>
      <w:r w:rsidRPr="00BB6B3E">
        <w:rPr>
          <w:i/>
        </w:rPr>
        <w:t>Git</w:t>
      </w:r>
      <w:proofErr w:type="spellEnd"/>
      <w:r w:rsidRPr="00BB6B3E">
        <w:rPr>
          <w:i/>
        </w:rPr>
        <w:t xml:space="preserve"> </w:t>
      </w:r>
      <w:proofErr w:type="spellStart"/>
      <w:r w:rsidRPr="00BB6B3E">
        <w:rPr>
          <w:i/>
        </w:rPr>
        <w:t>branching</w:t>
      </w:r>
      <w:proofErr w:type="spellEnd"/>
      <w:r w:rsidRPr="00BB6B3E">
        <w:rPr>
          <w:i/>
        </w:rPr>
        <w:t xml:space="preserve"> </w:t>
      </w:r>
      <w:proofErr w:type="spellStart"/>
      <w:r w:rsidRPr="00BB6B3E">
        <w:rPr>
          <w:i/>
        </w:rPr>
        <w:t>model</w:t>
      </w:r>
      <w:proofErr w:type="spellEnd"/>
      <w:r w:rsidRPr="00BB6B3E">
        <w:rPr>
          <w:i/>
        </w:rPr>
        <w:t>,“</w:t>
      </w:r>
      <w:r w:rsidRPr="00BB6B3E">
        <w:t xml:space="preserve"> (wie Anm. 91)</w:t>
      </w:r>
      <w:bookmarkEnd w:id="251"/>
      <w:r>
        <w:fldChar w:fldCharType="end"/>
      </w:r>
    </w:p>
  </w:footnote>
  <w:footnote w:id="100">
    <w:p w14:paraId="5E914DFD" w14:textId="77777777" w:rsidR="00AA3688" w:rsidRPr="00813D3A" w:rsidRDefault="00AA3688">
      <w:pPr>
        <w:pStyle w:val="Funotentext"/>
        <w:rPr>
          <w:lang w:val="en-US"/>
        </w:rPr>
      </w:pPr>
      <w:r>
        <w:rPr>
          <w:rStyle w:val="Funotenzeichen"/>
        </w:rPr>
        <w:footnoteRef/>
      </w:r>
      <w:r w:rsidRPr="00E85DE7">
        <w:t xml:space="preserve"> Vgl. </w:t>
      </w:r>
      <w:r>
        <w:fldChar w:fldCharType="begin"/>
      </w:r>
      <w:r w:rsidRPr="00E85DE7">
        <w:instrText>ADDIN CITAVI.PLACEHOLDER ed234cf4-019b-4407-8584-86821119c435 PFBsYWNlaG9sZGVyPg0KICA8QWRkSW5WZXJzaW9uPjUuNi4wLjI8L0FkZEluVmVyc2lvbj4NCiAgPElkPmVkMjM0Y2Y0LTAxOWItNDQwNy04NTg0LTg2ODIxMTE5YzQzNTwvSWQ+DQogIDxFbnRy</w:instrText>
      </w:r>
      <w:r w:rsidRPr="00E85DE7">
        <w:instrText>a</w:instrText>
      </w:r>
      <w:r w:rsidRPr="00E85DE7">
        <w:instrText>WVzPg0KICAgIDxFbnRyeT4NCiAgICAgIDxBc3NvY2lhdGVXaXRoS25vd2xlZGdlSXRlbUlkPjZhO</w:instrText>
      </w:r>
      <w:r w:rsidRPr="00E85DE7">
        <w:instrText>D</w:instrText>
      </w:r>
      <w:r w:rsidRPr="00E85DE7">
        <w:instrText>diYjQ3LTJhOGMtNDM5NS1hYjY1LWUzYTNmYWUzYjQ0YjwvQXNzb2NpYXRlV2l0aEtub3dsZWR</w:instrText>
      </w:r>
      <w:r w:rsidRPr="00E85DE7">
        <w:instrText>n</w:instrText>
      </w:r>
      <w:r w:rsidRPr="00E85DE7">
        <w:instrText>ZUl0ZW1JZD4NCiAgICAgIDxJZD5lZjliNTA1Zi05NWM5LTQ2OGUtYTQ2Ni0yZjcxNjc1NzFmOGM8L0lkPg0KICAgICAgPFF1b3RhdGlvblR5cGU+SW5kaXJlY3RRdW90YXRpb248L1F1b3RhdGlvblR5cGU+DQogICAgICA8UmVmZXJlbmNlSWQ+ZGZhYTIxZWEtZWU5ZC00ZjAzLTg0M2UtMTg4MmUyMmI4NTMwPC9SZWZlcmVuY2VJZD4NCiAgICAgIDxSYW5nZT4NCiAgICAgICA</w:instrText>
      </w:r>
      <w:r w:rsidRPr="00E85DE7">
        <w:instrText>g</w:instrText>
      </w:r>
      <w:r w:rsidRPr="00E85DE7">
        <w:instrText>PFN0YXJ0PjA8L1N0YXJ0Pg0KICAgICAgICA8TGVuZ3RoPjU5PC9MZW5ndGg+DQogICAg</w:instrText>
      </w:r>
      <w:r w:rsidRPr="00E85DE7">
        <w:instrText>I</w:instrText>
      </w:r>
      <w:r w:rsidRPr="00E85DE7">
        <w:instrText>CA8L1JhbmdlPg0KICAgICAgPFJlZmVyZW5jZT4NCiAgICAgICAgPFJlZmVyZW5jZVR5cGVJZD5JbnRlcm5ldERvY3VtZW50PC9SZWZlcmVuY2VUeXBlSWQ+DQogICAgICAgIDxBdXRob3JzPg0KICAgICAgICAgIDxQZXJzb24+DQogICAgICAgICAgICA8Rmlyc3ROYW1lPlZpbmNlbnQ8L0ZpcnN0TmFtZT4NCiAgICAgICAgICAgIDxMYXN0TmFtZT5Ecmllc3NlbjwvTGFzdE5hbWU+DQogICAgICAgICAgICA8U2V4Pk1hbGU8L1NleD4NCiAgICAgICAgICA8L1BlcnNvbj4NCiAgICAgICAgPC9BdXRob3JzPg0KICAgICAgICA8QWNjZXNzRGF0ZT4wOC4wNi4yMDE3PC9BY2Nlc3NEYXRlPg0KICAgICAgICA8RGF0ZT4xNi4wMi4yMDE3PC9EYXRlPg0KICAgICAg</w:instrText>
      </w:r>
      <w:r w:rsidRPr="00E85DE7">
        <w:instrText>I</w:instrText>
      </w:r>
      <w:r w:rsidRPr="00E85DE7">
        <w:instrText>CA8SWQ+ZGZhYTIxZWEtZWU5ZC00ZjAzLTg0M2UtMTg4MmUyMmI4NTMwPC9JZD4NCiAgICAg</w:instrText>
      </w:r>
      <w:r w:rsidRPr="00E85DE7">
        <w:instrText>I</w:instrText>
      </w:r>
      <w:r w:rsidRPr="00E85DE7">
        <w:instrText>CAgPExvY2F0aW9ucz4NCiAgICAgICAgICA8TG9jYXRpb24+DQogICAgICAgICAgICA8QWRkcmVzcz5odHRwOi8vbnZpZS5jb20vcG9zdHMvYS1zdWNjZXNzZnVsLWdpdC1icmFuY2hpbmctbW9kZ</w:instrText>
      </w:r>
      <w:r w:rsidRPr="009F61D1">
        <w:rPr>
          <w:lang w:val="en-US"/>
        </w:rPr>
        <w:instrText>WwvPC9BZGRyZXNzPg0KICAgICAgICAgICAgPExvY2F0aW9uVHlwZT5FbGVjdHJvbmljQWRkcmVzczwvTG9jYXRpb25UeXBlPg0KICAgICAgICAgIDwvTG9jYXRpb24+DQogICAg</w:instrText>
      </w:r>
      <w:r w:rsidRPr="009F61D1">
        <w:rPr>
          <w:lang w:val="en-US"/>
        </w:rPr>
        <w:instrText>I</w:instrText>
      </w:r>
      <w:r w:rsidRPr="009F61D1">
        <w:rPr>
          <w:lang w:val="en-US"/>
        </w:rPr>
        <w:instrText>CAgIDwvTG9jYXRpb25zPg0KICAgICAgICA8T25saW5lQWRkcmVzcz5odHRwOi8vbnZpZS5jb20vcG9zdHMvYS1zdWNjZXNzZnVsLWdpdC1icmFuY2hpbmctbW9kZWwvPC9PbmxpbmVB</w:instrText>
      </w:r>
      <w:r w:rsidRPr="009F61D1">
        <w:rPr>
          <w:lang w:val="en-US"/>
        </w:rPr>
        <w:instrText>Z</w:instrText>
      </w:r>
      <w:r w:rsidRPr="009F61D1">
        <w:rPr>
          <w:lang w:val="en-US"/>
        </w:rPr>
        <w:instrText>GRyZXNzPg0KICAgICAgICA8U2VxdWVuY2VOdW1iZXI+NzI8L1NlcXVlbmNlTnVtYmVyPg0KICAgICAg</w:instrText>
      </w:r>
      <w:r w:rsidRPr="009F61D1">
        <w:rPr>
          <w:lang w:val="en-US"/>
        </w:rPr>
        <w:instrText>I</w:instrText>
      </w:r>
      <w:r w:rsidRPr="009F61D1">
        <w:rPr>
          <w:lang w:val="en-US"/>
        </w:rPr>
        <w:instrText>CA8U2hvcnRUaXRsZT5Ecmllc3NlbiAyMDEwIOKAkyBBIHN1Y2Nlc3NmdWwgR2l0IGJyYW5jaGluZyBtb2RlbDwvU2hvcnRUaXRsZT4NCiAgICAgICAgPFRpdGxlPkEgc3VjY2Vzc2Z1bCBHaXQgYnJhb</w:instrText>
      </w:r>
      <w:r w:rsidRPr="009F61D1">
        <w:rPr>
          <w:lang w:val="en-US"/>
        </w:rPr>
        <w:instrText>m</w:instrText>
      </w:r>
      <w:r w:rsidRPr="009F61D1">
        <w:rPr>
          <w:lang w:val="en-US"/>
        </w:rPr>
        <w:instrText>N</w:instrText>
      </w:r>
      <w:r w:rsidRPr="009F61D1">
        <w:rPr>
          <w:lang w:val="en-US"/>
        </w:rPr>
        <w:instrText>o</w:instrText>
      </w:r>
      <w:r w:rsidRPr="009F61D1">
        <w:rPr>
          <w:lang w:val="en-US"/>
        </w:rPr>
        <w:instrText>aW5nIG1vZGVsPC9UaXRsZT4NCiAgICAgICAgPFllYXI+MjAxMDwvWWVhcj4NCiAgICAgIDwvUmVmZXJlbm</w:instrText>
      </w:r>
      <w:r w:rsidRPr="009F61D1">
        <w:rPr>
          <w:lang w:val="en-US"/>
        </w:rPr>
        <w:instrText>N</w:instrText>
      </w:r>
      <w:r w:rsidRPr="009F61D1">
        <w:rPr>
          <w:lang w:val="en-US"/>
        </w:rPr>
        <w:instrText>lPg0KICAgIDwvRW50cnk+DQogIDwvRW50cmllcz4NCiAgPFRleHQ+RHJpZXNzZW4sIOKAnkEgc3VjY2Vzc2Z1bCBHaXQgYnJhbmNoaW5nIG1vZGVsLOKAnCAod2llIEFubS4gOTEpPC9UZXh0Pg0KICA8VGV4dFVuaXRzPg0KICAgIDxUZXh0VW5pdD4NCiAgICAgIDxJbnNlcnRQYXJhZ3JhcGhBZnRlcj5mYWxzZTwvSW5zZXJ0UGFyYWdyYXBoQWZ0ZXI+DQogICAgICA8Rm9udE5hbWUgLz4NCiAgICAgIDxGb250U3R5bGU+DQogICAgICAgIDxOZXV0cmFsPnRy</w:instrText>
      </w:r>
      <w:r w:rsidRPr="009F61D1">
        <w:rPr>
          <w:lang w:val="en-US"/>
        </w:rPr>
        <w:instrText>d</w:instrText>
      </w:r>
      <w:r w:rsidRPr="009F61D1">
        <w:rPr>
          <w:lang w:val="en-US"/>
        </w:rPr>
        <w:instrText>WU8L05ldXRyYWw+DQogICAgICAgIDxOYW1lIC8+DQogICAgICA8L0ZvbnRTdHlsZT4NCiAg</w:instrText>
      </w:r>
      <w:r w:rsidRPr="009F61D1">
        <w:rPr>
          <w:lang w:val="en-US"/>
        </w:rPr>
        <w:instrText>I</w:instrText>
      </w:r>
      <w:r w:rsidRPr="009F61D1">
        <w:rPr>
          <w:lang w:val="en-US"/>
        </w:rPr>
        <w:instrText>CA</w:instrText>
      </w:r>
      <w:r w:rsidRPr="009F61D1">
        <w:rPr>
          <w:lang w:val="en-US"/>
        </w:rPr>
        <w:instrText>g</w:instrText>
      </w:r>
      <w:r w:rsidRPr="009F61D1">
        <w:rPr>
          <w:lang w:val="en-US"/>
        </w:rPr>
        <w:instrText>IDxGb250U2l6ZT4wPC9Gb250U2l6ZT4NCiAgICAgIDxUZXh0PkRyaWVzc2VuLCDigJ48L1RleHQ+DQogICAgPC9UZXh0VW5pdD4NCiAgICA8VGV4dFVuaXQ+DQogICAgICA8SW5zZXJ0UGFyYWdyYXBoQWZ0ZXI+ZmFsc2U8L0luc2VydFBhcmFncmFwaEFmdGVyPg0KICAgICAgPE</w:instrText>
      </w:r>
      <w:r w:rsidRPr="009F61D1">
        <w:rPr>
          <w:lang w:val="en-US"/>
        </w:rPr>
        <w:instrText>Z</w:instrText>
      </w:r>
      <w:r w:rsidRPr="009F61D1">
        <w:rPr>
          <w:lang w:val="en-US"/>
        </w:rPr>
        <w:instrText>vbnROYW1lIC8+DQogICAgICA8Rm9udFN0eWxlPg0KICAgICAgICA8SXRhbGljPnRydWU8L0l0YWxpYz4NCiAgICAgICAgPE5hbWUgLz4NCiAgICAgIDwvRm9udFN0eWxlPg0KICAgICAgPEZvbnRTaXpl</w:instrText>
      </w:r>
      <w:r w:rsidRPr="009F61D1">
        <w:rPr>
          <w:lang w:val="en-US"/>
        </w:rPr>
        <w:instrText>P</w:instrText>
      </w:r>
      <w:r w:rsidRPr="009F61D1">
        <w:rPr>
          <w:lang w:val="en-US"/>
        </w:rPr>
        <w:instrText>jA8L0ZvbnRTaXplPg0KICAgICAgPFRleHQ+QSBzdWNjZXNzZnVsIEdpdCBicmFuY2hpbmcgbW9kZWws4oCcPC9UZXh0Pg0KICAgIDwvVGV4dFVuaXQ+DQogICAgPFRleHRVbml0Pg0KICAgICAgPEluc2VydFBhcmFncmFwaEFmdGVyPmZhbH</w:instrText>
      </w:r>
      <w:r>
        <w:rPr>
          <w:lang w:val="en-US"/>
        </w:rPr>
        <w:instrText>NlPC9JbnNlcnRQYXJhZ3JhcGhBZnRlcj4NCiAgICAgIDxGb250TmFtZSAvPg0KICAgICAgPEZvbnRTdHlsZT4NCiAgICAgICA</w:instrText>
      </w:r>
      <w:r>
        <w:rPr>
          <w:lang w:val="en-US"/>
        </w:rPr>
        <w:instrText>g</w:instrText>
      </w:r>
      <w:r>
        <w:rPr>
          <w:lang w:val="en-US"/>
        </w:rPr>
        <w:instrText>PE5ldXRyYWw+dHJ1ZTwvTmV1dHJhbD4NCiAgICAgICAgPE5hbWUgLz4NCiAgICAgIDwvRm9udFN0eWxlPg0KICAgICAgPEZvbnRTaXplPjA8L0ZvbnRTaXplPg0KICAgICAgPFRleHQ+ICh3aWUgQW5tLiA5MSk8L1RleHQ+DQogICAgPC9UZXh0VW5pdD4NCiAgPC9UZXh0VW5pdHM+DQo8L1BsYWNlaG9sZGVyPg==</w:instrText>
      </w:r>
      <w:r>
        <w:fldChar w:fldCharType="separate"/>
      </w:r>
      <w:bookmarkStart w:id="253" w:name="_CTVP001ed234cf4019b4407858486821119c435"/>
      <w:r w:rsidRPr="00BB6B3E">
        <w:rPr>
          <w:lang w:val="en-US"/>
        </w:rPr>
        <w:t>Driessen, „</w:t>
      </w:r>
      <w:r w:rsidRPr="00BB6B3E">
        <w:rPr>
          <w:i/>
          <w:lang w:val="en-US"/>
        </w:rPr>
        <w:t>A successful Git branching model,“</w:t>
      </w:r>
      <w:r w:rsidRPr="00BB6B3E">
        <w:rPr>
          <w:lang w:val="en-US"/>
        </w:rPr>
        <w:t xml:space="preserve"> (wie Anm. 91)</w:t>
      </w:r>
      <w:bookmarkEnd w:id="253"/>
      <w:r>
        <w:fldChar w:fldCharType="end"/>
      </w:r>
    </w:p>
  </w:footnote>
  <w:footnote w:id="101">
    <w:p w14:paraId="0769B962" w14:textId="77777777" w:rsidR="00AA3688" w:rsidRPr="00BE6DA4" w:rsidRDefault="00AA3688">
      <w:pPr>
        <w:pStyle w:val="Funotentext"/>
        <w:rPr>
          <w:lang w:val="en-US"/>
        </w:rPr>
      </w:pPr>
      <w:r>
        <w:rPr>
          <w:rStyle w:val="Funotenzeichen"/>
        </w:rPr>
        <w:footnoteRef/>
      </w:r>
      <w:r w:rsidRPr="00BE6DA4">
        <w:rPr>
          <w:lang w:val="en-US"/>
        </w:rPr>
        <w:t xml:space="preserve"> </w:t>
      </w:r>
      <w:proofErr w:type="spellStart"/>
      <w:r>
        <w:rPr>
          <w:lang w:val="en-US"/>
        </w:rPr>
        <w:t>Vgl</w:t>
      </w:r>
      <w:proofErr w:type="spellEnd"/>
      <w:r>
        <w:rPr>
          <w:lang w:val="en-US"/>
        </w:rPr>
        <w:t xml:space="preserve">. </w:t>
      </w:r>
      <w:r>
        <w:fldChar w:fldCharType="begin"/>
      </w:r>
      <w:r>
        <w:rPr>
          <w:lang w:val="en-US"/>
        </w:rPr>
        <w:instrText>ADDIN CITAVI.PLACEHOLDER 6440220e-7bfd-4ca4-beca-5ffd070ef87f 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RyaWVzc2VuLCDigJ48L1RleHQ+DQogICAgPC9UZXh0VW5pdD4NCiAgICA8VGV4dFVuaXQ+DQogICAgICA8SW5zZXJ0UGFyYWdyYXBoQWZ0ZXI+ZmFsc2U8L0luc2VydFBhcmFncmFwaEFmdGVyPg0KICAgICAgPEZvbnROYW1lIC8+DQogICAgICA8Rm9udFN0eWxlPg0KICAgICAgICA8SXRhbGljPnRydWU8L0l0YWxpYz4NCiAgICAgICAgPE5hbWUgLz4NCiAgICAgIDwvRm9udFN0eWxlPg0KICAgICAgPEZvbnRTaXplPjA8L0ZvbnRTaXplPg0KICAgICAgPFRleHQ+QSBzdWNjZXNzZnVsIEdpdCBicmFuY2hpbmcgbW9kZWws4oCcPC9UZXh0Pg0KICAgIDwvVGV4dFVuaXQ+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ICh3aWUgQW5tLiA5MSk8L1RleHQ+DQogICAgPC9UZXh0VW5pdD4NCiAgPC9UZXh0VW5pdHM+DQo8L1BsYWNlaG9sZGVyPg==</w:instrText>
      </w:r>
      <w:r>
        <w:fldChar w:fldCharType="separate"/>
      </w:r>
      <w:bookmarkStart w:id="256" w:name="_CTVP0016440220e7bfd4ca4beca5ffd070ef87f"/>
      <w:proofErr w:type="spellStart"/>
      <w:r w:rsidRPr="00BB6B3E">
        <w:rPr>
          <w:lang w:val="en-US"/>
        </w:rPr>
        <w:t>Driessen</w:t>
      </w:r>
      <w:proofErr w:type="spellEnd"/>
      <w:r w:rsidRPr="00BB6B3E">
        <w:rPr>
          <w:lang w:val="en-US"/>
        </w:rPr>
        <w:t>, „</w:t>
      </w:r>
      <w:r w:rsidRPr="00BB6B3E">
        <w:rPr>
          <w:i/>
          <w:lang w:val="en-US"/>
        </w:rPr>
        <w:t xml:space="preserve">A successful </w:t>
      </w:r>
      <w:proofErr w:type="spellStart"/>
      <w:r w:rsidRPr="00BB6B3E">
        <w:rPr>
          <w:i/>
          <w:lang w:val="en-US"/>
        </w:rPr>
        <w:t>Git</w:t>
      </w:r>
      <w:proofErr w:type="spellEnd"/>
      <w:r w:rsidRPr="00BB6B3E">
        <w:rPr>
          <w:i/>
          <w:lang w:val="en-US"/>
        </w:rPr>
        <w:t xml:space="preserve"> branching model,“</w:t>
      </w:r>
      <w:r w:rsidRPr="00BB6B3E">
        <w:rPr>
          <w:lang w:val="en-US"/>
        </w:rPr>
        <w:t xml:space="preserve"> (</w:t>
      </w:r>
      <w:proofErr w:type="spellStart"/>
      <w:r w:rsidRPr="00BB6B3E">
        <w:rPr>
          <w:lang w:val="en-US"/>
        </w:rPr>
        <w:t>wie</w:t>
      </w:r>
      <w:proofErr w:type="spellEnd"/>
      <w:r w:rsidRPr="00BB6B3E">
        <w:rPr>
          <w:lang w:val="en-US"/>
        </w:rPr>
        <w:t xml:space="preserve"> </w:t>
      </w:r>
      <w:proofErr w:type="spellStart"/>
      <w:r w:rsidRPr="00BB6B3E">
        <w:rPr>
          <w:lang w:val="en-US"/>
        </w:rPr>
        <w:t>Anm</w:t>
      </w:r>
      <w:proofErr w:type="spellEnd"/>
      <w:r w:rsidRPr="00BB6B3E">
        <w:rPr>
          <w:lang w:val="en-US"/>
        </w:rPr>
        <w:t>. 91)</w:t>
      </w:r>
      <w:bookmarkEnd w:id="256"/>
      <w:r>
        <w:fldChar w:fldCharType="end"/>
      </w:r>
    </w:p>
  </w:footnote>
  <w:footnote w:id="102">
    <w:p w14:paraId="7DF9893D" w14:textId="77777777" w:rsidR="00AA3688" w:rsidRPr="008A7929" w:rsidRDefault="00AA3688">
      <w:pPr>
        <w:pStyle w:val="Funotentext"/>
        <w:rPr>
          <w:lang w:val="en-US"/>
        </w:rPr>
      </w:pPr>
      <w:r>
        <w:rPr>
          <w:rStyle w:val="Funotenzeichen"/>
        </w:rPr>
        <w:footnoteRef/>
      </w:r>
      <w:r w:rsidRPr="008A7929">
        <w:rPr>
          <w:lang w:val="en-US"/>
        </w:rPr>
        <w:t xml:space="preserve"> </w:t>
      </w:r>
      <w:proofErr w:type="spellStart"/>
      <w:r>
        <w:rPr>
          <w:lang w:val="en-US"/>
        </w:rPr>
        <w:t>Vgl</w:t>
      </w:r>
      <w:proofErr w:type="spellEnd"/>
      <w:r>
        <w:rPr>
          <w:lang w:val="en-US"/>
        </w:rPr>
        <w:t xml:space="preserve">. </w:t>
      </w:r>
      <w:r>
        <w:fldChar w:fldCharType="begin"/>
      </w:r>
      <w:r>
        <w:rPr>
          <w:lang w:val="en-US"/>
        </w:rPr>
        <w:instrText>ADDIN CITAVI.PLACEHOLDER 81a3f4a1-4d34-4cca-b9c8-ea12e6dc4c41 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RyaWVzc2VuLCDigJ48L1RleHQ+DQogICAgPC9UZXh0VW5pdD4NCiAgICA8VGV4dFVuaXQ+DQogICAgICA8SW5zZXJ0UGFyYWdyYXBoQWZ0ZXI+ZmFsc2U8L0luc2VydFBhcmFncmFwaEFmdGVyPg0KICAgICAgPEZvbnROYW1lIC8+DQogICAgICA8Rm9udFN0eWxlPg0KICAgICAgICA8SXRhbGljPnRydWU8L0l0YWxpYz4NCiAgICAgICAgPE5hbWUgLz4NCiAgICAgIDwvRm9udFN0eWxlPg0KICAgICAgPEZvbnRTaXplPjA8L0ZvbnRTaXplPg0KICAgICAgPFRleHQ+QSBzdWNjZXNzZnVsIEdpdCBicmFuY2hpbmcgbW9kZWws4oCcPC9UZXh0Pg0KICAgIDwvVGV4dFVuaXQ+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ICh3aWUgQW5tLiA5MSk8L1RleHQ+DQogICAgPC9UZXh0VW5pdD4NCiAgPC9UZXh0VW5pdHM+DQo8L1BsYWNlaG9sZGVyPg==</w:instrText>
      </w:r>
      <w:r>
        <w:fldChar w:fldCharType="separate"/>
      </w:r>
      <w:bookmarkStart w:id="259" w:name="_CTVP00181a3f4a14d344ccab9c8ea12e6dc4c41"/>
      <w:proofErr w:type="spellStart"/>
      <w:r w:rsidRPr="00BB6B3E">
        <w:rPr>
          <w:lang w:val="en-US"/>
        </w:rPr>
        <w:t>Driessen</w:t>
      </w:r>
      <w:proofErr w:type="spellEnd"/>
      <w:r w:rsidRPr="00BB6B3E">
        <w:rPr>
          <w:lang w:val="en-US"/>
        </w:rPr>
        <w:t>, „</w:t>
      </w:r>
      <w:r w:rsidRPr="00BB6B3E">
        <w:rPr>
          <w:i/>
          <w:lang w:val="en-US"/>
        </w:rPr>
        <w:t xml:space="preserve">A successful </w:t>
      </w:r>
      <w:proofErr w:type="spellStart"/>
      <w:r w:rsidRPr="00BB6B3E">
        <w:rPr>
          <w:i/>
          <w:lang w:val="en-US"/>
        </w:rPr>
        <w:t>Git</w:t>
      </w:r>
      <w:proofErr w:type="spellEnd"/>
      <w:r w:rsidRPr="00BB6B3E">
        <w:rPr>
          <w:i/>
          <w:lang w:val="en-US"/>
        </w:rPr>
        <w:t xml:space="preserve"> branching model,“</w:t>
      </w:r>
      <w:r w:rsidRPr="00BB6B3E">
        <w:rPr>
          <w:lang w:val="en-US"/>
        </w:rPr>
        <w:t xml:space="preserve"> (</w:t>
      </w:r>
      <w:proofErr w:type="spellStart"/>
      <w:r w:rsidRPr="00BB6B3E">
        <w:rPr>
          <w:lang w:val="en-US"/>
        </w:rPr>
        <w:t>wie</w:t>
      </w:r>
      <w:proofErr w:type="spellEnd"/>
      <w:r w:rsidRPr="00BB6B3E">
        <w:rPr>
          <w:lang w:val="en-US"/>
        </w:rPr>
        <w:t xml:space="preserve"> </w:t>
      </w:r>
      <w:proofErr w:type="spellStart"/>
      <w:r w:rsidRPr="00BB6B3E">
        <w:rPr>
          <w:lang w:val="en-US"/>
        </w:rPr>
        <w:t>Anm</w:t>
      </w:r>
      <w:proofErr w:type="spellEnd"/>
      <w:r w:rsidRPr="00BB6B3E">
        <w:rPr>
          <w:lang w:val="en-US"/>
        </w:rPr>
        <w:t>. 91)</w:t>
      </w:r>
      <w:bookmarkEnd w:id="259"/>
      <w:r>
        <w:fldChar w:fldCharType="end"/>
      </w:r>
    </w:p>
  </w:footnote>
  <w:footnote w:id="103">
    <w:p w14:paraId="6912E28B" w14:textId="77777777" w:rsidR="00AA3688" w:rsidRPr="009F61D1" w:rsidRDefault="00AA3688">
      <w:pPr>
        <w:pStyle w:val="Funotentext"/>
      </w:pPr>
      <w:r>
        <w:rPr>
          <w:rStyle w:val="Funotenzeichen"/>
        </w:rPr>
        <w:footnoteRef/>
      </w:r>
      <w:r w:rsidRPr="009F61D1">
        <w:t xml:space="preserve"> </w:t>
      </w:r>
      <w:proofErr w:type="spellStart"/>
      <w:r w:rsidRPr="009F61D1">
        <w:t>Vgl</w:t>
      </w:r>
      <w:proofErr w:type="spellEnd"/>
      <w:r w:rsidRPr="009F61D1">
        <w:t xml:space="preserve">. </w:t>
      </w:r>
      <w:r>
        <w:fldChar w:fldCharType="begin"/>
      </w:r>
      <w:r w:rsidRPr="009F61D1">
        <w:instrText>ADDIN CITAVI.PLACEHOLDER a9bca793-8228-4966-8770-72e07b588037 PF</w:instrText>
      </w:r>
      <w:r w:rsidRPr="009F61D1">
        <w:instrText>B</w:instrText>
      </w:r>
      <w:r w:rsidRPr="009F61D1">
        <w:instrText>sYW</w:instrText>
      </w:r>
      <w:r w:rsidRPr="009F61D1">
        <w:instrText>N</w:instrText>
      </w:r>
      <w:r w:rsidRPr="009F61D1">
        <w:instrText>laG9sZGVyPg0KICA8QWRkSW5WZXJzaW9uPjUuNi4wLjI8L0FkZEluVmVyc2lvbj4NCiAgPElk</w:instrText>
      </w:r>
      <w:r w:rsidRPr="009F61D1">
        <w:instrText>P</w:instrText>
      </w:r>
      <w:r w:rsidRPr="009F61D1">
        <w:instrText>mE5YmNhNzkzLTgyMjgtNDk2Ni04NzcwLTcyZTA3YjU4ODAzNzwvSWQ+DQogIDxFbnRyaWVzPg0KICAgIDxFbnRyeT4NCiAgICAgIDxBc3NvY2lhdGVXaXRoS25vd2xlZGdlSXRlbUlkPmVjO</w:instrText>
      </w:r>
      <w:r w:rsidRPr="009F61D1">
        <w:instrText>D</w:instrText>
      </w:r>
      <w:r w:rsidRPr="009F61D1">
        <w:instrText>RlMTgxLWM3NmYtNDU5NS05MGUxLTcyNGY3ZWE5N2IyMDwvQXNzb2NpYXRlV2l0aEtub3dsZWRnZUl0ZW1JZD4NCiAgICAgIDxJZD4xNWRiZmU3OS1lOTdhLTQyMjItYTQ2Zi0zYTgzM</w:instrText>
      </w:r>
      <w:r w:rsidRPr="009F61D1">
        <w:instrText>G</w:instrText>
      </w:r>
      <w:r w:rsidRPr="009F61D1">
        <w:instrText>FiMGZkZjQ8L0lkPg0KICAgICAgPFF1b3RhdGlvblR5cGU+SW5kaXJlY3RRdW90YXRpb248L1F1b3RhdGlvblR5cGU+DQogICAgICA8UmVmZXJlbmNlSWQ+ZGZhYTIxZWEtZWU5ZC00ZjAzLTg0M2UtMTg4MmUyMmI4NTMwPC9SZWZlcmVuY2VJZD4NCiAgICAgIDxSYW5nZT4NCiAgICAgICAgPFN0YXJ0PjA8L1N0YXJ0Pg0KICAgICAgICA8TGVuZ3RoPjU5PC9MZW5ndGg+DQogICAgICA8L1JhbmdlPg0KICAgICAgPFJlZmVyZW5jZT4NCiAgICAgICAgPFJlZmVyZW5jZVR5cGVJZD5JbnRlcm5ldERvY3VtZW50PC9SZWZlcmVuY2VUeXBlSWQ+DQogICAg</w:instrText>
      </w:r>
      <w:r w:rsidRPr="009F61D1">
        <w:instrText>I</w:instrText>
      </w:r>
      <w:r w:rsidRPr="009F61D1">
        <w:instrText>CA</w:instrText>
      </w:r>
      <w:r w:rsidRPr="009F61D1">
        <w:instrText>g</w:instrText>
      </w:r>
      <w:r w:rsidRPr="009F61D1">
        <w:instrText>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</w:instrText>
      </w:r>
      <w:r w:rsidRPr="009F61D1">
        <w:instrText>I</w:instrText>
      </w:r>
      <w:r w:rsidRPr="009F61D1">
        <w:instrText>CA8QWRkcmVzcz5odHRwOi8vbnZpZS5jb20vcG9zdHMvYS1zdWNjZXNzZnVsLWdpdC1icmFuY2hpbmctbW9kZWwvPC9BZGRyZXNzPg0KICAgICAgICAgICAgPExvY2F0aW9uVHlwZT5FbGVjdHJvbmljQWRkcmVzczwvTG9jYXRpb25UeXBlPg0KICAgICAgICAgIDwvTG9jYXRpb24+DQogICAgICAgIDwvTG9jYXRpb25zPg0KICAgICAgICA8T25saW5lQWRkcmVzcz5odH</w:instrText>
      </w:r>
      <w:r w:rsidRPr="009F61D1">
        <w:instrText>R</w:instrText>
      </w:r>
      <w:r w:rsidRPr="009F61D1">
        <w:instrText>wOi8vbnZpZS5jb20vcG9zdHMvYS1zdWNjZXNzZnVsLWdpdC1icmFuY2hpbmctbW9kZWwvPC9PbmxpbmVBZGRyZXNzPg0KICAgICAgICA8U2VxdWVuY2VOdW1iZXI+NzI8L1NlcXVlbmNl</w:instrText>
      </w:r>
      <w:r w:rsidRPr="009F61D1">
        <w:instrText>T</w:instrText>
      </w:r>
      <w:r w:rsidRPr="009F61D1">
        <w:instrText>nVtYmVyPg0KICAgICAgICA8U2hvcnRUaXRsZT5Ecmllc3NlbiAyMDEwIOKAkyBBIHN1Y2Nlc3NmdWwgR2l0IGJyYW5jaGluZyBtb2RlbDwvU2hvcnRUaXRsZT4NCiAgICAgICAgPFRpdGxl</w:instrText>
      </w:r>
      <w:r w:rsidRPr="009F61D1">
        <w:instrText>P</w:instrText>
      </w:r>
      <w:r w:rsidRPr="009F61D1">
        <w:instrText>kEgc3VjY2Vzc2Z1bCBHaXQgYnJhbmNoaW5nIG1vZGVsPC9UaXRsZT4NCiAgICAgICAgPFllYXI+MjAxMDwvWWVhcj4NCiAgICAgIDwvUmVmZXJlbmNlPg0KICAgIDwvRW50cnk+DQogI</w:instrText>
      </w:r>
      <w:r w:rsidRPr="009F61D1">
        <w:instrText>D</w:instrText>
      </w:r>
      <w:r w:rsidRPr="009F61D1">
        <w:instrText>wvRW50cmllcz4NCiAgPFRleHQ+RHJpZXNzZW4sIOKAnkEgc3VjY2Vzc2Z1bCBHaXQgYnJhb</w:instrText>
      </w:r>
      <w:r w:rsidRPr="009F61D1">
        <w:instrText>m</w:instrText>
      </w:r>
      <w:r w:rsidRPr="009F61D1">
        <w:instrText>N</w:instrText>
      </w:r>
      <w:r w:rsidRPr="009F61D1">
        <w:instrText>o</w:instrText>
      </w:r>
      <w:r w:rsidRPr="009F61D1">
        <w:instrText>aW5nIG1vZGVsLOKAnCAod2llIEFubS4gOTEpPC9UZXh0Pg0KICA8VGV4dFVuaXRzPg0KICA</w:instrText>
      </w:r>
      <w:r w:rsidRPr="009F61D1">
        <w:instrText>g</w:instrText>
      </w:r>
      <w:r w:rsidRPr="009F61D1">
        <w:instrText>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RyaWVzc2VuLCDigJ48L1RleHQ+DQogICAgPC9UZXh0VW5pdD4NCiAgICA8VGV4dFVuaXQ+DQogICAgICA8SW5zZXJ0UGFyYWdyYXBoQWZ0ZXI+ZmFsc2U8L0luc2VydFBhcmFncmFwaEFmdGVyPg0KICAgICAgPEZvbnROYW1lIC8+DQogICAg</w:instrText>
      </w:r>
      <w:r w:rsidRPr="009F61D1">
        <w:instrText>I</w:instrText>
      </w:r>
      <w:r w:rsidRPr="009F61D1">
        <w:instrText>CA8Rm9udFN0eWxlPg0KICAgICAgICA8SXRhbGljPnRydWU8L0l0YWxpYz4NCiAgICAgICAgPE5hbWUgLz4NCiAgICAgIDwvRm9udFN0eWxlPg0KICAgICAgPEZvbnRTaXplPjA8L0ZvbnRTa</w:instrText>
      </w:r>
      <w:r w:rsidRPr="009F61D1">
        <w:instrText>X</w:instrText>
      </w:r>
      <w:r w:rsidRPr="009F61D1">
        <w:instrText>plPg0KICAgICAgPFRleHQ+QSBzdWNjZXNzZnVsIEdpdCBicmFuY2hpbmcgbW9kZWws4oCcPC9UZXh0Pg0KICAgIDwvVGV4dFVuaXQ+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ICh3aWUgQW5tLiA5MSk8L1RleHQ+DQogICAgPC9UZXh0VW5pdD4NCiAgPC9UZXh0VW5pdHM+DQo8L1BsYWNlaG9sZGVyPg==</w:instrText>
      </w:r>
      <w:r>
        <w:fldChar w:fldCharType="separate"/>
      </w:r>
      <w:bookmarkStart w:id="262" w:name="_CTVP001a9bca79382284966877072e07b588037"/>
      <w:r w:rsidRPr="009F61D1">
        <w:t>Driessen, „</w:t>
      </w:r>
      <w:r w:rsidRPr="009F61D1">
        <w:rPr>
          <w:i/>
        </w:rPr>
        <w:t>A successful Git branching model,“</w:t>
      </w:r>
      <w:r w:rsidRPr="009F61D1">
        <w:t xml:space="preserve"> (wie Anm. 91)</w:t>
      </w:r>
      <w:bookmarkEnd w:id="262"/>
      <w:r>
        <w:fldChar w:fldCharType="end"/>
      </w:r>
    </w:p>
  </w:footnote>
  <w:footnote w:id="104">
    <w:p w14:paraId="1489D23B" w14:textId="77777777" w:rsidR="00AA3688" w:rsidRDefault="00AA3688" w:rsidP="009F61D1">
      <w:pPr>
        <w:pStyle w:val="Funotentext"/>
        <w:jc w:val="left"/>
      </w:pPr>
      <w:bookmarkStart w:id="264" w:name="_GoBack"/>
      <w:bookmarkEnd w:id="264"/>
      <w:r>
        <w:rPr>
          <w:rStyle w:val="Funotenzeichen"/>
        </w:rPr>
        <w:footnoteRef/>
      </w:r>
      <w:r w:rsidRPr="009F61D1">
        <w:t xml:space="preserve"> </w:t>
      </w:r>
      <w:proofErr w:type="spellStart"/>
      <w:r w:rsidRPr="009F61D1">
        <w:t>Vgl</w:t>
      </w:r>
      <w:proofErr w:type="spellEnd"/>
      <w:r w:rsidRPr="009F61D1">
        <w:t xml:space="preserve">. </w:t>
      </w:r>
      <w:r>
        <w:fldChar w:fldCharType="begin"/>
      </w:r>
      <w:r w:rsidRPr="009F61D1">
        <w:instrText>ADDIN CITAVI.PLACEHOLDER ab1d9117-8186-4fe4-8042-ca143ff06867 PFBsYWNlaG9sZGVyPg0KICA8QWRkSW5WZXJzaW9uPjUuNi4wLjI8L0FkZEluVmVyc2lvbj4NCiAgPElkPmFiMWQ5MTE3LTgxODYtNGZlNC04MDQyLWNhMTQzZmYwNjg2NzwvSWQ+DQogIDxFbnRyaWVzPg0KICAgIDxFbnRyeT4NCiAgICAgIDxBc3NvY2lhdGVXaXRoS25vd2xlZGdlSXRlbUlkPmQwYmJlNmI5LTBmMDQtNDdkZi1iMDIzLTczMjU0ZTIwNTFkYTwvQXNzb2NpYXRlV2l0aEtub3dsZWRnZUl0ZW1JZD4NCiAgICAgIDxJZD5lYzEyMGVjNi02Y2MzLTRlMTEtY</w:instrText>
      </w:r>
      <w:r w:rsidRPr="009F61D1">
        <w:instrText>T</w:instrText>
      </w:r>
      <w:r w:rsidRPr="009F61D1">
        <w:instrText>FiZS02ZmFmOTdhMTExYTY8L0lkPg0KICAgICAgPFF1b3RhdGlvblR5cGU+SW5kaXJlY3RRdW90YXRpb248L1F1b3RhdGlvblR5cGU+DQogICAgICA8UmVmZXJlbmNlSWQ+ZGZhYTIxZWEt</w:instrText>
      </w:r>
      <w:r w:rsidRPr="009F61D1">
        <w:instrText>Z</w:instrText>
      </w:r>
      <w:r w:rsidRPr="009F61D1">
        <w:instrText>WU5ZC00ZjAzLTg0M2UtMTg4MmUyMmI4NTMwPC9SZWZlcmVuY2VJZD4NCiAgICAgIDxSYW5nZT4NCiAgICAgICAgPFN0YXJ0PjA8L1N0YXJ0Pg0KICAgICAgICA8TGVuZ3RoPjU5PC9MZW5ndGg+DQogICAgICA8L1JhbmdlPg0KICAgICAgPFJlZmVyZW5jZT4NCiAgICAgICAgPFJl</w:instrText>
      </w:r>
      <w:r w:rsidRPr="009F61D1">
        <w:instrText>Z</w:instrText>
      </w:r>
      <w:r w:rsidRPr="009F61D1">
        <w:instrText>mVyZW5jZVR5cGVJZD5JbnRlcm5ldERvY3VtZW50PC9SZWZlcmVuY2VUeXBlSWQ+DQogICAg</w:instrText>
      </w:r>
      <w:r w:rsidRPr="009F61D1">
        <w:instrText>I</w:instrText>
      </w:r>
      <w:r w:rsidRPr="009F61D1">
        <w:instrText>CAgIDxBdXRob3JzPg0KICAgICAgICAgIDxQZXJzb24+DQogICAgICAgICAgICA8Rmlyc3ROYW1lPlZpbmNlbnQ8L0ZpcnN0TmFtZT4NCiAgICAgICAgICAgIDxMYXN0TmFtZT5Ecmllc3NlbjwvTGF</w:instrText>
      </w:r>
      <w:r w:rsidRPr="009F61D1">
        <w:instrText>z</w:instrText>
      </w:r>
      <w:r w:rsidRPr="009F61D1">
        <w:instrText>dE5hbWU+DQogICAgICAgICAgICA8U2V4Pk1hbGU8L1NleD4NCiAgICAgICAgICA8L1BlcnNvbj4NCiAgICAgICAgPC9BdXRob3JzPg0KICAgICAgICA8QWNjZXNzRGF0ZT4wOC4wNi4yMDE3PC9BY2Nlc3NEYXRlPg0KICAgICAgICA8RGF0ZT4xNi4wMi4yMDE3PC9EYXRlPg0KICAgICAg</w:instrText>
      </w:r>
      <w:r w:rsidRPr="009F61D1">
        <w:instrText>I</w:instrText>
      </w:r>
      <w:r w:rsidRPr="009F61D1">
        <w:instrText>CA8SWQ+ZGZhYTIxZWEtZWU5ZC00ZjAzLTg0M2UtMTg4MmUyMmI4NTMwPC9JZD4NCiAgICAg</w:instrText>
      </w:r>
      <w:r w:rsidRPr="009F61D1">
        <w:instrText>I</w:instrText>
      </w:r>
      <w:r w:rsidRPr="009F61D1">
        <w:instrText>CAgPExvY2F0aW9ucz4NCiAgICAgICAgICA8TG9jYXRpb24+DQogICAgICAgICAgICA8QWRkcmVzcz5odHRwOi8vbnZpZS5jb20vcG9zdHMvYS1zdWNjZXNzZnVsLWdpdC1icmFuY2hpbmctbW9kZWwvPC9BZGRyZXNzPg0KICAgICAgICAgICAgPExvY2F0aW9uVHlwZT5FbGVjdHJvbmljQWRkcmVzczwvTG9jYXRpb25UeXBlPg0KICAgICAgICAgIDwvTG9jYXRpb24+DQogICAg</w:instrText>
      </w:r>
      <w:r w:rsidRPr="009F61D1">
        <w:instrText>I</w:instrText>
      </w:r>
      <w:r w:rsidRPr="009F61D1">
        <w:instrText>CAgIDwvTG9jYXRpb25zPg0KICAgICAgICA8T25saW5lQWRkcmVzcz5odHRwOi8vbnZpZS5jb20vcG9zdHMvYS1zdWNjZXNzZnVsLWdpdC1icmFuY2hpbmctbW9kZWwvPC9PbmxpbmVB</w:instrText>
      </w:r>
      <w:r w:rsidRPr="009F61D1">
        <w:instrText>Z</w:instrText>
      </w:r>
      <w:r w:rsidRPr="009F61D1">
        <w:instrText>GRyZXNzPg0KICAgICAgICA8U2VxdWVuY2VOdW1iZXI+NzI8L1NlcXVlbmNlTnVtYmVyPg0KICAgICAg</w:instrText>
      </w:r>
      <w:r w:rsidRPr="009F61D1">
        <w:instrText>I</w:instrText>
      </w:r>
      <w:r w:rsidRPr="009F61D1">
        <w:instrText>CA8U2hvcnRUaXRsZT5Ecmllc3NlbiAyMDEwIOKAkyBBIHN1Y2Nlc3NmdWwgR2l0IGJyYW5jaGluZyBtb2RlbDwvU2hvcnRUaXRsZT4NCiAgICAgICAgPFRpdGxlPkEgc3VjY2Vzc2Z1bCBHaXQgYnJhbmNoaW5nIG1vZGVsPC9UaXRsZT4NCiAgICAgICAgPFllYXI+MjAxMDwvWWVhcj4NCiAgICAgIDwvUmVmZXJlbmNlPg0KICAgIDwvRW50cnk+DQogIDwvRW50cmllcz4NCiAgPF</w:instrText>
      </w:r>
      <w:r w:rsidRPr="009F61D1">
        <w:instrText>R</w:instrText>
      </w:r>
      <w:r w:rsidRPr="009F61D1">
        <w:instrText>leHQ+RHJpZXNzZW4sIOKAnkEgc3VjY2Vzc2Z1bCBHaXQgYnJhbmNoaW5nIG1vZGVsLOKA</w:instrText>
      </w:r>
      <w:r w:rsidRPr="009F61D1">
        <w:instrText>n</w:instrText>
      </w:r>
      <w:r w:rsidRPr="009F61D1">
        <w:instrText>CAod2llIEFubS4gOTEpPC9UZXh0Pg0KICA8VGV4dFVuaXRzPg0KICAgIDxUZXh0VW5pdD4NCiAgICAgIDxJbnNlcnRQYXJhZ3JhcGhBZnRlcj5mYWxzZTwvSW5zZXJ0UGFyYWdyYXBoQWZ0ZXI+DQogICAgICA8Rm9udE5hbWUgLz4NCiAgICAgIDxGb250U3R5bGU+DQogICAg</w:instrText>
      </w:r>
      <w:r w:rsidRPr="009F61D1">
        <w:instrText>I</w:instrText>
      </w:r>
      <w:r w:rsidRPr="009F61D1">
        <w:instrText>CAgIDxOZXV0cmFsPnRydWU8L05ldXRyYWw+DQogICAgICAgIDxOYW1lIC8+DQogICAgICA8L0ZvbnRTdHlsZT4NCiAgICAgIDxGb250U2l6ZT4wPC9Gb250U2l6ZT4NCiAgICAgIDxUZXh0PkRyaWVzc2VuLCDigJ48L1RleHQ+DQogICAgPC9UZXh0VW5pdD4NCiAgICA8VGV4dFVuaXQ+DQogICAgICA8SW5zZXJ0UGFyYWdyYXBoQWZ0ZXI+ZmFsc2U8L0luc2VydFBhcmFncmFwaEFm</w:instrText>
      </w:r>
      <w:r w:rsidRPr="009F61D1">
        <w:instrText>d</w:instrText>
      </w:r>
      <w:r w:rsidRPr="009F61D1">
        <w:instrText>GVyPg0KICAgICAgPEZvbnROYW1lIC8+DQogICAgICA8Rm9udFN0eWxlPg0KICAgICAgICA8SXRhbGljPnRydWU8L0l0YWxpYz4NCiAgICAgICAgPE5hbWUgLz4NCiAgICAgIDwvRm9udFN0eWxlPg0KICAgICAgPEZvbnRTaXplPjA8L0ZvbnRTaXplPg0KICAgICAgPFRleHQ+QSBzdWNjZXNzZnVsIEdpdCBic</w:instrText>
      </w:r>
      <w:r w:rsidRPr="009F61D1">
        <w:instrText>m</w:instrText>
      </w:r>
      <w:r w:rsidRPr="009F61D1">
        <w:instrText>FuY2hpbmcgbW9kZWws4oCcPC9UZXh0Pg0KICAgIDwvVGV4dFVuaXQ+DQogICAgPFRleHRVbml0Pg0KICAgICAgPEluc2VydFBhcmFncmFwaEFmdGVyPmZhbH</w:instrText>
      </w:r>
      <w:r>
        <w:instrText>NlPC9JbnNlcnRQYXJhZ3JhcGhBZnRlcj4NCiAgICAgIDxGb250TmFtZSAvPg0KICAgICAgPEZvbnRTdHlsZT4NCiAgICAg</w:instrText>
      </w:r>
      <w:r>
        <w:instrText>I</w:instrText>
      </w:r>
      <w:r>
        <w:instrText>CAgPE5ldXRyYWw+dHJ1ZTwvTmV1dHJhbD4NCiAgICAgICAgPE5hbWUgLz4NCiAgICAgIDwvRm9udFN0eWxlPg0KICAgICAgPEZvbnRTaXplPjA8L0ZvbnRTaXplPg0KICAgICAgPFRleHQ+ICh3aWUgQW5tLiA5MSk8L1RleHQ+DQogICAgPC9UZXh0VW5pdD4NCiAgPC9UZXh0VW5pdHM+DQo8L1BsYWNlaG9sZGVyPg==</w:instrText>
      </w:r>
      <w:r>
        <w:fldChar w:fldCharType="separate"/>
      </w:r>
      <w:bookmarkStart w:id="265" w:name="_CTVP001ab1d911781864fe48042ca143ff06867"/>
      <w:r>
        <w:t>Driessen, „</w:t>
      </w:r>
      <w:r w:rsidRPr="00BB6B3E">
        <w:rPr>
          <w:i/>
        </w:rPr>
        <w:t>A successful Git branching model,“</w:t>
      </w:r>
      <w:r w:rsidRPr="00BB6B3E">
        <w:t xml:space="preserve"> (wie Anm. 91)</w:t>
      </w:r>
      <w:bookmarkEnd w:id="265"/>
      <w:r>
        <w:fldChar w:fldCharType="end"/>
      </w:r>
    </w:p>
  </w:footnote>
  <w:footnote w:id="105">
    <w:p w14:paraId="0652CBD9" w14:textId="77777777" w:rsidR="00AA3688" w:rsidRDefault="00AA3688">
      <w:pPr>
        <w:pStyle w:val="Funotentext"/>
      </w:pPr>
      <w:r>
        <w:rPr>
          <w:rStyle w:val="Funotenzeichen"/>
        </w:rPr>
        <w:footnoteRef/>
      </w:r>
      <w:r w:rsidRPr="00841DE8">
        <w:t xml:space="preserve"> Vgl. </w:t>
      </w:r>
      <w:r>
        <w:fldChar w:fldCharType="begin"/>
      </w:r>
      <w:r w:rsidRPr="00841DE8">
        <w:instrText>ADDIN CITAVI.PLACEHOLDER dc8fe06f-b384-4d45-8850-c76396139e3a 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</w:instrText>
      </w:r>
      <w:r w:rsidRPr="006C67EE">
        <w:rPr>
          <w:lang w:val="en-US"/>
        </w:rPr>
        <w:instrText>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</w:instrText>
      </w:r>
      <w:r>
        <w:instrText>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IYWVuZWwgdW5kIFBsZW56ICh3aWUgQW5tLiA3NCksIFMuIDY1PC9UZXh0Pg0KICAgIDwvVGV4dFVuaXQ+DQogIDwvVGV4dFVuaXRzPg0KPC9QbGFjZWhvbGRlcj4=</w:instrText>
      </w:r>
      <w:r>
        <w:fldChar w:fldCharType="separate"/>
      </w:r>
      <w:bookmarkStart w:id="267" w:name="_CTVP001dc8fe06fb3844d458850c76396139e3a"/>
      <w:proofErr w:type="spellStart"/>
      <w:r>
        <w:t>Haenel</w:t>
      </w:r>
      <w:proofErr w:type="spellEnd"/>
      <w:r>
        <w:t xml:space="preserve"> und </w:t>
      </w:r>
      <w:proofErr w:type="spellStart"/>
      <w:r>
        <w:t>Plenz</w:t>
      </w:r>
      <w:proofErr w:type="spellEnd"/>
      <w:r>
        <w:t xml:space="preserve"> (wie Anm. 74), S. 65</w:t>
      </w:r>
      <w:bookmarkEnd w:id="267"/>
      <w:r>
        <w:fldChar w:fldCharType="end"/>
      </w:r>
    </w:p>
  </w:footnote>
  <w:footnote w:id="106">
    <w:p w14:paraId="3162EFF7" w14:textId="77777777" w:rsidR="00AA3688" w:rsidRDefault="00AA3688">
      <w:pPr>
        <w:pStyle w:val="Funotentext"/>
      </w:pPr>
      <w:r>
        <w:rPr>
          <w:rStyle w:val="Funotenzeichen"/>
        </w:rPr>
        <w:footnoteRef/>
      </w:r>
      <w:r>
        <w:t xml:space="preserve"> Vgl. </w:t>
      </w:r>
      <w:r>
        <w:fldChar w:fldCharType="begin"/>
      </w:r>
      <w:r>
        <w:instrText>ADDIN CITAVI.PLACEHOLDER 6e3659ff-46dc-4dee-b60e-2df2517fb7c5 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IYWVuZWwgdW5kIFBsZW56ICh3aWUgQW5tLiA3NCksIFMuIDY3PC9UZXh0Pg0KICAgIDwvVGV4dFVuaXQ+DQogIDwvVGV4dFVuaXRzPg0KPC9QbGFjZWhvbGRlcj4=</w:instrText>
      </w:r>
      <w:r>
        <w:fldChar w:fldCharType="separate"/>
      </w:r>
      <w:bookmarkStart w:id="268" w:name="_CTVP0016e3659ff46dc4deeb60e2df2517fb7c5"/>
      <w:proofErr w:type="spellStart"/>
      <w:r>
        <w:t>Haenel</w:t>
      </w:r>
      <w:proofErr w:type="spellEnd"/>
      <w:r>
        <w:t xml:space="preserve"> und </w:t>
      </w:r>
      <w:proofErr w:type="spellStart"/>
      <w:r>
        <w:t>Plenz</w:t>
      </w:r>
      <w:proofErr w:type="spellEnd"/>
      <w:r>
        <w:t xml:space="preserve"> (wie Anm. 74), S. 67</w:t>
      </w:r>
      <w:bookmarkEnd w:id="268"/>
      <w:r>
        <w:fldChar w:fldCharType="end"/>
      </w:r>
    </w:p>
  </w:footnote>
  <w:footnote w:id="107">
    <w:p w14:paraId="3B9CB00C" w14:textId="77777777" w:rsidR="00AA3688" w:rsidRDefault="00AA3688">
      <w:pPr>
        <w:pStyle w:val="Funotentext"/>
      </w:pPr>
      <w:r>
        <w:rPr>
          <w:rStyle w:val="Funotenzeichen"/>
        </w:rPr>
        <w:footnoteRef/>
      </w:r>
      <w:r>
        <w:t xml:space="preserve"> Vgl. </w:t>
      </w:r>
      <w:r>
        <w:fldChar w:fldCharType="begin"/>
      </w:r>
      <w:r>
        <w:instrText>ADDIN CITAVI.PLACEHOLDER 1883f684-c1aa-4c6f-8bee-b999a041367b 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SGFlbmVsIHVuZCBQbGVueiAod2llIEFubS4gNzQpLCBTLiA2N+KAkzY4PC9UZXh0Pg0KICAgIDwvVGV4dFVuaXQ+DQogIDwvVGV4dFVuaXRzPg0KPC9QbGFjZWhvbGRlcj4=</w:instrText>
      </w:r>
      <w:r>
        <w:fldChar w:fldCharType="separate"/>
      </w:r>
      <w:bookmarkStart w:id="269" w:name="_CTVP0011883f684c1aa4c6f8beeb999a041367b"/>
      <w:proofErr w:type="spellStart"/>
      <w:r>
        <w:t>Haenel</w:t>
      </w:r>
      <w:proofErr w:type="spellEnd"/>
      <w:r>
        <w:t xml:space="preserve"> und </w:t>
      </w:r>
      <w:proofErr w:type="spellStart"/>
      <w:r>
        <w:t>Plenz</w:t>
      </w:r>
      <w:proofErr w:type="spellEnd"/>
      <w:r>
        <w:t xml:space="preserve"> (wie Anm. 74), S. 67–68</w:t>
      </w:r>
      <w:bookmarkEnd w:id="269"/>
      <w:r>
        <w:fldChar w:fldCharType="end"/>
      </w:r>
    </w:p>
  </w:footnote>
  <w:footnote w:id="108">
    <w:p w14:paraId="051A839F" w14:textId="77777777" w:rsidR="00AA3688" w:rsidRDefault="00AA3688">
      <w:pPr>
        <w:pStyle w:val="Funotentext"/>
      </w:pPr>
      <w:r>
        <w:rPr>
          <w:rStyle w:val="Funotenzeichen"/>
        </w:rPr>
        <w:footnoteRef/>
      </w:r>
      <w:r>
        <w:t xml:space="preserve"> Vgl. </w:t>
      </w:r>
      <w:r>
        <w:fldChar w:fldCharType="begin"/>
      </w:r>
      <w:r>
        <w:instrText>ADDIN CITAVI.PLACEHOLDER 07e85fa3-b05d-4b17-a7c8-66a4588a4483 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IYWVuZWwgdW5kIFBsZW56ICh3aWUgQW5tLiA3NCksIFMuIDg0PC9UZXh0Pg0KICAgIDwvVGV4dFVuaXQ+DQogIDwvVGV4dFVuaXRzPg0KPC9QbGFjZWhvbGRlcj4=</w:instrText>
      </w:r>
      <w:r>
        <w:fldChar w:fldCharType="separate"/>
      </w:r>
      <w:bookmarkStart w:id="270" w:name="_CTVP00107e85fa3b05d4b17a7c866a4588a4483"/>
      <w:proofErr w:type="spellStart"/>
      <w:r>
        <w:t>Haenel</w:t>
      </w:r>
      <w:proofErr w:type="spellEnd"/>
      <w:r>
        <w:t xml:space="preserve"> und </w:t>
      </w:r>
      <w:proofErr w:type="spellStart"/>
      <w:r>
        <w:t>Plenz</w:t>
      </w:r>
      <w:proofErr w:type="spellEnd"/>
      <w:r>
        <w:t xml:space="preserve"> (wie Anm. 74), S. 84</w:t>
      </w:r>
      <w:bookmarkEnd w:id="270"/>
      <w:r>
        <w:fldChar w:fldCharType="end"/>
      </w:r>
    </w:p>
  </w:footnote>
  <w:footnote w:id="109">
    <w:p w14:paraId="65381445" w14:textId="77777777" w:rsidR="00AA3688" w:rsidRDefault="00AA3688">
      <w:pPr>
        <w:pStyle w:val="Funotentext"/>
      </w:pPr>
      <w:r>
        <w:rPr>
          <w:rStyle w:val="Funotenzeichen"/>
        </w:rPr>
        <w:footnoteRef/>
      </w:r>
      <w:r>
        <w:t xml:space="preserve"> Vgl. </w:t>
      </w:r>
      <w:r>
        <w:fldChar w:fldCharType="begin"/>
      </w:r>
      <w:r>
        <w:instrText>ADDIN CITAVI.PLACEHOLDER 6b6581f4-1328-4c7f-82a6-88d7c34faa5f 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WaWpheWFrdW1hcmFuICh3aWUgQW5tLiAyKSwgUy4gNjk8L1RleHQ+DQogICAgPC9UZXh0VW5pdD4NCiAgPC9UZXh0VW5pdHM+DQo8L1BsYWNlaG9sZGVyPg==</w:instrText>
      </w:r>
      <w:r>
        <w:fldChar w:fldCharType="separate"/>
      </w:r>
      <w:bookmarkStart w:id="274" w:name="_CTVP0016b6581f413284c7f82a688d7c34faa5f"/>
      <w:proofErr w:type="spellStart"/>
      <w:r>
        <w:t>Vijayakumaran</w:t>
      </w:r>
      <w:proofErr w:type="spellEnd"/>
      <w:r>
        <w:t xml:space="preserve"> (wie Anm. 2), S. 69</w:t>
      </w:r>
      <w:bookmarkEnd w:id="274"/>
      <w:r>
        <w:fldChar w:fldCharType="end"/>
      </w:r>
    </w:p>
  </w:footnote>
  <w:footnote w:id="110">
    <w:p w14:paraId="336E8D09" w14:textId="77777777" w:rsidR="00AA3688" w:rsidRDefault="00AA3688">
      <w:pPr>
        <w:pStyle w:val="Funotentext"/>
      </w:pPr>
      <w:r>
        <w:rPr>
          <w:rStyle w:val="Funotenzeichen"/>
        </w:rPr>
        <w:footnoteRef/>
      </w:r>
      <w:r>
        <w:t xml:space="preserve"> Vgl. </w:t>
      </w:r>
      <w:r>
        <w:fldChar w:fldCharType="begin"/>
      </w:r>
      <w:r>
        <w:instrText>ADDIN CITAVI.PLACEHOLDER 7c81c67e-dbb9-46aa-9990-72504e938c23 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ByZWnDn2VsIHVuZCBTdGFjaG1hbm4gKHdpZSBBbm0uIDc1KSwgUy4gNzI8L1RleHQ+DQogICAgPC9UZXh0VW5pdD4NCiAgPC9UZXh0VW5pdHM+DQo8L1BsYWNlaG9sZGVyPg==</w:instrText>
      </w:r>
      <w:r>
        <w:fldChar w:fldCharType="separate"/>
      </w:r>
      <w:bookmarkStart w:id="275" w:name="_CTVP0017c81c67edbb946aa999072504e938c23"/>
      <w:proofErr w:type="spellStart"/>
      <w:r>
        <w:t>Preißel</w:t>
      </w:r>
      <w:proofErr w:type="spellEnd"/>
      <w:r>
        <w:t xml:space="preserve"> und </w:t>
      </w:r>
      <w:proofErr w:type="spellStart"/>
      <w:r>
        <w:t>Stachmann</w:t>
      </w:r>
      <w:proofErr w:type="spellEnd"/>
      <w:r>
        <w:t xml:space="preserve"> (wie Anm. 75), S. 72</w:t>
      </w:r>
      <w:bookmarkEnd w:id="275"/>
      <w:r>
        <w:fldChar w:fldCharType="end"/>
      </w:r>
    </w:p>
  </w:footnote>
  <w:footnote w:id="111">
    <w:p w14:paraId="33255050" w14:textId="77777777" w:rsidR="00AA3688" w:rsidRDefault="00AA3688">
      <w:pPr>
        <w:pStyle w:val="Funotentext"/>
      </w:pPr>
      <w:r>
        <w:rPr>
          <w:rStyle w:val="Funotenzeichen"/>
        </w:rPr>
        <w:footnoteRef/>
      </w:r>
      <w:r>
        <w:t xml:space="preserve"> Vgl. </w:t>
      </w:r>
      <w:r>
        <w:fldChar w:fldCharType="begin"/>
      </w:r>
      <w:r>
        <w:instrText>ADDIN CITAVI.PLACEHOLDER 957a1c5f-9716-44ca-959e-a1fe4ec7bd1c 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IYWVuZWwgdW5kIFBsZW56ICh3aWUgQW5tLiA3NCksIFMuIDY0PC9UZXh0Pg0KICAgIDwvVGV4dFVuaXQ+DQogIDwvVGV4dFVuaXRzPg0KPC9QbGFjZWhvbGRlcj4=</w:instrText>
      </w:r>
      <w:r>
        <w:fldChar w:fldCharType="separate"/>
      </w:r>
      <w:bookmarkStart w:id="278" w:name="_CTVP001957a1c5f971644ca959ea1fe4ec7bd1c"/>
      <w:proofErr w:type="spellStart"/>
      <w:r>
        <w:t>Haenel</w:t>
      </w:r>
      <w:proofErr w:type="spellEnd"/>
      <w:r>
        <w:t xml:space="preserve"> und </w:t>
      </w:r>
      <w:proofErr w:type="spellStart"/>
      <w:r>
        <w:t>Plenz</w:t>
      </w:r>
      <w:proofErr w:type="spellEnd"/>
      <w:r>
        <w:t xml:space="preserve"> (wie Anm. 74), S. 64</w:t>
      </w:r>
      <w:bookmarkEnd w:id="278"/>
      <w:r>
        <w:fldChar w:fldCharType="end"/>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B5ADD3" w14:textId="77777777" w:rsidR="00AA3688" w:rsidRDefault="00AA3688">
    <w:pPr>
      <w:pStyle w:val="Kopfzeile"/>
    </w:pPr>
    <w:sdt>
      <w:sdtPr>
        <w:id w:val="-1067647031"/>
        <w:temporary/>
        <w:showingPlcHdr/>
      </w:sdtPr>
      <w:sdtContent>
        <w:r>
          <w:t>[Geben Sie Text ein]</w:t>
        </w:r>
      </w:sdtContent>
    </w:sdt>
    <w:r>
      <w:ptab w:relativeTo="margin" w:alignment="center" w:leader="none"/>
    </w:r>
    <w:sdt>
      <w:sdtPr>
        <w:id w:val="968859947"/>
        <w:temporary/>
        <w:showingPlcHdr/>
      </w:sdtPr>
      <w:sdtContent>
        <w:r>
          <w:t>[Geben Sie Text ein]</w:t>
        </w:r>
      </w:sdtContent>
    </w:sdt>
    <w:r>
      <w:ptab w:relativeTo="margin" w:alignment="right" w:leader="none"/>
    </w:r>
    <w:sdt>
      <w:sdtPr>
        <w:id w:val="968859952"/>
        <w:temporary/>
        <w:showingPlcHdr/>
      </w:sdtPr>
      <w:sdtContent>
        <w:r>
          <w:t>[Geben Sie Text ein]</w:t>
        </w:r>
      </w:sdtContent>
    </w:sdt>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691E95" w14:textId="522F8BDC" w:rsidR="00AA3688" w:rsidRDefault="00AA3688" w:rsidP="006A5AFA">
    <w:pPr>
      <w:pStyle w:val="Kopfzeile"/>
      <w:pBdr>
        <w:bottom w:val="single" w:sz="8" w:space="1" w:color="auto"/>
      </w:pBdr>
    </w:pPr>
    <w:r>
      <w:fldChar w:fldCharType="begin"/>
    </w:r>
    <w:r>
      <w:instrText>PAGE   \* MERGEFORMAT</w:instrText>
    </w:r>
    <w:r>
      <w:fldChar w:fldCharType="separate"/>
    </w:r>
    <w:r w:rsidR="009F61D1">
      <w:rPr>
        <w:noProof/>
      </w:rPr>
      <w:t>VIII</w:t>
    </w:r>
    <w:r>
      <w:fldChar w:fldCharType="end"/>
    </w:r>
    <w:r>
      <w:ptab w:relativeTo="margin" w:alignment="center" w:leader="none"/>
    </w:r>
    <w:r>
      <w:ptab w:relativeTo="margin" w:alignment="right" w:leader="none"/>
    </w:r>
    <w:fldSimple w:instr=" STYLEREF  &quot;Überschrift 1&quot;  \* MERGEFORMAT ">
      <w:r w:rsidR="009F61D1">
        <w:rPr>
          <w:noProof/>
        </w:rPr>
        <w:t>Inhaltsverzeichnis</w:t>
      </w:r>
    </w:fldSimple>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E87C2C" w14:textId="03F76FDE" w:rsidR="00AA3688" w:rsidRDefault="00AA3688" w:rsidP="006A5AFA">
    <w:pPr>
      <w:pStyle w:val="Kopfzeile"/>
      <w:pBdr>
        <w:bottom w:val="single" w:sz="8" w:space="1" w:color="auto"/>
      </w:pBdr>
    </w:pPr>
    <w:fldSimple w:instr=" STYLEREF  &quot;Überschrift 1&quot;  \* MERGEFORMAT ">
      <w:r w:rsidR="009F61D1">
        <w:rPr>
          <w:noProof/>
        </w:rPr>
        <w:t>Abkürzungsverzeichnis</w:t>
      </w:r>
    </w:fldSimple>
    <w:r>
      <w:ptab w:relativeTo="margin" w:alignment="center" w:leader="none"/>
    </w:r>
    <w:r>
      <w:ptab w:relativeTo="margin" w:alignment="right" w:leader="none"/>
    </w:r>
    <w:r>
      <w:fldChar w:fldCharType="begin"/>
    </w:r>
    <w:r>
      <w:instrText xml:space="preserve"> PAGE  \* ROMAN  \* MERGEFORMAT </w:instrText>
    </w:r>
    <w:r>
      <w:fldChar w:fldCharType="separate"/>
    </w:r>
    <w:r w:rsidR="009F61D1">
      <w:rPr>
        <w:noProof/>
      </w:rPr>
      <w:t>XIII</w:t>
    </w:r>
    <w: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4659C9" w14:textId="1A23171A" w:rsidR="00AA3688" w:rsidRDefault="00AA3688" w:rsidP="006A5AFA">
    <w:pPr>
      <w:pStyle w:val="Kopfzeile"/>
      <w:pBdr>
        <w:bottom w:val="single" w:sz="8" w:space="1" w:color="auto"/>
      </w:pBdr>
    </w:pPr>
    <w:r>
      <w:fldChar w:fldCharType="begin"/>
    </w:r>
    <w:r>
      <w:instrText>PAGE   \* MERGEFORMAT</w:instrText>
    </w:r>
    <w:r>
      <w:fldChar w:fldCharType="separate"/>
    </w:r>
    <w:r w:rsidR="009241FE">
      <w:rPr>
        <w:noProof/>
      </w:rPr>
      <w:t>50</w:t>
    </w:r>
    <w:r>
      <w:fldChar w:fldCharType="end"/>
    </w:r>
    <w:r>
      <w:ptab w:relativeTo="margin" w:alignment="center" w:leader="none"/>
    </w:r>
    <w:r>
      <w:ptab w:relativeTo="margin" w:alignment="right" w:leader="none"/>
    </w:r>
    <w:fldSimple w:instr=" STYLEREF  &quot;Überschrift 1&quot; \n  \* MERGEFORMAT ">
      <w:r w:rsidR="009241FE">
        <w:rPr>
          <w:noProof/>
        </w:rPr>
        <w:t>3</w:t>
      </w:r>
    </w:fldSimple>
    <w:r>
      <w:t xml:space="preserve"> </w:t>
    </w:r>
    <w:fldSimple w:instr=" STYLEREF  &quot;Überschrift 1&quot;  \* MERGEFORMAT ">
      <w:r w:rsidR="009241FE">
        <w:rPr>
          <w:noProof/>
        </w:rPr>
        <w:t>Git</w:t>
      </w:r>
    </w:fldSimple>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42E5D4" w14:textId="067F22AE" w:rsidR="00AA3688" w:rsidRDefault="00AA3688" w:rsidP="00D9183C">
    <w:pPr>
      <w:pStyle w:val="Kopfzeile"/>
      <w:pBdr>
        <w:bottom w:val="single" w:sz="8" w:space="1" w:color="auto"/>
      </w:pBdr>
    </w:pPr>
    <w:fldSimple w:instr=" STYLEREF  &quot;Überschrift 1&quot; \n  \* MERGEFORMAT ">
      <w:r w:rsidR="009241FE">
        <w:rPr>
          <w:noProof/>
        </w:rPr>
        <w:t>3</w:t>
      </w:r>
    </w:fldSimple>
    <w:r>
      <w:t xml:space="preserve"> </w:t>
    </w:r>
    <w:fldSimple w:instr=" STYLEREF  &quot;Überschrift 1&quot;  \* MERGEFORMAT ">
      <w:r w:rsidR="009241FE">
        <w:rPr>
          <w:noProof/>
        </w:rPr>
        <w:t>Git</w:t>
      </w:r>
    </w:fldSimple>
    <w:r>
      <w:ptab w:relativeTo="margin" w:alignment="center" w:leader="none"/>
    </w:r>
    <w:r>
      <w:ptab w:relativeTo="margin" w:alignment="right" w:leader="none"/>
    </w:r>
    <w:r>
      <w:fldChar w:fldCharType="begin"/>
    </w:r>
    <w:r>
      <w:instrText>PAGE   \* MERGEFORMAT</w:instrText>
    </w:r>
    <w:r>
      <w:fldChar w:fldCharType="separate"/>
    </w:r>
    <w:r w:rsidR="009241FE">
      <w:rPr>
        <w:noProof/>
      </w:rPr>
      <w:t>49</w:t>
    </w:r>
    <w:r>
      <w:fldChar w:fldCharType="end"/>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8DCBD4" w14:textId="77777777" w:rsidR="00AA3688" w:rsidRDefault="00AA3688" w:rsidP="006A5AFA">
    <w:pPr>
      <w:pStyle w:val="Kopfzeile"/>
      <w:pBdr>
        <w:bottom w:val="single" w:sz="8" w:space="1" w:color="auto"/>
      </w:pBdr>
    </w:pPr>
    <w:r>
      <w:fldChar w:fldCharType="begin"/>
    </w:r>
    <w:r>
      <w:instrText>PAGE   \* MERGEFORMAT</w:instrText>
    </w:r>
    <w:r>
      <w:fldChar w:fldCharType="separate"/>
    </w:r>
    <w:r>
      <w:rPr>
        <w:noProof/>
      </w:rPr>
      <w:t>18</w:t>
    </w:r>
    <w:r>
      <w:fldChar w:fldCharType="end"/>
    </w:r>
    <w:r>
      <w:ptab w:relativeTo="margin" w:alignment="center" w:leader="none"/>
    </w:r>
    <w:r>
      <w:ptab w:relativeTo="margin" w:alignment="right" w:leader="none"/>
    </w:r>
    <w:fldSimple w:instr=" STYLEREF  &quot;Überschrift 1&quot;  \* MERGEFORMAT ">
      <w:r>
        <w:rPr>
          <w:noProof/>
        </w:rPr>
        <w:t>Resumee</w:t>
      </w:r>
    </w:fldSimple>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A01105" w14:textId="5826ECC3" w:rsidR="00AA3688" w:rsidRDefault="00AA3688" w:rsidP="00D9183C">
    <w:pPr>
      <w:pStyle w:val="Kopfzeile"/>
      <w:pBdr>
        <w:bottom w:val="single" w:sz="8" w:space="1" w:color="auto"/>
      </w:pBdr>
    </w:pPr>
    <w:fldSimple w:instr=" STYLEREF  &quot;Überschrift 1&quot;  \* MERGEFORMAT ">
      <w:r w:rsidR="009F61D1">
        <w:rPr>
          <w:noProof/>
        </w:rPr>
        <w:t>Eidesstattliche Erklärung</w:t>
      </w:r>
    </w:fldSimple>
    <w:r>
      <w:ptab w:relativeTo="margin" w:alignment="center" w:leader="none"/>
    </w:r>
    <w:r>
      <w:ptab w:relativeTo="margin" w:alignment="right" w:leader="none"/>
    </w:r>
    <w:r>
      <w:fldChar w:fldCharType="begin"/>
    </w:r>
    <w:r>
      <w:instrText>PAGE   \* MERGEFORMAT</w:instrText>
    </w:r>
    <w:r>
      <w:fldChar w:fldCharType="separate"/>
    </w:r>
    <w:r w:rsidR="009F61D1">
      <w:rPr>
        <w:noProof/>
      </w:rPr>
      <w:t>69</w:t>
    </w:r>
    <w:r>
      <w:fldChar w:fldCharType="end"/>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109160" w14:textId="44B6A9A5" w:rsidR="00AA3688" w:rsidRDefault="00AA3688" w:rsidP="006A5AFA">
    <w:pPr>
      <w:pStyle w:val="Kopfzeile"/>
      <w:pBdr>
        <w:bottom w:val="single" w:sz="8" w:space="1" w:color="auto"/>
      </w:pBdr>
    </w:pPr>
    <w:r>
      <w:fldChar w:fldCharType="begin"/>
    </w:r>
    <w:r>
      <w:instrText>PAGE   \* MERGEFORMAT</w:instrText>
    </w:r>
    <w:r>
      <w:fldChar w:fldCharType="separate"/>
    </w:r>
    <w:r w:rsidR="009F61D1">
      <w:rPr>
        <w:noProof/>
      </w:rPr>
      <w:t>74</w:t>
    </w:r>
    <w:r>
      <w:fldChar w:fldCharType="end"/>
    </w:r>
    <w:r>
      <w:ptab w:relativeTo="margin" w:alignment="center" w:leader="none"/>
    </w:r>
    <w:r>
      <w:ptab w:relativeTo="margin" w:alignment="right" w:leader="none"/>
    </w:r>
    <w:fldSimple w:instr=" STYLEREF  &quot;Überschrift 1&quot; \n  \* MERGEFORMAT ">
      <w:r w:rsidR="009F61D1">
        <w:rPr>
          <w:noProof/>
        </w:rPr>
        <w:t>A</w:t>
      </w:r>
    </w:fldSimple>
    <w:r>
      <w:t xml:space="preserve"> </w:t>
    </w:r>
    <w:fldSimple w:instr=" STYLEREF  &quot;Überschrift 1&quot;  \* MERGEFORMAT ">
      <w:r w:rsidR="009F61D1">
        <w:rPr>
          <w:noProof/>
        </w:rPr>
        <w:t>[Anhang]</w:t>
      </w:r>
    </w:fldSimple>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2F0137" w14:textId="08D0A225" w:rsidR="00AA3688" w:rsidRDefault="00AA3688" w:rsidP="00D9183C">
    <w:pPr>
      <w:pStyle w:val="Kopfzeile"/>
      <w:pBdr>
        <w:bottom w:val="single" w:sz="8" w:space="1" w:color="auto"/>
      </w:pBdr>
    </w:pPr>
    <w:fldSimple w:instr=" STYLEREF  &quot;Überschrift 1&quot; \n  \* MERGEFORMAT ">
      <w:r w:rsidR="009F61D1">
        <w:rPr>
          <w:noProof/>
        </w:rPr>
        <w:t>A</w:t>
      </w:r>
    </w:fldSimple>
    <w:r>
      <w:t xml:space="preserve"> </w:t>
    </w:r>
    <w:fldSimple w:instr=" STYLEREF  &quot;Überschrift 1&quot;  \* MERGEFORMAT ">
      <w:r w:rsidR="009F61D1">
        <w:rPr>
          <w:noProof/>
        </w:rPr>
        <w:t>[Anhang]</w:t>
      </w:r>
    </w:fldSimple>
    <w:r>
      <w:ptab w:relativeTo="margin" w:alignment="center" w:leader="none"/>
    </w:r>
    <w:r>
      <w:ptab w:relativeTo="margin" w:alignment="right" w:leader="none"/>
    </w:r>
    <w:r>
      <w:fldChar w:fldCharType="begin"/>
    </w:r>
    <w:r>
      <w:instrText>PAGE   \* MERGEFORMAT</w:instrText>
    </w:r>
    <w:r>
      <w:fldChar w:fldCharType="separate"/>
    </w:r>
    <w:r w:rsidR="009F61D1">
      <w:rPr>
        <w:noProof/>
      </w:rPr>
      <w:t>71</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D71497F4"/>
    <w:lvl w:ilvl="0">
      <w:start w:val="1"/>
      <w:numFmt w:val="decimal"/>
      <w:pStyle w:val="Listennummer5"/>
      <w:lvlText w:val="%1."/>
      <w:lvlJc w:val="left"/>
      <w:pPr>
        <w:tabs>
          <w:tab w:val="num" w:pos="1492"/>
        </w:tabs>
        <w:ind w:left="1492" w:hanging="360"/>
      </w:pPr>
    </w:lvl>
  </w:abstractNum>
  <w:abstractNum w:abstractNumId="1">
    <w:nsid w:val="FFFFFF7D"/>
    <w:multiLevelType w:val="singleLevel"/>
    <w:tmpl w:val="FD485CF8"/>
    <w:lvl w:ilvl="0">
      <w:start w:val="1"/>
      <w:numFmt w:val="decimal"/>
      <w:pStyle w:val="Listennummer4"/>
      <w:lvlText w:val="%1."/>
      <w:lvlJc w:val="left"/>
      <w:pPr>
        <w:tabs>
          <w:tab w:val="num" w:pos="1209"/>
        </w:tabs>
        <w:ind w:left="1209" w:hanging="360"/>
      </w:pPr>
    </w:lvl>
  </w:abstractNum>
  <w:abstractNum w:abstractNumId="2">
    <w:nsid w:val="FFFFFF7E"/>
    <w:multiLevelType w:val="singleLevel"/>
    <w:tmpl w:val="B99C0EEE"/>
    <w:lvl w:ilvl="0">
      <w:start w:val="1"/>
      <w:numFmt w:val="decimal"/>
      <w:pStyle w:val="Listennummer3"/>
      <w:lvlText w:val="%1."/>
      <w:lvlJc w:val="left"/>
      <w:pPr>
        <w:tabs>
          <w:tab w:val="num" w:pos="926"/>
        </w:tabs>
        <w:ind w:left="926" w:hanging="360"/>
      </w:pPr>
    </w:lvl>
  </w:abstractNum>
  <w:abstractNum w:abstractNumId="3">
    <w:nsid w:val="FFFFFF7F"/>
    <w:multiLevelType w:val="singleLevel"/>
    <w:tmpl w:val="E1C61832"/>
    <w:lvl w:ilvl="0">
      <w:start w:val="1"/>
      <w:numFmt w:val="decimal"/>
      <w:pStyle w:val="Listennummer2"/>
      <w:lvlText w:val="%1."/>
      <w:lvlJc w:val="left"/>
      <w:pPr>
        <w:tabs>
          <w:tab w:val="num" w:pos="643"/>
        </w:tabs>
        <w:ind w:left="643" w:hanging="360"/>
      </w:pPr>
    </w:lvl>
  </w:abstractNum>
  <w:abstractNum w:abstractNumId="4">
    <w:nsid w:val="FFFFFF80"/>
    <w:multiLevelType w:val="singleLevel"/>
    <w:tmpl w:val="07DCF808"/>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nsid w:val="FFFFFF81"/>
    <w:multiLevelType w:val="singleLevel"/>
    <w:tmpl w:val="654A295C"/>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nsid w:val="FFFFFF82"/>
    <w:multiLevelType w:val="singleLevel"/>
    <w:tmpl w:val="788616EA"/>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nsid w:val="FFFFFF83"/>
    <w:multiLevelType w:val="singleLevel"/>
    <w:tmpl w:val="6B5C4A78"/>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nsid w:val="FFFFFF88"/>
    <w:multiLevelType w:val="singleLevel"/>
    <w:tmpl w:val="434AD9D4"/>
    <w:lvl w:ilvl="0">
      <w:start w:val="1"/>
      <w:numFmt w:val="decimal"/>
      <w:pStyle w:val="Listennummer"/>
      <w:lvlText w:val="%1."/>
      <w:lvlJc w:val="left"/>
      <w:pPr>
        <w:tabs>
          <w:tab w:val="num" w:pos="360"/>
        </w:tabs>
        <w:ind w:left="360" w:hanging="360"/>
      </w:pPr>
    </w:lvl>
  </w:abstractNum>
  <w:abstractNum w:abstractNumId="9">
    <w:nsid w:val="FFFFFF89"/>
    <w:multiLevelType w:val="singleLevel"/>
    <w:tmpl w:val="290E470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nsid w:val="00000001"/>
    <w:multiLevelType w:val="multilevel"/>
    <w:tmpl w:val="00000001"/>
    <w:name w:val="List44693_1"/>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1">
    <w:nsid w:val="0362766B"/>
    <w:multiLevelType w:val="multilevel"/>
    <w:tmpl w:val="EC54E5FE"/>
    <w:lvl w:ilvl="0">
      <w:start w:val="1"/>
      <w:numFmt w:val="upperLetter"/>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110D6462"/>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401E7510"/>
    <w:multiLevelType w:val="hybridMultilevel"/>
    <w:tmpl w:val="738C41E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44215FCF"/>
    <w:multiLevelType w:val="multilevel"/>
    <w:tmpl w:val="3C6C50E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57BF0848"/>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5DBB0CFA"/>
    <w:multiLevelType w:val="multilevel"/>
    <w:tmpl w:val="9DA0AB9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693B576D"/>
    <w:multiLevelType w:val="hybridMultilevel"/>
    <w:tmpl w:val="74C4254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6B73578B"/>
    <w:multiLevelType w:val="hybridMultilevel"/>
    <w:tmpl w:val="1A7413CA"/>
    <w:lvl w:ilvl="0" w:tplc="A90E0DF2">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nsid w:val="74F53E2D"/>
    <w:multiLevelType w:val="multilevel"/>
    <w:tmpl w:val="A12E08E6"/>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18"/>
  </w:num>
  <w:num w:numId="2">
    <w:abstractNumId w:val="16"/>
  </w:num>
  <w:num w:numId="3">
    <w:abstractNumId w:val="14"/>
  </w:num>
  <w:num w:numId="4">
    <w:abstractNumId w:val="11"/>
  </w:num>
  <w:num w:numId="5">
    <w:abstractNumId w:val="15"/>
  </w:num>
  <w:num w:numId="6">
    <w:abstractNumId w:val="12"/>
  </w:num>
  <w:num w:numId="7">
    <w:abstractNumId w:val="19"/>
  </w:num>
  <w:num w:numId="8">
    <w:abstractNumId w:val="0"/>
  </w:num>
  <w:num w:numId="9">
    <w:abstractNumId w:val="1"/>
  </w:num>
  <w:num w:numId="10">
    <w:abstractNumId w:val="2"/>
  </w:num>
  <w:num w:numId="11">
    <w:abstractNumId w:val="3"/>
  </w:num>
  <w:num w:numId="12">
    <w:abstractNumId w:val="4"/>
  </w:num>
  <w:num w:numId="13">
    <w:abstractNumId w:val="5"/>
  </w:num>
  <w:num w:numId="14">
    <w:abstractNumId w:val="6"/>
  </w:num>
  <w:num w:numId="15">
    <w:abstractNumId w:val="7"/>
  </w:num>
  <w:num w:numId="16">
    <w:abstractNumId w:val="8"/>
  </w:num>
  <w:num w:numId="17">
    <w:abstractNumId w:val="9"/>
  </w:num>
  <w:num w:numId="18">
    <w:abstractNumId w:val="13"/>
  </w:num>
  <w:num w:numId="19">
    <w:abstractNumId w:val="17"/>
  </w:num>
  <w:num w:numId="20">
    <w:abstractNumId w:val="10"/>
    <w:lvlOverride w:ilvl="0">
      <w:lvl w:ilvl="0">
        <w:numFmt w:val="bullet"/>
        <w:lvlText w:val="–"/>
        <w:lvlJc w:val="left"/>
        <w:rPr>
          <w:rFonts w:ascii="Segoe UI" w:hAnsi="Segoe UI" w:cs="Segoe UI"/>
        </w:rPr>
      </w:lvl>
    </w:lvlOverride>
    <w:lvlOverride w:ilvl="1">
      <w:lvl w:ilvl="1">
        <w:numFmt w:val="bullet"/>
        <w:lvlText w:val="–"/>
        <w:lvlJc w:val="left"/>
        <w:rPr>
          <w:rFonts w:ascii="Segoe UI" w:hAnsi="Segoe UI" w:cs="Segoe UI"/>
        </w:rPr>
      </w:lvl>
    </w:lvlOverride>
    <w:lvlOverride w:ilvl="2">
      <w:lvl w:ilvl="2">
        <w:numFmt w:val="bullet"/>
        <w:lvlText w:val="–"/>
        <w:lvlJc w:val="left"/>
        <w:rPr>
          <w:rFonts w:ascii="Segoe UI" w:hAnsi="Segoe UI" w:cs="Segoe UI"/>
        </w:rPr>
      </w:lvl>
    </w:lvlOverride>
    <w:lvlOverride w:ilvl="3">
      <w:lvl w:ilvl="3">
        <w:numFmt w:val="bullet"/>
        <w:lvlText w:val="–"/>
        <w:lvlJc w:val="left"/>
        <w:rPr>
          <w:rFonts w:ascii="Segoe UI" w:hAnsi="Segoe UI" w:cs="Segoe UI"/>
        </w:rPr>
      </w:lvl>
    </w:lvlOverride>
    <w:lvlOverride w:ilvl="4">
      <w:lvl w:ilvl="4">
        <w:numFmt w:val="bullet"/>
        <w:lvlText w:val="–"/>
        <w:lvlJc w:val="left"/>
        <w:rPr>
          <w:rFonts w:ascii="Segoe UI" w:hAnsi="Segoe UI" w:cs="Segoe UI"/>
        </w:rPr>
      </w:lvl>
    </w:lvlOverride>
    <w:lvlOverride w:ilvl="5">
      <w:lvl w:ilvl="5">
        <w:numFmt w:val="bullet"/>
        <w:lvlText w:val="–"/>
        <w:lvlJc w:val="left"/>
        <w:rPr>
          <w:rFonts w:ascii="Segoe UI" w:hAnsi="Segoe UI" w:cs="Segoe UI"/>
        </w:rPr>
      </w:lvl>
    </w:lvlOverride>
    <w:lvlOverride w:ilvl="6">
      <w:lvl w:ilvl="6">
        <w:numFmt w:val="bullet"/>
        <w:lvlText w:val="–"/>
        <w:lvlJc w:val="left"/>
        <w:rPr>
          <w:rFonts w:ascii="Segoe UI" w:hAnsi="Segoe UI" w:cs="Segoe UI"/>
        </w:rPr>
      </w:lvl>
    </w:lvlOverride>
    <w:lvlOverride w:ilvl="7">
      <w:lvl w:ilvl="7">
        <w:numFmt w:val="bullet"/>
        <w:lvlText w:val="–"/>
        <w:lvlJc w:val="left"/>
        <w:rPr>
          <w:rFonts w:ascii="Segoe UI" w:hAnsi="Segoe UI" w:cs="Segoe UI"/>
        </w:rPr>
      </w:lvl>
    </w:lvlOverride>
    <w:lvlOverride w:ilvl="8">
      <w:lvl w:ilvl="8">
        <w:numFmt w:val="bullet"/>
        <w:lvlText w:val="–"/>
        <w:lvlJc w:val="left"/>
        <w:rPr>
          <w:rFonts w:ascii="Segoe UI" w:hAnsi="Segoe UI" w:cs="Segoe UI"/>
        </w:rPr>
      </w:lvl>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adik">
    <w15:presenceInfo w15:providerId="None" w15:userId="Sadi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proofState w:spelling="clean" w:grammar="clean"/>
  <w:attachedTemplate r:id="rId1"/>
  <w:defaultTabStop w:val="708"/>
  <w:autoHyphenation/>
  <w:hyphenationZone w:val="425"/>
  <w:evenAndOddHeaders/>
  <w:characterSpacingControl w:val="doNotCompress"/>
  <w:hdrShapeDefaults>
    <o:shapedefaults v:ext="edit" spidmax="2049"/>
  </w:hdrShapeDefaults>
  <w:footnotePr>
    <w:footnote w:id="-1"/>
    <w:footnote w:id="0"/>
  </w:footnotePr>
  <w:endnotePr>
    <w:pos w:val="sectEnd"/>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0CB4"/>
    <w:rsid w:val="00006130"/>
    <w:rsid w:val="00007456"/>
    <w:rsid w:val="000104FA"/>
    <w:rsid w:val="00012726"/>
    <w:rsid w:val="00023B6F"/>
    <w:rsid w:val="0002488F"/>
    <w:rsid w:val="00031485"/>
    <w:rsid w:val="000423C6"/>
    <w:rsid w:val="0004338F"/>
    <w:rsid w:val="00052013"/>
    <w:rsid w:val="00053F13"/>
    <w:rsid w:val="00054A6E"/>
    <w:rsid w:val="000551F4"/>
    <w:rsid w:val="00061A3C"/>
    <w:rsid w:val="0006441B"/>
    <w:rsid w:val="000666D1"/>
    <w:rsid w:val="000667CE"/>
    <w:rsid w:val="00070D4D"/>
    <w:rsid w:val="00071C68"/>
    <w:rsid w:val="000728F0"/>
    <w:rsid w:val="00075959"/>
    <w:rsid w:val="00076A0F"/>
    <w:rsid w:val="00080EA4"/>
    <w:rsid w:val="00081889"/>
    <w:rsid w:val="00085448"/>
    <w:rsid w:val="00090CBE"/>
    <w:rsid w:val="00091EA5"/>
    <w:rsid w:val="0009287E"/>
    <w:rsid w:val="00093826"/>
    <w:rsid w:val="000A2953"/>
    <w:rsid w:val="000A3CD5"/>
    <w:rsid w:val="000A6508"/>
    <w:rsid w:val="000B0C35"/>
    <w:rsid w:val="000B53D3"/>
    <w:rsid w:val="000C459A"/>
    <w:rsid w:val="000D3860"/>
    <w:rsid w:val="000D62EE"/>
    <w:rsid w:val="000E17B9"/>
    <w:rsid w:val="000E25D9"/>
    <w:rsid w:val="000E5F73"/>
    <w:rsid w:val="000F13A1"/>
    <w:rsid w:val="000F2EC6"/>
    <w:rsid w:val="000F2FCC"/>
    <w:rsid w:val="000F40C8"/>
    <w:rsid w:val="000F42D8"/>
    <w:rsid w:val="001046D8"/>
    <w:rsid w:val="001054DC"/>
    <w:rsid w:val="0010664B"/>
    <w:rsid w:val="00110172"/>
    <w:rsid w:val="00113008"/>
    <w:rsid w:val="00113D3E"/>
    <w:rsid w:val="00117516"/>
    <w:rsid w:val="00117773"/>
    <w:rsid w:val="00120EA4"/>
    <w:rsid w:val="00126AFE"/>
    <w:rsid w:val="00127802"/>
    <w:rsid w:val="00140B0C"/>
    <w:rsid w:val="00143E6D"/>
    <w:rsid w:val="00145F1E"/>
    <w:rsid w:val="0014638F"/>
    <w:rsid w:val="00150B94"/>
    <w:rsid w:val="001537B8"/>
    <w:rsid w:val="00154E21"/>
    <w:rsid w:val="0016372F"/>
    <w:rsid w:val="001659A3"/>
    <w:rsid w:val="0017148D"/>
    <w:rsid w:val="00175C31"/>
    <w:rsid w:val="00182EE3"/>
    <w:rsid w:val="0018317B"/>
    <w:rsid w:val="00184A80"/>
    <w:rsid w:val="001954A5"/>
    <w:rsid w:val="001B065D"/>
    <w:rsid w:val="001B1AEB"/>
    <w:rsid w:val="001B2F6A"/>
    <w:rsid w:val="001B39A2"/>
    <w:rsid w:val="001B4727"/>
    <w:rsid w:val="001B7647"/>
    <w:rsid w:val="001D4EEF"/>
    <w:rsid w:val="001D7FCA"/>
    <w:rsid w:val="001F37DA"/>
    <w:rsid w:val="001F3BD0"/>
    <w:rsid w:val="001F3D7E"/>
    <w:rsid w:val="001F48B8"/>
    <w:rsid w:val="001F6DCC"/>
    <w:rsid w:val="0020117E"/>
    <w:rsid w:val="002026F3"/>
    <w:rsid w:val="00204A45"/>
    <w:rsid w:val="002067E5"/>
    <w:rsid w:val="0021559F"/>
    <w:rsid w:val="00216F27"/>
    <w:rsid w:val="00222BD8"/>
    <w:rsid w:val="00222CA7"/>
    <w:rsid w:val="00223678"/>
    <w:rsid w:val="002338D4"/>
    <w:rsid w:val="00236E15"/>
    <w:rsid w:val="0024112F"/>
    <w:rsid w:val="00241892"/>
    <w:rsid w:val="00242802"/>
    <w:rsid w:val="00243EC6"/>
    <w:rsid w:val="002454F7"/>
    <w:rsid w:val="00246BFF"/>
    <w:rsid w:val="00250E83"/>
    <w:rsid w:val="00261A95"/>
    <w:rsid w:val="002635E1"/>
    <w:rsid w:val="0026372E"/>
    <w:rsid w:val="00265F14"/>
    <w:rsid w:val="0026699B"/>
    <w:rsid w:val="002717D7"/>
    <w:rsid w:val="002717E5"/>
    <w:rsid w:val="00275A52"/>
    <w:rsid w:val="00275B8D"/>
    <w:rsid w:val="00277DA8"/>
    <w:rsid w:val="00282DCF"/>
    <w:rsid w:val="00282E5A"/>
    <w:rsid w:val="00286E17"/>
    <w:rsid w:val="00290A7D"/>
    <w:rsid w:val="0029121B"/>
    <w:rsid w:val="002949DD"/>
    <w:rsid w:val="002952E8"/>
    <w:rsid w:val="00297D67"/>
    <w:rsid w:val="002A194A"/>
    <w:rsid w:val="002A1D0E"/>
    <w:rsid w:val="002A1E75"/>
    <w:rsid w:val="002A2D79"/>
    <w:rsid w:val="002A3CF2"/>
    <w:rsid w:val="002A68CE"/>
    <w:rsid w:val="002B0488"/>
    <w:rsid w:val="002B0642"/>
    <w:rsid w:val="002C1BA1"/>
    <w:rsid w:val="002C4744"/>
    <w:rsid w:val="002C703B"/>
    <w:rsid w:val="002C7B19"/>
    <w:rsid w:val="002D2302"/>
    <w:rsid w:val="002D23CD"/>
    <w:rsid w:val="002D2480"/>
    <w:rsid w:val="002D3096"/>
    <w:rsid w:val="002D6251"/>
    <w:rsid w:val="002D66F1"/>
    <w:rsid w:val="002D79CD"/>
    <w:rsid w:val="002E62AC"/>
    <w:rsid w:val="002E6B25"/>
    <w:rsid w:val="002F0316"/>
    <w:rsid w:val="002F2CBB"/>
    <w:rsid w:val="002F7254"/>
    <w:rsid w:val="003017EE"/>
    <w:rsid w:val="00301E25"/>
    <w:rsid w:val="00301E92"/>
    <w:rsid w:val="0031144A"/>
    <w:rsid w:val="003146F2"/>
    <w:rsid w:val="00321812"/>
    <w:rsid w:val="0032399B"/>
    <w:rsid w:val="00323DE6"/>
    <w:rsid w:val="00327422"/>
    <w:rsid w:val="003308B4"/>
    <w:rsid w:val="00330D99"/>
    <w:rsid w:val="003315C6"/>
    <w:rsid w:val="00332A26"/>
    <w:rsid w:val="00335C0A"/>
    <w:rsid w:val="003414AF"/>
    <w:rsid w:val="00346DC7"/>
    <w:rsid w:val="00350050"/>
    <w:rsid w:val="00350451"/>
    <w:rsid w:val="00356612"/>
    <w:rsid w:val="003615F3"/>
    <w:rsid w:val="00362673"/>
    <w:rsid w:val="0036431A"/>
    <w:rsid w:val="00365DE7"/>
    <w:rsid w:val="00367256"/>
    <w:rsid w:val="00373B80"/>
    <w:rsid w:val="00377A5B"/>
    <w:rsid w:val="0038404E"/>
    <w:rsid w:val="0038684E"/>
    <w:rsid w:val="00387FE8"/>
    <w:rsid w:val="00391632"/>
    <w:rsid w:val="003926B3"/>
    <w:rsid w:val="00394A37"/>
    <w:rsid w:val="00396545"/>
    <w:rsid w:val="003A0B73"/>
    <w:rsid w:val="003A1C0E"/>
    <w:rsid w:val="003A6068"/>
    <w:rsid w:val="003C21F4"/>
    <w:rsid w:val="003C6614"/>
    <w:rsid w:val="003C6C92"/>
    <w:rsid w:val="003E064B"/>
    <w:rsid w:val="003E3F6A"/>
    <w:rsid w:val="003F1145"/>
    <w:rsid w:val="003F2BCA"/>
    <w:rsid w:val="003F5D40"/>
    <w:rsid w:val="003F634D"/>
    <w:rsid w:val="00405DAD"/>
    <w:rsid w:val="00416084"/>
    <w:rsid w:val="00417B05"/>
    <w:rsid w:val="004218E9"/>
    <w:rsid w:val="0043607B"/>
    <w:rsid w:val="004379EB"/>
    <w:rsid w:val="00437F1D"/>
    <w:rsid w:val="004432EA"/>
    <w:rsid w:val="00450E5D"/>
    <w:rsid w:val="00451969"/>
    <w:rsid w:val="00451C5F"/>
    <w:rsid w:val="0045539D"/>
    <w:rsid w:val="004639B1"/>
    <w:rsid w:val="00464B7F"/>
    <w:rsid w:val="00472A9B"/>
    <w:rsid w:val="004733B3"/>
    <w:rsid w:val="00474E49"/>
    <w:rsid w:val="00475C0A"/>
    <w:rsid w:val="0048328F"/>
    <w:rsid w:val="004842C8"/>
    <w:rsid w:val="00484749"/>
    <w:rsid w:val="00486D1F"/>
    <w:rsid w:val="004935D7"/>
    <w:rsid w:val="00493B10"/>
    <w:rsid w:val="00493DFA"/>
    <w:rsid w:val="004A08DF"/>
    <w:rsid w:val="004B0498"/>
    <w:rsid w:val="004B2CAC"/>
    <w:rsid w:val="004B547F"/>
    <w:rsid w:val="004C0D23"/>
    <w:rsid w:val="004C3076"/>
    <w:rsid w:val="004C3AE2"/>
    <w:rsid w:val="004C5B7E"/>
    <w:rsid w:val="004C5FF8"/>
    <w:rsid w:val="004C645D"/>
    <w:rsid w:val="004E3DE3"/>
    <w:rsid w:val="004E43A0"/>
    <w:rsid w:val="004F155E"/>
    <w:rsid w:val="00510040"/>
    <w:rsid w:val="00510947"/>
    <w:rsid w:val="00513742"/>
    <w:rsid w:val="0051413F"/>
    <w:rsid w:val="00516CC3"/>
    <w:rsid w:val="005171C2"/>
    <w:rsid w:val="00517A54"/>
    <w:rsid w:val="00521D04"/>
    <w:rsid w:val="0052253C"/>
    <w:rsid w:val="00523305"/>
    <w:rsid w:val="00532737"/>
    <w:rsid w:val="00532839"/>
    <w:rsid w:val="00540C89"/>
    <w:rsid w:val="00543571"/>
    <w:rsid w:val="00546F5A"/>
    <w:rsid w:val="00550A13"/>
    <w:rsid w:val="00554AB0"/>
    <w:rsid w:val="00555DF3"/>
    <w:rsid w:val="0055674E"/>
    <w:rsid w:val="0056027C"/>
    <w:rsid w:val="00563E9A"/>
    <w:rsid w:val="0056567C"/>
    <w:rsid w:val="005663F8"/>
    <w:rsid w:val="00567672"/>
    <w:rsid w:val="00573748"/>
    <w:rsid w:val="00574A2A"/>
    <w:rsid w:val="005833A5"/>
    <w:rsid w:val="00585219"/>
    <w:rsid w:val="005854BF"/>
    <w:rsid w:val="005874E1"/>
    <w:rsid w:val="0059262C"/>
    <w:rsid w:val="00595FC5"/>
    <w:rsid w:val="005A0B98"/>
    <w:rsid w:val="005A49C0"/>
    <w:rsid w:val="005A6595"/>
    <w:rsid w:val="005A6B2D"/>
    <w:rsid w:val="005B005B"/>
    <w:rsid w:val="005B445F"/>
    <w:rsid w:val="005C1F34"/>
    <w:rsid w:val="005C22FA"/>
    <w:rsid w:val="005C6AFE"/>
    <w:rsid w:val="005D504B"/>
    <w:rsid w:val="005D5716"/>
    <w:rsid w:val="005D7B47"/>
    <w:rsid w:val="005D7E69"/>
    <w:rsid w:val="005E0655"/>
    <w:rsid w:val="005E22D4"/>
    <w:rsid w:val="005E4783"/>
    <w:rsid w:val="00606448"/>
    <w:rsid w:val="00606929"/>
    <w:rsid w:val="00606EF7"/>
    <w:rsid w:val="00613190"/>
    <w:rsid w:val="0062077E"/>
    <w:rsid w:val="00624AC5"/>
    <w:rsid w:val="00624DFE"/>
    <w:rsid w:val="0063054A"/>
    <w:rsid w:val="00630A70"/>
    <w:rsid w:val="00631CF5"/>
    <w:rsid w:val="00632559"/>
    <w:rsid w:val="00637975"/>
    <w:rsid w:val="00640120"/>
    <w:rsid w:val="00642E22"/>
    <w:rsid w:val="006451EC"/>
    <w:rsid w:val="00645889"/>
    <w:rsid w:val="00653DBF"/>
    <w:rsid w:val="006561C9"/>
    <w:rsid w:val="0066049C"/>
    <w:rsid w:val="0066231F"/>
    <w:rsid w:val="00662CC9"/>
    <w:rsid w:val="006654B1"/>
    <w:rsid w:val="00667D08"/>
    <w:rsid w:val="00671AFD"/>
    <w:rsid w:val="00677DE0"/>
    <w:rsid w:val="0068372E"/>
    <w:rsid w:val="00693B98"/>
    <w:rsid w:val="006A0E80"/>
    <w:rsid w:val="006A305F"/>
    <w:rsid w:val="006A3FEB"/>
    <w:rsid w:val="006A5AFA"/>
    <w:rsid w:val="006C2261"/>
    <w:rsid w:val="006C318A"/>
    <w:rsid w:val="006C413A"/>
    <w:rsid w:val="006C67EE"/>
    <w:rsid w:val="006D062E"/>
    <w:rsid w:val="006D1291"/>
    <w:rsid w:val="006D559E"/>
    <w:rsid w:val="006D6524"/>
    <w:rsid w:val="006D6EC2"/>
    <w:rsid w:val="007003AD"/>
    <w:rsid w:val="00704D2C"/>
    <w:rsid w:val="007201A3"/>
    <w:rsid w:val="00723AA1"/>
    <w:rsid w:val="00727B28"/>
    <w:rsid w:val="00730911"/>
    <w:rsid w:val="0073241C"/>
    <w:rsid w:val="007338DE"/>
    <w:rsid w:val="00741E95"/>
    <w:rsid w:val="00742F57"/>
    <w:rsid w:val="00745468"/>
    <w:rsid w:val="00745BEB"/>
    <w:rsid w:val="007517F5"/>
    <w:rsid w:val="00753EBF"/>
    <w:rsid w:val="007542BD"/>
    <w:rsid w:val="00757E31"/>
    <w:rsid w:val="00760E52"/>
    <w:rsid w:val="00761E01"/>
    <w:rsid w:val="0076392E"/>
    <w:rsid w:val="0076449B"/>
    <w:rsid w:val="00770905"/>
    <w:rsid w:val="007732FD"/>
    <w:rsid w:val="00773FE5"/>
    <w:rsid w:val="007775BF"/>
    <w:rsid w:val="00782141"/>
    <w:rsid w:val="00782C97"/>
    <w:rsid w:val="00782D02"/>
    <w:rsid w:val="00785CB6"/>
    <w:rsid w:val="007864C5"/>
    <w:rsid w:val="0079572F"/>
    <w:rsid w:val="00797870"/>
    <w:rsid w:val="00797DAC"/>
    <w:rsid w:val="007A0C02"/>
    <w:rsid w:val="007A2A7C"/>
    <w:rsid w:val="007B7086"/>
    <w:rsid w:val="007C0715"/>
    <w:rsid w:val="007C39B3"/>
    <w:rsid w:val="007C66A3"/>
    <w:rsid w:val="007C7E0A"/>
    <w:rsid w:val="007D0FF1"/>
    <w:rsid w:val="007D3F0E"/>
    <w:rsid w:val="007E4AD7"/>
    <w:rsid w:val="007E6494"/>
    <w:rsid w:val="007E677F"/>
    <w:rsid w:val="007E6C18"/>
    <w:rsid w:val="007F0CAF"/>
    <w:rsid w:val="007F1655"/>
    <w:rsid w:val="007F4E71"/>
    <w:rsid w:val="007F6F10"/>
    <w:rsid w:val="0080258F"/>
    <w:rsid w:val="00804FFB"/>
    <w:rsid w:val="008067CC"/>
    <w:rsid w:val="00807F1B"/>
    <w:rsid w:val="00813D3A"/>
    <w:rsid w:val="00814644"/>
    <w:rsid w:val="00815EC5"/>
    <w:rsid w:val="0082304C"/>
    <w:rsid w:val="00824BC6"/>
    <w:rsid w:val="00833A07"/>
    <w:rsid w:val="00835597"/>
    <w:rsid w:val="00841DE8"/>
    <w:rsid w:val="00842934"/>
    <w:rsid w:val="0084427C"/>
    <w:rsid w:val="0084504C"/>
    <w:rsid w:val="00850804"/>
    <w:rsid w:val="00850B1C"/>
    <w:rsid w:val="00851F6B"/>
    <w:rsid w:val="008554ED"/>
    <w:rsid w:val="0086498E"/>
    <w:rsid w:val="008769CB"/>
    <w:rsid w:val="00876A92"/>
    <w:rsid w:val="008775E3"/>
    <w:rsid w:val="00886FEB"/>
    <w:rsid w:val="00891CF2"/>
    <w:rsid w:val="008935E7"/>
    <w:rsid w:val="008963E9"/>
    <w:rsid w:val="008A0CB4"/>
    <w:rsid w:val="008A1703"/>
    <w:rsid w:val="008A1D47"/>
    <w:rsid w:val="008A569A"/>
    <w:rsid w:val="008A68B6"/>
    <w:rsid w:val="008A7929"/>
    <w:rsid w:val="008B3301"/>
    <w:rsid w:val="008B458C"/>
    <w:rsid w:val="008C5750"/>
    <w:rsid w:val="008C7913"/>
    <w:rsid w:val="008D397B"/>
    <w:rsid w:val="008D59ED"/>
    <w:rsid w:val="008F0FAF"/>
    <w:rsid w:val="008F4832"/>
    <w:rsid w:val="00915E96"/>
    <w:rsid w:val="00923541"/>
    <w:rsid w:val="009241FE"/>
    <w:rsid w:val="00926F92"/>
    <w:rsid w:val="00927C7B"/>
    <w:rsid w:val="009356ED"/>
    <w:rsid w:val="00935E2A"/>
    <w:rsid w:val="009420B0"/>
    <w:rsid w:val="00952696"/>
    <w:rsid w:val="00956C40"/>
    <w:rsid w:val="00957428"/>
    <w:rsid w:val="0096058D"/>
    <w:rsid w:val="009616AF"/>
    <w:rsid w:val="00963152"/>
    <w:rsid w:val="00966194"/>
    <w:rsid w:val="00971A36"/>
    <w:rsid w:val="0097384D"/>
    <w:rsid w:val="00973A91"/>
    <w:rsid w:val="0098399C"/>
    <w:rsid w:val="00984574"/>
    <w:rsid w:val="0098683F"/>
    <w:rsid w:val="00992A1D"/>
    <w:rsid w:val="00992FDF"/>
    <w:rsid w:val="009937AF"/>
    <w:rsid w:val="00993D94"/>
    <w:rsid w:val="0099559E"/>
    <w:rsid w:val="00995A9F"/>
    <w:rsid w:val="009974A8"/>
    <w:rsid w:val="009A1738"/>
    <w:rsid w:val="009A5470"/>
    <w:rsid w:val="009B1596"/>
    <w:rsid w:val="009B29CC"/>
    <w:rsid w:val="009B2AE6"/>
    <w:rsid w:val="009C2427"/>
    <w:rsid w:val="009C4C71"/>
    <w:rsid w:val="009C4D22"/>
    <w:rsid w:val="009C6906"/>
    <w:rsid w:val="009C6BE2"/>
    <w:rsid w:val="009D353B"/>
    <w:rsid w:val="009D3E27"/>
    <w:rsid w:val="009D419B"/>
    <w:rsid w:val="009D45E0"/>
    <w:rsid w:val="009E1505"/>
    <w:rsid w:val="009E47DE"/>
    <w:rsid w:val="009F61D1"/>
    <w:rsid w:val="00A109FE"/>
    <w:rsid w:val="00A239F5"/>
    <w:rsid w:val="00A316AE"/>
    <w:rsid w:val="00A320A5"/>
    <w:rsid w:val="00A41364"/>
    <w:rsid w:val="00A44612"/>
    <w:rsid w:val="00A51D71"/>
    <w:rsid w:val="00A52361"/>
    <w:rsid w:val="00A5408F"/>
    <w:rsid w:val="00A56E62"/>
    <w:rsid w:val="00A600CE"/>
    <w:rsid w:val="00A60D3D"/>
    <w:rsid w:val="00A60ED5"/>
    <w:rsid w:val="00A62682"/>
    <w:rsid w:val="00A639AA"/>
    <w:rsid w:val="00A63B9C"/>
    <w:rsid w:val="00A71265"/>
    <w:rsid w:val="00A72C64"/>
    <w:rsid w:val="00A77084"/>
    <w:rsid w:val="00A8068E"/>
    <w:rsid w:val="00A847F3"/>
    <w:rsid w:val="00A85508"/>
    <w:rsid w:val="00A85745"/>
    <w:rsid w:val="00A87447"/>
    <w:rsid w:val="00A90023"/>
    <w:rsid w:val="00A93992"/>
    <w:rsid w:val="00A94D8B"/>
    <w:rsid w:val="00A96EF9"/>
    <w:rsid w:val="00AA3688"/>
    <w:rsid w:val="00AA59B5"/>
    <w:rsid w:val="00AB7AAD"/>
    <w:rsid w:val="00AC244E"/>
    <w:rsid w:val="00AC3DA5"/>
    <w:rsid w:val="00AC6169"/>
    <w:rsid w:val="00AD0DCD"/>
    <w:rsid w:val="00AD1C2C"/>
    <w:rsid w:val="00AD7D11"/>
    <w:rsid w:val="00AE3851"/>
    <w:rsid w:val="00AE428B"/>
    <w:rsid w:val="00AE7188"/>
    <w:rsid w:val="00AE7EE6"/>
    <w:rsid w:val="00AF1B02"/>
    <w:rsid w:val="00AF27F1"/>
    <w:rsid w:val="00B06DDA"/>
    <w:rsid w:val="00B23A6A"/>
    <w:rsid w:val="00B32F05"/>
    <w:rsid w:val="00B33A7F"/>
    <w:rsid w:val="00B47F79"/>
    <w:rsid w:val="00B74346"/>
    <w:rsid w:val="00B80AC2"/>
    <w:rsid w:val="00B927AE"/>
    <w:rsid w:val="00B9438A"/>
    <w:rsid w:val="00BA23CB"/>
    <w:rsid w:val="00BA6E54"/>
    <w:rsid w:val="00BB15A8"/>
    <w:rsid w:val="00BB2F59"/>
    <w:rsid w:val="00BB5D73"/>
    <w:rsid w:val="00BB602C"/>
    <w:rsid w:val="00BB6B3E"/>
    <w:rsid w:val="00BC15C6"/>
    <w:rsid w:val="00BC36B6"/>
    <w:rsid w:val="00BD3CC1"/>
    <w:rsid w:val="00BE0476"/>
    <w:rsid w:val="00BE12A9"/>
    <w:rsid w:val="00BE1607"/>
    <w:rsid w:val="00BE614E"/>
    <w:rsid w:val="00BE6DA4"/>
    <w:rsid w:val="00BF02A0"/>
    <w:rsid w:val="00BF0724"/>
    <w:rsid w:val="00BF6141"/>
    <w:rsid w:val="00BF64A4"/>
    <w:rsid w:val="00BF7E85"/>
    <w:rsid w:val="00C006E2"/>
    <w:rsid w:val="00C015B2"/>
    <w:rsid w:val="00C026C6"/>
    <w:rsid w:val="00C06C36"/>
    <w:rsid w:val="00C12582"/>
    <w:rsid w:val="00C134B3"/>
    <w:rsid w:val="00C14834"/>
    <w:rsid w:val="00C168E8"/>
    <w:rsid w:val="00C1783A"/>
    <w:rsid w:val="00C34055"/>
    <w:rsid w:val="00C35F78"/>
    <w:rsid w:val="00C3668C"/>
    <w:rsid w:val="00C3755F"/>
    <w:rsid w:val="00C429BD"/>
    <w:rsid w:val="00C43C7E"/>
    <w:rsid w:val="00C440A4"/>
    <w:rsid w:val="00C51E17"/>
    <w:rsid w:val="00C53C06"/>
    <w:rsid w:val="00C55E84"/>
    <w:rsid w:val="00C64C52"/>
    <w:rsid w:val="00C65B49"/>
    <w:rsid w:val="00C71266"/>
    <w:rsid w:val="00C760B9"/>
    <w:rsid w:val="00C777F5"/>
    <w:rsid w:val="00C77F2A"/>
    <w:rsid w:val="00C80F54"/>
    <w:rsid w:val="00C81C73"/>
    <w:rsid w:val="00C86605"/>
    <w:rsid w:val="00C94F3F"/>
    <w:rsid w:val="00CA0F99"/>
    <w:rsid w:val="00CA53E5"/>
    <w:rsid w:val="00CA5903"/>
    <w:rsid w:val="00CB151C"/>
    <w:rsid w:val="00CB2453"/>
    <w:rsid w:val="00CB479D"/>
    <w:rsid w:val="00CC03DD"/>
    <w:rsid w:val="00CC3F63"/>
    <w:rsid w:val="00CD20E9"/>
    <w:rsid w:val="00CD4581"/>
    <w:rsid w:val="00CD4B8A"/>
    <w:rsid w:val="00CE0608"/>
    <w:rsid w:val="00CE2622"/>
    <w:rsid w:val="00CE3F29"/>
    <w:rsid w:val="00CE4498"/>
    <w:rsid w:val="00CE73C3"/>
    <w:rsid w:val="00CF1029"/>
    <w:rsid w:val="00CF2ABD"/>
    <w:rsid w:val="00CF605C"/>
    <w:rsid w:val="00CF732E"/>
    <w:rsid w:val="00CF7730"/>
    <w:rsid w:val="00D05205"/>
    <w:rsid w:val="00D101F5"/>
    <w:rsid w:val="00D13DE1"/>
    <w:rsid w:val="00D16DB4"/>
    <w:rsid w:val="00D16FA9"/>
    <w:rsid w:val="00D22A44"/>
    <w:rsid w:val="00D22BCE"/>
    <w:rsid w:val="00D237A8"/>
    <w:rsid w:val="00D26C99"/>
    <w:rsid w:val="00D26D0A"/>
    <w:rsid w:val="00D30838"/>
    <w:rsid w:val="00D30A7E"/>
    <w:rsid w:val="00D33A63"/>
    <w:rsid w:val="00D36BD5"/>
    <w:rsid w:val="00D37D76"/>
    <w:rsid w:val="00D44C2E"/>
    <w:rsid w:val="00D46D74"/>
    <w:rsid w:val="00D47CBC"/>
    <w:rsid w:val="00D50687"/>
    <w:rsid w:val="00D52AAF"/>
    <w:rsid w:val="00D52F76"/>
    <w:rsid w:val="00D547FC"/>
    <w:rsid w:val="00D55997"/>
    <w:rsid w:val="00D56823"/>
    <w:rsid w:val="00D57E6A"/>
    <w:rsid w:val="00D67F64"/>
    <w:rsid w:val="00D71A25"/>
    <w:rsid w:val="00D7288D"/>
    <w:rsid w:val="00D75826"/>
    <w:rsid w:val="00D76F2C"/>
    <w:rsid w:val="00D77041"/>
    <w:rsid w:val="00D8035E"/>
    <w:rsid w:val="00D80B73"/>
    <w:rsid w:val="00D9183C"/>
    <w:rsid w:val="00D91F0A"/>
    <w:rsid w:val="00D92390"/>
    <w:rsid w:val="00D93CE3"/>
    <w:rsid w:val="00D959A8"/>
    <w:rsid w:val="00D97C10"/>
    <w:rsid w:val="00DA0588"/>
    <w:rsid w:val="00DA1A28"/>
    <w:rsid w:val="00DA4E42"/>
    <w:rsid w:val="00DA61D6"/>
    <w:rsid w:val="00DB2EB8"/>
    <w:rsid w:val="00DB7E9F"/>
    <w:rsid w:val="00DC1F18"/>
    <w:rsid w:val="00DC5B32"/>
    <w:rsid w:val="00DD4E8B"/>
    <w:rsid w:val="00DE041F"/>
    <w:rsid w:val="00DE2CB2"/>
    <w:rsid w:val="00DE5CC2"/>
    <w:rsid w:val="00DE6BDB"/>
    <w:rsid w:val="00DF43D7"/>
    <w:rsid w:val="00E00328"/>
    <w:rsid w:val="00E03BD1"/>
    <w:rsid w:val="00E07F89"/>
    <w:rsid w:val="00E145A6"/>
    <w:rsid w:val="00E161CA"/>
    <w:rsid w:val="00E205ED"/>
    <w:rsid w:val="00E21D6C"/>
    <w:rsid w:val="00E32F93"/>
    <w:rsid w:val="00E441DC"/>
    <w:rsid w:val="00E44E42"/>
    <w:rsid w:val="00E45E94"/>
    <w:rsid w:val="00E46C54"/>
    <w:rsid w:val="00E54EDD"/>
    <w:rsid w:val="00E55B0F"/>
    <w:rsid w:val="00E57510"/>
    <w:rsid w:val="00E5777C"/>
    <w:rsid w:val="00E57780"/>
    <w:rsid w:val="00E6144A"/>
    <w:rsid w:val="00E729D5"/>
    <w:rsid w:val="00E74445"/>
    <w:rsid w:val="00E77775"/>
    <w:rsid w:val="00E85DE7"/>
    <w:rsid w:val="00E9225B"/>
    <w:rsid w:val="00E93FFE"/>
    <w:rsid w:val="00E941C6"/>
    <w:rsid w:val="00E9597D"/>
    <w:rsid w:val="00EA2166"/>
    <w:rsid w:val="00EA2E23"/>
    <w:rsid w:val="00EA628F"/>
    <w:rsid w:val="00EB196F"/>
    <w:rsid w:val="00EB5A2A"/>
    <w:rsid w:val="00EB7047"/>
    <w:rsid w:val="00EC2035"/>
    <w:rsid w:val="00EC4BA7"/>
    <w:rsid w:val="00ED209A"/>
    <w:rsid w:val="00ED5CEC"/>
    <w:rsid w:val="00ED6198"/>
    <w:rsid w:val="00ED71B6"/>
    <w:rsid w:val="00EE5224"/>
    <w:rsid w:val="00EE6F23"/>
    <w:rsid w:val="00EF34E3"/>
    <w:rsid w:val="00EF6DB0"/>
    <w:rsid w:val="00F01490"/>
    <w:rsid w:val="00F023E6"/>
    <w:rsid w:val="00F05C3C"/>
    <w:rsid w:val="00F1366D"/>
    <w:rsid w:val="00F21BDE"/>
    <w:rsid w:val="00F2678D"/>
    <w:rsid w:val="00F32E35"/>
    <w:rsid w:val="00F342AA"/>
    <w:rsid w:val="00F4247C"/>
    <w:rsid w:val="00F42595"/>
    <w:rsid w:val="00F43A99"/>
    <w:rsid w:val="00F44014"/>
    <w:rsid w:val="00F62A2E"/>
    <w:rsid w:val="00F638E2"/>
    <w:rsid w:val="00F64745"/>
    <w:rsid w:val="00F71281"/>
    <w:rsid w:val="00F73076"/>
    <w:rsid w:val="00F74BC0"/>
    <w:rsid w:val="00F809C1"/>
    <w:rsid w:val="00F91FFF"/>
    <w:rsid w:val="00F92630"/>
    <w:rsid w:val="00FA0DA2"/>
    <w:rsid w:val="00FA6AAC"/>
    <w:rsid w:val="00FA6DAC"/>
    <w:rsid w:val="00FB082D"/>
    <w:rsid w:val="00FB11AB"/>
    <w:rsid w:val="00FC399B"/>
    <w:rsid w:val="00FC53F0"/>
    <w:rsid w:val="00FC7BF9"/>
    <w:rsid w:val="00FD381C"/>
    <w:rsid w:val="00FD3F91"/>
    <w:rsid w:val="00FD6171"/>
    <w:rsid w:val="00FD68CF"/>
    <w:rsid w:val="00FE00BF"/>
    <w:rsid w:val="00FE20D1"/>
    <w:rsid w:val="00FE4447"/>
    <w:rsid w:val="00FE777A"/>
    <w:rsid w:val="00FF1BC1"/>
    <w:rsid w:val="00FF2ECB"/>
    <w:rsid w:val="00FF5CF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B048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lsdException w:name="Emphasis" w:semiHidden="0" w:uiPriority="20" w:unhideWhenUsed="0" w:qFormat="1"/>
    <w:lsdException w:name="Table Grid" w:uiPriority="59"/>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Standard">
    <w:name w:val="Normal"/>
    <w:qFormat/>
    <w:rsid w:val="007003AD"/>
    <w:pPr>
      <w:spacing w:line="360" w:lineRule="auto"/>
      <w:jc w:val="both"/>
    </w:pPr>
    <w:rPr>
      <w:sz w:val="24"/>
    </w:rPr>
  </w:style>
  <w:style w:type="paragraph" w:styleId="berschrift1">
    <w:name w:val="heading 1"/>
    <w:basedOn w:val="Standard"/>
    <w:next w:val="Standard"/>
    <w:link w:val="berschrift1Zchn"/>
    <w:uiPriority w:val="9"/>
    <w:qFormat/>
    <w:rsid w:val="00EC4BA7"/>
    <w:pPr>
      <w:keepNext/>
      <w:keepLines/>
      <w:numPr>
        <w:numId w:val="7"/>
      </w:numPr>
      <w:spacing w:before="480" w:after="0"/>
      <w:jc w:val="left"/>
      <w:outlineLvl w:val="0"/>
    </w:pPr>
    <w:rPr>
      <w:rFonts w:asciiTheme="majorHAnsi" w:eastAsiaTheme="majorEastAsia" w:hAnsiTheme="majorHAnsi" w:cstheme="majorBidi"/>
      <w:b/>
      <w:bCs/>
      <w:sz w:val="28"/>
      <w:szCs w:val="28"/>
    </w:rPr>
  </w:style>
  <w:style w:type="paragraph" w:styleId="berschrift2">
    <w:name w:val="heading 2"/>
    <w:basedOn w:val="Standard"/>
    <w:next w:val="Standard"/>
    <w:link w:val="berschrift2Zchn"/>
    <w:uiPriority w:val="9"/>
    <w:unhideWhenUsed/>
    <w:qFormat/>
    <w:rsid w:val="00532839"/>
    <w:pPr>
      <w:keepNext/>
      <w:keepLines/>
      <w:numPr>
        <w:ilvl w:val="1"/>
        <w:numId w:val="7"/>
      </w:numPr>
      <w:spacing w:before="200" w:after="0"/>
      <w:jc w:val="left"/>
      <w:outlineLvl w:val="1"/>
    </w:pPr>
    <w:rPr>
      <w:rFonts w:asciiTheme="majorHAnsi" w:eastAsiaTheme="majorEastAsia" w:hAnsiTheme="majorHAnsi" w:cstheme="majorBidi"/>
      <w:b/>
      <w:bCs/>
      <w:szCs w:val="26"/>
    </w:rPr>
  </w:style>
  <w:style w:type="paragraph" w:styleId="berschrift3">
    <w:name w:val="heading 3"/>
    <w:basedOn w:val="Standard"/>
    <w:next w:val="Standard"/>
    <w:link w:val="berschrift3Zchn"/>
    <w:uiPriority w:val="9"/>
    <w:unhideWhenUsed/>
    <w:qFormat/>
    <w:rsid w:val="00EC4BA7"/>
    <w:pPr>
      <w:keepNext/>
      <w:keepLines/>
      <w:numPr>
        <w:ilvl w:val="2"/>
        <w:numId w:val="7"/>
      </w:numPr>
      <w:spacing w:before="200" w:after="0"/>
      <w:jc w:val="left"/>
      <w:outlineLvl w:val="2"/>
    </w:pPr>
    <w:rPr>
      <w:rFonts w:asciiTheme="majorHAnsi" w:eastAsiaTheme="majorEastAsia" w:hAnsiTheme="majorHAnsi" w:cstheme="majorBidi"/>
      <w:bCs/>
    </w:rPr>
  </w:style>
  <w:style w:type="paragraph" w:styleId="berschrift4">
    <w:name w:val="heading 4"/>
    <w:basedOn w:val="Standard"/>
    <w:next w:val="Standard"/>
    <w:link w:val="berschrift4Zchn"/>
    <w:uiPriority w:val="9"/>
    <w:unhideWhenUsed/>
    <w:rsid w:val="001B7647"/>
    <w:pPr>
      <w:keepNext/>
      <w:keepLines/>
      <w:numPr>
        <w:ilvl w:val="3"/>
        <w:numId w:val="7"/>
      </w:numPr>
      <w:spacing w:before="200" w:after="0"/>
      <w:outlineLvl w:val="3"/>
    </w:pPr>
    <w:rPr>
      <w:rFonts w:asciiTheme="majorHAnsi" w:eastAsiaTheme="majorEastAsia" w:hAnsiTheme="majorHAnsi" w:cstheme="majorBidi"/>
      <w:bCs/>
      <w:iCs/>
    </w:rPr>
  </w:style>
  <w:style w:type="paragraph" w:styleId="berschrift5">
    <w:name w:val="heading 5"/>
    <w:basedOn w:val="Standard"/>
    <w:next w:val="Standard"/>
    <w:link w:val="berschrift5Zchn"/>
    <w:uiPriority w:val="9"/>
    <w:semiHidden/>
    <w:unhideWhenUsed/>
    <w:rsid w:val="00532839"/>
    <w:pPr>
      <w:keepNext/>
      <w:keepLines/>
      <w:numPr>
        <w:ilvl w:val="4"/>
        <w:numId w:val="7"/>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532839"/>
    <w:pPr>
      <w:keepNext/>
      <w:keepLines/>
      <w:numPr>
        <w:ilvl w:val="5"/>
        <w:numId w:val="7"/>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532839"/>
    <w:pPr>
      <w:keepNext/>
      <w:keepLines/>
      <w:numPr>
        <w:ilvl w:val="6"/>
        <w:numId w:val="7"/>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532839"/>
    <w:pPr>
      <w:keepNext/>
      <w:keepLines/>
      <w:numPr>
        <w:ilvl w:val="7"/>
        <w:numId w:val="7"/>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532839"/>
    <w:pPr>
      <w:keepNext/>
      <w:keepLines/>
      <w:numPr>
        <w:ilvl w:val="8"/>
        <w:numId w:val="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Untertitel"/>
    <w:link w:val="TitelZchn"/>
    <w:uiPriority w:val="10"/>
    <w:qFormat/>
    <w:rsid w:val="00EC4BA7"/>
    <w:pPr>
      <w:spacing w:after="300" w:line="240" w:lineRule="auto"/>
      <w:contextualSpacing/>
      <w:jc w:val="center"/>
    </w:pPr>
    <w:rPr>
      <w:rFonts w:asciiTheme="majorHAnsi" w:eastAsiaTheme="majorEastAsia" w:hAnsiTheme="majorHAnsi" w:cstheme="majorBidi"/>
      <w:b/>
      <w:color w:val="000000" w:themeColor="text2" w:themeShade="BF"/>
      <w:spacing w:val="5"/>
      <w:kern w:val="28"/>
      <w:sz w:val="44"/>
      <w:szCs w:val="52"/>
    </w:rPr>
  </w:style>
  <w:style w:type="character" w:customStyle="1" w:styleId="TitelZchn">
    <w:name w:val="Titel Zchn"/>
    <w:basedOn w:val="Absatz-Standardschriftart"/>
    <w:link w:val="Titel"/>
    <w:uiPriority w:val="10"/>
    <w:rsid w:val="00EC4BA7"/>
    <w:rPr>
      <w:rFonts w:asciiTheme="majorHAnsi" w:eastAsiaTheme="majorEastAsia" w:hAnsiTheme="majorHAnsi" w:cstheme="majorBidi"/>
      <w:b/>
      <w:color w:val="000000" w:themeColor="text2" w:themeShade="BF"/>
      <w:spacing w:val="5"/>
      <w:kern w:val="28"/>
      <w:sz w:val="44"/>
      <w:szCs w:val="52"/>
    </w:rPr>
  </w:style>
  <w:style w:type="paragraph" w:styleId="Kopfzeile">
    <w:name w:val="header"/>
    <w:basedOn w:val="Standard"/>
    <w:link w:val="KopfzeileZchn"/>
    <w:uiPriority w:val="99"/>
    <w:unhideWhenUsed/>
    <w:rsid w:val="00DD4E8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D4E8B"/>
  </w:style>
  <w:style w:type="paragraph" w:styleId="Fuzeile">
    <w:name w:val="footer"/>
    <w:basedOn w:val="Standard"/>
    <w:link w:val="FuzeileZchn"/>
    <w:uiPriority w:val="99"/>
    <w:unhideWhenUsed/>
    <w:qFormat/>
    <w:rsid w:val="00DD4E8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D4E8B"/>
  </w:style>
  <w:style w:type="character" w:customStyle="1" w:styleId="berschrift1Zchn">
    <w:name w:val="Überschrift 1 Zchn"/>
    <w:basedOn w:val="Absatz-Standardschriftart"/>
    <w:link w:val="berschrift1"/>
    <w:uiPriority w:val="9"/>
    <w:rsid w:val="00EC4BA7"/>
    <w:rPr>
      <w:rFonts w:asciiTheme="majorHAnsi" w:eastAsiaTheme="majorEastAsia" w:hAnsiTheme="majorHAnsi" w:cstheme="majorBidi"/>
      <w:b/>
      <w:bCs/>
      <w:sz w:val="28"/>
      <w:szCs w:val="28"/>
    </w:rPr>
  </w:style>
  <w:style w:type="character" w:customStyle="1" w:styleId="berschrift2Zchn">
    <w:name w:val="Überschrift 2 Zchn"/>
    <w:basedOn w:val="Absatz-Standardschriftart"/>
    <w:link w:val="berschrift2"/>
    <w:uiPriority w:val="9"/>
    <w:rsid w:val="00532839"/>
    <w:rPr>
      <w:rFonts w:asciiTheme="majorHAnsi" w:eastAsiaTheme="majorEastAsia" w:hAnsiTheme="majorHAnsi" w:cstheme="majorBidi"/>
      <w:b/>
      <w:bCs/>
      <w:sz w:val="24"/>
      <w:szCs w:val="26"/>
    </w:rPr>
  </w:style>
  <w:style w:type="paragraph" w:styleId="Untertitel">
    <w:name w:val="Subtitle"/>
    <w:basedOn w:val="Standard"/>
    <w:next w:val="Standard"/>
    <w:link w:val="UntertitelZchn"/>
    <w:uiPriority w:val="11"/>
    <w:qFormat/>
    <w:rsid w:val="00EC4BA7"/>
    <w:pPr>
      <w:numPr>
        <w:ilvl w:val="1"/>
      </w:numPr>
      <w:spacing w:line="240" w:lineRule="auto"/>
      <w:jc w:val="center"/>
    </w:pPr>
    <w:rPr>
      <w:rFonts w:asciiTheme="majorHAnsi" w:eastAsiaTheme="majorEastAsia" w:hAnsiTheme="majorHAnsi" w:cstheme="majorBidi"/>
      <w:iCs/>
      <w:spacing w:val="15"/>
      <w:sz w:val="36"/>
      <w:szCs w:val="24"/>
    </w:rPr>
  </w:style>
  <w:style w:type="character" w:customStyle="1" w:styleId="UntertitelZchn">
    <w:name w:val="Untertitel Zchn"/>
    <w:basedOn w:val="Absatz-Standardschriftart"/>
    <w:link w:val="Untertitel"/>
    <w:uiPriority w:val="11"/>
    <w:rsid w:val="00EC4BA7"/>
    <w:rPr>
      <w:rFonts w:asciiTheme="majorHAnsi" w:eastAsiaTheme="majorEastAsia" w:hAnsiTheme="majorHAnsi" w:cstheme="majorBidi"/>
      <w:iCs/>
      <w:spacing w:val="15"/>
      <w:sz w:val="36"/>
      <w:szCs w:val="24"/>
    </w:rPr>
  </w:style>
  <w:style w:type="character" w:customStyle="1" w:styleId="berschrift3Zchn">
    <w:name w:val="Überschrift 3 Zchn"/>
    <w:basedOn w:val="Absatz-Standardschriftart"/>
    <w:link w:val="berschrift3"/>
    <w:uiPriority w:val="9"/>
    <w:rsid w:val="00EC4BA7"/>
    <w:rPr>
      <w:rFonts w:asciiTheme="majorHAnsi" w:eastAsiaTheme="majorEastAsia" w:hAnsiTheme="majorHAnsi" w:cstheme="majorBidi"/>
      <w:bCs/>
      <w:sz w:val="24"/>
    </w:rPr>
  </w:style>
  <w:style w:type="paragraph" w:customStyle="1" w:styleId="ArtderArbeit">
    <w:name w:val="Art der Arbeit"/>
    <w:basedOn w:val="Standard"/>
    <w:qFormat/>
    <w:rsid w:val="00EC4BA7"/>
    <w:pPr>
      <w:spacing w:line="240" w:lineRule="auto"/>
      <w:jc w:val="center"/>
    </w:pPr>
    <w:rPr>
      <w:sz w:val="36"/>
    </w:rPr>
  </w:style>
  <w:style w:type="paragraph" w:styleId="Zitat">
    <w:name w:val="Quote"/>
    <w:basedOn w:val="Standard"/>
    <w:next w:val="Standard"/>
    <w:link w:val="ZitatZchn"/>
    <w:uiPriority w:val="29"/>
    <w:qFormat/>
    <w:rsid w:val="00243EC6"/>
    <w:rPr>
      <w:i/>
      <w:iCs/>
      <w:color w:val="000000" w:themeColor="text1"/>
    </w:rPr>
  </w:style>
  <w:style w:type="character" w:customStyle="1" w:styleId="ZitatZchn">
    <w:name w:val="Zitat Zchn"/>
    <w:basedOn w:val="Absatz-Standardschriftart"/>
    <w:link w:val="Zitat"/>
    <w:uiPriority w:val="29"/>
    <w:rsid w:val="00243EC6"/>
    <w:rPr>
      <w:i/>
      <w:iCs/>
      <w:color w:val="000000" w:themeColor="text1"/>
      <w:sz w:val="24"/>
    </w:rPr>
  </w:style>
  <w:style w:type="paragraph" w:customStyle="1" w:styleId="Tabelleninhalt">
    <w:name w:val="Tabelleninhalt"/>
    <w:basedOn w:val="Standard"/>
    <w:next w:val="Standard"/>
    <w:qFormat/>
    <w:rsid w:val="00277DA8"/>
    <w:rPr>
      <w:sz w:val="20"/>
    </w:rPr>
  </w:style>
  <w:style w:type="paragraph" w:customStyle="1" w:styleId="Quellcode">
    <w:name w:val="Quellcode"/>
    <w:basedOn w:val="Standard"/>
    <w:next w:val="Standard"/>
    <w:qFormat/>
    <w:rsid w:val="00F638E2"/>
    <w:rPr>
      <w:rFonts w:ascii="Courier New" w:hAnsi="Courier New"/>
    </w:rPr>
  </w:style>
  <w:style w:type="paragraph" w:styleId="Funotentext">
    <w:name w:val="footnote text"/>
    <w:basedOn w:val="Standard"/>
    <w:link w:val="FunotentextZchn"/>
    <w:uiPriority w:val="99"/>
    <w:semiHidden/>
    <w:unhideWhenUsed/>
    <w:qFormat/>
    <w:rsid w:val="00277DA8"/>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277DA8"/>
    <w:rPr>
      <w:sz w:val="20"/>
      <w:szCs w:val="20"/>
    </w:rPr>
  </w:style>
  <w:style w:type="paragraph" w:styleId="Sprechblasentext">
    <w:name w:val="Balloon Text"/>
    <w:basedOn w:val="Standard"/>
    <w:link w:val="SprechblasentextZchn"/>
    <w:uiPriority w:val="99"/>
    <w:semiHidden/>
    <w:unhideWhenUsed/>
    <w:rsid w:val="00EC4BA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C4BA7"/>
    <w:rPr>
      <w:rFonts w:ascii="Tahoma" w:hAnsi="Tahoma" w:cs="Tahoma"/>
      <w:sz w:val="16"/>
      <w:szCs w:val="16"/>
    </w:rPr>
  </w:style>
  <w:style w:type="table" w:styleId="Tabellenraster">
    <w:name w:val="Table Grid"/>
    <w:basedOn w:val="NormaleTabelle"/>
    <w:uiPriority w:val="59"/>
    <w:rsid w:val="00606E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andardWeb">
    <w:name w:val="Normal (Web)"/>
    <w:basedOn w:val="Standard"/>
    <w:uiPriority w:val="99"/>
    <w:semiHidden/>
    <w:unhideWhenUsed/>
    <w:rsid w:val="00C65B49"/>
    <w:pPr>
      <w:spacing w:before="100" w:beforeAutospacing="1" w:after="100" w:afterAutospacing="1" w:line="240" w:lineRule="auto"/>
      <w:jc w:val="left"/>
    </w:pPr>
    <w:rPr>
      <w:rFonts w:ascii="Times New Roman" w:eastAsia="Times New Roman" w:hAnsi="Times New Roman" w:cs="Times New Roman"/>
      <w:szCs w:val="24"/>
      <w:lang w:eastAsia="de-DE"/>
    </w:rPr>
  </w:style>
  <w:style w:type="character" w:styleId="Funotenzeichen">
    <w:name w:val="footnote reference"/>
    <w:basedOn w:val="Absatz-Standardschriftart"/>
    <w:uiPriority w:val="99"/>
    <w:semiHidden/>
    <w:unhideWhenUsed/>
    <w:rsid w:val="00236E15"/>
    <w:rPr>
      <w:vertAlign w:val="superscript"/>
    </w:rPr>
  </w:style>
  <w:style w:type="character" w:styleId="Hyperlink">
    <w:name w:val="Hyperlink"/>
    <w:basedOn w:val="Absatz-Standardschriftart"/>
    <w:uiPriority w:val="99"/>
    <w:unhideWhenUsed/>
    <w:rsid w:val="004C3AE2"/>
    <w:rPr>
      <w:color w:val="0000FF" w:themeColor="hyperlink"/>
      <w:u w:val="single"/>
    </w:rPr>
  </w:style>
  <w:style w:type="paragraph" w:styleId="Verzeichnis1">
    <w:name w:val="toc 1"/>
    <w:basedOn w:val="Standard"/>
    <w:next w:val="Standard"/>
    <w:autoRedefine/>
    <w:uiPriority w:val="39"/>
    <w:unhideWhenUsed/>
    <w:rsid w:val="004C3AE2"/>
    <w:pPr>
      <w:spacing w:after="100"/>
    </w:pPr>
  </w:style>
  <w:style w:type="character" w:customStyle="1" w:styleId="berschrift4Zchn">
    <w:name w:val="Überschrift 4 Zchn"/>
    <w:basedOn w:val="Absatz-Standardschriftart"/>
    <w:link w:val="berschrift4"/>
    <w:uiPriority w:val="9"/>
    <w:rsid w:val="001B7647"/>
    <w:rPr>
      <w:rFonts w:asciiTheme="majorHAnsi" w:eastAsiaTheme="majorEastAsia" w:hAnsiTheme="majorHAnsi" w:cstheme="majorBidi"/>
      <w:bCs/>
      <w:iCs/>
      <w:sz w:val="24"/>
    </w:rPr>
  </w:style>
  <w:style w:type="paragraph" w:styleId="Beschriftung">
    <w:name w:val="caption"/>
    <w:basedOn w:val="Standard"/>
    <w:next w:val="Standard"/>
    <w:uiPriority w:val="35"/>
    <w:unhideWhenUsed/>
    <w:qFormat/>
    <w:rsid w:val="007003AD"/>
    <w:pPr>
      <w:spacing w:line="240" w:lineRule="auto"/>
      <w:jc w:val="left"/>
    </w:pPr>
    <w:rPr>
      <w:bCs/>
      <w:szCs w:val="18"/>
    </w:rPr>
  </w:style>
  <w:style w:type="character" w:customStyle="1" w:styleId="berschrift5Zchn">
    <w:name w:val="Überschrift 5 Zchn"/>
    <w:basedOn w:val="Absatz-Standardschriftart"/>
    <w:link w:val="berschrift5"/>
    <w:uiPriority w:val="9"/>
    <w:semiHidden/>
    <w:rsid w:val="00532839"/>
    <w:rPr>
      <w:rFonts w:asciiTheme="majorHAnsi" w:eastAsiaTheme="majorEastAsia" w:hAnsiTheme="majorHAnsi" w:cstheme="majorBidi"/>
      <w:color w:val="243F60" w:themeColor="accent1" w:themeShade="7F"/>
      <w:sz w:val="24"/>
    </w:rPr>
  </w:style>
  <w:style w:type="character" w:customStyle="1" w:styleId="berschrift6Zchn">
    <w:name w:val="Überschrift 6 Zchn"/>
    <w:basedOn w:val="Absatz-Standardschriftart"/>
    <w:link w:val="berschrift6"/>
    <w:uiPriority w:val="9"/>
    <w:semiHidden/>
    <w:rsid w:val="00532839"/>
    <w:rPr>
      <w:rFonts w:asciiTheme="majorHAnsi" w:eastAsiaTheme="majorEastAsia" w:hAnsiTheme="majorHAnsi" w:cstheme="majorBidi"/>
      <w:i/>
      <w:iCs/>
      <w:color w:val="243F60" w:themeColor="accent1" w:themeShade="7F"/>
      <w:sz w:val="24"/>
    </w:rPr>
  </w:style>
  <w:style w:type="character" w:customStyle="1" w:styleId="berschrift7Zchn">
    <w:name w:val="Überschrift 7 Zchn"/>
    <w:basedOn w:val="Absatz-Standardschriftart"/>
    <w:link w:val="berschrift7"/>
    <w:uiPriority w:val="9"/>
    <w:semiHidden/>
    <w:rsid w:val="00532839"/>
    <w:rPr>
      <w:rFonts w:asciiTheme="majorHAnsi" w:eastAsiaTheme="majorEastAsia" w:hAnsiTheme="majorHAnsi" w:cstheme="majorBidi"/>
      <w:i/>
      <w:iCs/>
      <w:color w:val="404040" w:themeColor="text1" w:themeTint="BF"/>
      <w:sz w:val="24"/>
    </w:rPr>
  </w:style>
  <w:style w:type="character" w:customStyle="1" w:styleId="berschrift8Zchn">
    <w:name w:val="Überschrift 8 Zchn"/>
    <w:basedOn w:val="Absatz-Standardschriftart"/>
    <w:link w:val="berschrift8"/>
    <w:uiPriority w:val="9"/>
    <w:semiHidden/>
    <w:rsid w:val="00532839"/>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532839"/>
    <w:rPr>
      <w:rFonts w:asciiTheme="majorHAnsi" w:eastAsiaTheme="majorEastAsia" w:hAnsiTheme="majorHAnsi" w:cstheme="majorBidi"/>
      <w:i/>
      <w:iCs/>
      <w:color w:val="404040" w:themeColor="text1" w:themeTint="BF"/>
      <w:sz w:val="20"/>
      <w:szCs w:val="20"/>
    </w:rPr>
  </w:style>
  <w:style w:type="paragraph" w:styleId="Verzeichnis2">
    <w:name w:val="toc 2"/>
    <w:basedOn w:val="Standard"/>
    <w:next w:val="Standard"/>
    <w:autoRedefine/>
    <w:uiPriority w:val="39"/>
    <w:unhideWhenUsed/>
    <w:rsid w:val="00785CB6"/>
    <w:pPr>
      <w:spacing w:after="100"/>
      <w:ind w:left="240"/>
    </w:pPr>
  </w:style>
  <w:style w:type="paragraph" w:styleId="Verzeichnis3">
    <w:name w:val="toc 3"/>
    <w:basedOn w:val="Standard"/>
    <w:next w:val="Standard"/>
    <w:autoRedefine/>
    <w:uiPriority w:val="39"/>
    <w:unhideWhenUsed/>
    <w:rsid w:val="00785CB6"/>
    <w:pPr>
      <w:spacing w:after="100"/>
      <w:ind w:left="480"/>
    </w:pPr>
  </w:style>
  <w:style w:type="paragraph" w:styleId="Inhaltsverzeichnisberschrift">
    <w:name w:val="TOC Heading"/>
    <w:basedOn w:val="berschrift1"/>
    <w:next w:val="Standard"/>
    <w:uiPriority w:val="39"/>
    <w:semiHidden/>
    <w:unhideWhenUsed/>
    <w:qFormat/>
    <w:rsid w:val="00C3755F"/>
    <w:pPr>
      <w:numPr>
        <w:numId w:val="0"/>
      </w:numPr>
      <w:jc w:val="both"/>
      <w:outlineLvl w:val="9"/>
    </w:pPr>
    <w:rPr>
      <w:color w:val="365F91" w:themeColor="accent1" w:themeShade="BF"/>
    </w:rPr>
  </w:style>
  <w:style w:type="paragraph" w:styleId="Literaturverzeichnis">
    <w:name w:val="Bibliography"/>
    <w:basedOn w:val="Standard"/>
    <w:next w:val="Standard"/>
    <w:uiPriority w:val="37"/>
    <w:semiHidden/>
    <w:unhideWhenUsed/>
    <w:rsid w:val="00C3755F"/>
  </w:style>
  <w:style w:type="character" w:styleId="Buchtitel">
    <w:name w:val="Book Title"/>
    <w:basedOn w:val="Absatz-Standardschriftart"/>
    <w:uiPriority w:val="33"/>
    <w:rsid w:val="00C3755F"/>
    <w:rPr>
      <w:b/>
      <w:bCs/>
      <w:smallCaps/>
      <w:spacing w:val="5"/>
    </w:rPr>
  </w:style>
  <w:style w:type="character" w:styleId="IntensiverVerweis">
    <w:name w:val="Intense Reference"/>
    <w:basedOn w:val="Absatz-Standardschriftart"/>
    <w:uiPriority w:val="32"/>
    <w:rsid w:val="00C3755F"/>
    <w:rPr>
      <w:b/>
      <w:bCs/>
      <w:smallCaps/>
      <w:color w:val="C0504D" w:themeColor="accent2"/>
      <w:spacing w:val="5"/>
      <w:u w:val="single"/>
    </w:rPr>
  </w:style>
  <w:style w:type="character" w:styleId="SchwacherVerweis">
    <w:name w:val="Subtle Reference"/>
    <w:basedOn w:val="Absatz-Standardschriftart"/>
    <w:uiPriority w:val="31"/>
    <w:rsid w:val="00C3755F"/>
    <w:rPr>
      <w:smallCaps/>
      <w:color w:val="C0504D" w:themeColor="accent2"/>
      <w:u w:val="single"/>
    </w:rPr>
  </w:style>
  <w:style w:type="character" w:styleId="IntensiveHervorhebung">
    <w:name w:val="Intense Emphasis"/>
    <w:basedOn w:val="Absatz-Standardschriftart"/>
    <w:uiPriority w:val="21"/>
    <w:rsid w:val="00C3755F"/>
    <w:rPr>
      <w:b/>
      <w:bCs/>
      <w:i/>
      <w:iCs/>
      <w:color w:val="4F81BD" w:themeColor="accent1"/>
    </w:rPr>
  </w:style>
  <w:style w:type="character" w:styleId="SchwacheHervorhebung">
    <w:name w:val="Subtle Emphasis"/>
    <w:basedOn w:val="Absatz-Standardschriftart"/>
    <w:uiPriority w:val="19"/>
    <w:rsid w:val="00C3755F"/>
    <w:rPr>
      <w:i/>
      <w:iCs/>
      <w:color w:val="808080" w:themeColor="text1" w:themeTint="7F"/>
    </w:rPr>
  </w:style>
  <w:style w:type="paragraph" w:styleId="IntensivesZitat">
    <w:name w:val="Intense Quote"/>
    <w:basedOn w:val="Standard"/>
    <w:next w:val="Standard"/>
    <w:link w:val="IntensivesZitatZchn"/>
    <w:uiPriority w:val="30"/>
    <w:rsid w:val="00C3755F"/>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C3755F"/>
    <w:rPr>
      <w:b/>
      <w:bCs/>
      <w:i/>
      <w:iCs/>
      <w:color w:val="4F81BD" w:themeColor="accent1"/>
      <w:sz w:val="24"/>
    </w:rPr>
  </w:style>
  <w:style w:type="paragraph" w:styleId="Listenabsatz">
    <w:name w:val="List Paragraph"/>
    <w:basedOn w:val="Standard"/>
    <w:uiPriority w:val="34"/>
    <w:qFormat/>
    <w:rsid w:val="00C3755F"/>
    <w:pPr>
      <w:ind w:left="720"/>
      <w:contextualSpacing/>
    </w:pPr>
  </w:style>
  <w:style w:type="table" w:styleId="MittlereListe1-Akzent1">
    <w:name w:val="Medium List 1 Accent 1"/>
    <w:basedOn w:val="NormaleTabelle"/>
    <w:uiPriority w:val="65"/>
    <w:rsid w:val="00C3755F"/>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000000"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Schattierung2-Akzent1">
    <w:name w:val="Medium Shading 2 Accent 1"/>
    <w:basedOn w:val="NormaleTabelle"/>
    <w:uiPriority w:val="64"/>
    <w:rsid w:val="00C3755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Akzent1">
    <w:name w:val="Medium Shading 1 Accent 1"/>
    <w:basedOn w:val="NormaleTabelle"/>
    <w:uiPriority w:val="63"/>
    <w:rsid w:val="00C3755F"/>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rsid w:val="00C3755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Liste-Akzent1">
    <w:name w:val="Light List Accent 1"/>
    <w:basedOn w:val="NormaleTabelle"/>
    <w:uiPriority w:val="61"/>
    <w:rsid w:val="00C3755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Schattierung-Akzent1">
    <w:name w:val="Light Shading Accent 1"/>
    <w:basedOn w:val="NormaleTabelle"/>
    <w:uiPriority w:val="60"/>
    <w:rsid w:val="00C3755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FarbigesRaster">
    <w:name w:val="Colorful Grid"/>
    <w:basedOn w:val="NormaleTabelle"/>
    <w:uiPriority w:val="73"/>
    <w:rsid w:val="00C3755F"/>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rsid w:val="00C3755F"/>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rsid w:val="00C3755F"/>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rsid w:val="00C3755F"/>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rsid w:val="00C3755F"/>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rsid w:val="00C3755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rsid w:val="00C3755F"/>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rsid w:val="00C3755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rsid w:val="00C3755F"/>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0000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rsid w:val="00C3755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
    <w:name w:val="Medium Shading 1"/>
    <w:basedOn w:val="NormaleTabelle"/>
    <w:uiPriority w:val="63"/>
    <w:rsid w:val="00C3755F"/>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rsid w:val="00C3755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rsid w:val="00C3755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rsid w:val="00C3755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KeinLeerraum">
    <w:name w:val="No Spacing"/>
    <w:uiPriority w:val="1"/>
    <w:rsid w:val="00C3755F"/>
    <w:pPr>
      <w:spacing w:after="0" w:line="240" w:lineRule="auto"/>
      <w:jc w:val="both"/>
    </w:pPr>
    <w:rPr>
      <w:sz w:val="24"/>
    </w:rPr>
  </w:style>
  <w:style w:type="character" w:styleId="HTMLVariable">
    <w:name w:val="HTML Variable"/>
    <w:basedOn w:val="Absatz-Standardschriftart"/>
    <w:uiPriority w:val="99"/>
    <w:semiHidden/>
    <w:unhideWhenUsed/>
    <w:rsid w:val="00C3755F"/>
    <w:rPr>
      <w:i/>
      <w:iCs/>
    </w:rPr>
  </w:style>
  <w:style w:type="character" w:styleId="HTMLSchreibmaschine">
    <w:name w:val="HTML Typewriter"/>
    <w:basedOn w:val="Absatz-Standardschriftart"/>
    <w:uiPriority w:val="99"/>
    <w:semiHidden/>
    <w:unhideWhenUsed/>
    <w:rsid w:val="00C3755F"/>
    <w:rPr>
      <w:rFonts w:ascii="Consolas" w:hAnsi="Consolas"/>
      <w:sz w:val="20"/>
      <w:szCs w:val="20"/>
    </w:rPr>
  </w:style>
  <w:style w:type="character" w:styleId="HTMLBeispiel">
    <w:name w:val="HTML Sample"/>
    <w:basedOn w:val="Absatz-Standardschriftart"/>
    <w:uiPriority w:val="99"/>
    <w:semiHidden/>
    <w:unhideWhenUsed/>
    <w:rsid w:val="00C3755F"/>
    <w:rPr>
      <w:rFonts w:ascii="Consolas" w:hAnsi="Consolas"/>
      <w:sz w:val="24"/>
      <w:szCs w:val="24"/>
    </w:rPr>
  </w:style>
  <w:style w:type="paragraph" w:styleId="HTMLVorformatiert">
    <w:name w:val="HTML Preformatted"/>
    <w:basedOn w:val="Standard"/>
    <w:link w:val="HTMLVorformatiertZchn"/>
    <w:uiPriority w:val="99"/>
    <w:semiHidden/>
    <w:unhideWhenUsed/>
    <w:rsid w:val="00C3755F"/>
    <w:pPr>
      <w:spacing w:after="0" w:line="240" w:lineRule="auto"/>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C3755F"/>
    <w:rPr>
      <w:rFonts w:ascii="Consolas" w:hAnsi="Consolas"/>
      <w:sz w:val="20"/>
      <w:szCs w:val="20"/>
    </w:rPr>
  </w:style>
  <w:style w:type="character" w:styleId="HTMLTastatur">
    <w:name w:val="HTML Keyboard"/>
    <w:basedOn w:val="Absatz-Standardschriftart"/>
    <w:uiPriority w:val="99"/>
    <w:semiHidden/>
    <w:unhideWhenUsed/>
    <w:rsid w:val="00C3755F"/>
    <w:rPr>
      <w:rFonts w:ascii="Consolas" w:hAnsi="Consolas"/>
      <w:sz w:val="20"/>
      <w:szCs w:val="20"/>
    </w:rPr>
  </w:style>
  <w:style w:type="character" w:styleId="HTMLDefinition">
    <w:name w:val="HTML Definition"/>
    <w:basedOn w:val="Absatz-Standardschriftart"/>
    <w:uiPriority w:val="99"/>
    <w:semiHidden/>
    <w:unhideWhenUsed/>
    <w:rsid w:val="00C3755F"/>
    <w:rPr>
      <w:i/>
      <w:iCs/>
    </w:rPr>
  </w:style>
  <w:style w:type="character" w:styleId="HTMLCode">
    <w:name w:val="HTML Code"/>
    <w:basedOn w:val="Absatz-Standardschriftart"/>
    <w:uiPriority w:val="99"/>
    <w:semiHidden/>
    <w:unhideWhenUsed/>
    <w:rsid w:val="00C3755F"/>
    <w:rPr>
      <w:rFonts w:ascii="Consolas" w:hAnsi="Consolas"/>
      <w:sz w:val="20"/>
      <w:szCs w:val="20"/>
    </w:rPr>
  </w:style>
  <w:style w:type="character" w:styleId="HTMLZitat">
    <w:name w:val="HTML Cite"/>
    <w:basedOn w:val="Absatz-Standardschriftart"/>
    <w:uiPriority w:val="99"/>
    <w:semiHidden/>
    <w:unhideWhenUsed/>
    <w:rsid w:val="00C3755F"/>
    <w:rPr>
      <w:i/>
      <w:iCs/>
    </w:rPr>
  </w:style>
  <w:style w:type="paragraph" w:styleId="HTMLAdresse">
    <w:name w:val="HTML Address"/>
    <w:basedOn w:val="Standard"/>
    <w:link w:val="HTMLAdresseZchn"/>
    <w:uiPriority w:val="99"/>
    <w:semiHidden/>
    <w:unhideWhenUsed/>
    <w:rsid w:val="00C3755F"/>
    <w:pPr>
      <w:spacing w:after="0" w:line="240" w:lineRule="auto"/>
    </w:pPr>
    <w:rPr>
      <w:i/>
      <w:iCs/>
    </w:rPr>
  </w:style>
  <w:style w:type="character" w:customStyle="1" w:styleId="HTMLAdresseZchn">
    <w:name w:val="HTML Adresse Zchn"/>
    <w:basedOn w:val="Absatz-Standardschriftart"/>
    <w:link w:val="HTMLAdresse"/>
    <w:uiPriority w:val="99"/>
    <w:semiHidden/>
    <w:rsid w:val="00C3755F"/>
    <w:rPr>
      <w:i/>
      <w:iCs/>
      <w:sz w:val="24"/>
    </w:rPr>
  </w:style>
  <w:style w:type="character" w:styleId="HTMLAkronym">
    <w:name w:val="HTML Acronym"/>
    <w:basedOn w:val="Absatz-Standardschriftart"/>
    <w:uiPriority w:val="99"/>
    <w:semiHidden/>
    <w:unhideWhenUsed/>
    <w:rsid w:val="00C3755F"/>
  </w:style>
  <w:style w:type="paragraph" w:styleId="NurText">
    <w:name w:val="Plain Text"/>
    <w:basedOn w:val="Standard"/>
    <w:link w:val="NurTextZchn"/>
    <w:uiPriority w:val="99"/>
    <w:semiHidden/>
    <w:unhideWhenUsed/>
    <w:rsid w:val="00C3755F"/>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semiHidden/>
    <w:rsid w:val="00C3755F"/>
    <w:rPr>
      <w:rFonts w:ascii="Consolas" w:hAnsi="Consolas"/>
      <w:sz w:val="21"/>
      <w:szCs w:val="21"/>
    </w:rPr>
  </w:style>
  <w:style w:type="paragraph" w:styleId="Dokumentstruktur">
    <w:name w:val="Document Map"/>
    <w:basedOn w:val="Standard"/>
    <w:link w:val="DokumentstrukturZchn"/>
    <w:uiPriority w:val="99"/>
    <w:semiHidden/>
    <w:unhideWhenUsed/>
    <w:rsid w:val="00C3755F"/>
    <w:pPr>
      <w:spacing w:after="0" w:line="240" w:lineRule="auto"/>
    </w:pPr>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C3755F"/>
    <w:rPr>
      <w:rFonts w:ascii="Tahoma" w:hAnsi="Tahoma" w:cs="Tahoma"/>
      <w:sz w:val="16"/>
      <w:szCs w:val="16"/>
    </w:rPr>
  </w:style>
  <w:style w:type="character" w:styleId="Hervorhebung">
    <w:name w:val="Emphasis"/>
    <w:basedOn w:val="Absatz-Standardschriftart"/>
    <w:uiPriority w:val="20"/>
    <w:qFormat/>
    <w:rsid w:val="00C3755F"/>
    <w:rPr>
      <w:i/>
      <w:iCs/>
    </w:rPr>
  </w:style>
  <w:style w:type="character" w:styleId="Fett">
    <w:name w:val="Strong"/>
    <w:basedOn w:val="Absatz-Standardschriftart"/>
    <w:uiPriority w:val="22"/>
    <w:rsid w:val="00C3755F"/>
    <w:rPr>
      <w:b/>
      <w:bCs/>
    </w:rPr>
  </w:style>
  <w:style w:type="character" w:styleId="BesuchterHyperlink">
    <w:name w:val="FollowedHyperlink"/>
    <w:basedOn w:val="Absatz-Standardschriftart"/>
    <w:uiPriority w:val="99"/>
    <w:semiHidden/>
    <w:unhideWhenUsed/>
    <w:rsid w:val="00C3755F"/>
    <w:rPr>
      <w:color w:val="800080" w:themeColor="followedHyperlink"/>
      <w:u w:val="single"/>
    </w:rPr>
  </w:style>
  <w:style w:type="paragraph" w:styleId="Blocktext">
    <w:name w:val="Block Text"/>
    <w:basedOn w:val="Standard"/>
    <w:uiPriority w:val="99"/>
    <w:semiHidden/>
    <w:unhideWhenUsed/>
    <w:rsid w:val="00C3755F"/>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ind w:left="1152" w:right="1152"/>
    </w:pPr>
    <w:rPr>
      <w:rFonts w:eastAsiaTheme="minorEastAsia"/>
      <w:i/>
      <w:iCs/>
      <w:color w:val="4F81BD" w:themeColor="accent1"/>
    </w:rPr>
  </w:style>
  <w:style w:type="paragraph" w:styleId="Textkrper-Einzug3">
    <w:name w:val="Body Text Indent 3"/>
    <w:basedOn w:val="Standard"/>
    <w:link w:val="Textkrper-Einzug3Zchn"/>
    <w:uiPriority w:val="99"/>
    <w:semiHidden/>
    <w:unhideWhenUsed/>
    <w:rsid w:val="00C3755F"/>
    <w:pPr>
      <w:spacing w:after="120"/>
      <w:ind w:left="283"/>
    </w:pPr>
    <w:rPr>
      <w:sz w:val="16"/>
      <w:szCs w:val="16"/>
    </w:rPr>
  </w:style>
  <w:style w:type="character" w:customStyle="1" w:styleId="Textkrper-Einzug3Zchn">
    <w:name w:val="Textkörper-Einzug 3 Zchn"/>
    <w:basedOn w:val="Absatz-Standardschriftart"/>
    <w:link w:val="Textkrper-Einzug3"/>
    <w:uiPriority w:val="99"/>
    <w:semiHidden/>
    <w:rsid w:val="00C3755F"/>
    <w:rPr>
      <w:sz w:val="16"/>
      <w:szCs w:val="16"/>
    </w:rPr>
  </w:style>
  <w:style w:type="paragraph" w:styleId="Textkrper-Einzug2">
    <w:name w:val="Body Text Indent 2"/>
    <w:basedOn w:val="Standard"/>
    <w:link w:val="Textkrper-Einzug2Zchn"/>
    <w:uiPriority w:val="99"/>
    <w:semiHidden/>
    <w:unhideWhenUsed/>
    <w:rsid w:val="00C3755F"/>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C3755F"/>
    <w:rPr>
      <w:sz w:val="24"/>
    </w:rPr>
  </w:style>
  <w:style w:type="paragraph" w:styleId="Textkrper3">
    <w:name w:val="Body Text 3"/>
    <w:basedOn w:val="Standard"/>
    <w:link w:val="Textkrper3Zchn"/>
    <w:uiPriority w:val="99"/>
    <w:semiHidden/>
    <w:unhideWhenUsed/>
    <w:rsid w:val="00C3755F"/>
    <w:pPr>
      <w:spacing w:after="120"/>
    </w:pPr>
    <w:rPr>
      <w:sz w:val="16"/>
      <w:szCs w:val="16"/>
    </w:rPr>
  </w:style>
  <w:style w:type="character" w:customStyle="1" w:styleId="Textkrper3Zchn">
    <w:name w:val="Textkörper 3 Zchn"/>
    <w:basedOn w:val="Absatz-Standardschriftart"/>
    <w:link w:val="Textkrper3"/>
    <w:uiPriority w:val="99"/>
    <w:semiHidden/>
    <w:rsid w:val="00C3755F"/>
    <w:rPr>
      <w:sz w:val="16"/>
      <w:szCs w:val="16"/>
    </w:rPr>
  </w:style>
  <w:style w:type="paragraph" w:styleId="Textkrper2">
    <w:name w:val="Body Text 2"/>
    <w:basedOn w:val="Standard"/>
    <w:link w:val="Textkrper2Zchn"/>
    <w:uiPriority w:val="99"/>
    <w:semiHidden/>
    <w:unhideWhenUsed/>
    <w:rsid w:val="00C3755F"/>
    <w:pPr>
      <w:spacing w:after="120" w:line="480" w:lineRule="auto"/>
    </w:pPr>
  </w:style>
  <w:style w:type="character" w:customStyle="1" w:styleId="Textkrper2Zchn">
    <w:name w:val="Textkörper 2 Zchn"/>
    <w:basedOn w:val="Absatz-Standardschriftart"/>
    <w:link w:val="Textkrper2"/>
    <w:uiPriority w:val="99"/>
    <w:semiHidden/>
    <w:rsid w:val="00C3755F"/>
    <w:rPr>
      <w:sz w:val="24"/>
    </w:rPr>
  </w:style>
  <w:style w:type="paragraph" w:styleId="Fu-Endnotenberschrift">
    <w:name w:val="Note Heading"/>
    <w:basedOn w:val="Standard"/>
    <w:next w:val="Standard"/>
    <w:link w:val="Fu-EndnotenberschriftZchn"/>
    <w:uiPriority w:val="99"/>
    <w:semiHidden/>
    <w:unhideWhenUsed/>
    <w:rsid w:val="00C3755F"/>
    <w:pPr>
      <w:spacing w:after="0" w:line="240" w:lineRule="auto"/>
    </w:pPr>
  </w:style>
  <w:style w:type="character" w:customStyle="1" w:styleId="Fu-EndnotenberschriftZchn">
    <w:name w:val="Fuß/-Endnotenüberschrift Zchn"/>
    <w:basedOn w:val="Absatz-Standardschriftart"/>
    <w:link w:val="Fu-Endnotenberschrift"/>
    <w:uiPriority w:val="99"/>
    <w:semiHidden/>
    <w:rsid w:val="00C3755F"/>
    <w:rPr>
      <w:sz w:val="24"/>
    </w:rPr>
  </w:style>
  <w:style w:type="paragraph" w:styleId="Textkrper-Zeileneinzug">
    <w:name w:val="Body Text Indent"/>
    <w:basedOn w:val="Standard"/>
    <w:link w:val="Textkrper-ZeileneinzugZchn"/>
    <w:uiPriority w:val="99"/>
    <w:semiHidden/>
    <w:unhideWhenUsed/>
    <w:rsid w:val="00C3755F"/>
    <w:pPr>
      <w:spacing w:after="120"/>
      <w:ind w:left="283"/>
    </w:pPr>
  </w:style>
  <w:style w:type="character" w:customStyle="1" w:styleId="Textkrper-ZeileneinzugZchn">
    <w:name w:val="Textkörper-Zeileneinzug Zchn"/>
    <w:basedOn w:val="Absatz-Standardschriftart"/>
    <w:link w:val="Textkrper-Zeileneinzug"/>
    <w:uiPriority w:val="99"/>
    <w:semiHidden/>
    <w:rsid w:val="00C3755F"/>
    <w:rPr>
      <w:sz w:val="24"/>
    </w:rPr>
  </w:style>
  <w:style w:type="paragraph" w:styleId="Textkrper-Erstzeileneinzug2">
    <w:name w:val="Body Text First Indent 2"/>
    <w:basedOn w:val="Textkrper-Zeileneinzug"/>
    <w:link w:val="Textkrper-Erstzeileneinzug2Zchn"/>
    <w:uiPriority w:val="99"/>
    <w:semiHidden/>
    <w:unhideWhenUsed/>
    <w:rsid w:val="00C3755F"/>
    <w:pPr>
      <w:spacing w:after="200"/>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C3755F"/>
    <w:rPr>
      <w:sz w:val="24"/>
    </w:rPr>
  </w:style>
  <w:style w:type="paragraph" w:styleId="Textkrper">
    <w:name w:val="Body Text"/>
    <w:basedOn w:val="Standard"/>
    <w:link w:val="TextkrperZchn"/>
    <w:uiPriority w:val="99"/>
    <w:semiHidden/>
    <w:unhideWhenUsed/>
    <w:rsid w:val="00C3755F"/>
    <w:pPr>
      <w:spacing w:after="120"/>
    </w:pPr>
  </w:style>
  <w:style w:type="character" w:customStyle="1" w:styleId="TextkrperZchn">
    <w:name w:val="Textkörper Zchn"/>
    <w:basedOn w:val="Absatz-Standardschriftart"/>
    <w:link w:val="Textkrper"/>
    <w:uiPriority w:val="99"/>
    <w:semiHidden/>
    <w:rsid w:val="00C3755F"/>
    <w:rPr>
      <w:sz w:val="24"/>
    </w:rPr>
  </w:style>
  <w:style w:type="paragraph" w:styleId="Textkrper-Erstzeileneinzug">
    <w:name w:val="Body Text First Indent"/>
    <w:basedOn w:val="Textkrper"/>
    <w:link w:val="Textkrper-ErstzeileneinzugZchn"/>
    <w:uiPriority w:val="99"/>
    <w:semiHidden/>
    <w:unhideWhenUsed/>
    <w:rsid w:val="00C3755F"/>
    <w:pPr>
      <w:spacing w:after="200"/>
      <w:ind w:firstLine="360"/>
    </w:pPr>
  </w:style>
  <w:style w:type="character" w:customStyle="1" w:styleId="Textkrper-ErstzeileneinzugZchn">
    <w:name w:val="Textkörper-Erstzeileneinzug Zchn"/>
    <w:basedOn w:val="TextkrperZchn"/>
    <w:link w:val="Textkrper-Erstzeileneinzug"/>
    <w:uiPriority w:val="99"/>
    <w:semiHidden/>
    <w:rsid w:val="00C3755F"/>
    <w:rPr>
      <w:sz w:val="24"/>
    </w:rPr>
  </w:style>
  <w:style w:type="paragraph" w:styleId="Datum">
    <w:name w:val="Date"/>
    <w:basedOn w:val="Standard"/>
    <w:next w:val="Standard"/>
    <w:link w:val="DatumZchn"/>
    <w:uiPriority w:val="99"/>
    <w:semiHidden/>
    <w:unhideWhenUsed/>
    <w:rsid w:val="00C3755F"/>
  </w:style>
  <w:style w:type="character" w:customStyle="1" w:styleId="DatumZchn">
    <w:name w:val="Datum Zchn"/>
    <w:basedOn w:val="Absatz-Standardschriftart"/>
    <w:link w:val="Datum"/>
    <w:uiPriority w:val="99"/>
    <w:semiHidden/>
    <w:rsid w:val="00C3755F"/>
    <w:rPr>
      <w:sz w:val="24"/>
    </w:rPr>
  </w:style>
  <w:style w:type="paragraph" w:styleId="Anrede">
    <w:name w:val="Salutation"/>
    <w:basedOn w:val="Standard"/>
    <w:next w:val="Standard"/>
    <w:link w:val="AnredeZchn"/>
    <w:uiPriority w:val="99"/>
    <w:semiHidden/>
    <w:unhideWhenUsed/>
    <w:rsid w:val="00C3755F"/>
  </w:style>
  <w:style w:type="character" w:customStyle="1" w:styleId="AnredeZchn">
    <w:name w:val="Anrede Zchn"/>
    <w:basedOn w:val="Absatz-Standardschriftart"/>
    <w:link w:val="Anrede"/>
    <w:uiPriority w:val="99"/>
    <w:semiHidden/>
    <w:rsid w:val="00C3755F"/>
    <w:rPr>
      <w:sz w:val="24"/>
    </w:rPr>
  </w:style>
  <w:style w:type="paragraph" w:styleId="Nachrichtenkopf">
    <w:name w:val="Message Header"/>
    <w:basedOn w:val="Standard"/>
    <w:link w:val="NachrichtenkopfZchn"/>
    <w:uiPriority w:val="99"/>
    <w:semiHidden/>
    <w:unhideWhenUsed/>
    <w:rsid w:val="00C3755F"/>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Cs w:val="24"/>
    </w:rPr>
  </w:style>
  <w:style w:type="character" w:customStyle="1" w:styleId="NachrichtenkopfZchn">
    <w:name w:val="Nachrichtenkopf Zchn"/>
    <w:basedOn w:val="Absatz-Standardschriftart"/>
    <w:link w:val="Nachrichtenkopf"/>
    <w:uiPriority w:val="99"/>
    <w:semiHidden/>
    <w:rsid w:val="00C3755F"/>
    <w:rPr>
      <w:rFonts w:asciiTheme="majorHAnsi" w:eastAsiaTheme="majorEastAsia" w:hAnsiTheme="majorHAnsi" w:cstheme="majorBidi"/>
      <w:sz w:val="24"/>
      <w:szCs w:val="24"/>
      <w:shd w:val="pct20" w:color="auto" w:fill="auto"/>
    </w:rPr>
  </w:style>
  <w:style w:type="paragraph" w:styleId="Listenfortsetzung5">
    <w:name w:val="List Continue 5"/>
    <w:basedOn w:val="Standard"/>
    <w:uiPriority w:val="99"/>
    <w:semiHidden/>
    <w:unhideWhenUsed/>
    <w:rsid w:val="00C3755F"/>
    <w:pPr>
      <w:spacing w:after="120"/>
      <w:ind w:left="1415"/>
      <w:contextualSpacing/>
    </w:pPr>
  </w:style>
  <w:style w:type="paragraph" w:styleId="Listenfortsetzung4">
    <w:name w:val="List Continue 4"/>
    <w:basedOn w:val="Standard"/>
    <w:uiPriority w:val="99"/>
    <w:semiHidden/>
    <w:unhideWhenUsed/>
    <w:rsid w:val="00C3755F"/>
    <w:pPr>
      <w:spacing w:after="120"/>
      <w:ind w:left="1132"/>
      <w:contextualSpacing/>
    </w:pPr>
  </w:style>
  <w:style w:type="paragraph" w:styleId="Listenfortsetzung3">
    <w:name w:val="List Continue 3"/>
    <w:basedOn w:val="Standard"/>
    <w:uiPriority w:val="99"/>
    <w:semiHidden/>
    <w:unhideWhenUsed/>
    <w:rsid w:val="00C3755F"/>
    <w:pPr>
      <w:spacing w:after="120"/>
      <w:ind w:left="849"/>
      <w:contextualSpacing/>
    </w:pPr>
  </w:style>
  <w:style w:type="paragraph" w:styleId="Listenfortsetzung2">
    <w:name w:val="List Continue 2"/>
    <w:basedOn w:val="Standard"/>
    <w:uiPriority w:val="99"/>
    <w:semiHidden/>
    <w:unhideWhenUsed/>
    <w:rsid w:val="00C3755F"/>
    <w:pPr>
      <w:spacing w:after="120"/>
      <w:ind w:left="566"/>
      <w:contextualSpacing/>
    </w:pPr>
  </w:style>
  <w:style w:type="paragraph" w:styleId="Listenfortsetzung">
    <w:name w:val="List Continue"/>
    <w:basedOn w:val="Standard"/>
    <w:uiPriority w:val="99"/>
    <w:semiHidden/>
    <w:unhideWhenUsed/>
    <w:rsid w:val="00C3755F"/>
    <w:pPr>
      <w:spacing w:after="120"/>
      <w:ind w:left="283"/>
      <w:contextualSpacing/>
    </w:pPr>
  </w:style>
  <w:style w:type="paragraph" w:styleId="Unterschrift">
    <w:name w:val="Signature"/>
    <w:basedOn w:val="Standard"/>
    <w:link w:val="UnterschriftZchn"/>
    <w:uiPriority w:val="99"/>
    <w:semiHidden/>
    <w:unhideWhenUsed/>
    <w:rsid w:val="00C3755F"/>
    <w:pPr>
      <w:spacing w:after="0" w:line="240" w:lineRule="auto"/>
      <w:ind w:left="4252"/>
    </w:pPr>
  </w:style>
  <w:style w:type="character" w:customStyle="1" w:styleId="UnterschriftZchn">
    <w:name w:val="Unterschrift Zchn"/>
    <w:basedOn w:val="Absatz-Standardschriftart"/>
    <w:link w:val="Unterschrift"/>
    <w:uiPriority w:val="99"/>
    <w:semiHidden/>
    <w:rsid w:val="00C3755F"/>
    <w:rPr>
      <w:sz w:val="24"/>
    </w:rPr>
  </w:style>
  <w:style w:type="paragraph" w:styleId="Gruformel">
    <w:name w:val="Closing"/>
    <w:basedOn w:val="Standard"/>
    <w:link w:val="GruformelZchn"/>
    <w:uiPriority w:val="99"/>
    <w:semiHidden/>
    <w:unhideWhenUsed/>
    <w:rsid w:val="00C3755F"/>
    <w:pPr>
      <w:spacing w:after="0" w:line="240" w:lineRule="auto"/>
      <w:ind w:left="4252"/>
    </w:pPr>
  </w:style>
  <w:style w:type="character" w:customStyle="1" w:styleId="GruformelZchn">
    <w:name w:val="Grußformel Zchn"/>
    <w:basedOn w:val="Absatz-Standardschriftart"/>
    <w:link w:val="Gruformel"/>
    <w:uiPriority w:val="99"/>
    <w:semiHidden/>
    <w:rsid w:val="00C3755F"/>
    <w:rPr>
      <w:sz w:val="24"/>
    </w:rPr>
  </w:style>
  <w:style w:type="paragraph" w:styleId="Listennummer5">
    <w:name w:val="List Number 5"/>
    <w:basedOn w:val="Standard"/>
    <w:uiPriority w:val="99"/>
    <w:semiHidden/>
    <w:unhideWhenUsed/>
    <w:rsid w:val="00C3755F"/>
    <w:pPr>
      <w:numPr>
        <w:numId w:val="8"/>
      </w:numPr>
      <w:contextualSpacing/>
    </w:pPr>
  </w:style>
  <w:style w:type="paragraph" w:styleId="Listennummer4">
    <w:name w:val="List Number 4"/>
    <w:basedOn w:val="Standard"/>
    <w:uiPriority w:val="99"/>
    <w:semiHidden/>
    <w:unhideWhenUsed/>
    <w:rsid w:val="00C3755F"/>
    <w:pPr>
      <w:numPr>
        <w:numId w:val="9"/>
      </w:numPr>
      <w:contextualSpacing/>
    </w:pPr>
  </w:style>
  <w:style w:type="paragraph" w:styleId="Listennummer3">
    <w:name w:val="List Number 3"/>
    <w:basedOn w:val="Standard"/>
    <w:uiPriority w:val="99"/>
    <w:semiHidden/>
    <w:unhideWhenUsed/>
    <w:rsid w:val="00C3755F"/>
    <w:pPr>
      <w:numPr>
        <w:numId w:val="10"/>
      </w:numPr>
      <w:contextualSpacing/>
    </w:pPr>
  </w:style>
  <w:style w:type="paragraph" w:styleId="Listennummer2">
    <w:name w:val="List Number 2"/>
    <w:basedOn w:val="Standard"/>
    <w:uiPriority w:val="99"/>
    <w:semiHidden/>
    <w:unhideWhenUsed/>
    <w:rsid w:val="00C3755F"/>
    <w:pPr>
      <w:numPr>
        <w:numId w:val="11"/>
      </w:numPr>
      <w:contextualSpacing/>
    </w:pPr>
  </w:style>
  <w:style w:type="paragraph" w:styleId="Aufzhlungszeichen5">
    <w:name w:val="List Bullet 5"/>
    <w:basedOn w:val="Standard"/>
    <w:uiPriority w:val="99"/>
    <w:semiHidden/>
    <w:unhideWhenUsed/>
    <w:rsid w:val="00C3755F"/>
    <w:pPr>
      <w:numPr>
        <w:numId w:val="12"/>
      </w:numPr>
      <w:contextualSpacing/>
    </w:pPr>
  </w:style>
  <w:style w:type="paragraph" w:styleId="Aufzhlungszeichen4">
    <w:name w:val="List Bullet 4"/>
    <w:basedOn w:val="Standard"/>
    <w:uiPriority w:val="99"/>
    <w:semiHidden/>
    <w:unhideWhenUsed/>
    <w:rsid w:val="00C3755F"/>
    <w:pPr>
      <w:numPr>
        <w:numId w:val="13"/>
      </w:numPr>
      <w:contextualSpacing/>
    </w:pPr>
  </w:style>
  <w:style w:type="paragraph" w:styleId="Aufzhlungszeichen3">
    <w:name w:val="List Bullet 3"/>
    <w:basedOn w:val="Standard"/>
    <w:uiPriority w:val="99"/>
    <w:semiHidden/>
    <w:unhideWhenUsed/>
    <w:rsid w:val="00C3755F"/>
    <w:pPr>
      <w:numPr>
        <w:numId w:val="14"/>
      </w:numPr>
      <w:contextualSpacing/>
    </w:pPr>
  </w:style>
  <w:style w:type="paragraph" w:styleId="Aufzhlungszeichen2">
    <w:name w:val="List Bullet 2"/>
    <w:basedOn w:val="Standard"/>
    <w:uiPriority w:val="99"/>
    <w:semiHidden/>
    <w:unhideWhenUsed/>
    <w:rsid w:val="00C3755F"/>
    <w:pPr>
      <w:numPr>
        <w:numId w:val="15"/>
      </w:numPr>
      <w:contextualSpacing/>
    </w:pPr>
  </w:style>
  <w:style w:type="paragraph" w:styleId="Liste5">
    <w:name w:val="List 5"/>
    <w:basedOn w:val="Standard"/>
    <w:uiPriority w:val="99"/>
    <w:semiHidden/>
    <w:unhideWhenUsed/>
    <w:rsid w:val="00C3755F"/>
    <w:pPr>
      <w:ind w:left="1415" w:hanging="283"/>
      <w:contextualSpacing/>
    </w:pPr>
  </w:style>
  <w:style w:type="paragraph" w:styleId="Liste4">
    <w:name w:val="List 4"/>
    <w:basedOn w:val="Standard"/>
    <w:uiPriority w:val="99"/>
    <w:semiHidden/>
    <w:unhideWhenUsed/>
    <w:rsid w:val="00C3755F"/>
    <w:pPr>
      <w:ind w:left="1132" w:hanging="283"/>
      <w:contextualSpacing/>
    </w:pPr>
  </w:style>
  <w:style w:type="paragraph" w:styleId="Liste3">
    <w:name w:val="List 3"/>
    <w:basedOn w:val="Standard"/>
    <w:uiPriority w:val="99"/>
    <w:semiHidden/>
    <w:unhideWhenUsed/>
    <w:rsid w:val="00C3755F"/>
    <w:pPr>
      <w:ind w:left="849" w:hanging="283"/>
      <w:contextualSpacing/>
    </w:pPr>
  </w:style>
  <w:style w:type="paragraph" w:styleId="Liste2">
    <w:name w:val="List 2"/>
    <w:basedOn w:val="Standard"/>
    <w:uiPriority w:val="99"/>
    <w:semiHidden/>
    <w:unhideWhenUsed/>
    <w:rsid w:val="00C3755F"/>
    <w:pPr>
      <w:ind w:left="566" w:hanging="283"/>
      <w:contextualSpacing/>
    </w:pPr>
  </w:style>
  <w:style w:type="paragraph" w:styleId="Listennummer">
    <w:name w:val="List Number"/>
    <w:basedOn w:val="Standard"/>
    <w:uiPriority w:val="99"/>
    <w:semiHidden/>
    <w:unhideWhenUsed/>
    <w:rsid w:val="00C3755F"/>
    <w:pPr>
      <w:numPr>
        <w:numId w:val="16"/>
      </w:numPr>
      <w:contextualSpacing/>
    </w:pPr>
  </w:style>
  <w:style w:type="paragraph" w:styleId="Aufzhlungszeichen">
    <w:name w:val="List Bullet"/>
    <w:basedOn w:val="Standard"/>
    <w:uiPriority w:val="99"/>
    <w:semiHidden/>
    <w:unhideWhenUsed/>
    <w:rsid w:val="00C3755F"/>
    <w:pPr>
      <w:numPr>
        <w:numId w:val="17"/>
      </w:numPr>
      <w:contextualSpacing/>
    </w:pPr>
  </w:style>
  <w:style w:type="paragraph" w:styleId="Liste">
    <w:name w:val="List"/>
    <w:basedOn w:val="Standard"/>
    <w:uiPriority w:val="99"/>
    <w:semiHidden/>
    <w:unhideWhenUsed/>
    <w:rsid w:val="00C3755F"/>
    <w:pPr>
      <w:ind w:left="283" w:hanging="283"/>
      <w:contextualSpacing/>
    </w:pPr>
  </w:style>
  <w:style w:type="paragraph" w:styleId="RGV-berschrift">
    <w:name w:val="toa heading"/>
    <w:basedOn w:val="Standard"/>
    <w:next w:val="Standard"/>
    <w:uiPriority w:val="99"/>
    <w:semiHidden/>
    <w:unhideWhenUsed/>
    <w:rsid w:val="00C3755F"/>
    <w:pPr>
      <w:spacing w:before="120"/>
    </w:pPr>
    <w:rPr>
      <w:rFonts w:asciiTheme="majorHAnsi" w:eastAsiaTheme="majorEastAsia" w:hAnsiTheme="majorHAnsi" w:cstheme="majorBidi"/>
      <w:b/>
      <w:bCs/>
      <w:szCs w:val="24"/>
    </w:rPr>
  </w:style>
  <w:style w:type="paragraph" w:styleId="Makrotext">
    <w:name w:val="macro"/>
    <w:link w:val="MakrotextZchn"/>
    <w:uiPriority w:val="99"/>
    <w:semiHidden/>
    <w:unhideWhenUsed/>
    <w:rsid w:val="00C3755F"/>
    <w:pPr>
      <w:tabs>
        <w:tab w:val="left" w:pos="480"/>
        <w:tab w:val="left" w:pos="960"/>
        <w:tab w:val="left" w:pos="1440"/>
        <w:tab w:val="left" w:pos="1920"/>
        <w:tab w:val="left" w:pos="2400"/>
        <w:tab w:val="left" w:pos="2880"/>
        <w:tab w:val="left" w:pos="3360"/>
        <w:tab w:val="left" w:pos="3840"/>
        <w:tab w:val="left" w:pos="4320"/>
      </w:tabs>
      <w:spacing w:after="0" w:line="360" w:lineRule="auto"/>
      <w:jc w:val="both"/>
    </w:pPr>
    <w:rPr>
      <w:rFonts w:ascii="Consolas" w:hAnsi="Consolas"/>
      <w:sz w:val="20"/>
      <w:szCs w:val="20"/>
    </w:rPr>
  </w:style>
  <w:style w:type="character" w:customStyle="1" w:styleId="MakrotextZchn">
    <w:name w:val="Makrotext Zchn"/>
    <w:basedOn w:val="Absatz-Standardschriftart"/>
    <w:link w:val="Makrotext"/>
    <w:uiPriority w:val="99"/>
    <w:semiHidden/>
    <w:rsid w:val="00C3755F"/>
    <w:rPr>
      <w:rFonts w:ascii="Consolas" w:hAnsi="Consolas"/>
      <w:sz w:val="20"/>
      <w:szCs w:val="20"/>
    </w:rPr>
  </w:style>
  <w:style w:type="paragraph" w:styleId="Rechtsgrundlagenverzeichnis">
    <w:name w:val="table of authorities"/>
    <w:basedOn w:val="Standard"/>
    <w:next w:val="Standard"/>
    <w:uiPriority w:val="99"/>
    <w:semiHidden/>
    <w:unhideWhenUsed/>
    <w:rsid w:val="00C3755F"/>
    <w:pPr>
      <w:spacing w:after="0"/>
      <w:ind w:left="240" w:hanging="240"/>
    </w:pPr>
  </w:style>
  <w:style w:type="paragraph" w:styleId="Endnotentext">
    <w:name w:val="endnote text"/>
    <w:basedOn w:val="Standard"/>
    <w:link w:val="EndnotentextZchn"/>
    <w:uiPriority w:val="99"/>
    <w:semiHidden/>
    <w:unhideWhenUsed/>
    <w:rsid w:val="00C3755F"/>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C3755F"/>
    <w:rPr>
      <w:sz w:val="20"/>
      <w:szCs w:val="20"/>
    </w:rPr>
  </w:style>
  <w:style w:type="character" w:styleId="Endnotenzeichen">
    <w:name w:val="endnote reference"/>
    <w:basedOn w:val="Absatz-Standardschriftart"/>
    <w:uiPriority w:val="99"/>
    <w:semiHidden/>
    <w:unhideWhenUsed/>
    <w:rsid w:val="00C3755F"/>
    <w:rPr>
      <w:vertAlign w:val="superscript"/>
    </w:rPr>
  </w:style>
  <w:style w:type="character" w:styleId="Seitenzahl">
    <w:name w:val="page number"/>
    <w:basedOn w:val="Absatz-Standardschriftart"/>
    <w:uiPriority w:val="99"/>
    <w:semiHidden/>
    <w:unhideWhenUsed/>
    <w:rsid w:val="00C3755F"/>
  </w:style>
  <w:style w:type="character" w:styleId="Zeilennummer">
    <w:name w:val="line number"/>
    <w:basedOn w:val="Absatz-Standardschriftart"/>
    <w:uiPriority w:val="99"/>
    <w:semiHidden/>
    <w:unhideWhenUsed/>
    <w:rsid w:val="00C3755F"/>
  </w:style>
  <w:style w:type="character" w:styleId="Kommentarzeichen">
    <w:name w:val="annotation reference"/>
    <w:basedOn w:val="Absatz-Standardschriftart"/>
    <w:uiPriority w:val="99"/>
    <w:semiHidden/>
    <w:unhideWhenUsed/>
    <w:rsid w:val="00C3755F"/>
    <w:rPr>
      <w:sz w:val="16"/>
      <w:szCs w:val="16"/>
    </w:rPr>
  </w:style>
  <w:style w:type="paragraph" w:styleId="Umschlagabsenderadresse">
    <w:name w:val="envelope return"/>
    <w:basedOn w:val="Standard"/>
    <w:uiPriority w:val="99"/>
    <w:semiHidden/>
    <w:unhideWhenUsed/>
    <w:rsid w:val="00C3755F"/>
    <w:pPr>
      <w:spacing w:after="0" w:line="240" w:lineRule="auto"/>
    </w:pPr>
    <w:rPr>
      <w:rFonts w:asciiTheme="majorHAnsi" w:eastAsiaTheme="majorEastAsia" w:hAnsiTheme="majorHAnsi" w:cstheme="majorBidi"/>
      <w:sz w:val="20"/>
      <w:szCs w:val="20"/>
    </w:rPr>
  </w:style>
  <w:style w:type="paragraph" w:styleId="Umschlagadresse">
    <w:name w:val="envelope address"/>
    <w:basedOn w:val="Standard"/>
    <w:uiPriority w:val="99"/>
    <w:semiHidden/>
    <w:unhideWhenUsed/>
    <w:rsid w:val="00C3755F"/>
    <w:pPr>
      <w:framePr w:w="4320" w:h="2160" w:hRule="exact" w:hSpace="141" w:wrap="auto" w:hAnchor="page" w:xAlign="center" w:yAlign="bottom"/>
      <w:spacing w:after="0" w:line="240" w:lineRule="auto"/>
      <w:ind w:left="1"/>
    </w:pPr>
    <w:rPr>
      <w:rFonts w:asciiTheme="majorHAnsi" w:eastAsiaTheme="majorEastAsia" w:hAnsiTheme="majorHAnsi" w:cstheme="majorBidi"/>
      <w:szCs w:val="24"/>
    </w:rPr>
  </w:style>
  <w:style w:type="paragraph" w:styleId="Abbildungsverzeichnis">
    <w:name w:val="table of figures"/>
    <w:basedOn w:val="Standard"/>
    <w:next w:val="Standard"/>
    <w:uiPriority w:val="99"/>
    <w:unhideWhenUsed/>
    <w:rsid w:val="00C3755F"/>
    <w:pPr>
      <w:spacing w:after="0"/>
    </w:pPr>
  </w:style>
  <w:style w:type="paragraph" w:styleId="Index1">
    <w:name w:val="index 1"/>
    <w:basedOn w:val="Standard"/>
    <w:next w:val="Standard"/>
    <w:autoRedefine/>
    <w:uiPriority w:val="99"/>
    <w:semiHidden/>
    <w:unhideWhenUsed/>
    <w:rsid w:val="00C3755F"/>
    <w:pPr>
      <w:spacing w:after="0" w:line="240" w:lineRule="auto"/>
      <w:ind w:left="240" w:hanging="240"/>
    </w:pPr>
  </w:style>
  <w:style w:type="paragraph" w:styleId="Indexberschrift">
    <w:name w:val="index heading"/>
    <w:basedOn w:val="Standard"/>
    <w:next w:val="Index1"/>
    <w:uiPriority w:val="99"/>
    <w:semiHidden/>
    <w:unhideWhenUsed/>
    <w:rsid w:val="00C3755F"/>
    <w:rPr>
      <w:rFonts w:asciiTheme="majorHAnsi" w:eastAsiaTheme="majorEastAsia" w:hAnsiTheme="majorHAnsi" w:cstheme="majorBidi"/>
      <w:b/>
      <w:bCs/>
    </w:rPr>
  </w:style>
  <w:style w:type="paragraph" w:styleId="Kommentartext">
    <w:name w:val="annotation text"/>
    <w:basedOn w:val="Standard"/>
    <w:link w:val="KommentartextZchn"/>
    <w:uiPriority w:val="99"/>
    <w:semiHidden/>
    <w:unhideWhenUsed/>
    <w:rsid w:val="00C3755F"/>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C3755F"/>
    <w:rPr>
      <w:sz w:val="20"/>
      <w:szCs w:val="20"/>
    </w:rPr>
  </w:style>
  <w:style w:type="paragraph" w:styleId="Standardeinzug">
    <w:name w:val="Normal Indent"/>
    <w:basedOn w:val="Standard"/>
    <w:uiPriority w:val="99"/>
    <w:semiHidden/>
    <w:unhideWhenUsed/>
    <w:rsid w:val="00C3755F"/>
    <w:pPr>
      <w:ind w:left="708"/>
    </w:pPr>
  </w:style>
  <w:style w:type="paragraph" w:styleId="Verzeichnis9">
    <w:name w:val="toc 9"/>
    <w:basedOn w:val="Standard"/>
    <w:next w:val="Standard"/>
    <w:autoRedefine/>
    <w:uiPriority w:val="39"/>
    <w:unhideWhenUsed/>
    <w:rsid w:val="00C3755F"/>
    <w:pPr>
      <w:spacing w:after="100"/>
      <w:ind w:left="1920"/>
    </w:pPr>
  </w:style>
  <w:style w:type="paragraph" w:styleId="Verzeichnis8">
    <w:name w:val="toc 8"/>
    <w:basedOn w:val="Standard"/>
    <w:next w:val="Standard"/>
    <w:autoRedefine/>
    <w:uiPriority w:val="39"/>
    <w:unhideWhenUsed/>
    <w:rsid w:val="00C3755F"/>
    <w:pPr>
      <w:spacing w:after="100"/>
      <w:ind w:left="1680"/>
    </w:pPr>
  </w:style>
  <w:style w:type="paragraph" w:styleId="Verzeichnis7">
    <w:name w:val="toc 7"/>
    <w:basedOn w:val="Standard"/>
    <w:next w:val="Standard"/>
    <w:autoRedefine/>
    <w:uiPriority w:val="39"/>
    <w:unhideWhenUsed/>
    <w:rsid w:val="00C3755F"/>
    <w:pPr>
      <w:spacing w:after="100"/>
      <w:ind w:left="1440"/>
    </w:pPr>
  </w:style>
  <w:style w:type="paragraph" w:styleId="Verzeichnis6">
    <w:name w:val="toc 6"/>
    <w:basedOn w:val="Standard"/>
    <w:next w:val="Standard"/>
    <w:autoRedefine/>
    <w:uiPriority w:val="39"/>
    <w:unhideWhenUsed/>
    <w:rsid w:val="00C3755F"/>
    <w:pPr>
      <w:spacing w:after="100"/>
      <w:ind w:left="1200"/>
    </w:pPr>
  </w:style>
  <w:style w:type="paragraph" w:styleId="Verzeichnis5">
    <w:name w:val="toc 5"/>
    <w:basedOn w:val="Standard"/>
    <w:next w:val="Standard"/>
    <w:autoRedefine/>
    <w:uiPriority w:val="39"/>
    <w:unhideWhenUsed/>
    <w:rsid w:val="00C3755F"/>
    <w:pPr>
      <w:spacing w:after="100"/>
      <w:ind w:left="960"/>
    </w:pPr>
  </w:style>
  <w:style w:type="paragraph" w:styleId="Verzeichnis4">
    <w:name w:val="toc 4"/>
    <w:basedOn w:val="Standard"/>
    <w:next w:val="Standard"/>
    <w:autoRedefine/>
    <w:uiPriority w:val="39"/>
    <w:unhideWhenUsed/>
    <w:rsid w:val="00C3755F"/>
    <w:pPr>
      <w:spacing w:after="100"/>
      <w:ind w:left="720"/>
    </w:pPr>
  </w:style>
  <w:style w:type="paragraph" w:styleId="Index9">
    <w:name w:val="index 9"/>
    <w:basedOn w:val="Standard"/>
    <w:next w:val="Standard"/>
    <w:autoRedefine/>
    <w:uiPriority w:val="99"/>
    <w:semiHidden/>
    <w:unhideWhenUsed/>
    <w:rsid w:val="00C3755F"/>
    <w:pPr>
      <w:spacing w:after="0" w:line="240" w:lineRule="auto"/>
      <w:ind w:left="2160" w:hanging="240"/>
    </w:pPr>
  </w:style>
  <w:style w:type="paragraph" w:styleId="Index8">
    <w:name w:val="index 8"/>
    <w:basedOn w:val="Standard"/>
    <w:next w:val="Standard"/>
    <w:autoRedefine/>
    <w:uiPriority w:val="99"/>
    <w:semiHidden/>
    <w:unhideWhenUsed/>
    <w:rsid w:val="00C3755F"/>
    <w:pPr>
      <w:spacing w:after="0" w:line="240" w:lineRule="auto"/>
      <w:ind w:left="1920" w:hanging="240"/>
    </w:pPr>
  </w:style>
  <w:style w:type="paragraph" w:styleId="Index7">
    <w:name w:val="index 7"/>
    <w:basedOn w:val="Standard"/>
    <w:next w:val="Standard"/>
    <w:autoRedefine/>
    <w:uiPriority w:val="99"/>
    <w:semiHidden/>
    <w:unhideWhenUsed/>
    <w:rsid w:val="00C3755F"/>
    <w:pPr>
      <w:spacing w:after="0" w:line="240" w:lineRule="auto"/>
      <w:ind w:left="1680" w:hanging="240"/>
    </w:pPr>
  </w:style>
  <w:style w:type="paragraph" w:styleId="Index6">
    <w:name w:val="index 6"/>
    <w:basedOn w:val="Standard"/>
    <w:next w:val="Standard"/>
    <w:autoRedefine/>
    <w:uiPriority w:val="99"/>
    <w:semiHidden/>
    <w:unhideWhenUsed/>
    <w:rsid w:val="00C3755F"/>
    <w:pPr>
      <w:spacing w:after="0" w:line="240" w:lineRule="auto"/>
      <w:ind w:left="1440" w:hanging="240"/>
    </w:pPr>
  </w:style>
  <w:style w:type="paragraph" w:styleId="Index5">
    <w:name w:val="index 5"/>
    <w:basedOn w:val="Standard"/>
    <w:next w:val="Standard"/>
    <w:autoRedefine/>
    <w:uiPriority w:val="99"/>
    <w:semiHidden/>
    <w:unhideWhenUsed/>
    <w:rsid w:val="00C3755F"/>
    <w:pPr>
      <w:spacing w:after="0" w:line="240" w:lineRule="auto"/>
      <w:ind w:left="1200" w:hanging="240"/>
    </w:pPr>
  </w:style>
  <w:style w:type="paragraph" w:styleId="Index4">
    <w:name w:val="index 4"/>
    <w:basedOn w:val="Standard"/>
    <w:next w:val="Standard"/>
    <w:autoRedefine/>
    <w:uiPriority w:val="99"/>
    <w:semiHidden/>
    <w:unhideWhenUsed/>
    <w:rsid w:val="00C3755F"/>
    <w:pPr>
      <w:spacing w:after="0" w:line="240" w:lineRule="auto"/>
      <w:ind w:left="960" w:hanging="240"/>
    </w:pPr>
  </w:style>
  <w:style w:type="paragraph" w:styleId="Index3">
    <w:name w:val="index 3"/>
    <w:basedOn w:val="Standard"/>
    <w:next w:val="Standard"/>
    <w:autoRedefine/>
    <w:uiPriority w:val="99"/>
    <w:semiHidden/>
    <w:unhideWhenUsed/>
    <w:rsid w:val="00C3755F"/>
    <w:pPr>
      <w:spacing w:after="0" w:line="240" w:lineRule="auto"/>
      <w:ind w:left="720" w:hanging="240"/>
    </w:pPr>
  </w:style>
  <w:style w:type="paragraph" w:styleId="Index2">
    <w:name w:val="index 2"/>
    <w:basedOn w:val="Standard"/>
    <w:next w:val="Standard"/>
    <w:autoRedefine/>
    <w:uiPriority w:val="99"/>
    <w:semiHidden/>
    <w:unhideWhenUsed/>
    <w:rsid w:val="00C3755F"/>
    <w:pPr>
      <w:spacing w:after="0" w:line="240" w:lineRule="auto"/>
      <w:ind w:left="480" w:hanging="240"/>
    </w:pPr>
  </w:style>
  <w:style w:type="paragraph" w:customStyle="1" w:styleId="CitaviBibliographyEntry">
    <w:name w:val="Citavi Bibliography Entry"/>
    <w:basedOn w:val="Standard"/>
    <w:link w:val="CitaviBibliographyEntryZchn"/>
    <w:rsid w:val="00C3755F"/>
    <w:pPr>
      <w:tabs>
        <w:tab w:val="left" w:pos="227"/>
      </w:tabs>
      <w:spacing w:after="0"/>
      <w:ind w:left="227" w:hanging="227"/>
      <w:jc w:val="left"/>
    </w:pPr>
  </w:style>
  <w:style w:type="character" w:customStyle="1" w:styleId="CitaviBibliographyEntryZchn">
    <w:name w:val="Citavi Bibliography Entry Zchn"/>
    <w:basedOn w:val="Absatz-Standardschriftart"/>
    <w:link w:val="CitaviBibliographyEntry"/>
    <w:rsid w:val="00C3755F"/>
    <w:rPr>
      <w:sz w:val="24"/>
    </w:rPr>
  </w:style>
  <w:style w:type="paragraph" w:customStyle="1" w:styleId="CitaviBibliographyHeading">
    <w:name w:val="Citavi Bibliography Heading"/>
    <w:basedOn w:val="berschrift1"/>
    <w:link w:val="CitaviBibliographyHeadingZchn"/>
    <w:rsid w:val="00C3755F"/>
  </w:style>
  <w:style w:type="character" w:customStyle="1" w:styleId="CitaviBibliographyHeadingZchn">
    <w:name w:val="Citavi Bibliography Heading Zchn"/>
    <w:basedOn w:val="Absatz-Standardschriftart"/>
    <w:link w:val="CitaviBibliographyHeading"/>
    <w:rsid w:val="00C3755F"/>
    <w:rPr>
      <w:rFonts w:asciiTheme="majorHAnsi" w:eastAsiaTheme="majorEastAsia" w:hAnsiTheme="majorHAnsi" w:cstheme="majorBidi"/>
      <w:b/>
      <w:bCs/>
      <w:sz w:val="28"/>
      <w:szCs w:val="28"/>
    </w:rPr>
  </w:style>
  <w:style w:type="paragraph" w:customStyle="1" w:styleId="CitaviBibliographySubheading1">
    <w:name w:val="Citavi Bibliography Subheading 1"/>
    <w:basedOn w:val="berschrift2"/>
    <w:link w:val="CitaviBibliographySubheading1Zchn"/>
    <w:rsid w:val="00C3755F"/>
    <w:pPr>
      <w:outlineLvl w:val="9"/>
    </w:pPr>
    <w:rPr>
      <w:szCs w:val="24"/>
    </w:rPr>
  </w:style>
  <w:style w:type="character" w:customStyle="1" w:styleId="CitaviBibliographySubheading1Zchn">
    <w:name w:val="Citavi Bibliography Subheading 1 Zchn"/>
    <w:basedOn w:val="Absatz-Standardschriftart"/>
    <w:link w:val="CitaviBibliographySubheading1"/>
    <w:rsid w:val="00C3755F"/>
    <w:rPr>
      <w:rFonts w:asciiTheme="majorHAnsi" w:eastAsiaTheme="majorEastAsia" w:hAnsiTheme="majorHAnsi" w:cstheme="majorBidi"/>
      <w:b/>
      <w:bCs/>
      <w:sz w:val="24"/>
      <w:szCs w:val="24"/>
    </w:rPr>
  </w:style>
  <w:style w:type="paragraph" w:customStyle="1" w:styleId="CitaviBibliographySubheading2">
    <w:name w:val="Citavi Bibliography Subheading 2"/>
    <w:basedOn w:val="berschrift3"/>
    <w:link w:val="CitaviBibliographySubheading2Zchn"/>
    <w:rsid w:val="00C3755F"/>
    <w:pPr>
      <w:outlineLvl w:val="9"/>
    </w:pPr>
    <w:rPr>
      <w:szCs w:val="24"/>
    </w:rPr>
  </w:style>
  <w:style w:type="character" w:customStyle="1" w:styleId="CitaviBibliographySubheading2Zchn">
    <w:name w:val="Citavi Bibliography Subheading 2 Zchn"/>
    <w:basedOn w:val="Absatz-Standardschriftart"/>
    <w:link w:val="CitaviBibliographySubheading2"/>
    <w:rsid w:val="00C3755F"/>
    <w:rPr>
      <w:rFonts w:asciiTheme="majorHAnsi" w:eastAsiaTheme="majorEastAsia" w:hAnsiTheme="majorHAnsi" w:cstheme="majorBidi"/>
      <w:bCs/>
      <w:sz w:val="24"/>
      <w:szCs w:val="24"/>
    </w:rPr>
  </w:style>
  <w:style w:type="paragraph" w:customStyle="1" w:styleId="CitaviBibliographySubheading3">
    <w:name w:val="Citavi Bibliography Subheading 3"/>
    <w:basedOn w:val="berschrift4"/>
    <w:link w:val="CitaviBibliographySubheading3Zchn"/>
    <w:rsid w:val="00C3755F"/>
    <w:pPr>
      <w:jc w:val="left"/>
      <w:outlineLvl w:val="9"/>
    </w:pPr>
    <w:rPr>
      <w:szCs w:val="24"/>
    </w:rPr>
  </w:style>
  <w:style w:type="character" w:customStyle="1" w:styleId="CitaviBibliographySubheading3Zchn">
    <w:name w:val="Citavi Bibliography Subheading 3 Zchn"/>
    <w:basedOn w:val="Absatz-Standardschriftart"/>
    <w:link w:val="CitaviBibliographySubheading3"/>
    <w:rsid w:val="00C3755F"/>
    <w:rPr>
      <w:rFonts w:asciiTheme="majorHAnsi" w:eastAsiaTheme="majorEastAsia" w:hAnsiTheme="majorHAnsi" w:cstheme="majorBidi"/>
      <w:bCs/>
      <w:iCs/>
      <w:sz w:val="24"/>
      <w:szCs w:val="24"/>
    </w:rPr>
  </w:style>
  <w:style w:type="paragraph" w:customStyle="1" w:styleId="CitaviBibliographySubheading4">
    <w:name w:val="Citavi Bibliography Subheading 4"/>
    <w:basedOn w:val="berschrift5"/>
    <w:link w:val="CitaviBibliographySubheading4Zchn"/>
    <w:rsid w:val="00C3755F"/>
    <w:pPr>
      <w:jc w:val="left"/>
      <w:outlineLvl w:val="9"/>
    </w:pPr>
    <w:rPr>
      <w:szCs w:val="24"/>
    </w:rPr>
  </w:style>
  <w:style w:type="character" w:customStyle="1" w:styleId="CitaviBibliographySubheading4Zchn">
    <w:name w:val="Citavi Bibliography Subheading 4 Zchn"/>
    <w:basedOn w:val="Absatz-Standardschriftart"/>
    <w:link w:val="CitaviBibliographySubheading4"/>
    <w:rsid w:val="00C3755F"/>
    <w:rPr>
      <w:rFonts w:asciiTheme="majorHAnsi" w:eastAsiaTheme="majorEastAsia" w:hAnsiTheme="majorHAnsi" w:cstheme="majorBidi"/>
      <w:color w:val="243F60" w:themeColor="accent1" w:themeShade="7F"/>
      <w:sz w:val="24"/>
      <w:szCs w:val="24"/>
    </w:rPr>
  </w:style>
  <w:style w:type="paragraph" w:customStyle="1" w:styleId="CitaviBibliographySubheading5">
    <w:name w:val="Citavi Bibliography Subheading 5"/>
    <w:basedOn w:val="berschrift6"/>
    <w:link w:val="CitaviBibliographySubheading5Zchn"/>
    <w:rsid w:val="00C3755F"/>
    <w:pPr>
      <w:outlineLvl w:val="9"/>
    </w:pPr>
    <w:rPr>
      <w:szCs w:val="24"/>
    </w:rPr>
  </w:style>
  <w:style w:type="character" w:customStyle="1" w:styleId="CitaviBibliographySubheading5Zchn">
    <w:name w:val="Citavi Bibliography Subheading 5 Zchn"/>
    <w:basedOn w:val="Absatz-Standardschriftart"/>
    <w:link w:val="CitaviBibliographySubheading5"/>
    <w:rsid w:val="00C3755F"/>
    <w:rPr>
      <w:rFonts w:asciiTheme="majorHAnsi" w:eastAsiaTheme="majorEastAsia" w:hAnsiTheme="majorHAnsi" w:cstheme="majorBidi"/>
      <w:i/>
      <w:iCs/>
      <w:color w:val="243F60" w:themeColor="accent1" w:themeShade="7F"/>
      <w:sz w:val="24"/>
      <w:szCs w:val="24"/>
    </w:rPr>
  </w:style>
  <w:style w:type="paragraph" w:customStyle="1" w:styleId="CitaviBibliographySubheading6">
    <w:name w:val="Citavi Bibliography Subheading 6"/>
    <w:basedOn w:val="berschrift7"/>
    <w:link w:val="CitaviBibliographySubheading6Zchn"/>
    <w:rsid w:val="00C3755F"/>
    <w:pPr>
      <w:outlineLvl w:val="9"/>
    </w:pPr>
    <w:rPr>
      <w:szCs w:val="24"/>
    </w:rPr>
  </w:style>
  <w:style w:type="character" w:customStyle="1" w:styleId="CitaviBibliographySubheading6Zchn">
    <w:name w:val="Citavi Bibliography Subheading 6 Zchn"/>
    <w:basedOn w:val="Absatz-Standardschriftart"/>
    <w:link w:val="CitaviBibliographySubheading6"/>
    <w:rsid w:val="00C3755F"/>
    <w:rPr>
      <w:rFonts w:asciiTheme="majorHAnsi" w:eastAsiaTheme="majorEastAsia" w:hAnsiTheme="majorHAnsi" w:cstheme="majorBidi"/>
      <w:i/>
      <w:iCs/>
      <w:color w:val="404040" w:themeColor="text1" w:themeTint="BF"/>
      <w:sz w:val="24"/>
      <w:szCs w:val="24"/>
    </w:rPr>
  </w:style>
  <w:style w:type="paragraph" w:customStyle="1" w:styleId="CitaviBibliographySubheading7">
    <w:name w:val="Citavi Bibliography Subheading 7"/>
    <w:basedOn w:val="berschrift8"/>
    <w:link w:val="CitaviBibliographySubheading7Zchn"/>
    <w:rsid w:val="00C3755F"/>
    <w:pPr>
      <w:outlineLvl w:val="9"/>
    </w:pPr>
    <w:rPr>
      <w:szCs w:val="24"/>
    </w:rPr>
  </w:style>
  <w:style w:type="character" w:customStyle="1" w:styleId="CitaviBibliographySubheading7Zchn">
    <w:name w:val="Citavi Bibliography Subheading 7 Zchn"/>
    <w:basedOn w:val="Absatz-Standardschriftart"/>
    <w:link w:val="CitaviBibliographySubheading7"/>
    <w:rsid w:val="00C3755F"/>
    <w:rPr>
      <w:rFonts w:asciiTheme="majorHAnsi" w:eastAsiaTheme="majorEastAsia" w:hAnsiTheme="majorHAnsi" w:cstheme="majorBidi"/>
      <w:color w:val="404040" w:themeColor="text1" w:themeTint="BF"/>
      <w:sz w:val="20"/>
      <w:szCs w:val="24"/>
    </w:rPr>
  </w:style>
  <w:style w:type="paragraph" w:customStyle="1" w:styleId="CitaviBibliographySubheading8">
    <w:name w:val="Citavi Bibliography Subheading 8"/>
    <w:basedOn w:val="berschrift9"/>
    <w:link w:val="CitaviBibliographySubheading8Zchn"/>
    <w:rsid w:val="00C3755F"/>
    <w:pPr>
      <w:outlineLvl w:val="9"/>
    </w:pPr>
    <w:rPr>
      <w:szCs w:val="24"/>
    </w:rPr>
  </w:style>
  <w:style w:type="character" w:customStyle="1" w:styleId="CitaviBibliographySubheading8Zchn">
    <w:name w:val="Citavi Bibliography Subheading 8 Zchn"/>
    <w:basedOn w:val="Absatz-Standardschriftart"/>
    <w:link w:val="CitaviBibliographySubheading8"/>
    <w:rsid w:val="00C3755F"/>
    <w:rPr>
      <w:rFonts w:asciiTheme="majorHAnsi" w:eastAsiaTheme="majorEastAsia" w:hAnsiTheme="majorHAnsi" w:cstheme="majorBidi"/>
      <w:i/>
      <w:iCs/>
      <w:color w:val="404040" w:themeColor="text1" w:themeTint="BF"/>
      <w:sz w:val="20"/>
      <w:szCs w:val="24"/>
    </w:rPr>
  </w:style>
  <w:style w:type="paragraph" w:styleId="Kommentarthema">
    <w:name w:val="annotation subject"/>
    <w:basedOn w:val="Kommentartext"/>
    <w:next w:val="Kommentartext"/>
    <w:link w:val="KommentarthemaZchn"/>
    <w:uiPriority w:val="99"/>
    <w:semiHidden/>
    <w:unhideWhenUsed/>
    <w:rsid w:val="00A239F5"/>
    <w:rPr>
      <w:b/>
      <w:bCs/>
    </w:rPr>
  </w:style>
  <w:style w:type="character" w:customStyle="1" w:styleId="KommentarthemaZchn">
    <w:name w:val="Kommentarthema Zchn"/>
    <w:basedOn w:val="KommentartextZchn"/>
    <w:link w:val="Kommentarthema"/>
    <w:uiPriority w:val="99"/>
    <w:semiHidden/>
    <w:rsid w:val="00A239F5"/>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lsdException w:name="Emphasis" w:semiHidden="0" w:uiPriority="20" w:unhideWhenUsed="0" w:qFormat="1"/>
    <w:lsdException w:name="Table Grid" w:uiPriority="59"/>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Standard">
    <w:name w:val="Normal"/>
    <w:qFormat/>
    <w:rsid w:val="007003AD"/>
    <w:pPr>
      <w:spacing w:line="360" w:lineRule="auto"/>
      <w:jc w:val="both"/>
    </w:pPr>
    <w:rPr>
      <w:sz w:val="24"/>
    </w:rPr>
  </w:style>
  <w:style w:type="paragraph" w:styleId="berschrift1">
    <w:name w:val="heading 1"/>
    <w:basedOn w:val="Standard"/>
    <w:next w:val="Standard"/>
    <w:link w:val="berschrift1Zchn"/>
    <w:uiPriority w:val="9"/>
    <w:qFormat/>
    <w:rsid w:val="00EC4BA7"/>
    <w:pPr>
      <w:keepNext/>
      <w:keepLines/>
      <w:numPr>
        <w:numId w:val="7"/>
      </w:numPr>
      <w:spacing w:before="480" w:after="0"/>
      <w:jc w:val="left"/>
      <w:outlineLvl w:val="0"/>
    </w:pPr>
    <w:rPr>
      <w:rFonts w:asciiTheme="majorHAnsi" w:eastAsiaTheme="majorEastAsia" w:hAnsiTheme="majorHAnsi" w:cstheme="majorBidi"/>
      <w:b/>
      <w:bCs/>
      <w:sz w:val="28"/>
      <w:szCs w:val="28"/>
    </w:rPr>
  </w:style>
  <w:style w:type="paragraph" w:styleId="berschrift2">
    <w:name w:val="heading 2"/>
    <w:basedOn w:val="Standard"/>
    <w:next w:val="Standard"/>
    <w:link w:val="berschrift2Zchn"/>
    <w:uiPriority w:val="9"/>
    <w:unhideWhenUsed/>
    <w:qFormat/>
    <w:rsid w:val="00532839"/>
    <w:pPr>
      <w:keepNext/>
      <w:keepLines/>
      <w:numPr>
        <w:ilvl w:val="1"/>
        <w:numId w:val="7"/>
      </w:numPr>
      <w:spacing w:before="200" w:after="0"/>
      <w:jc w:val="left"/>
      <w:outlineLvl w:val="1"/>
    </w:pPr>
    <w:rPr>
      <w:rFonts w:asciiTheme="majorHAnsi" w:eastAsiaTheme="majorEastAsia" w:hAnsiTheme="majorHAnsi" w:cstheme="majorBidi"/>
      <w:b/>
      <w:bCs/>
      <w:szCs w:val="26"/>
    </w:rPr>
  </w:style>
  <w:style w:type="paragraph" w:styleId="berschrift3">
    <w:name w:val="heading 3"/>
    <w:basedOn w:val="Standard"/>
    <w:next w:val="Standard"/>
    <w:link w:val="berschrift3Zchn"/>
    <w:uiPriority w:val="9"/>
    <w:unhideWhenUsed/>
    <w:qFormat/>
    <w:rsid w:val="00EC4BA7"/>
    <w:pPr>
      <w:keepNext/>
      <w:keepLines/>
      <w:numPr>
        <w:ilvl w:val="2"/>
        <w:numId w:val="7"/>
      </w:numPr>
      <w:spacing w:before="200" w:after="0"/>
      <w:jc w:val="left"/>
      <w:outlineLvl w:val="2"/>
    </w:pPr>
    <w:rPr>
      <w:rFonts w:asciiTheme="majorHAnsi" w:eastAsiaTheme="majorEastAsia" w:hAnsiTheme="majorHAnsi" w:cstheme="majorBidi"/>
      <w:bCs/>
    </w:rPr>
  </w:style>
  <w:style w:type="paragraph" w:styleId="berschrift4">
    <w:name w:val="heading 4"/>
    <w:basedOn w:val="Standard"/>
    <w:next w:val="Standard"/>
    <w:link w:val="berschrift4Zchn"/>
    <w:uiPriority w:val="9"/>
    <w:unhideWhenUsed/>
    <w:rsid w:val="001B7647"/>
    <w:pPr>
      <w:keepNext/>
      <w:keepLines/>
      <w:numPr>
        <w:ilvl w:val="3"/>
        <w:numId w:val="7"/>
      </w:numPr>
      <w:spacing w:before="200" w:after="0"/>
      <w:outlineLvl w:val="3"/>
    </w:pPr>
    <w:rPr>
      <w:rFonts w:asciiTheme="majorHAnsi" w:eastAsiaTheme="majorEastAsia" w:hAnsiTheme="majorHAnsi" w:cstheme="majorBidi"/>
      <w:bCs/>
      <w:iCs/>
    </w:rPr>
  </w:style>
  <w:style w:type="paragraph" w:styleId="berschrift5">
    <w:name w:val="heading 5"/>
    <w:basedOn w:val="Standard"/>
    <w:next w:val="Standard"/>
    <w:link w:val="berschrift5Zchn"/>
    <w:uiPriority w:val="9"/>
    <w:semiHidden/>
    <w:unhideWhenUsed/>
    <w:rsid w:val="00532839"/>
    <w:pPr>
      <w:keepNext/>
      <w:keepLines/>
      <w:numPr>
        <w:ilvl w:val="4"/>
        <w:numId w:val="7"/>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532839"/>
    <w:pPr>
      <w:keepNext/>
      <w:keepLines/>
      <w:numPr>
        <w:ilvl w:val="5"/>
        <w:numId w:val="7"/>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532839"/>
    <w:pPr>
      <w:keepNext/>
      <w:keepLines/>
      <w:numPr>
        <w:ilvl w:val="6"/>
        <w:numId w:val="7"/>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532839"/>
    <w:pPr>
      <w:keepNext/>
      <w:keepLines/>
      <w:numPr>
        <w:ilvl w:val="7"/>
        <w:numId w:val="7"/>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532839"/>
    <w:pPr>
      <w:keepNext/>
      <w:keepLines/>
      <w:numPr>
        <w:ilvl w:val="8"/>
        <w:numId w:val="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Untertitel"/>
    <w:link w:val="TitelZchn"/>
    <w:uiPriority w:val="10"/>
    <w:qFormat/>
    <w:rsid w:val="00EC4BA7"/>
    <w:pPr>
      <w:spacing w:after="300" w:line="240" w:lineRule="auto"/>
      <w:contextualSpacing/>
      <w:jc w:val="center"/>
    </w:pPr>
    <w:rPr>
      <w:rFonts w:asciiTheme="majorHAnsi" w:eastAsiaTheme="majorEastAsia" w:hAnsiTheme="majorHAnsi" w:cstheme="majorBidi"/>
      <w:b/>
      <w:color w:val="000000" w:themeColor="text2" w:themeShade="BF"/>
      <w:spacing w:val="5"/>
      <w:kern w:val="28"/>
      <w:sz w:val="44"/>
      <w:szCs w:val="52"/>
    </w:rPr>
  </w:style>
  <w:style w:type="character" w:customStyle="1" w:styleId="TitelZchn">
    <w:name w:val="Titel Zchn"/>
    <w:basedOn w:val="Absatz-Standardschriftart"/>
    <w:link w:val="Titel"/>
    <w:uiPriority w:val="10"/>
    <w:rsid w:val="00EC4BA7"/>
    <w:rPr>
      <w:rFonts w:asciiTheme="majorHAnsi" w:eastAsiaTheme="majorEastAsia" w:hAnsiTheme="majorHAnsi" w:cstheme="majorBidi"/>
      <w:b/>
      <w:color w:val="000000" w:themeColor="text2" w:themeShade="BF"/>
      <w:spacing w:val="5"/>
      <w:kern w:val="28"/>
      <w:sz w:val="44"/>
      <w:szCs w:val="52"/>
    </w:rPr>
  </w:style>
  <w:style w:type="paragraph" w:styleId="Kopfzeile">
    <w:name w:val="header"/>
    <w:basedOn w:val="Standard"/>
    <w:link w:val="KopfzeileZchn"/>
    <w:uiPriority w:val="99"/>
    <w:unhideWhenUsed/>
    <w:rsid w:val="00DD4E8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D4E8B"/>
  </w:style>
  <w:style w:type="paragraph" w:styleId="Fuzeile">
    <w:name w:val="footer"/>
    <w:basedOn w:val="Standard"/>
    <w:link w:val="FuzeileZchn"/>
    <w:uiPriority w:val="99"/>
    <w:unhideWhenUsed/>
    <w:qFormat/>
    <w:rsid w:val="00DD4E8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D4E8B"/>
  </w:style>
  <w:style w:type="character" w:customStyle="1" w:styleId="berschrift1Zchn">
    <w:name w:val="Überschrift 1 Zchn"/>
    <w:basedOn w:val="Absatz-Standardschriftart"/>
    <w:link w:val="berschrift1"/>
    <w:uiPriority w:val="9"/>
    <w:rsid w:val="00EC4BA7"/>
    <w:rPr>
      <w:rFonts w:asciiTheme="majorHAnsi" w:eastAsiaTheme="majorEastAsia" w:hAnsiTheme="majorHAnsi" w:cstheme="majorBidi"/>
      <w:b/>
      <w:bCs/>
      <w:sz w:val="28"/>
      <w:szCs w:val="28"/>
    </w:rPr>
  </w:style>
  <w:style w:type="character" w:customStyle="1" w:styleId="berschrift2Zchn">
    <w:name w:val="Überschrift 2 Zchn"/>
    <w:basedOn w:val="Absatz-Standardschriftart"/>
    <w:link w:val="berschrift2"/>
    <w:uiPriority w:val="9"/>
    <w:rsid w:val="00532839"/>
    <w:rPr>
      <w:rFonts w:asciiTheme="majorHAnsi" w:eastAsiaTheme="majorEastAsia" w:hAnsiTheme="majorHAnsi" w:cstheme="majorBidi"/>
      <w:b/>
      <w:bCs/>
      <w:sz w:val="24"/>
      <w:szCs w:val="26"/>
    </w:rPr>
  </w:style>
  <w:style w:type="paragraph" w:styleId="Untertitel">
    <w:name w:val="Subtitle"/>
    <w:basedOn w:val="Standard"/>
    <w:next w:val="Standard"/>
    <w:link w:val="UntertitelZchn"/>
    <w:uiPriority w:val="11"/>
    <w:qFormat/>
    <w:rsid w:val="00EC4BA7"/>
    <w:pPr>
      <w:numPr>
        <w:ilvl w:val="1"/>
      </w:numPr>
      <w:spacing w:line="240" w:lineRule="auto"/>
      <w:jc w:val="center"/>
    </w:pPr>
    <w:rPr>
      <w:rFonts w:asciiTheme="majorHAnsi" w:eastAsiaTheme="majorEastAsia" w:hAnsiTheme="majorHAnsi" w:cstheme="majorBidi"/>
      <w:iCs/>
      <w:spacing w:val="15"/>
      <w:sz w:val="36"/>
      <w:szCs w:val="24"/>
    </w:rPr>
  </w:style>
  <w:style w:type="character" w:customStyle="1" w:styleId="UntertitelZchn">
    <w:name w:val="Untertitel Zchn"/>
    <w:basedOn w:val="Absatz-Standardschriftart"/>
    <w:link w:val="Untertitel"/>
    <w:uiPriority w:val="11"/>
    <w:rsid w:val="00EC4BA7"/>
    <w:rPr>
      <w:rFonts w:asciiTheme="majorHAnsi" w:eastAsiaTheme="majorEastAsia" w:hAnsiTheme="majorHAnsi" w:cstheme="majorBidi"/>
      <w:iCs/>
      <w:spacing w:val="15"/>
      <w:sz w:val="36"/>
      <w:szCs w:val="24"/>
    </w:rPr>
  </w:style>
  <w:style w:type="character" w:customStyle="1" w:styleId="berschrift3Zchn">
    <w:name w:val="Überschrift 3 Zchn"/>
    <w:basedOn w:val="Absatz-Standardschriftart"/>
    <w:link w:val="berschrift3"/>
    <w:uiPriority w:val="9"/>
    <w:rsid w:val="00EC4BA7"/>
    <w:rPr>
      <w:rFonts w:asciiTheme="majorHAnsi" w:eastAsiaTheme="majorEastAsia" w:hAnsiTheme="majorHAnsi" w:cstheme="majorBidi"/>
      <w:bCs/>
      <w:sz w:val="24"/>
    </w:rPr>
  </w:style>
  <w:style w:type="paragraph" w:customStyle="1" w:styleId="ArtderArbeit">
    <w:name w:val="Art der Arbeit"/>
    <w:basedOn w:val="Standard"/>
    <w:qFormat/>
    <w:rsid w:val="00EC4BA7"/>
    <w:pPr>
      <w:spacing w:line="240" w:lineRule="auto"/>
      <w:jc w:val="center"/>
    </w:pPr>
    <w:rPr>
      <w:sz w:val="36"/>
    </w:rPr>
  </w:style>
  <w:style w:type="paragraph" w:styleId="Zitat">
    <w:name w:val="Quote"/>
    <w:basedOn w:val="Standard"/>
    <w:next w:val="Standard"/>
    <w:link w:val="ZitatZchn"/>
    <w:uiPriority w:val="29"/>
    <w:qFormat/>
    <w:rsid w:val="00243EC6"/>
    <w:rPr>
      <w:i/>
      <w:iCs/>
      <w:color w:val="000000" w:themeColor="text1"/>
    </w:rPr>
  </w:style>
  <w:style w:type="character" w:customStyle="1" w:styleId="ZitatZchn">
    <w:name w:val="Zitat Zchn"/>
    <w:basedOn w:val="Absatz-Standardschriftart"/>
    <w:link w:val="Zitat"/>
    <w:uiPriority w:val="29"/>
    <w:rsid w:val="00243EC6"/>
    <w:rPr>
      <w:i/>
      <w:iCs/>
      <w:color w:val="000000" w:themeColor="text1"/>
      <w:sz w:val="24"/>
    </w:rPr>
  </w:style>
  <w:style w:type="paragraph" w:customStyle="1" w:styleId="Tabelleninhalt">
    <w:name w:val="Tabelleninhalt"/>
    <w:basedOn w:val="Standard"/>
    <w:next w:val="Standard"/>
    <w:qFormat/>
    <w:rsid w:val="00277DA8"/>
    <w:rPr>
      <w:sz w:val="20"/>
    </w:rPr>
  </w:style>
  <w:style w:type="paragraph" w:customStyle="1" w:styleId="Quellcode">
    <w:name w:val="Quellcode"/>
    <w:basedOn w:val="Standard"/>
    <w:next w:val="Standard"/>
    <w:qFormat/>
    <w:rsid w:val="00F638E2"/>
    <w:rPr>
      <w:rFonts w:ascii="Courier New" w:hAnsi="Courier New"/>
    </w:rPr>
  </w:style>
  <w:style w:type="paragraph" w:styleId="Funotentext">
    <w:name w:val="footnote text"/>
    <w:basedOn w:val="Standard"/>
    <w:link w:val="FunotentextZchn"/>
    <w:uiPriority w:val="99"/>
    <w:semiHidden/>
    <w:unhideWhenUsed/>
    <w:qFormat/>
    <w:rsid w:val="00277DA8"/>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277DA8"/>
    <w:rPr>
      <w:sz w:val="20"/>
      <w:szCs w:val="20"/>
    </w:rPr>
  </w:style>
  <w:style w:type="paragraph" w:styleId="Sprechblasentext">
    <w:name w:val="Balloon Text"/>
    <w:basedOn w:val="Standard"/>
    <w:link w:val="SprechblasentextZchn"/>
    <w:uiPriority w:val="99"/>
    <w:semiHidden/>
    <w:unhideWhenUsed/>
    <w:rsid w:val="00EC4BA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C4BA7"/>
    <w:rPr>
      <w:rFonts w:ascii="Tahoma" w:hAnsi="Tahoma" w:cs="Tahoma"/>
      <w:sz w:val="16"/>
      <w:szCs w:val="16"/>
    </w:rPr>
  </w:style>
  <w:style w:type="table" w:styleId="Tabellenraster">
    <w:name w:val="Table Grid"/>
    <w:basedOn w:val="NormaleTabelle"/>
    <w:uiPriority w:val="59"/>
    <w:rsid w:val="00606E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andardWeb">
    <w:name w:val="Normal (Web)"/>
    <w:basedOn w:val="Standard"/>
    <w:uiPriority w:val="99"/>
    <w:semiHidden/>
    <w:unhideWhenUsed/>
    <w:rsid w:val="00C65B49"/>
    <w:pPr>
      <w:spacing w:before="100" w:beforeAutospacing="1" w:after="100" w:afterAutospacing="1" w:line="240" w:lineRule="auto"/>
      <w:jc w:val="left"/>
    </w:pPr>
    <w:rPr>
      <w:rFonts w:ascii="Times New Roman" w:eastAsia="Times New Roman" w:hAnsi="Times New Roman" w:cs="Times New Roman"/>
      <w:szCs w:val="24"/>
      <w:lang w:eastAsia="de-DE"/>
    </w:rPr>
  </w:style>
  <w:style w:type="character" w:styleId="Funotenzeichen">
    <w:name w:val="footnote reference"/>
    <w:basedOn w:val="Absatz-Standardschriftart"/>
    <w:uiPriority w:val="99"/>
    <w:semiHidden/>
    <w:unhideWhenUsed/>
    <w:rsid w:val="00236E15"/>
    <w:rPr>
      <w:vertAlign w:val="superscript"/>
    </w:rPr>
  </w:style>
  <w:style w:type="character" w:styleId="Hyperlink">
    <w:name w:val="Hyperlink"/>
    <w:basedOn w:val="Absatz-Standardschriftart"/>
    <w:uiPriority w:val="99"/>
    <w:unhideWhenUsed/>
    <w:rsid w:val="004C3AE2"/>
    <w:rPr>
      <w:color w:val="0000FF" w:themeColor="hyperlink"/>
      <w:u w:val="single"/>
    </w:rPr>
  </w:style>
  <w:style w:type="paragraph" w:styleId="Verzeichnis1">
    <w:name w:val="toc 1"/>
    <w:basedOn w:val="Standard"/>
    <w:next w:val="Standard"/>
    <w:autoRedefine/>
    <w:uiPriority w:val="39"/>
    <w:unhideWhenUsed/>
    <w:rsid w:val="004C3AE2"/>
    <w:pPr>
      <w:spacing w:after="100"/>
    </w:pPr>
  </w:style>
  <w:style w:type="character" w:customStyle="1" w:styleId="berschrift4Zchn">
    <w:name w:val="Überschrift 4 Zchn"/>
    <w:basedOn w:val="Absatz-Standardschriftart"/>
    <w:link w:val="berschrift4"/>
    <w:uiPriority w:val="9"/>
    <w:rsid w:val="001B7647"/>
    <w:rPr>
      <w:rFonts w:asciiTheme="majorHAnsi" w:eastAsiaTheme="majorEastAsia" w:hAnsiTheme="majorHAnsi" w:cstheme="majorBidi"/>
      <w:bCs/>
      <w:iCs/>
      <w:sz w:val="24"/>
    </w:rPr>
  </w:style>
  <w:style w:type="paragraph" w:styleId="Beschriftung">
    <w:name w:val="caption"/>
    <w:basedOn w:val="Standard"/>
    <w:next w:val="Standard"/>
    <w:uiPriority w:val="35"/>
    <w:unhideWhenUsed/>
    <w:qFormat/>
    <w:rsid w:val="007003AD"/>
    <w:pPr>
      <w:spacing w:line="240" w:lineRule="auto"/>
      <w:jc w:val="left"/>
    </w:pPr>
    <w:rPr>
      <w:bCs/>
      <w:szCs w:val="18"/>
    </w:rPr>
  </w:style>
  <w:style w:type="character" w:customStyle="1" w:styleId="berschrift5Zchn">
    <w:name w:val="Überschrift 5 Zchn"/>
    <w:basedOn w:val="Absatz-Standardschriftart"/>
    <w:link w:val="berschrift5"/>
    <w:uiPriority w:val="9"/>
    <w:semiHidden/>
    <w:rsid w:val="00532839"/>
    <w:rPr>
      <w:rFonts w:asciiTheme="majorHAnsi" w:eastAsiaTheme="majorEastAsia" w:hAnsiTheme="majorHAnsi" w:cstheme="majorBidi"/>
      <w:color w:val="243F60" w:themeColor="accent1" w:themeShade="7F"/>
      <w:sz w:val="24"/>
    </w:rPr>
  </w:style>
  <w:style w:type="character" w:customStyle="1" w:styleId="berschrift6Zchn">
    <w:name w:val="Überschrift 6 Zchn"/>
    <w:basedOn w:val="Absatz-Standardschriftart"/>
    <w:link w:val="berschrift6"/>
    <w:uiPriority w:val="9"/>
    <w:semiHidden/>
    <w:rsid w:val="00532839"/>
    <w:rPr>
      <w:rFonts w:asciiTheme="majorHAnsi" w:eastAsiaTheme="majorEastAsia" w:hAnsiTheme="majorHAnsi" w:cstheme="majorBidi"/>
      <w:i/>
      <w:iCs/>
      <w:color w:val="243F60" w:themeColor="accent1" w:themeShade="7F"/>
      <w:sz w:val="24"/>
    </w:rPr>
  </w:style>
  <w:style w:type="character" w:customStyle="1" w:styleId="berschrift7Zchn">
    <w:name w:val="Überschrift 7 Zchn"/>
    <w:basedOn w:val="Absatz-Standardschriftart"/>
    <w:link w:val="berschrift7"/>
    <w:uiPriority w:val="9"/>
    <w:semiHidden/>
    <w:rsid w:val="00532839"/>
    <w:rPr>
      <w:rFonts w:asciiTheme="majorHAnsi" w:eastAsiaTheme="majorEastAsia" w:hAnsiTheme="majorHAnsi" w:cstheme="majorBidi"/>
      <w:i/>
      <w:iCs/>
      <w:color w:val="404040" w:themeColor="text1" w:themeTint="BF"/>
      <w:sz w:val="24"/>
    </w:rPr>
  </w:style>
  <w:style w:type="character" w:customStyle="1" w:styleId="berschrift8Zchn">
    <w:name w:val="Überschrift 8 Zchn"/>
    <w:basedOn w:val="Absatz-Standardschriftart"/>
    <w:link w:val="berschrift8"/>
    <w:uiPriority w:val="9"/>
    <w:semiHidden/>
    <w:rsid w:val="00532839"/>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532839"/>
    <w:rPr>
      <w:rFonts w:asciiTheme="majorHAnsi" w:eastAsiaTheme="majorEastAsia" w:hAnsiTheme="majorHAnsi" w:cstheme="majorBidi"/>
      <w:i/>
      <w:iCs/>
      <w:color w:val="404040" w:themeColor="text1" w:themeTint="BF"/>
      <w:sz w:val="20"/>
      <w:szCs w:val="20"/>
    </w:rPr>
  </w:style>
  <w:style w:type="paragraph" w:styleId="Verzeichnis2">
    <w:name w:val="toc 2"/>
    <w:basedOn w:val="Standard"/>
    <w:next w:val="Standard"/>
    <w:autoRedefine/>
    <w:uiPriority w:val="39"/>
    <w:unhideWhenUsed/>
    <w:rsid w:val="00785CB6"/>
    <w:pPr>
      <w:spacing w:after="100"/>
      <w:ind w:left="240"/>
    </w:pPr>
  </w:style>
  <w:style w:type="paragraph" w:styleId="Verzeichnis3">
    <w:name w:val="toc 3"/>
    <w:basedOn w:val="Standard"/>
    <w:next w:val="Standard"/>
    <w:autoRedefine/>
    <w:uiPriority w:val="39"/>
    <w:unhideWhenUsed/>
    <w:rsid w:val="00785CB6"/>
    <w:pPr>
      <w:spacing w:after="100"/>
      <w:ind w:left="480"/>
    </w:pPr>
  </w:style>
  <w:style w:type="paragraph" w:styleId="Inhaltsverzeichnisberschrift">
    <w:name w:val="TOC Heading"/>
    <w:basedOn w:val="berschrift1"/>
    <w:next w:val="Standard"/>
    <w:uiPriority w:val="39"/>
    <w:semiHidden/>
    <w:unhideWhenUsed/>
    <w:qFormat/>
    <w:rsid w:val="00C3755F"/>
    <w:pPr>
      <w:numPr>
        <w:numId w:val="0"/>
      </w:numPr>
      <w:jc w:val="both"/>
      <w:outlineLvl w:val="9"/>
    </w:pPr>
    <w:rPr>
      <w:color w:val="365F91" w:themeColor="accent1" w:themeShade="BF"/>
    </w:rPr>
  </w:style>
  <w:style w:type="paragraph" w:styleId="Literaturverzeichnis">
    <w:name w:val="Bibliography"/>
    <w:basedOn w:val="Standard"/>
    <w:next w:val="Standard"/>
    <w:uiPriority w:val="37"/>
    <w:semiHidden/>
    <w:unhideWhenUsed/>
    <w:rsid w:val="00C3755F"/>
  </w:style>
  <w:style w:type="character" w:styleId="Buchtitel">
    <w:name w:val="Book Title"/>
    <w:basedOn w:val="Absatz-Standardschriftart"/>
    <w:uiPriority w:val="33"/>
    <w:rsid w:val="00C3755F"/>
    <w:rPr>
      <w:b/>
      <w:bCs/>
      <w:smallCaps/>
      <w:spacing w:val="5"/>
    </w:rPr>
  </w:style>
  <w:style w:type="character" w:styleId="IntensiverVerweis">
    <w:name w:val="Intense Reference"/>
    <w:basedOn w:val="Absatz-Standardschriftart"/>
    <w:uiPriority w:val="32"/>
    <w:rsid w:val="00C3755F"/>
    <w:rPr>
      <w:b/>
      <w:bCs/>
      <w:smallCaps/>
      <w:color w:val="C0504D" w:themeColor="accent2"/>
      <w:spacing w:val="5"/>
      <w:u w:val="single"/>
    </w:rPr>
  </w:style>
  <w:style w:type="character" w:styleId="SchwacherVerweis">
    <w:name w:val="Subtle Reference"/>
    <w:basedOn w:val="Absatz-Standardschriftart"/>
    <w:uiPriority w:val="31"/>
    <w:rsid w:val="00C3755F"/>
    <w:rPr>
      <w:smallCaps/>
      <w:color w:val="C0504D" w:themeColor="accent2"/>
      <w:u w:val="single"/>
    </w:rPr>
  </w:style>
  <w:style w:type="character" w:styleId="IntensiveHervorhebung">
    <w:name w:val="Intense Emphasis"/>
    <w:basedOn w:val="Absatz-Standardschriftart"/>
    <w:uiPriority w:val="21"/>
    <w:rsid w:val="00C3755F"/>
    <w:rPr>
      <w:b/>
      <w:bCs/>
      <w:i/>
      <w:iCs/>
      <w:color w:val="4F81BD" w:themeColor="accent1"/>
    </w:rPr>
  </w:style>
  <w:style w:type="character" w:styleId="SchwacheHervorhebung">
    <w:name w:val="Subtle Emphasis"/>
    <w:basedOn w:val="Absatz-Standardschriftart"/>
    <w:uiPriority w:val="19"/>
    <w:rsid w:val="00C3755F"/>
    <w:rPr>
      <w:i/>
      <w:iCs/>
      <w:color w:val="808080" w:themeColor="text1" w:themeTint="7F"/>
    </w:rPr>
  </w:style>
  <w:style w:type="paragraph" w:styleId="IntensivesZitat">
    <w:name w:val="Intense Quote"/>
    <w:basedOn w:val="Standard"/>
    <w:next w:val="Standard"/>
    <w:link w:val="IntensivesZitatZchn"/>
    <w:uiPriority w:val="30"/>
    <w:rsid w:val="00C3755F"/>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C3755F"/>
    <w:rPr>
      <w:b/>
      <w:bCs/>
      <w:i/>
      <w:iCs/>
      <w:color w:val="4F81BD" w:themeColor="accent1"/>
      <w:sz w:val="24"/>
    </w:rPr>
  </w:style>
  <w:style w:type="paragraph" w:styleId="Listenabsatz">
    <w:name w:val="List Paragraph"/>
    <w:basedOn w:val="Standard"/>
    <w:uiPriority w:val="34"/>
    <w:qFormat/>
    <w:rsid w:val="00C3755F"/>
    <w:pPr>
      <w:ind w:left="720"/>
      <w:contextualSpacing/>
    </w:pPr>
  </w:style>
  <w:style w:type="table" w:styleId="MittlereListe1-Akzent1">
    <w:name w:val="Medium List 1 Accent 1"/>
    <w:basedOn w:val="NormaleTabelle"/>
    <w:uiPriority w:val="65"/>
    <w:rsid w:val="00C3755F"/>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000000"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Schattierung2-Akzent1">
    <w:name w:val="Medium Shading 2 Accent 1"/>
    <w:basedOn w:val="NormaleTabelle"/>
    <w:uiPriority w:val="64"/>
    <w:rsid w:val="00C3755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Akzent1">
    <w:name w:val="Medium Shading 1 Accent 1"/>
    <w:basedOn w:val="NormaleTabelle"/>
    <w:uiPriority w:val="63"/>
    <w:rsid w:val="00C3755F"/>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rsid w:val="00C3755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Liste-Akzent1">
    <w:name w:val="Light List Accent 1"/>
    <w:basedOn w:val="NormaleTabelle"/>
    <w:uiPriority w:val="61"/>
    <w:rsid w:val="00C3755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Schattierung-Akzent1">
    <w:name w:val="Light Shading Accent 1"/>
    <w:basedOn w:val="NormaleTabelle"/>
    <w:uiPriority w:val="60"/>
    <w:rsid w:val="00C3755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FarbigesRaster">
    <w:name w:val="Colorful Grid"/>
    <w:basedOn w:val="NormaleTabelle"/>
    <w:uiPriority w:val="73"/>
    <w:rsid w:val="00C3755F"/>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rsid w:val="00C3755F"/>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rsid w:val="00C3755F"/>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rsid w:val="00C3755F"/>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rsid w:val="00C3755F"/>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rsid w:val="00C3755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rsid w:val="00C3755F"/>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rsid w:val="00C3755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rsid w:val="00C3755F"/>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0000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rsid w:val="00C3755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
    <w:name w:val="Medium Shading 1"/>
    <w:basedOn w:val="NormaleTabelle"/>
    <w:uiPriority w:val="63"/>
    <w:rsid w:val="00C3755F"/>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rsid w:val="00C3755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rsid w:val="00C3755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rsid w:val="00C3755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KeinLeerraum">
    <w:name w:val="No Spacing"/>
    <w:uiPriority w:val="1"/>
    <w:rsid w:val="00C3755F"/>
    <w:pPr>
      <w:spacing w:after="0" w:line="240" w:lineRule="auto"/>
      <w:jc w:val="both"/>
    </w:pPr>
    <w:rPr>
      <w:sz w:val="24"/>
    </w:rPr>
  </w:style>
  <w:style w:type="character" w:styleId="HTMLVariable">
    <w:name w:val="HTML Variable"/>
    <w:basedOn w:val="Absatz-Standardschriftart"/>
    <w:uiPriority w:val="99"/>
    <w:semiHidden/>
    <w:unhideWhenUsed/>
    <w:rsid w:val="00C3755F"/>
    <w:rPr>
      <w:i/>
      <w:iCs/>
    </w:rPr>
  </w:style>
  <w:style w:type="character" w:styleId="HTMLSchreibmaschine">
    <w:name w:val="HTML Typewriter"/>
    <w:basedOn w:val="Absatz-Standardschriftart"/>
    <w:uiPriority w:val="99"/>
    <w:semiHidden/>
    <w:unhideWhenUsed/>
    <w:rsid w:val="00C3755F"/>
    <w:rPr>
      <w:rFonts w:ascii="Consolas" w:hAnsi="Consolas"/>
      <w:sz w:val="20"/>
      <w:szCs w:val="20"/>
    </w:rPr>
  </w:style>
  <w:style w:type="character" w:styleId="HTMLBeispiel">
    <w:name w:val="HTML Sample"/>
    <w:basedOn w:val="Absatz-Standardschriftart"/>
    <w:uiPriority w:val="99"/>
    <w:semiHidden/>
    <w:unhideWhenUsed/>
    <w:rsid w:val="00C3755F"/>
    <w:rPr>
      <w:rFonts w:ascii="Consolas" w:hAnsi="Consolas"/>
      <w:sz w:val="24"/>
      <w:szCs w:val="24"/>
    </w:rPr>
  </w:style>
  <w:style w:type="paragraph" w:styleId="HTMLVorformatiert">
    <w:name w:val="HTML Preformatted"/>
    <w:basedOn w:val="Standard"/>
    <w:link w:val="HTMLVorformatiertZchn"/>
    <w:uiPriority w:val="99"/>
    <w:semiHidden/>
    <w:unhideWhenUsed/>
    <w:rsid w:val="00C3755F"/>
    <w:pPr>
      <w:spacing w:after="0" w:line="240" w:lineRule="auto"/>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C3755F"/>
    <w:rPr>
      <w:rFonts w:ascii="Consolas" w:hAnsi="Consolas"/>
      <w:sz w:val="20"/>
      <w:szCs w:val="20"/>
    </w:rPr>
  </w:style>
  <w:style w:type="character" w:styleId="HTMLTastatur">
    <w:name w:val="HTML Keyboard"/>
    <w:basedOn w:val="Absatz-Standardschriftart"/>
    <w:uiPriority w:val="99"/>
    <w:semiHidden/>
    <w:unhideWhenUsed/>
    <w:rsid w:val="00C3755F"/>
    <w:rPr>
      <w:rFonts w:ascii="Consolas" w:hAnsi="Consolas"/>
      <w:sz w:val="20"/>
      <w:szCs w:val="20"/>
    </w:rPr>
  </w:style>
  <w:style w:type="character" w:styleId="HTMLDefinition">
    <w:name w:val="HTML Definition"/>
    <w:basedOn w:val="Absatz-Standardschriftart"/>
    <w:uiPriority w:val="99"/>
    <w:semiHidden/>
    <w:unhideWhenUsed/>
    <w:rsid w:val="00C3755F"/>
    <w:rPr>
      <w:i/>
      <w:iCs/>
    </w:rPr>
  </w:style>
  <w:style w:type="character" w:styleId="HTMLCode">
    <w:name w:val="HTML Code"/>
    <w:basedOn w:val="Absatz-Standardschriftart"/>
    <w:uiPriority w:val="99"/>
    <w:semiHidden/>
    <w:unhideWhenUsed/>
    <w:rsid w:val="00C3755F"/>
    <w:rPr>
      <w:rFonts w:ascii="Consolas" w:hAnsi="Consolas"/>
      <w:sz w:val="20"/>
      <w:szCs w:val="20"/>
    </w:rPr>
  </w:style>
  <w:style w:type="character" w:styleId="HTMLZitat">
    <w:name w:val="HTML Cite"/>
    <w:basedOn w:val="Absatz-Standardschriftart"/>
    <w:uiPriority w:val="99"/>
    <w:semiHidden/>
    <w:unhideWhenUsed/>
    <w:rsid w:val="00C3755F"/>
    <w:rPr>
      <w:i/>
      <w:iCs/>
    </w:rPr>
  </w:style>
  <w:style w:type="paragraph" w:styleId="HTMLAdresse">
    <w:name w:val="HTML Address"/>
    <w:basedOn w:val="Standard"/>
    <w:link w:val="HTMLAdresseZchn"/>
    <w:uiPriority w:val="99"/>
    <w:semiHidden/>
    <w:unhideWhenUsed/>
    <w:rsid w:val="00C3755F"/>
    <w:pPr>
      <w:spacing w:after="0" w:line="240" w:lineRule="auto"/>
    </w:pPr>
    <w:rPr>
      <w:i/>
      <w:iCs/>
    </w:rPr>
  </w:style>
  <w:style w:type="character" w:customStyle="1" w:styleId="HTMLAdresseZchn">
    <w:name w:val="HTML Adresse Zchn"/>
    <w:basedOn w:val="Absatz-Standardschriftart"/>
    <w:link w:val="HTMLAdresse"/>
    <w:uiPriority w:val="99"/>
    <w:semiHidden/>
    <w:rsid w:val="00C3755F"/>
    <w:rPr>
      <w:i/>
      <w:iCs/>
      <w:sz w:val="24"/>
    </w:rPr>
  </w:style>
  <w:style w:type="character" w:styleId="HTMLAkronym">
    <w:name w:val="HTML Acronym"/>
    <w:basedOn w:val="Absatz-Standardschriftart"/>
    <w:uiPriority w:val="99"/>
    <w:semiHidden/>
    <w:unhideWhenUsed/>
    <w:rsid w:val="00C3755F"/>
  </w:style>
  <w:style w:type="paragraph" w:styleId="NurText">
    <w:name w:val="Plain Text"/>
    <w:basedOn w:val="Standard"/>
    <w:link w:val="NurTextZchn"/>
    <w:uiPriority w:val="99"/>
    <w:semiHidden/>
    <w:unhideWhenUsed/>
    <w:rsid w:val="00C3755F"/>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semiHidden/>
    <w:rsid w:val="00C3755F"/>
    <w:rPr>
      <w:rFonts w:ascii="Consolas" w:hAnsi="Consolas"/>
      <w:sz w:val="21"/>
      <w:szCs w:val="21"/>
    </w:rPr>
  </w:style>
  <w:style w:type="paragraph" w:styleId="Dokumentstruktur">
    <w:name w:val="Document Map"/>
    <w:basedOn w:val="Standard"/>
    <w:link w:val="DokumentstrukturZchn"/>
    <w:uiPriority w:val="99"/>
    <w:semiHidden/>
    <w:unhideWhenUsed/>
    <w:rsid w:val="00C3755F"/>
    <w:pPr>
      <w:spacing w:after="0" w:line="240" w:lineRule="auto"/>
    </w:pPr>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C3755F"/>
    <w:rPr>
      <w:rFonts w:ascii="Tahoma" w:hAnsi="Tahoma" w:cs="Tahoma"/>
      <w:sz w:val="16"/>
      <w:szCs w:val="16"/>
    </w:rPr>
  </w:style>
  <w:style w:type="character" w:styleId="Hervorhebung">
    <w:name w:val="Emphasis"/>
    <w:basedOn w:val="Absatz-Standardschriftart"/>
    <w:uiPriority w:val="20"/>
    <w:qFormat/>
    <w:rsid w:val="00C3755F"/>
    <w:rPr>
      <w:i/>
      <w:iCs/>
    </w:rPr>
  </w:style>
  <w:style w:type="character" w:styleId="Fett">
    <w:name w:val="Strong"/>
    <w:basedOn w:val="Absatz-Standardschriftart"/>
    <w:uiPriority w:val="22"/>
    <w:rsid w:val="00C3755F"/>
    <w:rPr>
      <w:b/>
      <w:bCs/>
    </w:rPr>
  </w:style>
  <w:style w:type="character" w:styleId="BesuchterHyperlink">
    <w:name w:val="FollowedHyperlink"/>
    <w:basedOn w:val="Absatz-Standardschriftart"/>
    <w:uiPriority w:val="99"/>
    <w:semiHidden/>
    <w:unhideWhenUsed/>
    <w:rsid w:val="00C3755F"/>
    <w:rPr>
      <w:color w:val="800080" w:themeColor="followedHyperlink"/>
      <w:u w:val="single"/>
    </w:rPr>
  </w:style>
  <w:style w:type="paragraph" w:styleId="Blocktext">
    <w:name w:val="Block Text"/>
    <w:basedOn w:val="Standard"/>
    <w:uiPriority w:val="99"/>
    <w:semiHidden/>
    <w:unhideWhenUsed/>
    <w:rsid w:val="00C3755F"/>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ind w:left="1152" w:right="1152"/>
    </w:pPr>
    <w:rPr>
      <w:rFonts w:eastAsiaTheme="minorEastAsia"/>
      <w:i/>
      <w:iCs/>
      <w:color w:val="4F81BD" w:themeColor="accent1"/>
    </w:rPr>
  </w:style>
  <w:style w:type="paragraph" w:styleId="Textkrper-Einzug3">
    <w:name w:val="Body Text Indent 3"/>
    <w:basedOn w:val="Standard"/>
    <w:link w:val="Textkrper-Einzug3Zchn"/>
    <w:uiPriority w:val="99"/>
    <w:semiHidden/>
    <w:unhideWhenUsed/>
    <w:rsid w:val="00C3755F"/>
    <w:pPr>
      <w:spacing w:after="120"/>
      <w:ind w:left="283"/>
    </w:pPr>
    <w:rPr>
      <w:sz w:val="16"/>
      <w:szCs w:val="16"/>
    </w:rPr>
  </w:style>
  <w:style w:type="character" w:customStyle="1" w:styleId="Textkrper-Einzug3Zchn">
    <w:name w:val="Textkörper-Einzug 3 Zchn"/>
    <w:basedOn w:val="Absatz-Standardschriftart"/>
    <w:link w:val="Textkrper-Einzug3"/>
    <w:uiPriority w:val="99"/>
    <w:semiHidden/>
    <w:rsid w:val="00C3755F"/>
    <w:rPr>
      <w:sz w:val="16"/>
      <w:szCs w:val="16"/>
    </w:rPr>
  </w:style>
  <w:style w:type="paragraph" w:styleId="Textkrper-Einzug2">
    <w:name w:val="Body Text Indent 2"/>
    <w:basedOn w:val="Standard"/>
    <w:link w:val="Textkrper-Einzug2Zchn"/>
    <w:uiPriority w:val="99"/>
    <w:semiHidden/>
    <w:unhideWhenUsed/>
    <w:rsid w:val="00C3755F"/>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C3755F"/>
    <w:rPr>
      <w:sz w:val="24"/>
    </w:rPr>
  </w:style>
  <w:style w:type="paragraph" w:styleId="Textkrper3">
    <w:name w:val="Body Text 3"/>
    <w:basedOn w:val="Standard"/>
    <w:link w:val="Textkrper3Zchn"/>
    <w:uiPriority w:val="99"/>
    <w:semiHidden/>
    <w:unhideWhenUsed/>
    <w:rsid w:val="00C3755F"/>
    <w:pPr>
      <w:spacing w:after="120"/>
    </w:pPr>
    <w:rPr>
      <w:sz w:val="16"/>
      <w:szCs w:val="16"/>
    </w:rPr>
  </w:style>
  <w:style w:type="character" w:customStyle="1" w:styleId="Textkrper3Zchn">
    <w:name w:val="Textkörper 3 Zchn"/>
    <w:basedOn w:val="Absatz-Standardschriftart"/>
    <w:link w:val="Textkrper3"/>
    <w:uiPriority w:val="99"/>
    <w:semiHidden/>
    <w:rsid w:val="00C3755F"/>
    <w:rPr>
      <w:sz w:val="16"/>
      <w:szCs w:val="16"/>
    </w:rPr>
  </w:style>
  <w:style w:type="paragraph" w:styleId="Textkrper2">
    <w:name w:val="Body Text 2"/>
    <w:basedOn w:val="Standard"/>
    <w:link w:val="Textkrper2Zchn"/>
    <w:uiPriority w:val="99"/>
    <w:semiHidden/>
    <w:unhideWhenUsed/>
    <w:rsid w:val="00C3755F"/>
    <w:pPr>
      <w:spacing w:after="120" w:line="480" w:lineRule="auto"/>
    </w:pPr>
  </w:style>
  <w:style w:type="character" w:customStyle="1" w:styleId="Textkrper2Zchn">
    <w:name w:val="Textkörper 2 Zchn"/>
    <w:basedOn w:val="Absatz-Standardschriftart"/>
    <w:link w:val="Textkrper2"/>
    <w:uiPriority w:val="99"/>
    <w:semiHidden/>
    <w:rsid w:val="00C3755F"/>
    <w:rPr>
      <w:sz w:val="24"/>
    </w:rPr>
  </w:style>
  <w:style w:type="paragraph" w:styleId="Fu-Endnotenberschrift">
    <w:name w:val="Note Heading"/>
    <w:basedOn w:val="Standard"/>
    <w:next w:val="Standard"/>
    <w:link w:val="Fu-EndnotenberschriftZchn"/>
    <w:uiPriority w:val="99"/>
    <w:semiHidden/>
    <w:unhideWhenUsed/>
    <w:rsid w:val="00C3755F"/>
    <w:pPr>
      <w:spacing w:after="0" w:line="240" w:lineRule="auto"/>
    </w:pPr>
  </w:style>
  <w:style w:type="character" w:customStyle="1" w:styleId="Fu-EndnotenberschriftZchn">
    <w:name w:val="Fuß/-Endnotenüberschrift Zchn"/>
    <w:basedOn w:val="Absatz-Standardschriftart"/>
    <w:link w:val="Fu-Endnotenberschrift"/>
    <w:uiPriority w:val="99"/>
    <w:semiHidden/>
    <w:rsid w:val="00C3755F"/>
    <w:rPr>
      <w:sz w:val="24"/>
    </w:rPr>
  </w:style>
  <w:style w:type="paragraph" w:styleId="Textkrper-Zeileneinzug">
    <w:name w:val="Body Text Indent"/>
    <w:basedOn w:val="Standard"/>
    <w:link w:val="Textkrper-ZeileneinzugZchn"/>
    <w:uiPriority w:val="99"/>
    <w:semiHidden/>
    <w:unhideWhenUsed/>
    <w:rsid w:val="00C3755F"/>
    <w:pPr>
      <w:spacing w:after="120"/>
      <w:ind w:left="283"/>
    </w:pPr>
  </w:style>
  <w:style w:type="character" w:customStyle="1" w:styleId="Textkrper-ZeileneinzugZchn">
    <w:name w:val="Textkörper-Zeileneinzug Zchn"/>
    <w:basedOn w:val="Absatz-Standardschriftart"/>
    <w:link w:val="Textkrper-Zeileneinzug"/>
    <w:uiPriority w:val="99"/>
    <w:semiHidden/>
    <w:rsid w:val="00C3755F"/>
    <w:rPr>
      <w:sz w:val="24"/>
    </w:rPr>
  </w:style>
  <w:style w:type="paragraph" w:styleId="Textkrper-Erstzeileneinzug2">
    <w:name w:val="Body Text First Indent 2"/>
    <w:basedOn w:val="Textkrper-Zeileneinzug"/>
    <w:link w:val="Textkrper-Erstzeileneinzug2Zchn"/>
    <w:uiPriority w:val="99"/>
    <w:semiHidden/>
    <w:unhideWhenUsed/>
    <w:rsid w:val="00C3755F"/>
    <w:pPr>
      <w:spacing w:after="200"/>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C3755F"/>
    <w:rPr>
      <w:sz w:val="24"/>
    </w:rPr>
  </w:style>
  <w:style w:type="paragraph" w:styleId="Textkrper">
    <w:name w:val="Body Text"/>
    <w:basedOn w:val="Standard"/>
    <w:link w:val="TextkrperZchn"/>
    <w:uiPriority w:val="99"/>
    <w:semiHidden/>
    <w:unhideWhenUsed/>
    <w:rsid w:val="00C3755F"/>
    <w:pPr>
      <w:spacing w:after="120"/>
    </w:pPr>
  </w:style>
  <w:style w:type="character" w:customStyle="1" w:styleId="TextkrperZchn">
    <w:name w:val="Textkörper Zchn"/>
    <w:basedOn w:val="Absatz-Standardschriftart"/>
    <w:link w:val="Textkrper"/>
    <w:uiPriority w:val="99"/>
    <w:semiHidden/>
    <w:rsid w:val="00C3755F"/>
    <w:rPr>
      <w:sz w:val="24"/>
    </w:rPr>
  </w:style>
  <w:style w:type="paragraph" w:styleId="Textkrper-Erstzeileneinzug">
    <w:name w:val="Body Text First Indent"/>
    <w:basedOn w:val="Textkrper"/>
    <w:link w:val="Textkrper-ErstzeileneinzugZchn"/>
    <w:uiPriority w:val="99"/>
    <w:semiHidden/>
    <w:unhideWhenUsed/>
    <w:rsid w:val="00C3755F"/>
    <w:pPr>
      <w:spacing w:after="200"/>
      <w:ind w:firstLine="360"/>
    </w:pPr>
  </w:style>
  <w:style w:type="character" w:customStyle="1" w:styleId="Textkrper-ErstzeileneinzugZchn">
    <w:name w:val="Textkörper-Erstzeileneinzug Zchn"/>
    <w:basedOn w:val="TextkrperZchn"/>
    <w:link w:val="Textkrper-Erstzeileneinzug"/>
    <w:uiPriority w:val="99"/>
    <w:semiHidden/>
    <w:rsid w:val="00C3755F"/>
    <w:rPr>
      <w:sz w:val="24"/>
    </w:rPr>
  </w:style>
  <w:style w:type="paragraph" w:styleId="Datum">
    <w:name w:val="Date"/>
    <w:basedOn w:val="Standard"/>
    <w:next w:val="Standard"/>
    <w:link w:val="DatumZchn"/>
    <w:uiPriority w:val="99"/>
    <w:semiHidden/>
    <w:unhideWhenUsed/>
    <w:rsid w:val="00C3755F"/>
  </w:style>
  <w:style w:type="character" w:customStyle="1" w:styleId="DatumZchn">
    <w:name w:val="Datum Zchn"/>
    <w:basedOn w:val="Absatz-Standardschriftart"/>
    <w:link w:val="Datum"/>
    <w:uiPriority w:val="99"/>
    <w:semiHidden/>
    <w:rsid w:val="00C3755F"/>
    <w:rPr>
      <w:sz w:val="24"/>
    </w:rPr>
  </w:style>
  <w:style w:type="paragraph" w:styleId="Anrede">
    <w:name w:val="Salutation"/>
    <w:basedOn w:val="Standard"/>
    <w:next w:val="Standard"/>
    <w:link w:val="AnredeZchn"/>
    <w:uiPriority w:val="99"/>
    <w:semiHidden/>
    <w:unhideWhenUsed/>
    <w:rsid w:val="00C3755F"/>
  </w:style>
  <w:style w:type="character" w:customStyle="1" w:styleId="AnredeZchn">
    <w:name w:val="Anrede Zchn"/>
    <w:basedOn w:val="Absatz-Standardschriftart"/>
    <w:link w:val="Anrede"/>
    <w:uiPriority w:val="99"/>
    <w:semiHidden/>
    <w:rsid w:val="00C3755F"/>
    <w:rPr>
      <w:sz w:val="24"/>
    </w:rPr>
  </w:style>
  <w:style w:type="paragraph" w:styleId="Nachrichtenkopf">
    <w:name w:val="Message Header"/>
    <w:basedOn w:val="Standard"/>
    <w:link w:val="NachrichtenkopfZchn"/>
    <w:uiPriority w:val="99"/>
    <w:semiHidden/>
    <w:unhideWhenUsed/>
    <w:rsid w:val="00C3755F"/>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Cs w:val="24"/>
    </w:rPr>
  </w:style>
  <w:style w:type="character" w:customStyle="1" w:styleId="NachrichtenkopfZchn">
    <w:name w:val="Nachrichtenkopf Zchn"/>
    <w:basedOn w:val="Absatz-Standardschriftart"/>
    <w:link w:val="Nachrichtenkopf"/>
    <w:uiPriority w:val="99"/>
    <w:semiHidden/>
    <w:rsid w:val="00C3755F"/>
    <w:rPr>
      <w:rFonts w:asciiTheme="majorHAnsi" w:eastAsiaTheme="majorEastAsia" w:hAnsiTheme="majorHAnsi" w:cstheme="majorBidi"/>
      <w:sz w:val="24"/>
      <w:szCs w:val="24"/>
      <w:shd w:val="pct20" w:color="auto" w:fill="auto"/>
    </w:rPr>
  </w:style>
  <w:style w:type="paragraph" w:styleId="Listenfortsetzung5">
    <w:name w:val="List Continue 5"/>
    <w:basedOn w:val="Standard"/>
    <w:uiPriority w:val="99"/>
    <w:semiHidden/>
    <w:unhideWhenUsed/>
    <w:rsid w:val="00C3755F"/>
    <w:pPr>
      <w:spacing w:after="120"/>
      <w:ind w:left="1415"/>
      <w:contextualSpacing/>
    </w:pPr>
  </w:style>
  <w:style w:type="paragraph" w:styleId="Listenfortsetzung4">
    <w:name w:val="List Continue 4"/>
    <w:basedOn w:val="Standard"/>
    <w:uiPriority w:val="99"/>
    <w:semiHidden/>
    <w:unhideWhenUsed/>
    <w:rsid w:val="00C3755F"/>
    <w:pPr>
      <w:spacing w:after="120"/>
      <w:ind w:left="1132"/>
      <w:contextualSpacing/>
    </w:pPr>
  </w:style>
  <w:style w:type="paragraph" w:styleId="Listenfortsetzung3">
    <w:name w:val="List Continue 3"/>
    <w:basedOn w:val="Standard"/>
    <w:uiPriority w:val="99"/>
    <w:semiHidden/>
    <w:unhideWhenUsed/>
    <w:rsid w:val="00C3755F"/>
    <w:pPr>
      <w:spacing w:after="120"/>
      <w:ind w:left="849"/>
      <w:contextualSpacing/>
    </w:pPr>
  </w:style>
  <w:style w:type="paragraph" w:styleId="Listenfortsetzung2">
    <w:name w:val="List Continue 2"/>
    <w:basedOn w:val="Standard"/>
    <w:uiPriority w:val="99"/>
    <w:semiHidden/>
    <w:unhideWhenUsed/>
    <w:rsid w:val="00C3755F"/>
    <w:pPr>
      <w:spacing w:after="120"/>
      <w:ind w:left="566"/>
      <w:contextualSpacing/>
    </w:pPr>
  </w:style>
  <w:style w:type="paragraph" w:styleId="Listenfortsetzung">
    <w:name w:val="List Continue"/>
    <w:basedOn w:val="Standard"/>
    <w:uiPriority w:val="99"/>
    <w:semiHidden/>
    <w:unhideWhenUsed/>
    <w:rsid w:val="00C3755F"/>
    <w:pPr>
      <w:spacing w:after="120"/>
      <w:ind w:left="283"/>
      <w:contextualSpacing/>
    </w:pPr>
  </w:style>
  <w:style w:type="paragraph" w:styleId="Unterschrift">
    <w:name w:val="Signature"/>
    <w:basedOn w:val="Standard"/>
    <w:link w:val="UnterschriftZchn"/>
    <w:uiPriority w:val="99"/>
    <w:semiHidden/>
    <w:unhideWhenUsed/>
    <w:rsid w:val="00C3755F"/>
    <w:pPr>
      <w:spacing w:after="0" w:line="240" w:lineRule="auto"/>
      <w:ind w:left="4252"/>
    </w:pPr>
  </w:style>
  <w:style w:type="character" w:customStyle="1" w:styleId="UnterschriftZchn">
    <w:name w:val="Unterschrift Zchn"/>
    <w:basedOn w:val="Absatz-Standardschriftart"/>
    <w:link w:val="Unterschrift"/>
    <w:uiPriority w:val="99"/>
    <w:semiHidden/>
    <w:rsid w:val="00C3755F"/>
    <w:rPr>
      <w:sz w:val="24"/>
    </w:rPr>
  </w:style>
  <w:style w:type="paragraph" w:styleId="Gruformel">
    <w:name w:val="Closing"/>
    <w:basedOn w:val="Standard"/>
    <w:link w:val="GruformelZchn"/>
    <w:uiPriority w:val="99"/>
    <w:semiHidden/>
    <w:unhideWhenUsed/>
    <w:rsid w:val="00C3755F"/>
    <w:pPr>
      <w:spacing w:after="0" w:line="240" w:lineRule="auto"/>
      <w:ind w:left="4252"/>
    </w:pPr>
  </w:style>
  <w:style w:type="character" w:customStyle="1" w:styleId="GruformelZchn">
    <w:name w:val="Grußformel Zchn"/>
    <w:basedOn w:val="Absatz-Standardschriftart"/>
    <w:link w:val="Gruformel"/>
    <w:uiPriority w:val="99"/>
    <w:semiHidden/>
    <w:rsid w:val="00C3755F"/>
    <w:rPr>
      <w:sz w:val="24"/>
    </w:rPr>
  </w:style>
  <w:style w:type="paragraph" w:styleId="Listennummer5">
    <w:name w:val="List Number 5"/>
    <w:basedOn w:val="Standard"/>
    <w:uiPriority w:val="99"/>
    <w:semiHidden/>
    <w:unhideWhenUsed/>
    <w:rsid w:val="00C3755F"/>
    <w:pPr>
      <w:numPr>
        <w:numId w:val="8"/>
      </w:numPr>
      <w:contextualSpacing/>
    </w:pPr>
  </w:style>
  <w:style w:type="paragraph" w:styleId="Listennummer4">
    <w:name w:val="List Number 4"/>
    <w:basedOn w:val="Standard"/>
    <w:uiPriority w:val="99"/>
    <w:semiHidden/>
    <w:unhideWhenUsed/>
    <w:rsid w:val="00C3755F"/>
    <w:pPr>
      <w:numPr>
        <w:numId w:val="9"/>
      </w:numPr>
      <w:contextualSpacing/>
    </w:pPr>
  </w:style>
  <w:style w:type="paragraph" w:styleId="Listennummer3">
    <w:name w:val="List Number 3"/>
    <w:basedOn w:val="Standard"/>
    <w:uiPriority w:val="99"/>
    <w:semiHidden/>
    <w:unhideWhenUsed/>
    <w:rsid w:val="00C3755F"/>
    <w:pPr>
      <w:numPr>
        <w:numId w:val="10"/>
      </w:numPr>
      <w:contextualSpacing/>
    </w:pPr>
  </w:style>
  <w:style w:type="paragraph" w:styleId="Listennummer2">
    <w:name w:val="List Number 2"/>
    <w:basedOn w:val="Standard"/>
    <w:uiPriority w:val="99"/>
    <w:semiHidden/>
    <w:unhideWhenUsed/>
    <w:rsid w:val="00C3755F"/>
    <w:pPr>
      <w:numPr>
        <w:numId w:val="11"/>
      </w:numPr>
      <w:contextualSpacing/>
    </w:pPr>
  </w:style>
  <w:style w:type="paragraph" w:styleId="Aufzhlungszeichen5">
    <w:name w:val="List Bullet 5"/>
    <w:basedOn w:val="Standard"/>
    <w:uiPriority w:val="99"/>
    <w:semiHidden/>
    <w:unhideWhenUsed/>
    <w:rsid w:val="00C3755F"/>
    <w:pPr>
      <w:numPr>
        <w:numId w:val="12"/>
      </w:numPr>
      <w:contextualSpacing/>
    </w:pPr>
  </w:style>
  <w:style w:type="paragraph" w:styleId="Aufzhlungszeichen4">
    <w:name w:val="List Bullet 4"/>
    <w:basedOn w:val="Standard"/>
    <w:uiPriority w:val="99"/>
    <w:semiHidden/>
    <w:unhideWhenUsed/>
    <w:rsid w:val="00C3755F"/>
    <w:pPr>
      <w:numPr>
        <w:numId w:val="13"/>
      </w:numPr>
      <w:contextualSpacing/>
    </w:pPr>
  </w:style>
  <w:style w:type="paragraph" w:styleId="Aufzhlungszeichen3">
    <w:name w:val="List Bullet 3"/>
    <w:basedOn w:val="Standard"/>
    <w:uiPriority w:val="99"/>
    <w:semiHidden/>
    <w:unhideWhenUsed/>
    <w:rsid w:val="00C3755F"/>
    <w:pPr>
      <w:numPr>
        <w:numId w:val="14"/>
      </w:numPr>
      <w:contextualSpacing/>
    </w:pPr>
  </w:style>
  <w:style w:type="paragraph" w:styleId="Aufzhlungszeichen2">
    <w:name w:val="List Bullet 2"/>
    <w:basedOn w:val="Standard"/>
    <w:uiPriority w:val="99"/>
    <w:semiHidden/>
    <w:unhideWhenUsed/>
    <w:rsid w:val="00C3755F"/>
    <w:pPr>
      <w:numPr>
        <w:numId w:val="15"/>
      </w:numPr>
      <w:contextualSpacing/>
    </w:pPr>
  </w:style>
  <w:style w:type="paragraph" w:styleId="Liste5">
    <w:name w:val="List 5"/>
    <w:basedOn w:val="Standard"/>
    <w:uiPriority w:val="99"/>
    <w:semiHidden/>
    <w:unhideWhenUsed/>
    <w:rsid w:val="00C3755F"/>
    <w:pPr>
      <w:ind w:left="1415" w:hanging="283"/>
      <w:contextualSpacing/>
    </w:pPr>
  </w:style>
  <w:style w:type="paragraph" w:styleId="Liste4">
    <w:name w:val="List 4"/>
    <w:basedOn w:val="Standard"/>
    <w:uiPriority w:val="99"/>
    <w:semiHidden/>
    <w:unhideWhenUsed/>
    <w:rsid w:val="00C3755F"/>
    <w:pPr>
      <w:ind w:left="1132" w:hanging="283"/>
      <w:contextualSpacing/>
    </w:pPr>
  </w:style>
  <w:style w:type="paragraph" w:styleId="Liste3">
    <w:name w:val="List 3"/>
    <w:basedOn w:val="Standard"/>
    <w:uiPriority w:val="99"/>
    <w:semiHidden/>
    <w:unhideWhenUsed/>
    <w:rsid w:val="00C3755F"/>
    <w:pPr>
      <w:ind w:left="849" w:hanging="283"/>
      <w:contextualSpacing/>
    </w:pPr>
  </w:style>
  <w:style w:type="paragraph" w:styleId="Liste2">
    <w:name w:val="List 2"/>
    <w:basedOn w:val="Standard"/>
    <w:uiPriority w:val="99"/>
    <w:semiHidden/>
    <w:unhideWhenUsed/>
    <w:rsid w:val="00C3755F"/>
    <w:pPr>
      <w:ind w:left="566" w:hanging="283"/>
      <w:contextualSpacing/>
    </w:pPr>
  </w:style>
  <w:style w:type="paragraph" w:styleId="Listennummer">
    <w:name w:val="List Number"/>
    <w:basedOn w:val="Standard"/>
    <w:uiPriority w:val="99"/>
    <w:semiHidden/>
    <w:unhideWhenUsed/>
    <w:rsid w:val="00C3755F"/>
    <w:pPr>
      <w:numPr>
        <w:numId w:val="16"/>
      </w:numPr>
      <w:contextualSpacing/>
    </w:pPr>
  </w:style>
  <w:style w:type="paragraph" w:styleId="Aufzhlungszeichen">
    <w:name w:val="List Bullet"/>
    <w:basedOn w:val="Standard"/>
    <w:uiPriority w:val="99"/>
    <w:semiHidden/>
    <w:unhideWhenUsed/>
    <w:rsid w:val="00C3755F"/>
    <w:pPr>
      <w:numPr>
        <w:numId w:val="17"/>
      </w:numPr>
      <w:contextualSpacing/>
    </w:pPr>
  </w:style>
  <w:style w:type="paragraph" w:styleId="Liste">
    <w:name w:val="List"/>
    <w:basedOn w:val="Standard"/>
    <w:uiPriority w:val="99"/>
    <w:semiHidden/>
    <w:unhideWhenUsed/>
    <w:rsid w:val="00C3755F"/>
    <w:pPr>
      <w:ind w:left="283" w:hanging="283"/>
      <w:contextualSpacing/>
    </w:pPr>
  </w:style>
  <w:style w:type="paragraph" w:styleId="RGV-berschrift">
    <w:name w:val="toa heading"/>
    <w:basedOn w:val="Standard"/>
    <w:next w:val="Standard"/>
    <w:uiPriority w:val="99"/>
    <w:semiHidden/>
    <w:unhideWhenUsed/>
    <w:rsid w:val="00C3755F"/>
    <w:pPr>
      <w:spacing w:before="120"/>
    </w:pPr>
    <w:rPr>
      <w:rFonts w:asciiTheme="majorHAnsi" w:eastAsiaTheme="majorEastAsia" w:hAnsiTheme="majorHAnsi" w:cstheme="majorBidi"/>
      <w:b/>
      <w:bCs/>
      <w:szCs w:val="24"/>
    </w:rPr>
  </w:style>
  <w:style w:type="paragraph" w:styleId="Makrotext">
    <w:name w:val="macro"/>
    <w:link w:val="MakrotextZchn"/>
    <w:uiPriority w:val="99"/>
    <w:semiHidden/>
    <w:unhideWhenUsed/>
    <w:rsid w:val="00C3755F"/>
    <w:pPr>
      <w:tabs>
        <w:tab w:val="left" w:pos="480"/>
        <w:tab w:val="left" w:pos="960"/>
        <w:tab w:val="left" w:pos="1440"/>
        <w:tab w:val="left" w:pos="1920"/>
        <w:tab w:val="left" w:pos="2400"/>
        <w:tab w:val="left" w:pos="2880"/>
        <w:tab w:val="left" w:pos="3360"/>
        <w:tab w:val="left" w:pos="3840"/>
        <w:tab w:val="left" w:pos="4320"/>
      </w:tabs>
      <w:spacing w:after="0" w:line="360" w:lineRule="auto"/>
      <w:jc w:val="both"/>
    </w:pPr>
    <w:rPr>
      <w:rFonts w:ascii="Consolas" w:hAnsi="Consolas"/>
      <w:sz w:val="20"/>
      <w:szCs w:val="20"/>
    </w:rPr>
  </w:style>
  <w:style w:type="character" w:customStyle="1" w:styleId="MakrotextZchn">
    <w:name w:val="Makrotext Zchn"/>
    <w:basedOn w:val="Absatz-Standardschriftart"/>
    <w:link w:val="Makrotext"/>
    <w:uiPriority w:val="99"/>
    <w:semiHidden/>
    <w:rsid w:val="00C3755F"/>
    <w:rPr>
      <w:rFonts w:ascii="Consolas" w:hAnsi="Consolas"/>
      <w:sz w:val="20"/>
      <w:szCs w:val="20"/>
    </w:rPr>
  </w:style>
  <w:style w:type="paragraph" w:styleId="Rechtsgrundlagenverzeichnis">
    <w:name w:val="table of authorities"/>
    <w:basedOn w:val="Standard"/>
    <w:next w:val="Standard"/>
    <w:uiPriority w:val="99"/>
    <w:semiHidden/>
    <w:unhideWhenUsed/>
    <w:rsid w:val="00C3755F"/>
    <w:pPr>
      <w:spacing w:after="0"/>
      <w:ind w:left="240" w:hanging="240"/>
    </w:pPr>
  </w:style>
  <w:style w:type="paragraph" w:styleId="Endnotentext">
    <w:name w:val="endnote text"/>
    <w:basedOn w:val="Standard"/>
    <w:link w:val="EndnotentextZchn"/>
    <w:uiPriority w:val="99"/>
    <w:semiHidden/>
    <w:unhideWhenUsed/>
    <w:rsid w:val="00C3755F"/>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C3755F"/>
    <w:rPr>
      <w:sz w:val="20"/>
      <w:szCs w:val="20"/>
    </w:rPr>
  </w:style>
  <w:style w:type="character" w:styleId="Endnotenzeichen">
    <w:name w:val="endnote reference"/>
    <w:basedOn w:val="Absatz-Standardschriftart"/>
    <w:uiPriority w:val="99"/>
    <w:semiHidden/>
    <w:unhideWhenUsed/>
    <w:rsid w:val="00C3755F"/>
    <w:rPr>
      <w:vertAlign w:val="superscript"/>
    </w:rPr>
  </w:style>
  <w:style w:type="character" w:styleId="Seitenzahl">
    <w:name w:val="page number"/>
    <w:basedOn w:val="Absatz-Standardschriftart"/>
    <w:uiPriority w:val="99"/>
    <w:semiHidden/>
    <w:unhideWhenUsed/>
    <w:rsid w:val="00C3755F"/>
  </w:style>
  <w:style w:type="character" w:styleId="Zeilennummer">
    <w:name w:val="line number"/>
    <w:basedOn w:val="Absatz-Standardschriftart"/>
    <w:uiPriority w:val="99"/>
    <w:semiHidden/>
    <w:unhideWhenUsed/>
    <w:rsid w:val="00C3755F"/>
  </w:style>
  <w:style w:type="character" w:styleId="Kommentarzeichen">
    <w:name w:val="annotation reference"/>
    <w:basedOn w:val="Absatz-Standardschriftart"/>
    <w:uiPriority w:val="99"/>
    <w:semiHidden/>
    <w:unhideWhenUsed/>
    <w:rsid w:val="00C3755F"/>
    <w:rPr>
      <w:sz w:val="16"/>
      <w:szCs w:val="16"/>
    </w:rPr>
  </w:style>
  <w:style w:type="paragraph" w:styleId="Umschlagabsenderadresse">
    <w:name w:val="envelope return"/>
    <w:basedOn w:val="Standard"/>
    <w:uiPriority w:val="99"/>
    <w:semiHidden/>
    <w:unhideWhenUsed/>
    <w:rsid w:val="00C3755F"/>
    <w:pPr>
      <w:spacing w:after="0" w:line="240" w:lineRule="auto"/>
    </w:pPr>
    <w:rPr>
      <w:rFonts w:asciiTheme="majorHAnsi" w:eastAsiaTheme="majorEastAsia" w:hAnsiTheme="majorHAnsi" w:cstheme="majorBidi"/>
      <w:sz w:val="20"/>
      <w:szCs w:val="20"/>
    </w:rPr>
  </w:style>
  <w:style w:type="paragraph" w:styleId="Umschlagadresse">
    <w:name w:val="envelope address"/>
    <w:basedOn w:val="Standard"/>
    <w:uiPriority w:val="99"/>
    <w:semiHidden/>
    <w:unhideWhenUsed/>
    <w:rsid w:val="00C3755F"/>
    <w:pPr>
      <w:framePr w:w="4320" w:h="2160" w:hRule="exact" w:hSpace="141" w:wrap="auto" w:hAnchor="page" w:xAlign="center" w:yAlign="bottom"/>
      <w:spacing w:after="0" w:line="240" w:lineRule="auto"/>
      <w:ind w:left="1"/>
    </w:pPr>
    <w:rPr>
      <w:rFonts w:asciiTheme="majorHAnsi" w:eastAsiaTheme="majorEastAsia" w:hAnsiTheme="majorHAnsi" w:cstheme="majorBidi"/>
      <w:szCs w:val="24"/>
    </w:rPr>
  </w:style>
  <w:style w:type="paragraph" w:styleId="Abbildungsverzeichnis">
    <w:name w:val="table of figures"/>
    <w:basedOn w:val="Standard"/>
    <w:next w:val="Standard"/>
    <w:uiPriority w:val="99"/>
    <w:unhideWhenUsed/>
    <w:rsid w:val="00C3755F"/>
    <w:pPr>
      <w:spacing w:after="0"/>
    </w:pPr>
  </w:style>
  <w:style w:type="paragraph" w:styleId="Index1">
    <w:name w:val="index 1"/>
    <w:basedOn w:val="Standard"/>
    <w:next w:val="Standard"/>
    <w:autoRedefine/>
    <w:uiPriority w:val="99"/>
    <w:semiHidden/>
    <w:unhideWhenUsed/>
    <w:rsid w:val="00C3755F"/>
    <w:pPr>
      <w:spacing w:after="0" w:line="240" w:lineRule="auto"/>
      <w:ind w:left="240" w:hanging="240"/>
    </w:pPr>
  </w:style>
  <w:style w:type="paragraph" w:styleId="Indexberschrift">
    <w:name w:val="index heading"/>
    <w:basedOn w:val="Standard"/>
    <w:next w:val="Index1"/>
    <w:uiPriority w:val="99"/>
    <w:semiHidden/>
    <w:unhideWhenUsed/>
    <w:rsid w:val="00C3755F"/>
    <w:rPr>
      <w:rFonts w:asciiTheme="majorHAnsi" w:eastAsiaTheme="majorEastAsia" w:hAnsiTheme="majorHAnsi" w:cstheme="majorBidi"/>
      <w:b/>
      <w:bCs/>
    </w:rPr>
  </w:style>
  <w:style w:type="paragraph" w:styleId="Kommentartext">
    <w:name w:val="annotation text"/>
    <w:basedOn w:val="Standard"/>
    <w:link w:val="KommentartextZchn"/>
    <w:uiPriority w:val="99"/>
    <w:semiHidden/>
    <w:unhideWhenUsed/>
    <w:rsid w:val="00C3755F"/>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C3755F"/>
    <w:rPr>
      <w:sz w:val="20"/>
      <w:szCs w:val="20"/>
    </w:rPr>
  </w:style>
  <w:style w:type="paragraph" w:styleId="Standardeinzug">
    <w:name w:val="Normal Indent"/>
    <w:basedOn w:val="Standard"/>
    <w:uiPriority w:val="99"/>
    <w:semiHidden/>
    <w:unhideWhenUsed/>
    <w:rsid w:val="00C3755F"/>
    <w:pPr>
      <w:ind w:left="708"/>
    </w:pPr>
  </w:style>
  <w:style w:type="paragraph" w:styleId="Verzeichnis9">
    <w:name w:val="toc 9"/>
    <w:basedOn w:val="Standard"/>
    <w:next w:val="Standard"/>
    <w:autoRedefine/>
    <w:uiPriority w:val="39"/>
    <w:unhideWhenUsed/>
    <w:rsid w:val="00C3755F"/>
    <w:pPr>
      <w:spacing w:after="100"/>
      <w:ind w:left="1920"/>
    </w:pPr>
  </w:style>
  <w:style w:type="paragraph" w:styleId="Verzeichnis8">
    <w:name w:val="toc 8"/>
    <w:basedOn w:val="Standard"/>
    <w:next w:val="Standard"/>
    <w:autoRedefine/>
    <w:uiPriority w:val="39"/>
    <w:unhideWhenUsed/>
    <w:rsid w:val="00C3755F"/>
    <w:pPr>
      <w:spacing w:after="100"/>
      <w:ind w:left="1680"/>
    </w:pPr>
  </w:style>
  <w:style w:type="paragraph" w:styleId="Verzeichnis7">
    <w:name w:val="toc 7"/>
    <w:basedOn w:val="Standard"/>
    <w:next w:val="Standard"/>
    <w:autoRedefine/>
    <w:uiPriority w:val="39"/>
    <w:unhideWhenUsed/>
    <w:rsid w:val="00C3755F"/>
    <w:pPr>
      <w:spacing w:after="100"/>
      <w:ind w:left="1440"/>
    </w:pPr>
  </w:style>
  <w:style w:type="paragraph" w:styleId="Verzeichnis6">
    <w:name w:val="toc 6"/>
    <w:basedOn w:val="Standard"/>
    <w:next w:val="Standard"/>
    <w:autoRedefine/>
    <w:uiPriority w:val="39"/>
    <w:unhideWhenUsed/>
    <w:rsid w:val="00C3755F"/>
    <w:pPr>
      <w:spacing w:after="100"/>
      <w:ind w:left="1200"/>
    </w:pPr>
  </w:style>
  <w:style w:type="paragraph" w:styleId="Verzeichnis5">
    <w:name w:val="toc 5"/>
    <w:basedOn w:val="Standard"/>
    <w:next w:val="Standard"/>
    <w:autoRedefine/>
    <w:uiPriority w:val="39"/>
    <w:unhideWhenUsed/>
    <w:rsid w:val="00C3755F"/>
    <w:pPr>
      <w:spacing w:after="100"/>
      <w:ind w:left="960"/>
    </w:pPr>
  </w:style>
  <w:style w:type="paragraph" w:styleId="Verzeichnis4">
    <w:name w:val="toc 4"/>
    <w:basedOn w:val="Standard"/>
    <w:next w:val="Standard"/>
    <w:autoRedefine/>
    <w:uiPriority w:val="39"/>
    <w:unhideWhenUsed/>
    <w:rsid w:val="00C3755F"/>
    <w:pPr>
      <w:spacing w:after="100"/>
      <w:ind w:left="720"/>
    </w:pPr>
  </w:style>
  <w:style w:type="paragraph" w:styleId="Index9">
    <w:name w:val="index 9"/>
    <w:basedOn w:val="Standard"/>
    <w:next w:val="Standard"/>
    <w:autoRedefine/>
    <w:uiPriority w:val="99"/>
    <w:semiHidden/>
    <w:unhideWhenUsed/>
    <w:rsid w:val="00C3755F"/>
    <w:pPr>
      <w:spacing w:after="0" w:line="240" w:lineRule="auto"/>
      <w:ind w:left="2160" w:hanging="240"/>
    </w:pPr>
  </w:style>
  <w:style w:type="paragraph" w:styleId="Index8">
    <w:name w:val="index 8"/>
    <w:basedOn w:val="Standard"/>
    <w:next w:val="Standard"/>
    <w:autoRedefine/>
    <w:uiPriority w:val="99"/>
    <w:semiHidden/>
    <w:unhideWhenUsed/>
    <w:rsid w:val="00C3755F"/>
    <w:pPr>
      <w:spacing w:after="0" w:line="240" w:lineRule="auto"/>
      <w:ind w:left="1920" w:hanging="240"/>
    </w:pPr>
  </w:style>
  <w:style w:type="paragraph" w:styleId="Index7">
    <w:name w:val="index 7"/>
    <w:basedOn w:val="Standard"/>
    <w:next w:val="Standard"/>
    <w:autoRedefine/>
    <w:uiPriority w:val="99"/>
    <w:semiHidden/>
    <w:unhideWhenUsed/>
    <w:rsid w:val="00C3755F"/>
    <w:pPr>
      <w:spacing w:after="0" w:line="240" w:lineRule="auto"/>
      <w:ind w:left="1680" w:hanging="240"/>
    </w:pPr>
  </w:style>
  <w:style w:type="paragraph" w:styleId="Index6">
    <w:name w:val="index 6"/>
    <w:basedOn w:val="Standard"/>
    <w:next w:val="Standard"/>
    <w:autoRedefine/>
    <w:uiPriority w:val="99"/>
    <w:semiHidden/>
    <w:unhideWhenUsed/>
    <w:rsid w:val="00C3755F"/>
    <w:pPr>
      <w:spacing w:after="0" w:line="240" w:lineRule="auto"/>
      <w:ind w:left="1440" w:hanging="240"/>
    </w:pPr>
  </w:style>
  <w:style w:type="paragraph" w:styleId="Index5">
    <w:name w:val="index 5"/>
    <w:basedOn w:val="Standard"/>
    <w:next w:val="Standard"/>
    <w:autoRedefine/>
    <w:uiPriority w:val="99"/>
    <w:semiHidden/>
    <w:unhideWhenUsed/>
    <w:rsid w:val="00C3755F"/>
    <w:pPr>
      <w:spacing w:after="0" w:line="240" w:lineRule="auto"/>
      <w:ind w:left="1200" w:hanging="240"/>
    </w:pPr>
  </w:style>
  <w:style w:type="paragraph" w:styleId="Index4">
    <w:name w:val="index 4"/>
    <w:basedOn w:val="Standard"/>
    <w:next w:val="Standard"/>
    <w:autoRedefine/>
    <w:uiPriority w:val="99"/>
    <w:semiHidden/>
    <w:unhideWhenUsed/>
    <w:rsid w:val="00C3755F"/>
    <w:pPr>
      <w:spacing w:after="0" w:line="240" w:lineRule="auto"/>
      <w:ind w:left="960" w:hanging="240"/>
    </w:pPr>
  </w:style>
  <w:style w:type="paragraph" w:styleId="Index3">
    <w:name w:val="index 3"/>
    <w:basedOn w:val="Standard"/>
    <w:next w:val="Standard"/>
    <w:autoRedefine/>
    <w:uiPriority w:val="99"/>
    <w:semiHidden/>
    <w:unhideWhenUsed/>
    <w:rsid w:val="00C3755F"/>
    <w:pPr>
      <w:spacing w:after="0" w:line="240" w:lineRule="auto"/>
      <w:ind w:left="720" w:hanging="240"/>
    </w:pPr>
  </w:style>
  <w:style w:type="paragraph" w:styleId="Index2">
    <w:name w:val="index 2"/>
    <w:basedOn w:val="Standard"/>
    <w:next w:val="Standard"/>
    <w:autoRedefine/>
    <w:uiPriority w:val="99"/>
    <w:semiHidden/>
    <w:unhideWhenUsed/>
    <w:rsid w:val="00C3755F"/>
    <w:pPr>
      <w:spacing w:after="0" w:line="240" w:lineRule="auto"/>
      <w:ind w:left="480" w:hanging="240"/>
    </w:pPr>
  </w:style>
  <w:style w:type="paragraph" w:customStyle="1" w:styleId="CitaviBibliographyEntry">
    <w:name w:val="Citavi Bibliography Entry"/>
    <w:basedOn w:val="Standard"/>
    <w:link w:val="CitaviBibliographyEntryZchn"/>
    <w:rsid w:val="00C3755F"/>
    <w:pPr>
      <w:tabs>
        <w:tab w:val="left" w:pos="227"/>
      </w:tabs>
      <w:spacing w:after="0"/>
      <w:ind w:left="227" w:hanging="227"/>
      <w:jc w:val="left"/>
    </w:pPr>
  </w:style>
  <w:style w:type="character" w:customStyle="1" w:styleId="CitaviBibliographyEntryZchn">
    <w:name w:val="Citavi Bibliography Entry Zchn"/>
    <w:basedOn w:val="Absatz-Standardschriftart"/>
    <w:link w:val="CitaviBibliographyEntry"/>
    <w:rsid w:val="00C3755F"/>
    <w:rPr>
      <w:sz w:val="24"/>
    </w:rPr>
  </w:style>
  <w:style w:type="paragraph" w:customStyle="1" w:styleId="CitaviBibliographyHeading">
    <w:name w:val="Citavi Bibliography Heading"/>
    <w:basedOn w:val="berschrift1"/>
    <w:link w:val="CitaviBibliographyHeadingZchn"/>
    <w:rsid w:val="00C3755F"/>
  </w:style>
  <w:style w:type="character" w:customStyle="1" w:styleId="CitaviBibliographyHeadingZchn">
    <w:name w:val="Citavi Bibliography Heading Zchn"/>
    <w:basedOn w:val="Absatz-Standardschriftart"/>
    <w:link w:val="CitaviBibliographyHeading"/>
    <w:rsid w:val="00C3755F"/>
    <w:rPr>
      <w:rFonts w:asciiTheme="majorHAnsi" w:eastAsiaTheme="majorEastAsia" w:hAnsiTheme="majorHAnsi" w:cstheme="majorBidi"/>
      <w:b/>
      <w:bCs/>
      <w:sz w:val="28"/>
      <w:szCs w:val="28"/>
    </w:rPr>
  </w:style>
  <w:style w:type="paragraph" w:customStyle="1" w:styleId="CitaviBibliographySubheading1">
    <w:name w:val="Citavi Bibliography Subheading 1"/>
    <w:basedOn w:val="berschrift2"/>
    <w:link w:val="CitaviBibliographySubheading1Zchn"/>
    <w:rsid w:val="00C3755F"/>
    <w:pPr>
      <w:outlineLvl w:val="9"/>
    </w:pPr>
    <w:rPr>
      <w:szCs w:val="24"/>
    </w:rPr>
  </w:style>
  <w:style w:type="character" w:customStyle="1" w:styleId="CitaviBibliographySubheading1Zchn">
    <w:name w:val="Citavi Bibliography Subheading 1 Zchn"/>
    <w:basedOn w:val="Absatz-Standardschriftart"/>
    <w:link w:val="CitaviBibliographySubheading1"/>
    <w:rsid w:val="00C3755F"/>
    <w:rPr>
      <w:rFonts w:asciiTheme="majorHAnsi" w:eastAsiaTheme="majorEastAsia" w:hAnsiTheme="majorHAnsi" w:cstheme="majorBidi"/>
      <w:b/>
      <w:bCs/>
      <w:sz w:val="24"/>
      <w:szCs w:val="24"/>
    </w:rPr>
  </w:style>
  <w:style w:type="paragraph" w:customStyle="1" w:styleId="CitaviBibliographySubheading2">
    <w:name w:val="Citavi Bibliography Subheading 2"/>
    <w:basedOn w:val="berschrift3"/>
    <w:link w:val="CitaviBibliographySubheading2Zchn"/>
    <w:rsid w:val="00C3755F"/>
    <w:pPr>
      <w:outlineLvl w:val="9"/>
    </w:pPr>
    <w:rPr>
      <w:szCs w:val="24"/>
    </w:rPr>
  </w:style>
  <w:style w:type="character" w:customStyle="1" w:styleId="CitaviBibliographySubheading2Zchn">
    <w:name w:val="Citavi Bibliography Subheading 2 Zchn"/>
    <w:basedOn w:val="Absatz-Standardschriftart"/>
    <w:link w:val="CitaviBibliographySubheading2"/>
    <w:rsid w:val="00C3755F"/>
    <w:rPr>
      <w:rFonts w:asciiTheme="majorHAnsi" w:eastAsiaTheme="majorEastAsia" w:hAnsiTheme="majorHAnsi" w:cstheme="majorBidi"/>
      <w:bCs/>
      <w:sz w:val="24"/>
      <w:szCs w:val="24"/>
    </w:rPr>
  </w:style>
  <w:style w:type="paragraph" w:customStyle="1" w:styleId="CitaviBibliographySubheading3">
    <w:name w:val="Citavi Bibliography Subheading 3"/>
    <w:basedOn w:val="berschrift4"/>
    <w:link w:val="CitaviBibliographySubheading3Zchn"/>
    <w:rsid w:val="00C3755F"/>
    <w:pPr>
      <w:jc w:val="left"/>
      <w:outlineLvl w:val="9"/>
    </w:pPr>
    <w:rPr>
      <w:szCs w:val="24"/>
    </w:rPr>
  </w:style>
  <w:style w:type="character" w:customStyle="1" w:styleId="CitaviBibliographySubheading3Zchn">
    <w:name w:val="Citavi Bibliography Subheading 3 Zchn"/>
    <w:basedOn w:val="Absatz-Standardschriftart"/>
    <w:link w:val="CitaviBibliographySubheading3"/>
    <w:rsid w:val="00C3755F"/>
    <w:rPr>
      <w:rFonts w:asciiTheme="majorHAnsi" w:eastAsiaTheme="majorEastAsia" w:hAnsiTheme="majorHAnsi" w:cstheme="majorBidi"/>
      <w:bCs/>
      <w:iCs/>
      <w:sz w:val="24"/>
      <w:szCs w:val="24"/>
    </w:rPr>
  </w:style>
  <w:style w:type="paragraph" w:customStyle="1" w:styleId="CitaviBibliographySubheading4">
    <w:name w:val="Citavi Bibliography Subheading 4"/>
    <w:basedOn w:val="berschrift5"/>
    <w:link w:val="CitaviBibliographySubheading4Zchn"/>
    <w:rsid w:val="00C3755F"/>
    <w:pPr>
      <w:jc w:val="left"/>
      <w:outlineLvl w:val="9"/>
    </w:pPr>
    <w:rPr>
      <w:szCs w:val="24"/>
    </w:rPr>
  </w:style>
  <w:style w:type="character" w:customStyle="1" w:styleId="CitaviBibliographySubheading4Zchn">
    <w:name w:val="Citavi Bibliography Subheading 4 Zchn"/>
    <w:basedOn w:val="Absatz-Standardschriftart"/>
    <w:link w:val="CitaviBibliographySubheading4"/>
    <w:rsid w:val="00C3755F"/>
    <w:rPr>
      <w:rFonts w:asciiTheme="majorHAnsi" w:eastAsiaTheme="majorEastAsia" w:hAnsiTheme="majorHAnsi" w:cstheme="majorBidi"/>
      <w:color w:val="243F60" w:themeColor="accent1" w:themeShade="7F"/>
      <w:sz w:val="24"/>
      <w:szCs w:val="24"/>
    </w:rPr>
  </w:style>
  <w:style w:type="paragraph" w:customStyle="1" w:styleId="CitaviBibliographySubheading5">
    <w:name w:val="Citavi Bibliography Subheading 5"/>
    <w:basedOn w:val="berschrift6"/>
    <w:link w:val="CitaviBibliographySubheading5Zchn"/>
    <w:rsid w:val="00C3755F"/>
    <w:pPr>
      <w:outlineLvl w:val="9"/>
    </w:pPr>
    <w:rPr>
      <w:szCs w:val="24"/>
    </w:rPr>
  </w:style>
  <w:style w:type="character" w:customStyle="1" w:styleId="CitaviBibliographySubheading5Zchn">
    <w:name w:val="Citavi Bibliography Subheading 5 Zchn"/>
    <w:basedOn w:val="Absatz-Standardschriftart"/>
    <w:link w:val="CitaviBibliographySubheading5"/>
    <w:rsid w:val="00C3755F"/>
    <w:rPr>
      <w:rFonts w:asciiTheme="majorHAnsi" w:eastAsiaTheme="majorEastAsia" w:hAnsiTheme="majorHAnsi" w:cstheme="majorBidi"/>
      <w:i/>
      <w:iCs/>
      <w:color w:val="243F60" w:themeColor="accent1" w:themeShade="7F"/>
      <w:sz w:val="24"/>
      <w:szCs w:val="24"/>
    </w:rPr>
  </w:style>
  <w:style w:type="paragraph" w:customStyle="1" w:styleId="CitaviBibliographySubheading6">
    <w:name w:val="Citavi Bibliography Subheading 6"/>
    <w:basedOn w:val="berschrift7"/>
    <w:link w:val="CitaviBibliographySubheading6Zchn"/>
    <w:rsid w:val="00C3755F"/>
    <w:pPr>
      <w:outlineLvl w:val="9"/>
    </w:pPr>
    <w:rPr>
      <w:szCs w:val="24"/>
    </w:rPr>
  </w:style>
  <w:style w:type="character" w:customStyle="1" w:styleId="CitaviBibliographySubheading6Zchn">
    <w:name w:val="Citavi Bibliography Subheading 6 Zchn"/>
    <w:basedOn w:val="Absatz-Standardschriftart"/>
    <w:link w:val="CitaviBibliographySubheading6"/>
    <w:rsid w:val="00C3755F"/>
    <w:rPr>
      <w:rFonts w:asciiTheme="majorHAnsi" w:eastAsiaTheme="majorEastAsia" w:hAnsiTheme="majorHAnsi" w:cstheme="majorBidi"/>
      <w:i/>
      <w:iCs/>
      <w:color w:val="404040" w:themeColor="text1" w:themeTint="BF"/>
      <w:sz w:val="24"/>
      <w:szCs w:val="24"/>
    </w:rPr>
  </w:style>
  <w:style w:type="paragraph" w:customStyle="1" w:styleId="CitaviBibliographySubheading7">
    <w:name w:val="Citavi Bibliography Subheading 7"/>
    <w:basedOn w:val="berschrift8"/>
    <w:link w:val="CitaviBibliographySubheading7Zchn"/>
    <w:rsid w:val="00C3755F"/>
    <w:pPr>
      <w:outlineLvl w:val="9"/>
    </w:pPr>
    <w:rPr>
      <w:szCs w:val="24"/>
    </w:rPr>
  </w:style>
  <w:style w:type="character" w:customStyle="1" w:styleId="CitaviBibliographySubheading7Zchn">
    <w:name w:val="Citavi Bibliography Subheading 7 Zchn"/>
    <w:basedOn w:val="Absatz-Standardschriftart"/>
    <w:link w:val="CitaviBibliographySubheading7"/>
    <w:rsid w:val="00C3755F"/>
    <w:rPr>
      <w:rFonts w:asciiTheme="majorHAnsi" w:eastAsiaTheme="majorEastAsia" w:hAnsiTheme="majorHAnsi" w:cstheme="majorBidi"/>
      <w:color w:val="404040" w:themeColor="text1" w:themeTint="BF"/>
      <w:sz w:val="20"/>
      <w:szCs w:val="24"/>
    </w:rPr>
  </w:style>
  <w:style w:type="paragraph" w:customStyle="1" w:styleId="CitaviBibliographySubheading8">
    <w:name w:val="Citavi Bibliography Subheading 8"/>
    <w:basedOn w:val="berschrift9"/>
    <w:link w:val="CitaviBibliographySubheading8Zchn"/>
    <w:rsid w:val="00C3755F"/>
    <w:pPr>
      <w:outlineLvl w:val="9"/>
    </w:pPr>
    <w:rPr>
      <w:szCs w:val="24"/>
    </w:rPr>
  </w:style>
  <w:style w:type="character" w:customStyle="1" w:styleId="CitaviBibliographySubheading8Zchn">
    <w:name w:val="Citavi Bibliography Subheading 8 Zchn"/>
    <w:basedOn w:val="Absatz-Standardschriftart"/>
    <w:link w:val="CitaviBibliographySubheading8"/>
    <w:rsid w:val="00C3755F"/>
    <w:rPr>
      <w:rFonts w:asciiTheme="majorHAnsi" w:eastAsiaTheme="majorEastAsia" w:hAnsiTheme="majorHAnsi" w:cstheme="majorBidi"/>
      <w:i/>
      <w:iCs/>
      <w:color w:val="404040" w:themeColor="text1" w:themeTint="BF"/>
      <w:sz w:val="20"/>
      <w:szCs w:val="24"/>
    </w:rPr>
  </w:style>
  <w:style w:type="paragraph" w:styleId="Kommentarthema">
    <w:name w:val="annotation subject"/>
    <w:basedOn w:val="Kommentartext"/>
    <w:next w:val="Kommentartext"/>
    <w:link w:val="KommentarthemaZchn"/>
    <w:uiPriority w:val="99"/>
    <w:semiHidden/>
    <w:unhideWhenUsed/>
    <w:rsid w:val="00A239F5"/>
    <w:rPr>
      <w:b/>
      <w:bCs/>
    </w:rPr>
  </w:style>
  <w:style w:type="character" w:customStyle="1" w:styleId="KommentarthemaZchn">
    <w:name w:val="Kommentarthema Zchn"/>
    <w:basedOn w:val="KommentartextZchn"/>
    <w:link w:val="Kommentarthema"/>
    <w:uiPriority w:val="99"/>
    <w:semiHidden/>
    <w:rsid w:val="00A239F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1795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eader" Target="header4.xml"/><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header" Target="header7.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file:///C:\Users\Recep\Documents\Citavi%205\Projects\Verteilte%20Versionsverwaltung\Citavi%20Attachments\taentzer%202014%20-%20Versionsv%20(2).jpg"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file:///C:\Users\Recep\Documents\Citavi%205\Projects\Verteilte%20Versionsverwaltung\Citavi%20Attachments\taentzer%202014%20-%20Versionsv.jpg" TargetMode="External"/><Relationship Id="rId23" Type="http://schemas.openxmlformats.org/officeDocument/2006/relationships/header" Target="header9.xml"/><Relationship Id="rId10" Type="http://schemas.openxmlformats.org/officeDocument/2006/relationships/header" Target="header1.xml"/><Relationship Id="rId19" Type="http://schemas.openxmlformats.org/officeDocument/2006/relationships/header" Target="header5.xml"/><Relationship Id="rId4" Type="http://schemas.microsoft.com/office/2007/relationships/stylesWithEffects" Target="stylesWithEffects.xml"/><Relationship Id="rId9" Type="http://schemas.openxmlformats.org/officeDocument/2006/relationships/image" Target="media/image1.tiff"/><Relationship Id="rId14" Type="http://schemas.openxmlformats.org/officeDocument/2006/relationships/image" Target="media/image2.jpeg"/><Relationship Id="rId22" Type="http://schemas.openxmlformats.org/officeDocument/2006/relationships/header" Target="header8.xml"/><Relationship Id="rId27" Type="http://schemas.microsoft.com/office/2011/relationships/commentsExtended" Target="commentsExtended.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ecep\Google%20Drive\Thesis\Vorlage_Abschlussarbeiten_v0.9.dotx" TargetMode="External"/></Relationships>
</file>

<file path=word/theme/theme1.xml><?xml version="1.0" encoding="utf-8"?>
<a:theme xmlns:a="http://schemas.openxmlformats.org/drawingml/2006/main" name="Larissa">
  <a:themeElements>
    <a:clrScheme name="Benutzerdefiniert 1">
      <a:dk1>
        <a:sysClr val="windowText" lastClr="000000"/>
      </a:dk1>
      <a:lt1>
        <a:sysClr val="window" lastClr="FFFFFF"/>
      </a:lt1>
      <a:dk2>
        <a:srgbClr val="000000"/>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Klassisch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1F399B3A-E29C-41F9-B9CB-3F86A162F3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Vorlage_Abschlussarbeiten_v0.9.dotx</Template>
  <TotalTime>0</TotalTime>
  <Pages>74</Pages>
  <Words>15340</Words>
  <Characters>96643</Characters>
  <Application>Microsoft Office Word</Application>
  <DocSecurity>0</DocSecurity>
  <Lines>805</Lines>
  <Paragraphs>223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111760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Recep Özkara</dc:creator>
  <cp:lastModifiedBy>Recep Özkara</cp:lastModifiedBy>
  <cp:revision>3</cp:revision>
  <cp:lastPrinted>2017-07-24T14:10:00Z</cp:lastPrinted>
  <dcterms:created xsi:type="dcterms:W3CDTF">2017-08-09T15:34:00Z</dcterms:created>
  <dcterms:modified xsi:type="dcterms:W3CDTF">2017-08-09T16:08:00Z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Verteilte Versionsverwaltung</vt:lpwstr>
  </property>
  <property fmtid="{D5CDD505-2E9C-101B-9397-08002B2CF9AE}" pid="3" name="CitaviDocumentProperty_11">
    <vt:lpwstr>Überschrift 1</vt:lpwstr>
  </property>
  <property fmtid="{D5CDD505-2E9C-101B-9397-08002B2CF9AE}" pid="4" name="CitaviDocumentProperty_12">
    <vt:lpwstr>Standard</vt:lpwstr>
  </property>
  <property fmtid="{D5CDD505-2E9C-101B-9397-08002B2CF9AE}" pid="5" name="CitaviDocumentProperty_16">
    <vt:lpwstr>Untertitel</vt:lpwstr>
  </property>
  <property fmtid="{D5CDD505-2E9C-101B-9397-08002B2CF9AE}" pid="6" name="CitaviDocumentProperty_13">
    <vt:lpwstr>Standard</vt:lpwstr>
  </property>
  <property fmtid="{D5CDD505-2E9C-101B-9397-08002B2CF9AE}" pid="7" name="CitaviDocumentProperty_15">
    <vt:lpwstr>Standard</vt:lpwstr>
  </property>
  <property fmtid="{D5CDD505-2E9C-101B-9397-08002B2CF9AE}" pid="8" name="CitaviDocumentProperty_17">
    <vt:lpwstr>Standard</vt:lpwstr>
  </property>
  <property fmtid="{D5CDD505-2E9C-101B-9397-08002B2CF9AE}" pid="9" name="CitaviDocumentProperty_3">
    <vt:lpwstr>0</vt:lpwstr>
  </property>
  <property fmtid="{D5CDD505-2E9C-101B-9397-08002B2CF9AE}" pid="10" name="CitaviDocumentProperty_0">
    <vt:lpwstr>ae4d01bb-83db-40b3-adf5-7d02838ce440</vt:lpwstr>
  </property>
  <property fmtid="{D5CDD505-2E9C-101B-9397-08002B2CF9AE}" pid="11" name="CitaviDocumentProperty_6">
    <vt:lpwstr>True</vt:lpwstr>
  </property>
  <property fmtid="{D5CDD505-2E9C-101B-9397-08002B2CF9AE}" pid="12" name="CitaviDocumentProperty_8">
    <vt:lpwstr>C:\Users\Recep\Documents\Citavi 5\Projects\Verteilte Versionsverwaltung\Verteilte Versionsverwaltung.ctv5</vt:lpwstr>
  </property>
  <property fmtid="{D5CDD505-2E9C-101B-9397-08002B2CF9AE}" pid="13" name="CitaviDocumentProperty_1">
    <vt:lpwstr>5.6.0.2</vt:lpwstr>
  </property>
</Properties>
</file>